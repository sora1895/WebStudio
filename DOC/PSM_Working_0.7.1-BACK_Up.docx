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E03947" w14:textId="77777777" w:rsidR="0073482E" w:rsidRPr="00A44D89" w:rsidRDefault="0073482E" w:rsidP="0073482E">
      <w:pPr>
        <w:pStyle w:val="Tiuphu"/>
        <w:jc w:val="center"/>
        <w:rPr>
          <w:sz w:val="36"/>
          <w:szCs w:val="36"/>
        </w:rPr>
      </w:pPr>
      <w:bookmarkStart w:id="0" w:name="_Hlk509264775"/>
      <w:bookmarkStart w:id="1" w:name="_Toc465677962"/>
      <w:bookmarkStart w:id="2" w:name="_Toc467738734"/>
      <w:bookmarkEnd w:id="0"/>
      <w:r w:rsidRPr="00A44D89">
        <w:rPr>
          <w:sz w:val="36"/>
          <w:szCs w:val="36"/>
        </w:rPr>
        <w:t>MINISTRY OF EDUCATION AND TRAINING</w:t>
      </w:r>
    </w:p>
    <w:p w14:paraId="730249B5" w14:textId="77777777" w:rsidR="0073482E" w:rsidRPr="00A44D89" w:rsidRDefault="0073482E" w:rsidP="0073482E">
      <w:pPr>
        <w:jc w:val="center"/>
      </w:pPr>
      <w:r w:rsidRPr="00A44D89">
        <w:rPr>
          <w:noProof/>
          <w:lang w:eastAsia="en-US"/>
        </w:rPr>
        <w:drawing>
          <wp:inline distT="0" distB="0" distL="0" distR="0" wp14:anchorId="4B2EF795" wp14:editId="63DCE751">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0132" cy="697386"/>
                    </a:xfrm>
                    <a:prstGeom prst="rect">
                      <a:avLst/>
                    </a:prstGeom>
                  </pic:spPr>
                </pic:pic>
              </a:graphicData>
            </a:graphic>
          </wp:inline>
        </w:drawing>
      </w:r>
    </w:p>
    <w:p w14:paraId="5F854E8B" w14:textId="77777777" w:rsidR="0073482E" w:rsidRPr="00A44D89" w:rsidRDefault="0073482E" w:rsidP="0073482E">
      <w:pPr>
        <w:jc w:val="both"/>
      </w:pPr>
    </w:p>
    <w:p w14:paraId="182306F6" w14:textId="77777777" w:rsidR="0073482E" w:rsidRPr="00A44D89" w:rsidRDefault="0073482E" w:rsidP="0073482E">
      <w:pPr>
        <w:jc w:val="both"/>
      </w:pPr>
    </w:p>
    <w:p w14:paraId="12CEC464" w14:textId="77777777" w:rsidR="0073482E" w:rsidRPr="00A44D89" w:rsidRDefault="0073482E" w:rsidP="0073482E">
      <w:pPr>
        <w:jc w:val="both"/>
      </w:pPr>
    </w:p>
    <w:p w14:paraId="2150EC93" w14:textId="77777777" w:rsidR="0073482E" w:rsidRPr="00A44D89" w:rsidRDefault="0073482E" w:rsidP="0073482E">
      <w:pPr>
        <w:jc w:val="center"/>
      </w:pPr>
    </w:p>
    <w:p w14:paraId="38907861" w14:textId="77777777" w:rsidR="0073482E" w:rsidRPr="000E7CE8" w:rsidRDefault="0073482E" w:rsidP="0073482E">
      <w:pPr>
        <w:pStyle w:val="Tiu"/>
        <w:pBdr>
          <w:bottom w:val="single" w:sz="6" w:space="1" w:color="auto"/>
        </w:pBdr>
        <w:jc w:val="center"/>
        <w:rPr>
          <w:b/>
          <w:color w:val="0D2B3E" w:themeColor="accent3" w:themeShade="80"/>
          <w:sz w:val="72"/>
          <w:szCs w:val="72"/>
        </w:rPr>
      </w:pPr>
      <w:r w:rsidRPr="000E7CE8">
        <w:rPr>
          <w:b/>
          <w:color w:val="0D2B3E" w:themeColor="accent3" w:themeShade="80"/>
          <w:sz w:val="72"/>
          <w:szCs w:val="72"/>
        </w:rPr>
        <w:t>Capstone Project Document</w:t>
      </w:r>
    </w:p>
    <w:p w14:paraId="1966E4D4" w14:textId="084863F3" w:rsidR="0073482E" w:rsidRPr="000E7CE8" w:rsidRDefault="0073482E" w:rsidP="0073482E">
      <w:pPr>
        <w:pStyle w:val="Tiu"/>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14:paraId="7B2C15D0" w14:textId="71D9C26C" w:rsidR="000E7CE8" w:rsidRPr="000E7CE8" w:rsidRDefault="000E7CE8" w:rsidP="000E7CE8">
      <w:pPr>
        <w:pStyle w:val="NormalT"/>
        <w:jc w:val="center"/>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14:paraId="17489A0E" w14:textId="77777777" w:rsidR="0073482E" w:rsidRPr="00A44D89" w:rsidRDefault="0073482E" w:rsidP="0073482E">
      <w:pPr>
        <w:jc w:val="both"/>
      </w:pPr>
    </w:p>
    <w:p w14:paraId="574AB6C5" w14:textId="77777777" w:rsidR="0073482E" w:rsidRPr="00A44D89" w:rsidRDefault="0073482E" w:rsidP="0073482E">
      <w:pPr>
        <w:jc w:val="both"/>
      </w:pPr>
    </w:p>
    <w:tbl>
      <w:tblPr>
        <w:tblStyle w:val="GridTable4-Accent31"/>
        <w:tblW w:w="0" w:type="auto"/>
        <w:jc w:val="center"/>
        <w:tblLook w:val="06A0" w:firstRow="1" w:lastRow="0" w:firstColumn="1" w:lastColumn="0" w:noHBand="1" w:noVBand="1"/>
      </w:tblPr>
      <w:tblGrid>
        <w:gridCol w:w="2790"/>
        <w:gridCol w:w="3330"/>
        <w:gridCol w:w="2054"/>
      </w:tblGrid>
      <w:tr w:rsidR="0073482E" w:rsidRPr="00F81EB7" w14:paraId="3F09774F" w14:textId="77777777" w:rsidTr="00B21B48">
        <w:trPr>
          <w:cnfStyle w:val="100000000000" w:firstRow="1" w:lastRow="0" w:firstColumn="0" w:lastColumn="0" w:oddVBand="0" w:evenVBand="0" w:oddHBand="0"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8174" w:type="dxa"/>
            <w:gridSpan w:val="3"/>
          </w:tcPr>
          <w:p w14:paraId="6852796F" w14:textId="71CEFD0C"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14:paraId="2D56943F"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val="restart"/>
          </w:tcPr>
          <w:p w14:paraId="6932DF53" w14:textId="77777777" w:rsidR="00C91E99" w:rsidRPr="00F81EB7" w:rsidRDefault="00C91E99" w:rsidP="00C91E99">
            <w:pPr>
              <w:jc w:val="center"/>
              <w:rPr>
                <w:b w:val="0"/>
                <w:sz w:val="26"/>
                <w:szCs w:val="26"/>
              </w:rPr>
            </w:pPr>
            <w:r w:rsidRPr="00F81EB7">
              <w:rPr>
                <w:sz w:val="26"/>
                <w:szCs w:val="26"/>
              </w:rPr>
              <w:t>Group members</w:t>
            </w:r>
          </w:p>
        </w:tc>
        <w:tc>
          <w:tcPr>
            <w:tcW w:w="3330" w:type="dxa"/>
          </w:tcPr>
          <w:p w14:paraId="5FAE53E2" w14:textId="72FD1E8E" w:rsidR="00C91E99" w:rsidRPr="005909A8" w:rsidRDefault="005909A8" w:rsidP="00B21B48">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Manh Huy</w:t>
            </w:r>
          </w:p>
        </w:tc>
        <w:tc>
          <w:tcPr>
            <w:tcW w:w="2054" w:type="dxa"/>
          </w:tcPr>
          <w:p w14:paraId="3DD4F20C" w14:textId="384E1282"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w:t>
            </w:r>
            <w:r w:rsidR="005909A8">
              <w:rPr>
                <w:sz w:val="26"/>
                <w:szCs w:val="26"/>
              </w:rPr>
              <w:t>03199</w:t>
            </w:r>
          </w:p>
        </w:tc>
      </w:tr>
      <w:tr w:rsidR="00C91E99" w:rsidRPr="00F81EB7" w14:paraId="45D4DB22"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6D81FF37" w14:textId="77777777" w:rsidR="00C91E99" w:rsidRPr="00F81EB7" w:rsidRDefault="00C91E99" w:rsidP="00352AF3">
            <w:pPr>
              <w:jc w:val="both"/>
              <w:rPr>
                <w:sz w:val="26"/>
                <w:szCs w:val="26"/>
              </w:rPr>
            </w:pPr>
          </w:p>
        </w:tc>
        <w:tc>
          <w:tcPr>
            <w:tcW w:w="3330" w:type="dxa"/>
          </w:tcPr>
          <w:p w14:paraId="2F28C204" w14:textId="63CC2A6F"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Sy Bach</w:t>
            </w:r>
          </w:p>
        </w:tc>
        <w:tc>
          <w:tcPr>
            <w:tcW w:w="2054" w:type="dxa"/>
          </w:tcPr>
          <w:p w14:paraId="49A7CF9F" w14:textId="2C4DEC55" w:rsidR="00C91E99" w:rsidRPr="00F81EB7"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rPr>
              <w:t>SE</w:t>
            </w:r>
            <w:r w:rsidR="005909A8">
              <w:rPr>
                <w:sz w:val="26"/>
                <w:szCs w:val="26"/>
              </w:rPr>
              <w:t>03704</w:t>
            </w:r>
          </w:p>
        </w:tc>
      </w:tr>
      <w:tr w:rsidR="00C91E99" w:rsidRPr="00F81EB7" w14:paraId="35E03890" w14:textId="77777777" w:rsidTr="00B21B48">
        <w:trPr>
          <w:trHeight w:val="474"/>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11E76F10" w14:textId="77777777" w:rsidR="00C91E99" w:rsidRPr="00F81EB7" w:rsidRDefault="00C91E99" w:rsidP="00352AF3">
            <w:pPr>
              <w:jc w:val="both"/>
              <w:rPr>
                <w:sz w:val="26"/>
                <w:szCs w:val="26"/>
              </w:rPr>
            </w:pPr>
          </w:p>
        </w:tc>
        <w:tc>
          <w:tcPr>
            <w:tcW w:w="3330" w:type="dxa"/>
          </w:tcPr>
          <w:p w14:paraId="769C65C4" w14:textId="263EDC2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Pham Tuan Dung</w:t>
            </w:r>
          </w:p>
        </w:tc>
        <w:tc>
          <w:tcPr>
            <w:tcW w:w="2054" w:type="dxa"/>
          </w:tcPr>
          <w:p w14:paraId="68F90FCE" w14:textId="27DBF553"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SE03655</w:t>
            </w:r>
          </w:p>
        </w:tc>
      </w:tr>
      <w:tr w:rsidR="00C91E99" w:rsidRPr="00F81EB7" w14:paraId="461E2546"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75E6C746" w14:textId="77777777" w:rsidR="00C91E99" w:rsidRPr="00F81EB7" w:rsidRDefault="00C91E99" w:rsidP="00352AF3">
            <w:pPr>
              <w:jc w:val="both"/>
              <w:rPr>
                <w:sz w:val="26"/>
                <w:szCs w:val="26"/>
              </w:rPr>
            </w:pPr>
          </w:p>
        </w:tc>
        <w:tc>
          <w:tcPr>
            <w:tcW w:w="3330" w:type="dxa"/>
          </w:tcPr>
          <w:p w14:paraId="3177B5E7" w14:textId="27A242C6"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Cao Lam Vu</w:t>
            </w:r>
          </w:p>
        </w:tc>
        <w:tc>
          <w:tcPr>
            <w:tcW w:w="2054" w:type="dxa"/>
          </w:tcPr>
          <w:p w14:paraId="588A20EE" w14:textId="63482C0A"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SE03800</w:t>
            </w:r>
          </w:p>
        </w:tc>
      </w:tr>
      <w:tr w:rsidR="00C91E99" w:rsidRPr="00F81EB7" w14:paraId="3DD5DC5C"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0D88CDF7" w14:textId="77777777" w:rsidR="00C91E99" w:rsidRPr="00F81EB7" w:rsidRDefault="00C91E99" w:rsidP="00352AF3">
            <w:pPr>
              <w:jc w:val="both"/>
              <w:rPr>
                <w:sz w:val="26"/>
                <w:szCs w:val="26"/>
              </w:rPr>
            </w:pPr>
          </w:p>
        </w:tc>
        <w:tc>
          <w:tcPr>
            <w:tcW w:w="3330" w:type="dxa"/>
          </w:tcPr>
          <w:p w14:paraId="545246E9" w14:textId="02D33C4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Hoang Trung</w:t>
            </w:r>
          </w:p>
        </w:tc>
        <w:tc>
          <w:tcPr>
            <w:tcW w:w="2054" w:type="dxa"/>
          </w:tcPr>
          <w:p w14:paraId="73772BBD" w14:textId="1A41340C"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SE03</w:t>
            </w:r>
            <w:r w:rsidR="005909A8">
              <w:rPr>
                <w:sz w:val="26"/>
                <w:szCs w:val="26"/>
              </w:rPr>
              <w:t>608</w:t>
            </w:r>
          </w:p>
        </w:tc>
      </w:tr>
      <w:tr w:rsidR="0073482E" w:rsidRPr="00F81EB7" w14:paraId="32E8B2B9"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50738213" w14:textId="77777777" w:rsidR="0073482E" w:rsidRPr="00F81EB7" w:rsidRDefault="0073482E" w:rsidP="00352AF3">
            <w:pPr>
              <w:jc w:val="both"/>
              <w:rPr>
                <w:b w:val="0"/>
                <w:sz w:val="26"/>
                <w:szCs w:val="26"/>
              </w:rPr>
            </w:pPr>
            <w:r w:rsidRPr="00F81EB7">
              <w:rPr>
                <w:sz w:val="26"/>
                <w:szCs w:val="26"/>
              </w:rPr>
              <w:t>Supervisor</w:t>
            </w:r>
          </w:p>
        </w:tc>
        <w:tc>
          <w:tcPr>
            <w:tcW w:w="5384" w:type="dxa"/>
            <w:gridSpan w:val="2"/>
          </w:tcPr>
          <w:p w14:paraId="7A51E5C5" w14:textId="2AABEFAD" w:rsidR="0073482E" w:rsidRPr="005909A8" w:rsidRDefault="0073482E"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sidRPr="00F81EB7">
              <w:rPr>
                <w:b/>
                <w:sz w:val="26"/>
                <w:szCs w:val="26"/>
              </w:rPr>
              <w:t xml:space="preserve">Mr. </w:t>
            </w:r>
            <w:r w:rsidR="005909A8">
              <w:rPr>
                <w:b/>
                <w:sz w:val="26"/>
                <w:szCs w:val="26"/>
              </w:rPr>
              <w:t>Phan Truong Lam</w:t>
            </w:r>
          </w:p>
        </w:tc>
      </w:tr>
      <w:tr w:rsidR="0073482E" w:rsidRPr="00F81EB7" w14:paraId="400F3464"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241D3C4C" w14:textId="77777777"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14:paraId="109F0854" w14:textId="37848BFE" w:rsidR="0073482E" w:rsidRPr="00F81EB7" w:rsidRDefault="00C95A16"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PSM</w:t>
            </w:r>
          </w:p>
        </w:tc>
      </w:tr>
    </w:tbl>
    <w:p w14:paraId="2259AACF" w14:textId="77777777" w:rsidR="0073482E" w:rsidRPr="00A44D89" w:rsidRDefault="0073482E" w:rsidP="0073482E">
      <w:pPr>
        <w:jc w:val="both"/>
      </w:pPr>
    </w:p>
    <w:p w14:paraId="7A856D40" w14:textId="77777777" w:rsidR="00D37A48" w:rsidRDefault="00D37A48" w:rsidP="0073482E">
      <w:pPr>
        <w:tabs>
          <w:tab w:val="left" w:pos="4215"/>
        </w:tabs>
        <w:jc w:val="center"/>
        <w:rPr>
          <w:b/>
        </w:rPr>
      </w:pPr>
    </w:p>
    <w:p w14:paraId="449FD7D1" w14:textId="77777777" w:rsidR="00B342F0" w:rsidRDefault="00B342F0" w:rsidP="0073482E">
      <w:pPr>
        <w:tabs>
          <w:tab w:val="left" w:pos="4215"/>
        </w:tabs>
        <w:jc w:val="center"/>
        <w:rPr>
          <w:b/>
        </w:rPr>
      </w:pPr>
    </w:p>
    <w:p w14:paraId="3F26D560" w14:textId="5A68657C" w:rsidR="00365AC9" w:rsidRDefault="00365AC9" w:rsidP="00547CF9">
      <w:pPr>
        <w:jc w:val="right"/>
        <w:rPr>
          <w:b/>
        </w:rPr>
      </w:pPr>
    </w:p>
    <w:p w14:paraId="720A3A08" w14:textId="77777777" w:rsidR="005909A8" w:rsidRDefault="005909A8" w:rsidP="00547CF9">
      <w:pPr>
        <w:jc w:val="right"/>
        <w:rPr>
          <w:i/>
          <w:sz w:val="40"/>
          <w:szCs w:val="40"/>
        </w:rPr>
      </w:pPr>
    </w:p>
    <w:p w14:paraId="634D12BB" w14:textId="77777777" w:rsidR="00D37A48" w:rsidRDefault="00D37A48" w:rsidP="00365AC9">
      <w:pPr>
        <w:rPr>
          <w:i/>
          <w:sz w:val="48"/>
          <w:szCs w:val="48"/>
        </w:rPr>
      </w:pPr>
    </w:p>
    <w:p w14:paraId="177199DE" w14:textId="77777777" w:rsidR="006E2585" w:rsidRPr="00210253" w:rsidRDefault="006E2585" w:rsidP="00365AC9">
      <w:pPr>
        <w:rPr>
          <w:i/>
          <w:sz w:val="56"/>
          <w:szCs w:val="56"/>
        </w:rPr>
      </w:pPr>
      <w:r w:rsidRPr="00210253">
        <w:rPr>
          <w:i/>
          <w:sz w:val="56"/>
          <w:szCs w:val="56"/>
        </w:rPr>
        <w:t>Acknowledgements</w:t>
      </w:r>
    </w:p>
    <w:p w14:paraId="3A3FFB88" w14:textId="31007FC3"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14:paraId="21E8EAE6" w14:textId="53722C20"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14:paraId="127EFE79" w14:textId="7F8836B1"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14:paraId="681790FB" w14:textId="77777777" w:rsidR="006E2585" w:rsidRDefault="006E2585">
      <w:pPr>
        <w:rPr>
          <w:b/>
        </w:rPr>
      </w:pPr>
    </w:p>
    <w:p w14:paraId="6A555B16" w14:textId="56FC9299"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EndPr/>
      <w:sdtContent>
        <w:p w14:paraId="50F3EA86" w14:textId="77777777" w:rsidR="00011E7C" w:rsidRPr="00011E7C" w:rsidRDefault="00011E7C" w:rsidP="0073482E">
          <w:pPr>
            <w:pStyle w:val="uMucluc"/>
            <w:numPr>
              <w:ilvl w:val="0"/>
              <w:numId w:val="0"/>
            </w:numPr>
            <w:ind w:left="432"/>
            <w:rPr>
              <w:rFonts w:eastAsia="MS Mincho"/>
            </w:rPr>
          </w:pPr>
          <w:r w:rsidRPr="00A44D89">
            <w:t>Table of Contents</w:t>
          </w:r>
          <w:r>
            <w:t xml:space="preserve"> </w:t>
          </w:r>
          <w:r>
            <w:rPr>
              <w:rFonts w:eastAsia="MS Mincho" w:hint="eastAsia"/>
            </w:rPr>
            <w:t>目次</w:t>
          </w:r>
        </w:p>
        <w:p w14:paraId="678EB958" w14:textId="77777777" w:rsidR="00F81EB7" w:rsidRDefault="00011E7C">
          <w:pPr>
            <w:pStyle w:val="Mucluc1"/>
            <w:tabs>
              <w:tab w:val="left" w:pos="440"/>
              <w:tab w:val="right" w:leader="dot" w:pos="8992"/>
            </w:tabs>
            <w:rPr>
              <w:noProof/>
            </w:rPr>
          </w:pPr>
          <w:r w:rsidRPr="00A44D89">
            <w:fldChar w:fldCharType="begin"/>
          </w:r>
          <w:r w:rsidRPr="00A44D89">
            <w:instrText xml:space="preserve"> TOC \o "1-3" \h \z \u </w:instrText>
          </w:r>
          <w:r w:rsidRPr="00A44D89">
            <w:fldChar w:fldCharType="separate"/>
          </w:r>
          <w:hyperlink w:anchor="_Toc469436384" w:history="1">
            <w:r w:rsidR="00F81EB7" w:rsidRPr="00714882">
              <w:rPr>
                <w:rStyle w:val="Siuktni"/>
                <w:noProof/>
              </w:rPr>
              <w:t>1</w:t>
            </w:r>
            <w:r w:rsidR="00F81EB7">
              <w:rPr>
                <w:noProof/>
              </w:rPr>
              <w:tab/>
            </w:r>
            <w:r w:rsidR="00F81EB7" w:rsidRPr="00714882">
              <w:rPr>
                <w:rStyle w:val="Siuktni"/>
                <w:noProof/>
              </w:rPr>
              <w:t xml:space="preserve">INTRODUCTION </w:t>
            </w:r>
            <w:r w:rsidR="00F81EB7" w:rsidRPr="00714882">
              <w:rPr>
                <w:rStyle w:val="Siuktni"/>
                <w:rFonts w:ascii="MS Mincho" w:eastAsia="MS Mincho" w:hAnsi="MS Mincho" w:hint="eastAsia"/>
                <w:noProof/>
              </w:rPr>
              <w:t>はじめに</w:t>
            </w:r>
            <w:r w:rsidR="00F81EB7">
              <w:rPr>
                <w:noProof/>
                <w:webHidden/>
              </w:rPr>
              <w:tab/>
            </w:r>
            <w:r w:rsidR="00F81EB7">
              <w:rPr>
                <w:noProof/>
                <w:webHidden/>
              </w:rPr>
              <w:fldChar w:fldCharType="begin"/>
            </w:r>
            <w:r w:rsidR="00F81EB7">
              <w:rPr>
                <w:noProof/>
                <w:webHidden/>
              </w:rPr>
              <w:instrText xml:space="preserve"> PAGEREF _Toc469436384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69694074" w14:textId="77777777" w:rsidR="00F81EB7" w:rsidRDefault="00894860">
          <w:pPr>
            <w:pStyle w:val="Mucluc2"/>
            <w:tabs>
              <w:tab w:val="left" w:pos="800"/>
              <w:tab w:val="right" w:leader="dot" w:pos="8992"/>
            </w:tabs>
            <w:rPr>
              <w:noProof/>
            </w:rPr>
          </w:pPr>
          <w:hyperlink w:anchor="_Toc469436385" w:history="1">
            <w:r w:rsidR="00F81EB7" w:rsidRPr="00714882">
              <w:rPr>
                <w:rStyle w:val="Siuktni"/>
                <w:rFonts w:cstheme="minorHAnsi"/>
                <w:noProof/>
                <w:lang w:val="vi-VN"/>
                <w14:scene3d>
                  <w14:camera w14:prst="orthographicFront"/>
                  <w14:lightRig w14:rig="threePt" w14:dir="t">
                    <w14:rot w14:lat="0" w14:lon="0" w14:rev="0"/>
                  </w14:lightRig>
                </w14:scene3d>
              </w:rPr>
              <w:t>1.1</w:t>
            </w:r>
            <w:r w:rsidR="00F81EB7">
              <w:rPr>
                <w:noProof/>
              </w:rPr>
              <w:tab/>
            </w:r>
            <w:r w:rsidR="00F81EB7" w:rsidRPr="00714882">
              <w:rPr>
                <w:rStyle w:val="Siuktni"/>
                <w:noProof/>
              </w:rPr>
              <w:t>P</w:t>
            </w:r>
            <w:r w:rsidR="00F81EB7" w:rsidRPr="00714882">
              <w:rPr>
                <w:rStyle w:val="Siuktni"/>
                <w:noProof/>
                <w:lang w:val="vi-VN"/>
              </w:rPr>
              <w:t>urpose</w:t>
            </w:r>
            <w:r w:rsidR="00F81EB7" w:rsidRPr="00714882">
              <w:rPr>
                <w:rStyle w:val="Siuktni"/>
                <w:rFonts w:ascii="MS Mincho" w:eastAsia="MS Mincho" w:hAnsi="MS Mincho" w:hint="eastAsia"/>
                <w:noProof/>
                <w:lang w:val="vi-VN"/>
              </w:rPr>
              <w:t xml:space="preserve">　目的</w:t>
            </w:r>
            <w:r w:rsidR="00F81EB7">
              <w:rPr>
                <w:noProof/>
                <w:webHidden/>
              </w:rPr>
              <w:tab/>
            </w:r>
            <w:r w:rsidR="00F81EB7">
              <w:rPr>
                <w:noProof/>
                <w:webHidden/>
              </w:rPr>
              <w:fldChar w:fldCharType="begin"/>
            </w:r>
            <w:r w:rsidR="00F81EB7">
              <w:rPr>
                <w:noProof/>
                <w:webHidden/>
              </w:rPr>
              <w:instrText xml:space="preserve"> PAGEREF _Toc469436385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05DA9A08" w14:textId="77777777" w:rsidR="00F81EB7" w:rsidRDefault="00894860">
          <w:pPr>
            <w:pStyle w:val="Mucluc2"/>
            <w:tabs>
              <w:tab w:val="left" w:pos="800"/>
              <w:tab w:val="right" w:leader="dot" w:pos="8992"/>
            </w:tabs>
            <w:rPr>
              <w:noProof/>
            </w:rPr>
          </w:pPr>
          <w:hyperlink w:anchor="_Toc469436386" w:history="1">
            <w:r w:rsidR="00F81EB7" w:rsidRPr="00714882">
              <w:rPr>
                <w:rStyle w:val="Siuktni"/>
                <w:rFonts w:cstheme="minorHAnsi"/>
                <w:noProof/>
                <w14:scene3d>
                  <w14:camera w14:prst="orthographicFront"/>
                  <w14:lightRig w14:rig="threePt" w14:dir="t">
                    <w14:rot w14:lat="0" w14:lon="0" w14:rev="0"/>
                  </w14:lightRig>
                </w14:scene3d>
              </w:rPr>
              <w:t>1.2</w:t>
            </w:r>
            <w:r w:rsidR="00F81EB7">
              <w:rPr>
                <w:noProof/>
              </w:rPr>
              <w:tab/>
            </w:r>
            <w:r w:rsidR="00F81EB7" w:rsidRPr="00714882">
              <w:rPr>
                <w:rStyle w:val="Siuktni"/>
                <w:noProof/>
              </w:rPr>
              <w:t>Project information</w:t>
            </w:r>
            <w:r w:rsidR="00F81EB7" w:rsidRPr="00714882">
              <w:rPr>
                <w:rStyle w:val="Siuktni"/>
                <w:rFonts w:ascii="MS Mincho" w:eastAsia="MS Mincho" w:hAnsi="MS Mincho" w:hint="eastAsia"/>
                <w:noProof/>
              </w:rPr>
              <w:t xml:space="preserve">　</w:t>
            </w:r>
            <w:r w:rsidR="00F81EB7" w:rsidRPr="00714882">
              <w:rPr>
                <w:rStyle w:val="Siuktni"/>
                <w:rFonts w:hint="eastAsia"/>
                <w:noProof/>
              </w:rPr>
              <w:t>プロジェクトの情報</w:t>
            </w:r>
            <w:r w:rsidR="00F81EB7">
              <w:rPr>
                <w:noProof/>
                <w:webHidden/>
              </w:rPr>
              <w:tab/>
            </w:r>
            <w:r w:rsidR="00F81EB7">
              <w:rPr>
                <w:noProof/>
                <w:webHidden/>
              </w:rPr>
              <w:fldChar w:fldCharType="begin"/>
            </w:r>
            <w:r w:rsidR="00F81EB7">
              <w:rPr>
                <w:noProof/>
                <w:webHidden/>
              </w:rPr>
              <w:instrText xml:space="preserve"> PAGEREF _Toc469436386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2E53C9FF" w14:textId="77777777" w:rsidR="00F81EB7" w:rsidRDefault="00894860">
          <w:pPr>
            <w:pStyle w:val="Mucluc2"/>
            <w:tabs>
              <w:tab w:val="left" w:pos="800"/>
              <w:tab w:val="right" w:leader="dot" w:pos="8992"/>
            </w:tabs>
            <w:rPr>
              <w:noProof/>
            </w:rPr>
          </w:pPr>
          <w:hyperlink w:anchor="_Toc469436387" w:history="1">
            <w:r w:rsidR="00F81EB7" w:rsidRPr="00714882">
              <w:rPr>
                <w:rStyle w:val="Siuktni"/>
                <w:rFonts w:cstheme="minorHAnsi"/>
                <w:noProof/>
                <w14:scene3d>
                  <w14:camera w14:prst="orthographicFront"/>
                  <w14:lightRig w14:rig="threePt" w14:dir="t">
                    <w14:rot w14:lat="0" w14:lon="0" w14:rev="0"/>
                  </w14:lightRig>
                </w14:scene3d>
              </w:rPr>
              <w:t>1.3</w:t>
            </w:r>
            <w:r w:rsidR="00F81EB7">
              <w:rPr>
                <w:noProof/>
              </w:rPr>
              <w:tab/>
            </w:r>
            <w:r w:rsidR="00F81EB7" w:rsidRPr="00714882">
              <w:rPr>
                <w:rStyle w:val="Siuktni"/>
                <w:noProof/>
              </w:rPr>
              <w:t>Project members</w:t>
            </w:r>
            <w:r w:rsidR="00F81EB7" w:rsidRPr="00714882">
              <w:rPr>
                <w:rStyle w:val="Siuktni"/>
                <w:rFonts w:ascii="MS Mincho" w:eastAsia="MS Mincho" w:hAnsi="MS Mincho" w:hint="eastAsia"/>
                <w:noProof/>
              </w:rPr>
              <w:t xml:space="preserve">　</w:t>
            </w:r>
            <w:r w:rsidR="00F81EB7" w:rsidRPr="00714882">
              <w:rPr>
                <w:rStyle w:val="Siuktni"/>
                <w:rFonts w:hint="eastAsia"/>
                <w:noProof/>
              </w:rPr>
              <w:t>プロジェクトメンバー</w:t>
            </w:r>
            <w:r w:rsidR="00F81EB7">
              <w:rPr>
                <w:noProof/>
                <w:webHidden/>
              </w:rPr>
              <w:tab/>
            </w:r>
            <w:r w:rsidR="00F81EB7">
              <w:rPr>
                <w:noProof/>
                <w:webHidden/>
              </w:rPr>
              <w:fldChar w:fldCharType="begin"/>
            </w:r>
            <w:r w:rsidR="00F81EB7">
              <w:rPr>
                <w:noProof/>
                <w:webHidden/>
              </w:rPr>
              <w:instrText xml:space="preserve"> PAGEREF _Toc469436387 \h </w:instrText>
            </w:r>
            <w:r w:rsidR="00F81EB7">
              <w:rPr>
                <w:noProof/>
                <w:webHidden/>
              </w:rPr>
            </w:r>
            <w:r w:rsidR="00F81EB7">
              <w:rPr>
                <w:noProof/>
                <w:webHidden/>
              </w:rPr>
              <w:fldChar w:fldCharType="separate"/>
            </w:r>
            <w:r w:rsidR="00F81EB7">
              <w:rPr>
                <w:noProof/>
                <w:webHidden/>
              </w:rPr>
              <w:t>8</w:t>
            </w:r>
            <w:r w:rsidR="00F81EB7">
              <w:rPr>
                <w:noProof/>
                <w:webHidden/>
              </w:rPr>
              <w:fldChar w:fldCharType="end"/>
            </w:r>
          </w:hyperlink>
        </w:p>
        <w:p w14:paraId="5F79121A" w14:textId="77777777" w:rsidR="00F81EB7" w:rsidRDefault="00894860">
          <w:pPr>
            <w:pStyle w:val="Mucluc2"/>
            <w:tabs>
              <w:tab w:val="left" w:pos="800"/>
              <w:tab w:val="right" w:leader="dot" w:pos="8992"/>
            </w:tabs>
            <w:rPr>
              <w:noProof/>
            </w:rPr>
          </w:pPr>
          <w:hyperlink w:anchor="_Toc469436388" w:history="1">
            <w:r w:rsidR="00F81EB7" w:rsidRPr="00714882">
              <w:rPr>
                <w:rStyle w:val="Siuktni"/>
                <w:rFonts w:cstheme="minorHAnsi"/>
                <w:noProof/>
                <w14:scene3d>
                  <w14:camera w14:prst="orthographicFront"/>
                  <w14:lightRig w14:rig="threePt" w14:dir="t">
                    <w14:rot w14:lat="0" w14:lon="0" w14:rev="0"/>
                  </w14:lightRig>
                </w14:scene3d>
              </w:rPr>
              <w:t>1.4</w:t>
            </w:r>
            <w:r w:rsidR="00F81EB7">
              <w:rPr>
                <w:noProof/>
              </w:rPr>
              <w:tab/>
            </w:r>
            <w:r w:rsidR="00F81EB7" w:rsidRPr="00714882">
              <w:rPr>
                <w:rStyle w:val="Siuktni"/>
                <w:noProof/>
              </w:rPr>
              <w:t>Our proposal</w:t>
            </w:r>
            <w:r w:rsidR="00F81EB7" w:rsidRPr="00714882">
              <w:rPr>
                <w:rStyle w:val="Siuktni"/>
                <w:rFonts w:ascii="MS Mincho" w:eastAsia="MS Mincho" w:hAnsi="MS Mincho" w:hint="eastAsia"/>
                <w:noProof/>
              </w:rPr>
              <w:t xml:space="preserve">　提案</w:t>
            </w:r>
            <w:r w:rsidR="00F81EB7">
              <w:rPr>
                <w:noProof/>
                <w:webHidden/>
              </w:rPr>
              <w:tab/>
            </w:r>
            <w:r w:rsidR="00F81EB7">
              <w:rPr>
                <w:noProof/>
                <w:webHidden/>
              </w:rPr>
              <w:fldChar w:fldCharType="begin"/>
            </w:r>
            <w:r w:rsidR="00F81EB7">
              <w:rPr>
                <w:noProof/>
                <w:webHidden/>
              </w:rPr>
              <w:instrText xml:space="preserve"> PAGEREF _Toc469436388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42B860D0" w14:textId="77777777" w:rsidR="00F81EB7" w:rsidRDefault="00894860">
          <w:pPr>
            <w:pStyle w:val="Mucluc3"/>
            <w:tabs>
              <w:tab w:val="left" w:pos="1200"/>
              <w:tab w:val="right" w:leader="dot" w:pos="8992"/>
            </w:tabs>
            <w:rPr>
              <w:noProof/>
            </w:rPr>
          </w:pPr>
          <w:hyperlink w:anchor="_Toc469436389" w:history="1">
            <w:r w:rsidR="00F81EB7" w:rsidRPr="00714882">
              <w:rPr>
                <w:rStyle w:val="Siuktni"/>
                <w:rFonts w:cstheme="minorHAnsi"/>
                <w:noProof/>
                <w14:scene3d>
                  <w14:camera w14:prst="orthographicFront"/>
                  <w14:lightRig w14:rig="threePt" w14:dir="t">
                    <w14:rot w14:lat="0" w14:lon="0" w14:rev="0"/>
                  </w14:lightRig>
                </w14:scene3d>
              </w:rPr>
              <w:t>1.4.1</w:t>
            </w:r>
            <w:r w:rsidR="00F81EB7">
              <w:rPr>
                <w:noProof/>
              </w:rPr>
              <w:tab/>
            </w:r>
            <w:r w:rsidR="00F81EB7" w:rsidRPr="00714882">
              <w:rPr>
                <w:rStyle w:val="Siuktni"/>
                <w:noProof/>
              </w:rPr>
              <w:t>Problem</w:t>
            </w:r>
            <w:r w:rsidR="00F81EB7" w:rsidRPr="00714882">
              <w:rPr>
                <w:rStyle w:val="Siuktni"/>
                <w:rFonts w:ascii="MS Mincho" w:eastAsia="MS Mincho" w:hAnsi="MS Mincho" w:hint="eastAsia"/>
                <w:noProof/>
              </w:rPr>
              <w:t xml:space="preserve">　問題</w:t>
            </w:r>
            <w:r w:rsidR="00F81EB7">
              <w:rPr>
                <w:noProof/>
                <w:webHidden/>
              </w:rPr>
              <w:tab/>
            </w:r>
            <w:r w:rsidR="00F81EB7">
              <w:rPr>
                <w:noProof/>
                <w:webHidden/>
              </w:rPr>
              <w:fldChar w:fldCharType="begin"/>
            </w:r>
            <w:r w:rsidR="00F81EB7">
              <w:rPr>
                <w:noProof/>
                <w:webHidden/>
              </w:rPr>
              <w:instrText xml:space="preserve"> PAGEREF _Toc469436389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3666DE95" w14:textId="77777777" w:rsidR="00F81EB7" w:rsidRDefault="00894860">
          <w:pPr>
            <w:pStyle w:val="Mucluc3"/>
            <w:tabs>
              <w:tab w:val="left" w:pos="1200"/>
              <w:tab w:val="right" w:leader="dot" w:pos="8992"/>
            </w:tabs>
            <w:rPr>
              <w:noProof/>
            </w:rPr>
          </w:pPr>
          <w:hyperlink w:anchor="_Toc469436390" w:history="1">
            <w:r w:rsidR="00F81EB7" w:rsidRPr="00714882">
              <w:rPr>
                <w:rStyle w:val="Siuktni"/>
                <w:rFonts w:cstheme="minorHAnsi"/>
                <w:noProof/>
                <w14:scene3d>
                  <w14:camera w14:prst="orthographicFront"/>
                  <w14:lightRig w14:rig="threePt" w14:dir="t">
                    <w14:rot w14:lat="0" w14:lon="0" w14:rev="0"/>
                  </w14:lightRig>
                </w14:scene3d>
              </w:rPr>
              <w:t>1.4.2</w:t>
            </w:r>
            <w:r w:rsidR="00F81EB7">
              <w:rPr>
                <w:noProof/>
              </w:rPr>
              <w:tab/>
            </w:r>
            <w:r w:rsidR="00F81EB7" w:rsidRPr="00714882">
              <w:rPr>
                <w:rStyle w:val="Siuktni"/>
                <w:noProof/>
              </w:rPr>
              <w:t>Solution</w:t>
            </w:r>
            <w:r w:rsidR="00F81EB7" w:rsidRPr="00714882">
              <w:rPr>
                <w:rStyle w:val="Siuktni"/>
                <w:rFonts w:ascii="MS Mincho" w:eastAsia="MS Mincho" w:hAnsi="MS Mincho" w:hint="eastAsia"/>
                <w:noProof/>
              </w:rPr>
              <w:t xml:space="preserve">　解決</w:t>
            </w:r>
            <w:r w:rsidR="00F81EB7">
              <w:rPr>
                <w:noProof/>
                <w:webHidden/>
              </w:rPr>
              <w:tab/>
            </w:r>
            <w:r w:rsidR="00F81EB7">
              <w:rPr>
                <w:noProof/>
                <w:webHidden/>
              </w:rPr>
              <w:fldChar w:fldCharType="begin"/>
            </w:r>
            <w:r w:rsidR="00F81EB7">
              <w:rPr>
                <w:noProof/>
                <w:webHidden/>
              </w:rPr>
              <w:instrText xml:space="preserve"> PAGEREF _Toc469436390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2375DDDC" w14:textId="77777777" w:rsidR="00F81EB7" w:rsidRDefault="00894860">
          <w:pPr>
            <w:pStyle w:val="Mucluc3"/>
            <w:tabs>
              <w:tab w:val="left" w:pos="1200"/>
              <w:tab w:val="right" w:leader="dot" w:pos="8992"/>
            </w:tabs>
            <w:rPr>
              <w:noProof/>
            </w:rPr>
          </w:pPr>
          <w:hyperlink w:anchor="_Toc469436391" w:history="1">
            <w:r w:rsidR="00F81EB7" w:rsidRPr="00714882">
              <w:rPr>
                <w:rStyle w:val="Siuktni"/>
                <w:rFonts w:cstheme="minorHAnsi"/>
                <w:noProof/>
                <w14:scene3d>
                  <w14:camera w14:prst="orthographicFront"/>
                  <w14:lightRig w14:rig="threePt" w14:dir="t">
                    <w14:rot w14:lat="0" w14:lon="0" w14:rev="0"/>
                  </w14:lightRig>
                </w14:scene3d>
              </w:rPr>
              <w:t>1.4.3</w:t>
            </w:r>
            <w:r w:rsidR="00F81EB7">
              <w:rPr>
                <w:noProof/>
              </w:rPr>
              <w:tab/>
            </w:r>
            <w:r w:rsidR="00F81EB7" w:rsidRPr="00714882">
              <w:rPr>
                <w:rStyle w:val="Siuktni"/>
                <w:noProof/>
              </w:rPr>
              <w:t>Idea</w:t>
            </w:r>
            <w:r w:rsidR="00F81EB7" w:rsidRPr="00714882">
              <w:rPr>
                <w:rStyle w:val="Siuktni"/>
                <w:rFonts w:ascii="MS Mincho" w:eastAsia="MS Mincho" w:hAnsi="MS Mincho" w:hint="eastAsia"/>
                <w:noProof/>
              </w:rPr>
              <w:t xml:space="preserve">　アイディア</w:t>
            </w:r>
            <w:r w:rsidR="00F81EB7">
              <w:rPr>
                <w:noProof/>
                <w:webHidden/>
              </w:rPr>
              <w:tab/>
            </w:r>
            <w:r w:rsidR="00F81EB7">
              <w:rPr>
                <w:noProof/>
                <w:webHidden/>
              </w:rPr>
              <w:fldChar w:fldCharType="begin"/>
            </w:r>
            <w:r w:rsidR="00F81EB7">
              <w:rPr>
                <w:noProof/>
                <w:webHidden/>
              </w:rPr>
              <w:instrText xml:space="preserve"> PAGEREF _Toc469436391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7BCD11B1" w14:textId="77777777" w:rsidR="00F81EB7" w:rsidRDefault="00894860">
          <w:pPr>
            <w:pStyle w:val="Mucluc2"/>
            <w:tabs>
              <w:tab w:val="left" w:pos="800"/>
              <w:tab w:val="right" w:leader="dot" w:pos="8992"/>
            </w:tabs>
            <w:rPr>
              <w:noProof/>
            </w:rPr>
          </w:pPr>
          <w:hyperlink w:anchor="_Toc469436392" w:history="1">
            <w:r w:rsidR="00F81EB7" w:rsidRPr="00714882">
              <w:rPr>
                <w:rStyle w:val="Siuktni"/>
                <w:rFonts w:cstheme="minorHAnsi"/>
                <w:noProof/>
                <w14:scene3d>
                  <w14:camera w14:prst="orthographicFront"/>
                  <w14:lightRig w14:rig="threePt" w14:dir="t">
                    <w14:rot w14:lat="0" w14:lon="0" w14:rev="0"/>
                  </w14:lightRig>
                </w14:scene3d>
              </w:rPr>
              <w:t>1.5</w:t>
            </w:r>
            <w:r w:rsidR="00F81EB7">
              <w:rPr>
                <w:noProof/>
              </w:rPr>
              <w:tab/>
            </w:r>
            <w:r w:rsidR="00F81EB7" w:rsidRPr="00714882">
              <w:rPr>
                <w:rStyle w:val="Siuktni"/>
                <w:noProof/>
              </w:rPr>
              <w:t>Product</w:t>
            </w:r>
            <w:r w:rsidR="00F81EB7" w:rsidRPr="00714882">
              <w:rPr>
                <w:rStyle w:val="Siuktni"/>
                <w:rFonts w:ascii="MS Mincho" w:eastAsia="MS Mincho" w:hAnsi="MS Mincho" w:hint="eastAsia"/>
                <w:noProof/>
              </w:rPr>
              <w:t xml:space="preserve">　商品</w:t>
            </w:r>
            <w:r w:rsidR="00F81EB7">
              <w:rPr>
                <w:noProof/>
                <w:webHidden/>
              </w:rPr>
              <w:tab/>
            </w:r>
            <w:r w:rsidR="00F81EB7">
              <w:rPr>
                <w:noProof/>
                <w:webHidden/>
              </w:rPr>
              <w:fldChar w:fldCharType="begin"/>
            </w:r>
            <w:r w:rsidR="00F81EB7">
              <w:rPr>
                <w:noProof/>
                <w:webHidden/>
              </w:rPr>
              <w:instrText xml:space="preserve"> PAGEREF _Toc469436392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052CAC2A" w14:textId="77777777" w:rsidR="00F81EB7" w:rsidRDefault="00894860">
          <w:pPr>
            <w:pStyle w:val="Mucluc3"/>
            <w:tabs>
              <w:tab w:val="left" w:pos="1200"/>
              <w:tab w:val="right" w:leader="dot" w:pos="8992"/>
            </w:tabs>
            <w:rPr>
              <w:noProof/>
            </w:rPr>
          </w:pPr>
          <w:hyperlink w:anchor="_Toc469436393" w:history="1">
            <w:r w:rsidR="00F81EB7" w:rsidRPr="00714882">
              <w:rPr>
                <w:rStyle w:val="Siuktni"/>
                <w:rFonts w:cstheme="minorHAnsi"/>
                <w:noProof/>
                <w14:scene3d>
                  <w14:camera w14:prst="orthographicFront"/>
                  <w14:lightRig w14:rig="threePt" w14:dir="t">
                    <w14:rot w14:lat="0" w14:lon="0" w14:rev="0"/>
                  </w14:lightRig>
                </w14:scene3d>
              </w:rPr>
              <w:t>1.5.1</w:t>
            </w:r>
            <w:r w:rsidR="00F81EB7">
              <w:rPr>
                <w:noProof/>
              </w:rPr>
              <w:tab/>
            </w:r>
            <w:r w:rsidR="00F81EB7" w:rsidRPr="00714882">
              <w:rPr>
                <w:rStyle w:val="Siuktni"/>
                <w:noProof/>
              </w:rPr>
              <w:t>Basic Functions</w:t>
            </w:r>
            <w:r w:rsidR="00F81EB7" w:rsidRPr="00714882">
              <w:rPr>
                <w:rStyle w:val="Siuktni"/>
                <w:rFonts w:ascii="MS Mincho" w:eastAsia="MS Mincho" w:hAnsi="MS Mincho" w:hint="eastAsia"/>
                <w:noProof/>
              </w:rPr>
              <w:t xml:space="preserve">　基本的な機能</w:t>
            </w:r>
            <w:r w:rsidR="00F81EB7">
              <w:rPr>
                <w:noProof/>
                <w:webHidden/>
              </w:rPr>
              <w:tab/>
            </w:r>
            <w:r w:rsidR="00F81EB7">
              <w:rPr>
                <w:noProof/>
                <w:webHidden/>
              </w:rPr>
              <w:fldChar w:fldCharType="begin"/>
            </w:r>
            <w:r w:rsidR="00F81EB7">
              <w:rPr>
                <w:noProof/>
                <w:webHidden/>
              </w:rPr>
              <w:instrText xml:space="preserve"> PAGEREF _Toc469436393 \h </w:instrText>
            </w:r>
            <w:r w:rsidR="00F81EB7">
              <w:rPr>
                <w:noProof/>
                <w:webHidden/>
              </w:rPr>
            </w:r>
            <w:r w:rsidR="00F81EB7">
              <w:rPr>
                <w:noProof/>
                <w:webHidden/>
              </w:rPr>
              <w:fldChar w:fldCharType="separate"/>
            </w:r>
            <w:r w:rsidR="00F81EB7">
              <w:rPr>
                <w:noProof/>
                <w:webHidden/>
              </w:rPr>
              <w:t>9</w:t>
            </w:r>
            <w:r w:rsidR="00F81EB7">
              <w:rPr>
                <w:noProof/>
                <w:webHidden/>
              </w:rPr>
              <w:fldChar w:fldCharType="end"/>
            </w:r>
          </w:hyperlink>
        </w:p>
        <w:p w14:paraId="1DD57A49" w14:textId="77777777" w:rsidR="00F81EB7" w:rsidRDefault="00894860">
          <w:pPr>
            <w:pStyle w:val="Mucluc2"/>
            <w:tabs>
              <w:tab w:val="left" w:pos="800"/>
              <w:tab w:val="right" w:leader="dot" w:pos="8992"/>
            </w:tabs>
            <w:rPr>
              <w:noProof/>
            </w:rPr>
          </w:pPr>
          <w:hyperlink w:anchor="_Toc469436394" w:history="1">
            <w:r w:rsidR="00F81EB7" w:rsidRPr="00714882">
              <w:rPr>
                <w:rStyle w:val="Siuktni"/>
                <w:rFonts w:cstheme="minorHAnsi"/>
                <w:noProof/>
                <w14:scene3d>
                  <w14:camera w14:prst="orthographicFront"/>
                  <w14:lightRig w14:rig="threePt" w14:dir="t">
                    <w14:rot w14:lat="0" w14:lon="0" w14:rev="0"/>
                  </w14:lightRig>
                </w14:scene3d>
              </w:rPr>
              <w:t>1.6</w:t>
            </w:r>
            <w:r w:rsidR="00F81EB7">
              <w:rPr>
                <w:noProof/>
              </w:rPr>
              <w:tab/>
            </w:r>
            <w:r w:rsidR="00F81EB7" w:rsidRPr="00714882">
              <w:rPr>
                <w:rStyle w:val="Siuktni"/>
                <w:noProof/>
              </w:rPr>
              <w:t>Benefit from project</w:t>
            </w:r>
            <w:r w:rsidR="00F81EB7" w:rsidRPr="00714882">
              <w:rPr>
                <w:rStyle w:val="Siuktni"/>
                <w:rFonts w:ascii="MS Mincho" w:eastAsia="MS Mincho" w:hAnsi="MS Mincho" w:hint="eastAsia"/>
                <w:noProof/>
              </w:rPr>
              <w:t xml:space="preserve">　プロジェクトからベネフィット</w:t>
            </w:r>
            <w:r w:rsidR="00F81EB7">
              <w:rPr>
                <w:noProof/>
                <w:webHidden/>
              </w:rPr>
              <w:tab/>
            </w:r>
            <w:r w:rsidR="00F81EB7">
              <w:rPr>
                <w:noProof/>
                <w:webHidden/>
              </w:rPr>
              <w:fldChar w:fldCharType="begin"/>
            </w:r>
            <w:r w:rsidR="00F81EB7">
              <w:rPr>
                <w:noProof/>
                <w:webHidden/>
              </w:rPr>
              <w:instrText xml:space="preserve"> PAGEREF _Toc469436394 \h </w:instrText>
            </w:r>
            <w:r w:rsidR="00F81EB7">
              <w:rPr>
                <w:noProof/>
                <w:webHidden/>
              </w:rPr>
            </w:r>
            <w:r w:rsidR="00F81EB7">
              <w:rPr>
                <w:noProof/>
                <w:webHidden/>
              </w:rPr>
              <w:fldChar w:fldCharType="separate"/>
            </w:r>
            <w:r w:rsidR="00F81EB7">
              <w:rPr>
                <w:noProof/>
                <w:webHidden/>
              </w:rPr>
              <w:t>11</w:t>
            </w:r>
            <w:r w:rsidR="00F81EB7">
              <w:rPr>
                <w:noProof/>
                <w:webHidden/>
              </w:rPr>
              <w:fldChar w:fldCharType="end"/>
            </w:r>
          </w:hyperlink>
        </w:p>
        <w:p w14:paraId="21C110BF" w14:textId="77777777" w:rsidR="00F81EB7" w:rsidRDefault="00894860">
          <w:pPr>
            <w:pStyle w:val="Mucluc3"/>
            <w:tabs>
              <w:tab w:val="left" w:pos="1200"/>
              <w:tab w:val="right" w:leader="dot" w:pos="8992"/>
            </w:tabs>
            <w:rPr>
              <w:noProof/>
            </w:rPr>
          </w:pPr>
          <w:hyperlink w:anchor="_Toc469436395" w:history="1">
            <w:r w:rsidR="00F81EB7" w:rsidRPr="00714882">
              <w:rPr>
                <w:rStyle w:val="Siuktni"/>
                <w:noProof/>
              </w:rPr>
              <w:t>1.6.1</w:t>
            </w:r>
            <w:r w:rsidR="00F81EB7">
              <w:rPr>
                <w:noProof/>
              </w:rPr>
              <w:tab/>
            </w:r>
            <w:r w:rsidR="00F81EB7" w:rsidRPr="00714882">
              <w:rPr>
                <w:rStyle w:val="Siuktni"/>
                <w:noProof/>
              </w:rPr>
              <w:t>For our group</w:t>
            </w:r>
            <w:r w:rsidR="00F81EB7" w:rsidRPr="00714882">
              <w:rPr>
                <w:rStyle w:val="Siuktni"/>
                <w:rFonts w:ascii="MS Mincho" w:eastAsia="MS Mincho" w:hAnsi="MS Mincho" w:hint="eastAsia"/>
                <w:noProof/>
              </w:rPr>
              <w:t xml:space="preserve">　グループのために</w:t>
            </w:r>
            <w:r w:rsidR="00F81EB7">
              <w:rPr>
                <w:noProof/>
                <w:webHidden/>
              </w:rPr>
              <w:tab/>
            </w:r>
            <w:r w:rsidR="00F81EB7">
              <w:rPr>
                <w:noProof/>
                <w:webHidden/>
              </w:rPr>
              <w:fldChar w:fldCharType="begin"/>
            </w:r>
            <w:r w:rsidR="00F81EB7">
              <w:rPr>
                <w:noProof/>
                <w:webHidden/>
              </w:rPr>
              <w:instrText xml:space="preserve"> PAGEREF _Toc469436395 \h </w:instrText>
            </w:r>
            <w:r w:rsidR="00F81EB7">
              <w:rPr>
                <w:noProof/>
                <w:webHidden/>
              </w:rPr>
            </w:r>
            <w:r w:rsidR="00F81EB7">
              <w:rPr>
                <w:noProof/>
                <w:webHidden/>
              </w:rPr>
              <w:fldChar w:fldCharType="separate"/>
            </w:r>
            <w:r w:rsidR="00F81EB7">
              <w:rPr>
                <w:noProof/>
                <w:webHidden/>
              </w:rPr>
              <w:t>11</w:t>
            </w:r>
            <w:r w:rsidR="00F81EB7">
              <w:rPr>
                <w:noProof/>
                <w:webHidden/>
              </w:rPr>
              <w:fldChar w:fldCharType="end"/>
            </w:r>
          </w:hyperlink>
        </w:p>
        <w:p w14:paraId="06AC3B25" w14:textId="77777777" w:rsidR="00F81EB7" w:rsidRDefault="00894860">
          <w:pPr>
            <w:pStyle w:val="Mucluc3"/>
            <w:tabs>
              <w:tab w:val="left" w:pos="1200"/>
              <w:tab w:val="right" w:leader="dot" w:pos="8992"/>
            </w:tabs>
            <w:rPr>
              <w:noProof/>
            </w:rPr>
          </w:pPr>
          <w:hyperlink w:anchor="_Toc469436396" w:history="1">
            <w:r w:rsidR="00F81EB7" w:rsidRPr="00714882">
              <w:rPr>
                <w:rStyle w:val="Siuktni"/>
                <w:rFonts w:cstheme="minorHAnsi"/>
                <w:noProof/>
                <w14:scene3d>
                  <w14:camera w14:prst="orthographicFront"/>
                  <w14:lightRig w14:rig="threePt" w14:dir="t">
                    <w14:rot w14:lat="0" w14:lon="0" w14:rev="0"/>
                  </w14:lightRig>
                </w14:scene3d>
              </w:rPr>
              <w:t>1.6.2</w:t>
            </w:r>
            <w:r w:rsidR="00F81EB7">
              <w:rPr>
                <w:noProof/>
              </w:rPr>
              <w:tab/>
            </w:r>
            <w:r w:rsidR="00F81EB7" w:rsidRPr="00714882">
              <w:rPr>
                <w:rStyle w:val="Siuktni"/>
                <w:noProof/>
              </w:rPr>
              <w:t>For user</w:t>
            </w:r>
            <w:r w:rsidR="00F81EB7" w:rsidRPr="00714882">
              <w:rPr>
                <w:rStyle w:val="Siuktni"/>
                <w:rFonts w:ascii="MS Mincho" w:eastAsia="MS Mincho" w:hAnsi="MS Mincho" w:hint="eastAsia"/>
                <w:noProof/>
              </w:rPr>
              <w:t xml:space="preserve">　ユーザーのために</w:t>
            </w:r>
            <w:r w:rsidR="00F81EB7">
              <w:rPr>
                <w:noProof/>
                <w:webHidden/>
              </w:rPr>
              <w:tab/>
            </w:r>
            <w:r w:rsidR="00F81EB7">
              <w:rPr>
                <w:noProof/>
                <w:webHidden/>
              </w:rPr>
              <w:fldChar w:fldCharType="begin"/>
            </w:r>
            <w:r w:rsidR="00F81EB7">
              <w:rPr>
                <w:noProof/>
                <w:webHidden/>
              </w:rPr>
              <w:instrText xml:space="preserve"> PAGEREF _Toc469436396 \h </w:instrText>
            </w:r>
            <w:r w:rsidR="00F81EB7">
              <w:rPr>
                <w:noProof/>
                <w:webHidden/>
              </w:rPr>
            </w:r>
            <w:r w:rsidR="00F81EB7">
              <w:rPr>
                <w:noProof/>
                <w:webHidden/>
              </w:rPr>
              <w:fldChar w:fldCharType="separate"/>
            </w:r>
            <w:r w:rsidR="00F81EB7">
              <w:rPr>
                <w:noProof/>
                <w:webHidden/>
              </w:rPr>
              <w:t>11</w:t>
            </w:r>
            <w:r w:rsidR="00F81EB7">
              <w:rPr>
                <w:noProof/>
                <w:webHidden/>
              </w:rPr>
              <w:fldChar w:fldCharType="end"/>
            </w:r>
          </w:hyperlink>
        </w:p>
        <w:p w14:paraId="1865A00F" w14:textId="77777777" w:rsidR="00F81EB7" w:rsidRDefault="00894860">
          <w:pPr>
            <w:pStyle w:val="Mucluc1"/>
            <w:tabs>
              <w:tab w:val="left" w:pos="440"/>
              <w:tab w:val="right" w:leader="dot" w:pos="8992"/>
            </w:tabs>
            <w:rPr>
              <w:noProof/>
            </w:rPr>
          </w:pPr>
          <w:hyperlink w:anchor="_Toc469436397" w:history="1">
            <w:r w:rsidR="00F81EB7" w:rsidRPr="00714882">
              <w:rPr>
                <w:rStyle w:val="Siuktni"/>
                <w:noProof/>
              </w:rPr>
              <w:t>2</w:t>
            </w:r>
            <w:r w:rsidR="00F81EB7">
              <w:rPr>
                <w:noProof/>
              </w:rPr>
              <w:tab/>
            </w:r>
            <w:r w:rsidR="00F81EB7" w:rsidRPr="00714882">
              <w:rPr>
                <w:rStyle w:val="Siuktni"/>
                <w:noProof/>
              </w:rPr>
              <w:t>SOFTWARE PROJECT MANAGEMENT</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ソフトウェアプロジェクト管理</w:t>
            </w:r>
            <w:r w:rsidR="00F81EB7">
              <w:rPr>
                <w:noProof/>
                <w:webHidden/>
              </w:rPr>
              <w:tab/>
            </w:r>
            <w:r w:rsidR="00F81EB7">
              <w:rPr>
                <w:noProof/>
                <w:webHidden/>
              </w:rPr>
              <w:fldChar w:fldCharType="begin"/>
            </w:r>
            <w:r w:rsidR="00F81EB7">
              <w:rPr>
                <w:noProof/>
                <w:webHidden/>
              </w:rPr>
              <w:instrText xml:space="preserve"> PAGEREF _Toc469436397 \h </w:instrText>
            </w:r>
            <w:r w:rsidR="00F81EB7">
              <w:rPr>
                <w:noProof/>
                <w:webHidden/>
              </w:rPr>
            </w:r>
            <w:r w:rsidR="00F81EB7">
              <w:rPr>
                <w:noProof/>
                <w:webHidden/>
              </w:rPr>
              <w:fldChar w:fldCharType="separate"/>
            </w:r>
            <w:r w:rsidR="00F81EB7">
              <w:rPr>
                <w:noProof/>
                <w:webHidden/>
              </w:rPr>
              <w:t>12</w:t>
            </w:r>
            <w:r w:rsidR="00F81EB7">
              <w:rPr>
                <w:noProof/>
                <w:webHidden/>
              </w:rPr>
              <w:fldChar w:fldCharType="end"/>
            </w:r>
          </w:hyperlink>
        </w:p>
        <w:p w14:paraId="0DBA19F9" w14:textId="77777777" w:rsidR="00F81EB7" w:rsidRDefault="00894860">
          <w:pPr>
            <w:pStyle w:val="Mucluc2"/>
            <w:tabs>
              <w:tab w:val="left" w:pos="800"/>
              <w:tab w:val="right" w:leader="dot" w:pos="8992"/>
            </w:tabs>
            <w:rPr>
              <w:noProof/>
            </w:rPr>
          </w:pPr>
          <w:hyperlink w:anchor="_Toc469436398" w:history="1">
            <w:r w:rsidR="00F81EB7" w:rsidRPr="00714882">
              <w:rPr>
                <w:rStyle w:val="Siuktni"/>
                <w:rFonts w:cstheme="minorHAnsi"/>
                <w:noProof/>
                <w14:scene3d>
                  <w14:camera w14:prst="orthographicFront"/>
                  <w14:lightRig w14:rig="threePt" w14:dir="t">
                    <w14:rot w14:lat="0" w14:lon="0" w14:rev="0"/>
                  </w14:lightRig>
                </w14:scene3d>
              </w:rPr>
              <w:t>2.1</w:t>
            </w:r>
            <w:r w:rsidR="00F81EB7">
              <w:rPr>
                <w:noProof/>
              </w:rPr>
              <w:tab/>
            </w:r>
            <w:r w:rsidR="00F81EB7" w:rsidRPr="00714882">
              <w:rPr>
                <w:rStyle w:val="Siuktni"/>
                <w:noProof/>
              </w:rPr>
              <w:t>Software development process</w:t>
            </w:r>
            <w:r w:rsidR="00F81EB7" w:rsidRPr="00714882">
              <w:rPr>
                <w:rStyle w:val="Siuktni"/>
                <w:rFonts w:hint="eastAsia"/>
                <w:noProof/>
              </w:rPr>
              <w:t xml:space="preserve">　ソフトウェア開発のプロセス</w:t>
            </w:r>
            <w:r w:rsidR="00F81EB7">
              <w:rPr>
                <w:noProof/>
                <w:webHidden/>
              </w:rPr>
              <w:tab/>
            </w:r>
            <w:r w:rsidR="00F81EB7">
              <w:rPr>
                <w:noProof/>
                <w:webHidden/>
              </w:rPr>
              <w:fldChar w:fldCharType="begin"/>
            </w:r>
            <w:r w:rsidR="00F81EB7">
              <w:rPr>
                <w:noProof/>
                <w:webHidden/>
              </w:rPr>
              <w:instrText xml:space="preserve"> PAGEREF _Toc469436398 \h </w:instrText>
            </w:r>
            <w:r w:rsidR="00F81EB7">
              <w:rPr>
                <w:noProof/>
                <w:webHidden/>
              </w:rPr>
            </w:r>
            <w:r w:rsidR="00F81EB7">
              <w:rPr>
                <w:noProof/>
                <w:webHidden/>
              </w:rPr>
              <w:fldChar w:fldCharType="separate"/>
            </w:r>
            <w:r w:rsidR="00F81EB7">
              <w:rPr>
                <w:noProof/>
                <w:webHidden/>
              </w:rPr>
              <w:t>12</w:t>
            </w:r>
            <w:r w:rsidR="00F81EB7">
              <w:rPr>
                <w:noProof/>
                <w:webHidden/>
              </w:rPr>
              <w:fldChar w:fldCharType="end"/>
            </w:r>
          </w:hyperlink>
        </w:p>
        <w:p w14:paraId="3783139D" w14:textId="77777777" w:rsidR="00F81EB7" w:rsidRDefault="00894860">
          <w:pPr>
            <w:pStyle w:val="Mucluc2"/>
            <w:tabs>
              <w:tab w:val="left" w:pos="800"/>
              <w:tab w:val="right" w:leader="dot" w:pos="8992"/>
            </w:tabs>
            <w:rPr>
              <w:noProof/>
            </w:rPr>
          </w:pPr>
          <w:hyperlink w:anchor="_Toc469436399" w:history="1">
            <w:r w:rsidR="00F81EB7" w:rsidRPr="00714882">
              <w:rPr>
                <w:rStyle w:val="Siuktni"/>
                <w:rFonts w:cstheme="minorHAnsi"/>
                <w:noProof/>
                <w14:scene3d>
                  <w14:camera w14:prst="orthographicFront"/>
                  <w14:lightRig w14:rig="threePt" w14:dir="t">
                    <w14:rot w14:lat="0" w14:lon="0" w14:rev="0"/>
                  </w14:lightRig>
                </w14:scene3d>
              </w:rPr>
              <w:t>2.2</w:t>
            </w:r>
            <w:r w:rsidR="00F81EB7">
              <w:rPr>
                <w:noProof/>
              </w:rPr>
              <w:tab/>
            </w:r>
            <w:r w:rsidR="00F81EB7" w:rsidRPr="00714882">
              <w:rPr>
                <w:rStyle w:val="Siuktni"/>
                <w:noProof/>
              </w:rPr>
              <w:t>Project Organization</w:t>
            </w:r>
            <w:r w:rsidR="00F81EB7" w:rsidRPr="00714882">
              <w:rPr>
                <w:rStyle w:val="Siuktni"/>
                <w:rFonts w:hint="eastAsia"/>
                <w:noProof/>
              </w:rPr>
              <w:t xml:space="preserve">　プロジェクト組織</w:t>
            </w:r>
            <w:r w:rsidR="00F81EB7">
              <w:rPr>
                <w:noProof/>
                <w:webHidden/>
              </w:rPr>
              <w:tab/>
            </w:r>
            <w:r w:rsidR="00F81EB7">
              <w:rPr>
                <w:noProof/>
                <w:webHidden/>
              </w:rPr>
              <w:fldChar w:fldCharType="begin"/>
            </w:r>
            <w:r w:rsidR="00F81EB7">
              <w:rPr>
                <w:noProof/>
                <w:webHidden/>
              </w:rPr>
              <w:instrText xml:space="preserve"> PAGEREF _Toc469436399 \h </w:instrText>
            </w:r>
            <w:r w:rsidR="00F81EB7">
              <w:rPr>
                <w:noProof/>
                <w:webHidden/>
              </w:rPr>
            </w:r>
            <w:r w:rsidR="00F81EB7">
              <w:rPr>
                <w:noProof/>
                <w:webHidden/>
              </w:rPr>
              <w:fldChar w:fldCharType="separate"/>
            </w:r>
            <w:r w:rsidR="00F81EB7">
              <w:rPr>
                <w:noProof/>
                <w:webHidden/>
              </w:rPr>
              <w:t>13</w:t>
            </w:r>
            <w:r w:rsidR="00F81EB7">
              <w:rPr>
                <w:noProof/>
                <w:webHidden/>
              </w:rPr>
              <w:fldChar w:fldCharType="end"/>
            </w:r>
          </w:hyperlink>
        </w:p>
        <w:p w14:paraId="3A9443AE" w14:textId="77777777" w:rsidR="00F81EB7" w:rsidRDefault="00894860">
          <w:pPr>
            <w:pStyle w:val="Mucluc3"/>
            <w:tabs>
              <w:tab w:val="right" w:leader="dot" w:pos="8992"/>
            </w:tabs>
            <w:rPr>
              <w:noProof/>
            </w:rPr>
          </w:pPr>
          <w:hyperlink w:anchor="_Toc469436400" w:history="1">
            <w:r w:rsidR="00F81EB7" w:rsidRPr="00714882">
              <w:rPr>
                <w:rStyle w:val="Siuktni"/>
                <w:noProof/>
              </w:rPr>
              <w:t>2.2.1 Organizational Structure</w:t>
            </w:r>
            <w:r w:rsidR="00F81EB7" w:rsidRPr="00714882">
              <w:rPr>
                <w:rStyle w:val="Siuktni"/>
                <w:rFonts w:hint="eastAsia"/>
                <w:noProof/>
              </w:rPr>
              <w:t xml:space="preserve">　組織構造</w:t>
            </w:r>
            <w:r w:rsidR="00F81EB7">
              <w:rPr>
                <w:noProof/>
                <w:webHidden/>
              </w:rPr>
              <w:tab/>
            </w:r>
            <w:r w:rsidR="00F81EB7">
              <w:rPr>
                <w:noProof/>
                <w:webHidden/>
              </w:rPr>
              <w:fldChar w:fldCharType="begin"/>
            </w:r>
            <w:r w:rsidR="00F81EB7">
              <w:rPr>
                <w:noProof/>
                <w:webHidden/>
              </w:rPr>
              <w:instrText xml:space="preserve"> PAGEREF _Toc469436400 \h </w:instrText>
            </w:r>
            <w:r w:rsidR="00F81EB7">
              <w:rPr>
                <w:noProof/>
                <w:webHidden/>
              </w:rPr>
            </w:r>
            <w:r w:rsidR="00F81EB7">
              <w:rPr>
                <w:noProof/>
                <w:webHidden/>
              </w:rPr>
              <w:fldChar w:fldCharType="separate"/>
            </w:r>
            <w:r w:rsidR="00F81EB7">
              <w:rPr>
                <w:noProof/>
                <w:webHidden/>
              </w:rPr>
              <w:t>13</w:t>
            </w:r>
            <w:r w:rsidR="00F81EB7">
              <w:rPr>
                <w:noProof/>
                <w:webHidden/>
              </w:rPr>
              <w:fldChar w:fldCharType="end"/>
            </w:r>
          </w:hyperlink>
        </w:p>
        <w:p w14:paraId="64F5354A" w14:textId="77777777" w:rsidR="00F81EB7" w:rsidRDefault="00894860">
          <w:pPr>
            <w:pStyle w:val="Mucluc3"/>
            <w:tabs>
              <w:tab w:val="right" w:leader="dot" w:pos="8992"/>
            </w:tabs>
            <w:rPr>
              <w:noProof/>
            </w:rPr>
          </w:pPr>
          <w:hyperlink w:anchor="_Toc469436401" w:history="1">
            <w:r w:rsidR="00F81EB7" w:rsidRPr="00714882">
              <w:rPr>
                <w:rStyle w:val="Siuktni"/>
                <w:noProof/>
              </w:rPr>
              <w:t>2.2.2 Project Team</w:t>
            </w:r>
            <w:r w:rsidR="00F81EB7" w:rsidRPr="00714882">
              <w:rPr>
                <w:rStyle w:val="Siuktni"/>
                <w:rFonts w:ascii="MS Mincho" w:eastAsia="MS Mincho" w:hAnsi="MS Mincho" w:hint="eastAsia"/>
                <w:noProof/>
              </w:rPr>
              <w:t xml:space="preserve">　プロジェクトチーム</w:t>
            </w:r>
            <w:r w:rsidR="00F81EB7">
              <w:rPr>
                <w:noProof/>
                <w:webHidden/>
              </w:rPr>
              <w:tab/>
            </w:r>
            <w:r w:rsidR="00F81EB7">
              <w:rPr>
                <w:noProof/>
                <w:webHidden/>
              </w:rPr>
              <w:fldChar w:fldCharType="begin"/>
            </w:r>
            <w:r w:rsidR="00F81EB7">
              <w:rPr>
                <w:noProof/>
                <w:webHidden/>
              </w:rPr>
              <w:instrText xml:space="preserve"> PAGEREF _Toc469436401 \h </w:instrText>
            </w:r>
            <w:r w:rsidR="00F81EB7">
              <w:rPr>
                <w:noProof/>
                <w:webHidden/>
              </w:rPr>
            </w:r>
            <w:r w:rsidR="00F81EB7">
              <w:rPr>
                <w:noProof/>
                <w:webHidden/>
              </w:rPr>
              <w:fldChar w:fldCharType="separate"/>
            </w:r>
            <w:r w:rsidR="00F81EB7">
              <w:rPr>
                <w:noProof/>
                <w:webHidden/>
              </w:rPr>
              <w:t>14</w:t>
            </w:r>
            <w:r w:rsidR="00F81EB7">
              <w:rPr>
                <w:noProof/>
                <w:webHidden/>
              </w:rPr>
              <w:fldChar w:fldCharType="end"/>
            </w:r>
          </w:hyperlink>
        </w:p>
        <w:p w14:paraId="2E0A31E0" w14:textId="77777777" w:rsidR="00F81EB7" w:rsidRDefault="00894860">
          <w:pPr>
            <w:pStyle w:val="Mucluc2"/>
            <w:tabs>
              <w:tab w:val="left" w:pos="800"/>
              <w:tab w:val="right" w:leader="dot" w:pos="8992"/>
            </w:tabs>
            <w:rPr>
              <w:noProof/>
            </w:rPr>
          </w:pPr>
          <w:hyperlink w:anchor="_Toc469436402" w:history="1">
            <w:r w:rsidR="00F81EB7" w:rsidRPr="00714882">
              <w:rPr>
                <w:rStyle w:val="Siuktni"/>
                <w:rFonts w:cstheme="minorHAnsi"/>
                <w:noProof/>
                <w14:scene3d>
                  <w14:camera w14:prst="orthographicFront"/>
                  <w14:lightRig w14:rig="threePt" w14:dir="t">
                    <w14:rot w14:lat="0" w14:lon="0" w14:rev="0"/>
                  </w14:lightRig>
                </w14:scene3d>
              </w:rPr>
              <w:t>2.3</w:t>
            </w:r>
            <w:r w:rsidR="00F81EB7">
              <w:rPr>
                <w:noProof/>
              </w:rPr>
              <w:tab/>
            </w:r>
            <w:r w:rsidR="00F81EB7" w:rsidRPr="00714882">
              <w:rPr>
                <w:rStyle w:val="Siuktni"/>
                <w:noProof/>
              </w:rPr>
              <w:t>Project schedule</w:t>
            </w:r>
            <w:r w:rsidR="00F81EB7" w:rsidRPr="00714882">
              <w:rPr>
                <w:rStyle w:val="Siuktni"/>
                <w:rFonts w:hint="eastAsia"/>
                <w:noProof/>
              </w:rPr>
              <w:t xml:space="preserve">　プロジェクトスケジュール</w:t>
            </w:r>
            <w:r w:rsidR="00F81EB7">
              <w:rPr>
                <w:noProof/>
                <w:webHidden/>
              </w:rPr>
              <w:tab/>
            </w:r>
            <w:r w:rsidR="00F81EB7">
              <w:rPr>
                <w:noProof/>
                <w:webHidden/>
              </w:rPr>
              <w:fldChar w:fldCharType="begin"/>
            </w:r>
            <w:r w:rsidR="00F81EB7">
              <w:rPr>
                <w:noProof/>
                <w:webHidden/>
              </w:rPr>
              <w:instrText xml:space="preserve"> PAGEREF _Toc469436402 \h </w:instrText>
            </w:r>
            <w:r w:rsidR="00F81EB7">
              <w:rPr>
                <w:noProof/>
                <w:webHidden/>
              </w:rPr>
            </w:r>
            <w:r w:rsidR="00F81EB7">
              <w:rPr>
                <w:noProof/>
                <w:webHidden/>
              </w:rPr>
              <w:fldChar w:fldCharType="separate"/>
            </w:r>
            <w:r w:rsidR="00F81EB7">
              <w:rPr>
                <w:noProof/>
                <w:webHidden/>
              </w:rPr>
              <w:t>15</w:t>
            </w:r>
            <w:r w:rsidR="00F81EB7">
              <w:rPr>
                <w:noProof/>
                <w:webHidden/>
              </w:rPr>
              <w:fldChar w:fldCharType="end"/>
            </w:r>
          </w:hyperlink>
        </w:p>
        <w:p w14:paraId="5828179E" w14:textId="77777777" w:rsidR="00F81EB7" w:rsidRDefault="00894860">
          <w:pPr>
            <w:pStyle w:val="Mucluc2"/>
            <w:tabs>
              <w:tab w:val="left" w:pos="800"/>
              <w:tab w:val="right" w:leader="dot" w:pos="8992"/>
            </w:tabs>
            <w:rPr>
              <w:noProof/>
            </w:rPr>
          </w:pPr>
          <w:hyperlink w:anchor="_Toc469436403" w:history="1">
            <w:r w:rsidR="00F81EB7" w:rsidRPr="00714882">
              <w:rPr>
                <w:rStyle w:val="Siuktni"/>
                <w:rFonts w:cstheme="minorHAnsi"/>
                <w:noProof/>
                <w14:scene3d>
                  <w14:camera w14:prst="orthographicFront"/>
                  <w14:lightRig w14:rig="threePt" w14:dir="t">
                    <w14:rot w14:lat="0" w14:lon="0" w14:rev="0"/>
                  </w14:lightRig>
                </w14:scene3d>
              </w:rPr>
              <w:t>2.4</w:t>
            </w:r>
            <w:r w:rsidR="00F81EB7">
              <w:rPr>
                <w:noProof/>
              </w:rPr>
              <w:tab/>
            </w:r>
            <w:r w:rsidR="00F81EB7" w:rsidRPr="00714882">
              <w:rPr>
                <w:rStyle w:val="Siuktni"/>
                <w:noProof/>
              </w:rPr>
              <w:t>Meeting minutes</w:t>
            </w:r>
            <w:r w:rsidR="00F81EB7" w:rsidRPr="00714882">
              <w:rPr>
                <w:rStyle w:val="Siuktni"/>
                <w:rFonts w:ascii="MS Mincho" w:eastAsia="MS Mincho" w:hAnsi="MS Mincho" w:hint="eastAsia"/>
                <w:noProof/>
              </w:rPr>
              <w:t xml:space="preserve">　</w:t>
            </w:r>
            <w:r w:rsidR="00F81EB7" w:rsidRPr="00714882">
              <w:rPr>
                <w:rStyle w:val="Siuktni"/>
                <w:rFonts w:eastAsia="MS Mincho" w:hint="eastAsia"/>
                <w:noProof/>
              </w:rPr>
              <w:t>打ち合わせ</w:t>
            </w:r>
            <w:r w:rsidR="00F81EB7" w:rsidRPr="00714882">
              <w:rPr>
                <w:rStyle w:val="Siuktni"/>
                <w:rFonts w:hint="eastAsia"/>
                <w:noProof/>
              </w:rPr>
              <w:t>議事録</w:t>
            </w:r>
            <w:r w:rsidR="00F81EB7">
              <w:rPr>
                <w:noProof/>
                <w:webHidden/>
              </w:rPr>
              <w:tab/>
            </w:r>
            <w:r w:rsidR="00F81EB7">
              <w:rPr>
                <w:noProof/>
                <w:webHidden/>
              </w:rPr>
              <w:fldChar w:fldCharType="begin"/>
            </w:r>
            <w:r w:rsidR="00F81EB7">
              <w:rPr>
                <w:noProof/>
                <w:webHidden/>
              </w:rPr>
              <w:instrText xml:space="preserve"> PAGEREF _Toc469436403 \h </w:instrText>
            </w:r>
            <w:r w:rsidR="00F81EB7">
              <w:rPr>
                <w:noProof/>
                <w:webHidden/>
              </w:rPr>
            </w:r>
            <w:r w:rsidR="00F81EB7">
              <w:rPr>
                <w:noProof/>
                <w:webHidden/>
              </w:rPr>
              <w:fldChar w:fldCharType="separate"/>
            </w:r>
            <w:r w:rsidR="00F81EB7">
              <w:rPr>
                <w:noProof/>
                <w:webHidden/>
              </w:rPr>
              <w:t>17</w:t>
            </w:r>
            <w:r w:rsidR="00F81EB7">
              <w:rPr>
                <w:noProof/>
                <w:webHidden/>
              </w:rPr>
              <w:fldChar w:fldCharType="end"/>
            </w:r>
          </w:hyperlink>
        </w:p>
        <w:p w14:paraId="151EFFE9" w14:textId="77777777" w:rsidR="00F81EB7" w:rsidRDefault="00894860">
          <w:pPr>
            <w:pStyle w:val="Mucluc2"/>
            <w:tabs>
              <w:tab w:val="left" w:pos="800"/>
              <w:tab w:val="right" w:leader="dot" w:pos="8992"/>
            </w:tabs>
            <w:rPr>
              <w:noProof/>
            </w:rPr>
          </w:pPr>
          <w:hyperlink w:anchor="_Toc469436404" w:history="1">
            <w:r w:rsidR="00F81EB7" w:rsidRPr="00714882">
              <w:rPr>
                <w:rStyle w:val="Siuktni"/>
                <w:rFonts w:cstheme="minorHAnsi"/>
                <w:noProof/>
                <w14:scene3d>
                  <w14:camera w14:prst="orthographicFront"/>
                  <w14:lightRig w14:rig="threePt" w14:dir="t">
                    <w14:rot w14:lat="0" w14:lon="0" w14:rev="0"/>
                  </w14:lightRig>
                </w14:scene3d>
              </w:rPr>
              <w:t>2.5</w:t>
            </w:r>
            <w:r w:rsidR="00F81EB7">
              <w:rPr>
                <w:noProof/>
              </w:rPr>
              <w:tab/>
            </w:r>
            <w:r w:rsidR="00F81EB7" w:rsidRPr="00714882">
              <w:rPr>
                <w:rStyle w:val="Siuktni"/>
                <w:noProof/>
              </w:rPr>
              <w:t>Project Millstones</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プロジェクトマイルストーン</w:t>
            </w:r>
            <w:r w:rsidR="00F81EB7">
              <w:rPr>
                <w:noProof/>
                <w:webHidden/>
              </w:rPr>
              <w:tab/>
            </w:r>
            <w:r w:rsidR="00F81EB7">
              <w:rPr>
                <w:noProof/>
                <w:webHidden/>
              </w:rPr>
              <w:fldChar w:fldCharType="begin"/>
            </w:r>
            <w:r w:rsidR="00F81EB7">
              <w:rPr>
                <w:noProof/>
                <w:webHidden/>
              </w:rPr>
              <w:instrText xml:space="preserve"> PAGEREF _Toc469436404 \h </w:instrText>
            </w:r>
            <w:r w:rsidR="00F81EB7">
              <w:rPr>
                <w:noProof/>
                <w:webHidden/>
              </w:rPr>
            </w:r>
            <w:r w:rsidR="00F81EB7">
              <w:rPr>
                <w:noProof/>
                <w:webHidden/>
              </w:rPr>
              <w:fldChar w:fldCharType="separate"/>
            </w:r>
            <w:r w:rsidR="00F81EB7">
              <w:rPr>
                <w:noProof/>
                <w:webHidden/>
              </w:rPr>
              <w:t>18</w:t>
            </w:r>
            <w:r w:rsidR="00F81EB7">
              <w:rPr>
                <w:noProof/>
                <w:webHidden/>
              </w:rPr>
              <w:fldChar w:fldCharType="end"/>
            </w:r>
          </w:hyperlink>
        </w:p>
        <w:p w14:paraId="614C5C9E" w14:textId="77777777" w:rsidR="00F81EB7" w:rsidRDefault="00894860">
          <w:pPr>
            <w:pStyle w:val="Mucluc2"/>
            <w:tabs>
              <w:tab w:val="left" w:pos="800"/>
              <w:tab w:val="right" w:leader="dot" w:pos="8992"/>
            </w:tabs>
            <w:rPr>
              <w:noProof/>
            </w:rPr>
          </w:pPr>
          <w:hyperlink w:anchor="_Toc469436405" w:history="1">
            <w:r w:rsidR="00F81EB7" w:rsidRPr="00714882">
              <w:rPr>
                <w:rStyle w:val="Siuktni"/>
                <w:rFonts w:cstheme="minorHAnsi"/>
                <w:noProof/>
                <w14:scene3d>
                  <w14:camera w14:prst="orthographicFront"/>
                  <w14:lightRig w14:rig="threePt" w14:dir="t">
                    <w14:rot w14:lat="0" w14:lon="0" w14:rev="0"/>
                  </w14:lightRig>
                </w14:scene3d>
              </w:rPr>
              <w:t>2.6</w:t>
            </w:r>
            <w:r w:rsidR="00F81EB7">
              <w:rPr>
                <w:noProof/>
              </w:rPr>
              <w:tab/>
            </w:r>
            <w:r w:rsidR="00F81EB7" w:rsidRPr="00714882">
              <w:rPr>
                <w:rStyle w:val="Siuktni"/>
                <w:noProof/>
              </w:rPr>
              <w:t>Project Deliverables</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プロジェクトの成果物</w:t>
            </w:r>
            <w:r w:rsidR="00F81EB7">
              <w:rPr>
                <w:noProof/>
                <w:webHidden/>
              </w:rPr>
              <w:tab/>
            </w:r>
            <w:r w:rsidR="00F81EB7">
              <w:rPr>
                <w:noProof/>
                <w:webHidden/>
              </w:rPr>
              <w:fldChar w:fldCharType="begin"/>
            </w:r>
            <w:r w:rsidR="00F81EB7">
              <w:rPr>
                <w:noProof/>
                <w:webHidden/>
              </w:rPr>
              <w:instrText xml:space="preserve"> PAGEREF _Toc469436405 \h </w:instrText>
            </w:r>
            <w:r w:rsidR="00F81EB7">
              <w:rPr>
                <w:noProof/>
                <w:webHidden/>
              </w:rPr>
            </w:r>
            <w:r w:rsidR="00F81EB7">
              <w:rPr>
                <w:noProof/>
                <w:webHidden/>
              </w:rPr>
              <w:fldChar w:fldCharType="separate"/>
            </w:r>
            <w:r w:rsidR="00F81EB7">
              <w:rPr>
                <w:noProof/>
                <w:webHidden/>
              </w:rPr>
              <w:t>19</w:t>
            </w:r>
            <w:r w:rsidR="00F81EB7">
              <w:rPr>
                <w:noProof/>
                <w:webHidden/>
              </w:rPr>
              <w:fldChar w:fldCharType="end"/>
            </w:r>
          </w:hyperlink>
        </w:p>
        <w:p w14:paraId="498A0479" w14:textId="77777777" w:rsidR="00F81EB7" w:rsidRDefault="00894860">
          <w:pPr>
            <w:pStyle w:val="Mucluc2"/>
            <w:tabs>
              <w:tab w:val="left" w:pos="800"/>
              <w:tab w:val="right" w:leader="dot" w:pos="8992"/>
            </w:tabs>
            <w:rPr>
              <w:noProof/>
            </w:rPr>
          </w:pPr>
          <w:hyperlink w:anchor="_Toc469436406" w:history="1">
            <w:r w:rsidR="00F81EB7" w:rsidRPr="00714882">
              <w:rPr>
                <w:rStyle w:val="Siuktni"/>
                <w:rFonts w:cstheme="minorHAnsi"/>
                <w:noProof/>
                <w14:scene3d>
                  <w14:camera w14:prst="orthographicFront"/>
                  <w14:lightRig w14:rig="threePt" w14:dir="t">
                    <w14:rot w14:lat="0" w14:lon="0" w14:rev="0"/>
                  </w14:lightRig>
                </w14:scene3d>
              </w:rPr>
              <w:t>2.7</w:t>
            </w:r>
            <w:r w:rsidR="00F81EB7">
              <w:rPr>
                <w:noProof/>
              </w:rPr>
              <w:tab/>
            </w:r>
            <w:r w:rsidR="00F81EB7" w:rsidRPr="00714882">
              <w:rPr>
                <w:rStyle w:val="Siuktni"/>
                <w:noProof/>
              </w:rPr>
              <w:t>Resource</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リソース</w:t>
            </w:r>
            <w:r w:rsidR="00F81EB7">
              <w:rPr>
                <w:noProof/>
                <w:webHidden/>
              </w:rPr>
              <w:tab/>
            </w:r>
            <w:r w:rsidR="00F81EB7">
              <w:rPr>
                <w:noProof/>
                <w:webHidden/>
              </w:rPr>
              <w:fldChar w:fldCharType="begin"/>
            </w:r>
            <w:r w:rsidR="00F81EB7">
              <w:rPr>
                <w:noProof/>
                <w:webHidden/>
              </w:rPr>
              <w:instrText xml:space="preserve"> PAGEREF _Toc469436406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4EDA5F16" w14:textId="77777777" w:rsidR="00F81EB7" w:rsidRDefault="00894860">
          <w:pPr>
            <w:pStyle w:val="Mucluc3"/>
            <w:tabs>
              <w:tab w:val="left" w:pos="1200"/>
              <w:tab w:val="right" w:leader="dot" w:pos="8992"/>
            </w:tabs>
            <w:rPr>
              <w:noProof/>
            </w:rPr>
          </w:pPr>
          <w:hyperlink w:anchor="_Toc469436407" w:history="1">
            <w:r w:rsidR="00F81EB7" w:rsidRPr="00714882">
              <w:rPr>
                <w:rStyle w:val="Siuktni"/>
                <w:rFonts w:cstheme="minorHAnsi"/>
                <w:noProof/>
                <w14:scene3d>
                  <w14:camera w14:prst="orthographicFront"/>
                  <w14:lightRig w14:rig="threePt" w14:dir="t">
                    <w14:rot w14:lat="0" w14:lon="0" w14:rev="0"/>
                  </w14:lightRig>
                </w14:scene3d>
              </w:rPr>
              <w:t>2.7.1</w:t>
            </w:r>
            <w:r w:rsidR="00F81EB7">
              <w:rPr>
                <w:noProof/>
              </w:rPr>
              <w:tab/>
            </w:r>
            <w:r w:rsidR="00F81EB7" w:rsidRPr="00714882">
              <w:rPr>
                <w:rStyle w:val="Siuktni"/>
                <w:noProof/>
              </w:rPr>
              <w:t>Human resource</w:t>
            </w:r>
            <w:r w:rsidR="00F81EB7" w:rsidRPr="00714882">
              <w:rPr>
                <w:rStyle w:val="Siuktni"/>
                <w:rFonts w:ascii="MS Mincho" w:eastAsia="MS Mincho" w:hAnsi="MS Mincho" w:hint="eastAsia"/>
                <w:noProof/>
              </w:rPr>
              <w:t xml:space="preserve">　人的リソース</w:t>
            </w:r>
            <w:r w:rsidR="00F81EB7">
              <w:rPr>
                <w:noProof/>
                <w:webHidden/>
              </w:rPr>
              <w:tab/>
            </w:r>
            <w:r w:rsidR="00F81EB7">
              <w:rPr>
                <w:noProof/>
                <w:webHidden/>
              </w:rPr>
              <w:fldChar w:fldCharType="begin"/>
            </w:r>
            <w:r w:rsidR="00F81EB7">
              <w:rPr>
                <w:noProof/>
                <w:webHidden/>
              </w:rPr>
              <w:instrText xml:space="preserve"> PAGEREF _Toc469436407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2A7EB39F" w14:textId="77777777" w:rsidR="00F81EB7" w:rsidRDefault="00894860">
          <w:pPr>
            <w:pStyle w:val="Mucluc3"/>
            <w:tabs>
              <w:tab w:val="left" w:pos="1200"/>
              <w:tab w:val="right" w:leader="dot" w:pos="8992"/>
            </w:tabs>
            <w:rPr>
              <w:noProof/>
            </w:rPr>
          </w:pPr>
          <w:hyperlink w:anchor="_Toc469436408" w:history="1">
            <w:r w:rsidR="00F81EB7" w:rsidRPr="00714882">
              <w:rPr>
                <w:rStyle w:val="Siuktni"/>
                <w:rFonts w:cstheme="minorHAnsi"/>
                <w:noProof/>
                <w14:scene3d>
                  <w14:camera w14:prst="orthographicFront"/>
                  <w14:lightRig w14:rig="threePt" w14:dir="t">
                    <w14:rot w14:lat="0" w14:lon="0" w14:rev="0"/>
                  </w14:lightRig>
                </w14:scene3d>
              </w:rPr>
              <w:t>2.7.2</w:t>
            </w:r>
            <w:r w:rsidR="00F81EB7">
              <w:rPr>
                <w:noProof/>
              </w:rPr>
              <w:tab/>
            </w:r>
            <w:r w:rsidR="00F81EB7" w:rsidRPr="00714882">
              <w:rPr>
                <w:rStyle w:val="Siuktni"/>
                <w:noProof/>
              </w:rPr>
              <w:t>Non-human resource</w:t>
            </w:r>
            <w:r w:rsidR="00F81EB7" w:rsidRPr="00714882">
              <w:rPr>
                <w:rStyle w:val="Siuktni"/>
                <w:rFonts w:ascii="MS Mincho" w:eastAsia="MS Mincho" w:hAnsi="MS Mincho" w:hint="eastAsia"/>
                <w:noProof/>
              </w:rPr>
              <w:t xml:space="preserve">　</w:t>
            </w:r>
            <w:r w:rsidR="00F81EB7" w:rsidRPr="00714882">
              <w:rPr>
                <w:rStyle w:val="Siuktni"/>
                <w:rFonts w:eastAsia="MS Mincho" w:hint="eastAsia"/>
                <w:noProof/>
              </w:rPr>
              <w:t>機器やツール</w:t>
            </w:r>
            <w:r w:rsidR="00F81EB7">
              <w:rPr>
                <w:noProof/>
                <w:webHidden/>
              </w:rPr>
              <w:tab/>
            </w:r>
            <w:r w:rsidR="00F81EB7">
              <w:rPr>
                <w:noProof/>
                <w:webHidden/>
              </w:rPr>
              <w:fldChar w:fldCharType="begin"/>
            </w:r>
            <w:r w:rsidR="00F81EB7">
              <w:rPr>
                <w:noProof/>
                <w:webHidden/>
              </w:rPr>
              <w:instrText xml:space="preserve"> PAGEREF _Toc469436408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59BDB26D" w14:textId="77777777" w:rsidR="00F81EB7" w:rsidRDefault="00894860">
          <w:pPr>
            <w:pStyle w:val="Mucluc2"/>
            <w:tabs>
              <w:tab w:val="left" w:pos="800"/>
              <w:tab w:val="right" w:leader="dot" w:pos="8992"/>
            </w:tabs>
            <w:rPr>
              <w:noProof/>
            </w:rPr>
          </w:pPr>
          <w:hyperlink w:anchor="_Toc469436409" w:history="1">
            <w:r w:rsidR="00F81EB7" w:rsidRPr="00714882">
              <w:rPr>
                <w:rStyle w:val="Siuktni"/>
                <w:rFonts w:cstheme="minorHAnsi"/>
                <w:noProof/>
                <w14:scene3d>
                  <w14:camera w14:prst="orthographicFront"/>
                  <w14:lightRig w14:rig="threePt" w14:dir="t">
                    <w14:rot w14:lat="0" w14:lon="0" w14:rev="0"/>
                  </w14:lightRig>
                </w14:scene3d>
              </w:rPr>
              <w:t>2.8</w:t>
            </w:r>
            <w:r w:rsidR="00F81EB7">
              <w:rPr>
                <w:noProof/>
              </w:rPr>
              <w:tab/>
            </w:r>
            <w:r w:rsidR="00F81EB7" w:rsidRPr="00714882">
              <w:rPr>
                <w:rStyle w:val="Siuktni"/>
                <w:noProof/>
              </w:rPr>
              <w:t>Risk Management</w:t>
            </w:r>
            <w:r w:rsidR="00F81EB7" w:rsidRPr="00714882">
              <w:rPr>
                <w:rStyle w:val="Siuktni"/>
                <w:rFonts w:ascii="MS Mincho" w:eastAsia="MS Mincho" w:hAnsi="MS Mincho" w:hint="eastAsia"/>
                <w:noProof/>
              </w:rPr>
              <w:t xml:space="preserve">　リスク管理</w:t>
            </w:r>
            <w:r w:rsidR="00F81EB7">
              <w:rPr>
                <w:noProof/>
                <w:webHidden/>
              </w:rPr>
              <w:tab/>
            </w:r>
            <w:r w:rsidR="00F81EB7">
              <w:rPr>
                <w:noProof/>
                <w:webHidden/>
              </w:rPr>
              <w:fldChar w:fldCharType="begin"/>
            </w:r>
            <w:r w:rsidR="00F81EB7">
              <w:rPr>
                <w:noProof/>
                <w:webHidden/>
              </w:rPr>
              <w:instrText xml:space="preserve"> PAGEREF _Toc469436409 \h </w:instrText>
            </w:r>
            <w:r w:rsidR="00F81EB7">
              <w:rPr>
                <w:noProof/>
                <w:webHidden/>
              </w:rPr>
            </w:r>
            <w:r w:rsidR="00F81EB7">
              <w:rPr>
                <w:noProof/>
                <w:webHidden/>
              </w:rPr>
              <w:fldChar w:fldCharType="separate"/>
            </w:r>
            <w:r w:rsidR="00F81EB7">
              <w:rPr>
                <w:noProof/>
                <w:webHidden/>
              </w:rPr>
              <w:t>20</w:t>
            </w:r>
            <w:r w:rsidR="00F81EB7">
              <w:rPr>
                <w:noProof/>
                <w:webHidden/>
              </w:rPr>
              <w:fldChar w:fldCharType="end"/>
            </w:r>
          </w:hyperlink>
        </w:p>
        <w:p w14:paraId="5D72ED5E" w14:textId="77777777" w:rsidR="00F81EB7" w:rsidRDefault="00894860">
          <w:pPr>
            <w:pStyle w:val="Mucluc2"/>
            <w:tabs>
              <w:tab w:val="left" w:pos="800"/>
              <w:tab w:val="right" w:leader="dot" w:pos="8992"/>
            </w:tabs>
            <w:rPr>
              <w:noProof/>
            </w:rPr>
          </w:pPr>
          <w:hyperlink w:anchor="_Toc469436410" w:history="1">
            <w:r w:rsidR="00F81EB7" w:rsidRPr="00714882">
              <w:rPr>
                <w:rStyle w:val="Siuktni"/>
                <w:rFonts w:cstheme="minorHAnsi"/>
                <w:noProof/>
                <w14:scene3d>
                  <w14:camera w14:prst="orthographicFront"/>
                  <w14:lightRig w14:rig="threePt" w14:dir="t">
                    <w14:rot w14:lat="0" w14:lon="0" w14:rev="0"/>
                  </w14:lightRig>
                </w14:scene3d>
              </w:rPr>
              <w:t>2.9</w:t>
            </w:r>
            <w:r w:rsidR="00F81EB7">
              <w:rPr>
                <w:noProof/>
              </w:rPr>
              <w:tab/>
            </w:r>
            <w:r w:rsidR="00F81EB7" w:rsidRPr="00714882">
              <w:rPr>
                <w:rStyle w:val="Siuktni"/>
                <w:noProof/>
              </w:rPr>
              <w:t>Communication Management</w:t>
            </w:r>
            <w:r w:rsidR="00F81EB7" w:rsidRPr="00714882">
              <w:rPr>
                <w:rStyle w:val="Siuktni"/>
                <w:rFonts w:ascii="MS Mincho" w:eastAsia="MS Mincho" w:hAnsi="MS Mincho" w:hint="eastAsia"/>
                <w:noProof/>
              </w:rPr>
              <w:t xml:space="preserve">　コミュニケーション管理</w:t>
            </w:r>
            <w:r w:rsidR="00F81EB7">
              <w:rPr>
                <w:noProof/>
                <w:webHidden/>
              </w:rPr>
              <w:tab/>
            </w:r>
            <w:r w:rsidR="00F81EB7">
              <w:rPr>
                <w:noProof/>
                <w:webHidden/>
              </w:rPr>
              <w:fldChar w:fldCharType="begin"/>
            </w:r>
            <w:r w:rsidR="00F81EB7">
              <w:rPr>
                <w:noProof/>
                <w:webHidden/>
              </w:rPr>
              <w:instrText xml:space="preserve"> PAGEREF _Toc469436410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1D090CF6" w14:textId="77777777" w:rsidR="00F81EB7" w:rsidRDefault="00894860">
          <w:pPr>
            <w:pStyle w:val="Mucluc3"/>
            <w:tabs>
              <w:tab w:val="left" w:pos="1200"/>
              <w:tab w:val="right" w:leader="dot" w:pos="8992"/>
            </w:tabs>
            <w:rPr>
              <w:noProof/>
            </w:rPr>
          </w:pPr>
          <w:hyperlink w:anchor="_Toc469436411" w:history="1">
            <w:r w:rsidR="00F81EB7" w:rsidRPr="00714882">
              <w:rPr>
                <w:rStyle w:val="Siuktni"/>
                <w:rFonts w:cstheme="minorHAnsi"/>
                <w:noProof/>
                <w14:scene3d>
                  <w14:camera w14:prst="orthographicFront"/>
                  <w14:lightRig w14:rig="threePt" w14:dir="t">
                    <w14:rot w14:lat="0" w14:lon="0" w14:rev="0"/>
                  </w14:lightRig>
                </w14:scene3d>
              </w:rPr>
              <w:t>2.9.1</w:t>
            </w:r>
            <w:r w:rsidR="00F81EB7">
              <w:rPr>
                <w:noProof/>
              </w:rPr>
              <w:tab/>
            </w:r>
            <w:r w:rsidR="00F81EB7" w:rsidRPr="00714882">
              <w:rPr>
                <w:rStyle w:val="Siuktni"/>
                <w:noProof/>
              </w:rPr>
              <w:t>Communication between Team Members</w:t>
            </w:r>
            <w:r w:rsidR="00F81EB7" w:rsidRPr="00714882">
              <w:rPr>
                <w:rStyle w:val="Siuktni"/>
                <w:rFonts w:ascii="MS Mincho" w:eastAsia="MS Mincho" w:hAnsi="MS Mincho" w:hint="eastAsia"/>
                <w:noProof/>
              </w:rPr>
              <w:t xml:space="preserve">　チームメンバーの間のコミュニケーション</w:t>
            </w:r>
            <w:r w:rsidR="00F81EB7">
              <w:rPr>
                <w:noProof/>
                <w:webHidden/>
              </w:rPr>
              <w:tab/>
            </w:r>
            <w:r w:rsidR="00F81EB7">
              <w:rPr>
                <w:noProof/>
                <w:webHidden/>
              </w:rPr>
              <w:fldChar w:fldCharType="begin"/>
            </w:r>
            <w:r w:rsidR="00F81EB7">
              <w:rPr>
                <w:noProof/>
                <w:webHidden/>
              </w:rPr>
              <w:instrText xml:space="preserve"> PAGEREF _Toc469436411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7F42FCB9" w14:textId="77777777" w:rsidR="00F81EB7" w:rsidRDefault="00894860">
          <w:pPr>
            <w:pStyle w:val="Mucluc3"/>
            <w:tabs>
              <w:tab w:val="left" w:pos="1200"/>
              <w:tab w:val="right" w:leader="dot" w:pos="8992"/>
            </w:tabs>
            <w:rPr>
              <w:noProof/>
            </w:rPr>
          </w:pPr>
          <w:hyperlink w:anchor="_Toc469436412" w:history="1">
            <w:r w:rsidR="00F81EB7" w:rsidRPr="00714882">
              <w:rPr>
                <w:rStyle w:val="Siuktni"/>
                <w:rFonts w:cstheme="minorHAnsi"/>
                <w:noProof/>
                <w14:scene3d>
                  <w14:camera w14:prst="orthographicFront"/>
                  <w14:lightRig w14:rig="threePt" w14:dir="t">
                    <w14:rot w14:lat="0" w14:lon="0" w14:rev="0"/>
                  </w14:lightRig>
                </w14:scene3d>
              </w:rPr>
              <w:t>2.9.2</w:t>
            </w:r>
            <w:r w:rsidR="00F81EB7">
              <w:rPr>
                <w:noProof/>
              </w:rPr>
              <w:tab/>
            </w:r>
            <w:r w:rsidR="00F81EB7" w:rsidRPr="00714882">
              <w:rPr>
                <w:rStyle w:val="Siuktni"/>
                <w:noProof/>
              </w:rPr>
              <w:t>Communication with Supervisor</w:t>
            </w:r>
            <w:r w:rsidR="00F81EB7" w:rsidRPr="00714882">
              <w:rPr>
                <w:rStyle w:val="Siuktni"/>
                <w:rFonts w:ascii="MS Mincho" w:eastAsia="MS Mincho" w:hAnsi="MS Mincho" w:hint="eastAsia"/>
                <w:noProof/>
              </w:rPr>
              <w:t xml:space="preserve">　指導教員とコミュニケーション</w:t>
            </w:r>
            <w:r w:rsidR="00F81EB7">
              <w:rPr>
                <w:noProof/>
                <w:webHidden/>
              </w:rPr>
              <w:tab/>
            </w:r>
            <w:r w:rsidR="00F81EB7">
              <w:rPr>
                <w:noProof/>
                <w:webHidden/>
              </w:rPr>
              <w:fldChar w:fldCharType="begin"/>
            </w:r>
            <w:r w:rsidR="00F81EB7">
              <w:rPr>
                <w:noProof/>
                <w:webHidden/>
              </w:rPr>
              <w:instrText xml:space="preserve"> PAGEREF _Toc469436412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47E650B9" w14:textId="77777777" w:rsidR="00F81EB7" w:rsidRDefault="00894860">
          <w:pPr>
            <w:pStyle w:val="Mucluc2"/>
            <w:tabs>
              <w:tab w:val="left" w:pos="1000"/>
              <w:tab w:val="right" w:leader="dot" w:pos="8992"/>
            </w:tabs>
            <w:rPr>
              <w:noProof/>
            </w:rPr>
          </w:pPr>
          <w:hyperlink w:anchor="_Toc469436413" w:history="1">
            <w:r w:rsidR="00F81EB7" w:rsidRPr="00714882">
              <w:rPr>
                <w:rStyle w:val="Siuktni"/>
                <w:rFonts w:cstheme="minorHAnsi"/>
                <w:noProof/>
                <w14:scene3d>
                  <w14:camera w14:prst="orthographicFront"/>
                  <w14:lightRig w14:rig="threePt" w14:dir="t">
                    <w14:rot w14:lat="0" w14:lon="0" w14:rev="0"/>
                  </w14:lightRig>
                </w14:scene3d>
              </w:rPr>
              <w:t>2.10</w:t>
            </w:r>
            <w:r w:rsidR="00F81EB7">
              <w:rPr>
                <w:noProof/>
              </w:rPr>
              <w:tab/>
            </w:r>
            <w:r w:rsidR="00F81EB7" w:rsidRPr="00714882">
              <w:rPr>
                <w:rStyle w:val="Siuktni"/>
                <w:noProof/>
              </w:rPr>
              <w:t>Configuration Management Process</w:t>
            </w:r>
            <w:r w:rsidR="00F81EB7" w:rsidRPr="00714882">
              <w:rPr>
                <w:rStyle w:val="Siuktni"/>
                <w:rFonts w:ascii="MS Mincho" w:eastAsia="MS Mincho" w:hAnsi="MS Mincho" w:hint="eastAsia"/>
                <w:noProof/>
              </w:rPr>
              <w:t xml:space="preserve">　コンフィグレーション管理</w:t>
            </w:r>
            <w:r w:rsidR="00F81EB7">
              <w:rPr>
                <w:noProof/>
                <w:webHidden/>
              </w:rPr>
              <w:tab/>
            </w:r>
            <w:r w:rsidR="00F81EB7">
              <w:rPr>
                <w:noProof/>
                <w:webHidden/>
              </w:rPr>
              <w:fldChar w:fldCharType="begin"/>
            </w:r>
            <w:r w:rsidR="00F81EB7">
              <w:rPr>
                <w:noProof/>
                <w:webHidden/>
              </w:rPr>
              <w:instrText xml:space="preserve"> PAGEREF _Toc469436413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69B3AB70" w14:textId="77777777" w:rsidR="00F81EB7" w:rsidRDefault="00894860">
          <w:pPr>
            <w:pStyle w:val="Mucluc3"/>
            <w:tabs>
              <w:tab w:val="left" w:pos="1400"/>
              <w:tab w:val="right" w:leader="dot" w:pos="8992"/>
            </w:tabs>
            <w:rPr>
              <w:noProof/>
            </w:rPr>
          </w:pPr>
          <w:hyperlink w:anchor="_Toc469436414" w:history="1">
            <w:r w:rsidR="00F81EB7" w:rsidRPr="00714882">
              <w:rPr>
                <w:rStyle w:val="Siuktni"/>
                <w:rFonts w:eastAsia="MS Mincho" w:cstheme="minorHAnsi"/>
                <w:noProof/>
                <w14:scene3d>
                  <w14:camera w14:prst="orthographicFront"/>
                  <w14:lightRig w14:rig="threePt" w14:dir="t">
                    <w14:rot w14:lat="0" w14:lon="0" w14:rev="0"/>
                  </w14:lightRig>
                </w14:scene3d>
              </w:rPr>
              <w:t>2.10.1</w:t>
            </w:r>
            <w:r w:rsidR="00F81EB7">
              <w:rPr>
                <w:noProof/>
              </w:rPr>
              <w:tab/>
            </w:r>
            <w:r w:rsidR="00F81EB7" w:rsidRPr="00714882">
              <w:rPr>
                <w:rStyle w:val="Siuktni"/>
                <w:noProof/>
              </w:rPr>
              <w:t>CI Identification and Naming Convention</w:t>
            </w:r>
            <w:r w:rsidR="00F81EB7" w:rsidRPr="00714882">
              <w:rPr>
                <w:rStyle w:val="Siuktni"/>
                <w:rFonts w:ascii="MS Mincho" w:eastAsia="MS Mincho" w:hAnsi="MS Mincho" w:hint="eastAsia"/>
                <w:noProof/>
              </w:rPr>
              <w:t xml:space="preserve">　構成アイテムと命名規則</w:t>
            </w:r>
            <w:r w:rsidR="00F81EB7">
              <w:rPr>
                <w:noProof/>
                <w:webHidden/>
              </w:rPr>
              <w:tab/>
            </w:r>
            <w:r w:rsidR="00F81EB7">
              <w:rPr>
                <w:noProof/>
                <w:webHidden/>
              </w:rPr>
              <w:fldChar w:fldCharType="begin"/>
            </w:r>
            <w:r w:rsidR="00F81EB7">
              <w:rPr>
                <w:noProof/>
                <w:webHidden/>
              </w:rPr>
              <w:instrText xml:space="preserve"> PAGEREF _Toc469436414 \h </w:instrText>
            </w:r>
            <w:r w:rsidR="00F81EB7">
              <w:rPr>
                <w:noProof/>
                <w:webHidden/>
              </w:rPr>
            </w:r>
            <w:r w:rsidR="00F81EB7">
              <w:rPr>
                <w:noProof/>
                <w:webHidden/>
              </w:rPr>
              <w:fldChar w:fldCharType="separate"/>
            </w:r>
            <w:r w:rsidR="00F81EB7">
              <w:rPr>
                <w:noProof/>
                <w:webHidden/>
              </w:rPr>
              <w:t>22</w:t>
            </w:r>
            <w:r w:rsidR="00F81EB7">
              <w:rPr>
                <w:noProof/>
                <w:webHidden/>
              </w:rPr>
              <w:fldChar w:fldCharType="end"/>
            </w:r>
          </w:hyperlink>
        </w:p>
        <w:p w14:paraId="2CC4C68C" w14:textId="77777777" w:rsidR="00F81EB7" w:rsidRDefault="00894860">
          <w:pPr>
            <w:pStyle w:val="Mucluc3"/>
            <w:tabs>
              <w:tab w:val="left" w:pos="1400"/>
              <w:tab w:val="right" w:leader="dot" w:pos="8992"/>
            </w:tabs>
            <w:rPr>
              <w:noProof/>
            </w:rPr>
          </w:pPr>
          <w:hyperlink w:anchor="_Toc469436415" w:history="1">
            <w:r w:rsidR="00F81EB7" w:rsidRPr="00714882">
              <w:rPr>
                <w:rStyle w:val="Siuktni"/>
                <w:rFonts w:cstheme="minorHAnsi"/>
                <w:noProof/>
                <w14:scene3d>
                  <w14:camera w14:prst="orthographicFront"/>
                  <w14:lightRig w14:rig="threePt" w14:dir="t">
                    <w14:rot w14:lat="0" w14:lon="0" w14:rev="0"/>
                  </w14:lightRig>
                </w14:scene3d>
              </w:rPr>
              <w:t>2.10.2</w:t>
            </w:r>
            <w:r w:rsidR="00F81EB7">
              <w:rPr>
                <w:noProof/>
              </w:rPr>
              <w:tab/>
            </w:r>
            <w:r w:rsidR="00F81EB7" w:rsidRPr="00714882">
              <w:rPr>
                <w:rStyle w:val="Siuktni"/>
                <w:noProof/>
              </w:rPr>
              <w:t>Project Infrastructure</w:t>
            </w:r>
            <w:r w:rsidR="00F81EB7" w:rsidRPr="00714882">
              <w:rPr>
                <w:rStyle w:val="Siuktni"/>
                <w:rFonts w:ascii="MS Mincho" w:eastAsia="MS Mincho" w:hAnsi="MS Mincho" w:hint="eastAsia"/>
                <w:noProof/>
              </w:rPr>
              <w:t xml:space="preserve">　</w:t>
            </w:r>
            <w:r w:rsidR="00F81EB7" w:rsidRPr="00714882">
              <w:rPr>
                <w:rStyle w:val="Siuktni"/>
                <w:rFonts w:hint="eastAsia"/>
                <w:noProof/>
              </w:rPr>
              <w:t>プロジェクトインフラストラクチャ</w:t>
            </w:r>
            <w:r w:rsidR="00F81EB7">
              <w:rPr>
                <w:noProof/>
                <w:webHidden/>
              </w:rPr>
              <w:tab/>
            </w:r>
            <w:r w:rsidR="00F81EB7">
              <w:rPr>
                <w:noProof/>
                <w:webHidden/>
              </w:rPr>
              <w:fldChar w:fldCharType="begin"/>
            </w:r>
            <w:r w:rsidR="00F81EB7">
              <w:rPr>
                <w:noProof/>
                <w:webHidden/>
              </w:rPr>
              <w:instrText xml:space="preserve"> PAGEREF _Toc469436415 \h </w:instrText>
            </w:r>
            <w:r w:rsidR="00F81EB7">
              <w:rPr>
                <w:noProof/>
                <w:webHidden/>
              </w:rPr>
            </w:r>
            <w:r w:rsidR="00F81EB7">
              <w:rPr>
                <w:noProof/>
                <w:webHidden/>
              </w:rPr>
              <w:fldChar w:fldCharType="separate"/>
            </w:r>
            <w:r w:rsidR="00F81EB7">
              <w:rPr>
                <w:noProof/>
                <w:webHidden/>
              </w:rPr>
              <w:t>24</w:t>
            </w:r>
            <w:r w:rsidR="00F81EB7">
              <w:rPr>
                <w:noProof/>
                <w:webHidden/>
              </w:rPr>
              <w:fldChar w:fldCharType="end"/>
            </w:r>
          </w:hyperlink>
        </w:p>
        <w:p w14:paraId="1401C10E" w14:textId="77777777" w:rsidR="00F81EB7" w:rsidRDefault="00894860">
          <w:pPr>
            <w:pStyle w:val="Mucluc3"/>
            <w:tabs>
              <w:tab w:val="left" w:pos="1400"/>
              <w:tab w:val="right" w:leader="dot" w:pos="8992"/>
            </w:tabs>
            <w:rPr>
              <w:noProof/>
            </w:rPr>
          </w:pPr>
          <w:hyperlink w:anchor="_Toc469436416" w:history="1">
            <w:r w:rsidR="00F81EB7" w:rsidRPr="00714882">
              <w:rPr>
                <w:rStyle w:val="Siuktni"/>
                <w:rFonts w:cstheme="minorHAnsi"/>
                <w:noProof/>
                <w14:scene3d>
                  <w14:camera w14:prst="orthographicFront"/>
                  <w14:lightRig w14:rig="threePt" w14:dir="t">
                    <w14:rot w14:lat="0" w14:lon="0" w14:rev="0"/>
                  </w14:lightRig>
                </w14:scene3d>
              </w:rPr>
              <w:t>2.10.3</w:t>
            </w:r>
            <w:r w:rsidR="00F81EB7">
              <w:rPr>
                <w:noProof/>
              </w:rPr>
              <w:tab/>
            </w:r>
            <w:r w:rsidR="00F81EB7" w:rsidRPr="00714882">
              <w:rPr>
                <w:rStyle w:val="Siuktni"/>
                <w:noProof/>
              </w:rPr>
              <w:t>Directory structure</w:t>
            </w:r>
            <w:r w:rsidR="00F81EB7" w:rsidRPr="00714882">
              <w:rPr>
                <w:rStyle w:val="Siuktni"/>
                <w:rFonts w:ascii="MS Mincho" w:eastAsia="MS Mincho" w:hAnsi="MS Mincho" w:hint="eastAsia"/>
                <w:noProof/>
              </w:rPr>
              <w:t xml:space="preserve">　ディレクトリ構造</w:t>
            </w:r>
            <w:r w:rsidR="00F81EB7">
              <w:rPr>
                <w:noProof/>
                <w:webHidden/>
              </w:rPr>
              <w:tab/>
            </w:r>
            <w:r w:rsidR="00F81EB7">
              <w:rPr>
                <w:noProof/>
                <w:webHidden/>
              </w:rPr>
              <w:fldChar w:fldCharType="begin"/>
            </w:r>
            <w:r w:rsidR="00F81EB7">
              <w:rPr>
                <w:noProof/>
                <w:webHidden/>
              </w:rPr>
              <w:instrText xml:space="preserve"> PAGEREF _Toc469436416 \h </w:instrText>
            </w:r>
            <w:r w:rsidR="00F81EB7">
              <w:rPr>
                <w:noProof/>
                <w:webHidden/>
              </w:rPr>
            </w:r>
            <w:r w:rsidR="00F81EB7">
              <w:rPr>
                <w:noProof/>
                <w:webHidden/>
              </w:rPr>
              <w:fldChar w:fldCharType="separate"/>
            </w:r>
            <w:r w:rsidR="00F81EB7">
              <w:rPr>
                <w:noProof/>
                <w:webHidden/>
              </w:rPr>
              <w:t>24</w:t>
            </w:r>
            <w:r w:rsidR="00F81EB7">
              <w:rPr>
                <w:noProof/>
                <w:webHidden/>
              </w:rPr>
              <w:fldChar w:fldCharType="end"/>
            </w:r>
          </w:hyperlink>
        </w:p>
        <w:p w14:paraId="2257E18C" w14:textId="77777777" w:rsidR="00F81EB7" w:rsidRDefault="00894860">
          <w:pPr>
            <w:pStyle w:val="Mucluc3"/>
            <w:tabs>
              <w:tab w:val="left" w:pos="1400"/>
              <w:tab w:val="right" w:leader="dot" w:pos="8992"/>
            </w:tabs>
            <w:rPr>
              <w:noProof/>
            </w:rPr>
          </w:pPr>
          <w:hyperlink w:anchor="_Toc469436417" w:history="1">
            <w:r w:rsidR="00F81EB7" w:rsidRPr="00714882">
              <w:rPr>
                <w:rStyle w:val="Siuktni"/>
                <w:rFonts w:cstheme="minorHAnsi"/>
                <w:noProof/>
                <w14:scene3d>
                  <w14:camera w14:prst="orthographicFront"/>
                  <w14:lightRig w14:rig="threePt" w14:dir="t">
                    <w14:rot w14:lat="0" w14:lon="0" w14:rev="0"/>
                  </w14:lightRig>
                </w14:scene3d>
              </w:rPr>
              <w:t>2.10.4</w:t>
            </w:r>
            <w:r w:rsidR="00F81EB7">
              <w:rPr>
                <w:noProof/>
              </w:rPr>
              <w:tab/>
            </w:r>
            <w:r w:rsidR="00F81EB7" w:rsidRPr="00714882">
              <w:rPr>
                <w:rStyle w:val="Siuktni"/>
                <w:noProof/>
              </w:rPr>
              <w:t>Coding convention</w:t>
            </w:r>
            <w:r w:rsidR="00F81EB7" w:rsidRPr="00714882">
              <w:rPr>
                <w:rStyle w:val="Siuktni"/>
                <w:rFonts w:ascii="MS Mincho" w:eastAsia="MS Mincho" w:hAnsi="MS Mincho" w:hint="eastAsia"/>
                <w:noProof/>
              </w:rPr>
              <w:t xml:space="preserve">　コーディング規約</w:t>
            </w:r>
            <w:r w:rsidR="00F81EB7">
              <w:rPr>
                <w:noProof/>
                <w:webHidden/>
              </w:rPr>
              <w:tab/>
            </w:r>
            <w:r w:rsidR="00F81EB7">
              <w:rPr>
                <w:noProof/>
                <w:webHidden/>
              </w:rPr>
              <w:fldChar w:fldCharType="begin"/>
            </w:r>
            <w:r w:rsidR="00F81EB7">
              <w:rPr>
                <w:noProof/>
                <w:webHidden/>
              </w:rPr>
              <w:instrText xml:space="preserve"> PAGEREF _Toc469436417 \h </w:instrText>
            </w:r>
            <w:r w:rsidR="00F81EB7">
              <w:rPr>
                <w:noProof/>
                <w:webHidden/>
              </w:rPr>
            </w:r>
            <w:r w:rsidR="00F81EB7">
              <w:rPr>
                <w:noProof/>
                <w:webHidden/>
              </w:rPr>
              <w:fldChar w:fldCharType="separate"/>
            </w:r>
            <w:r w:rsidR="00F81EB7">
              <w:rPr>
                <w:noProof/>
                <w:webHidden/>
              </w:rPr>
              <w:t>26</w:t>
            </w:r>
            <w:r w:rsidR="00F81EB7">
              <w:rPr>
                <w:noProof/>
                <w:webHidden/>
              </w:rPr>
              <w:fldChar w:fldCharType="end"/>
            </w:r>
          </w:hyperlink>
        </w:p>
        <w:p w14:paraId="207478D3" w14:textId="77777777" w:rsidR="00F81EB7" w:rsidRDefault="00894860">
          <w:pPr>
            <w:pStyle w:val="Mucluc1"/>
            <w:tabs>
              <w:tab w:val="left" w:pos="440"/>
              <w:tab w:val="right" w:leader="dot" w:pos="8992"/>
            </w:tabs>
            <w:rPr>
              <w:noProof/>
            </w:rPr>
          </w:pPr>
          <w:hyperlink w:anchor="_Toc469436418" w:history="1">
            <w:r w:rsidR="00F81EB7" w:rsidRPr="00714882">
              <w:rPr>
                <w:rStyle w:val="Siuktni"/>
                <w:noProof/>
              </w:rPr>
              <w:t>3</w:t>
            </w:r>
            <w:r w:rsidR="00F81EB7">
              <w:rPr>
                <w:noProof/>
              </w:rPr>
              <w:tab/>
            </w:r>
            <w:r w:rsidR="00F81EB7" w:rsidRPr="00714882">
              <w:rPr>
                <w:rStyle w:val="Siuktni"/>
                <w:noProof/>
              </w:rPr>
              <w:t>SOFTWARE REQUIREMENTS SPECIFICATION</w:t>
            </w:r>
            <w:r w:rsidR="00F81EB7" w:rsidRPr="00714882">
              <w:rPr>
                <w:rStyle w:val="Siuktni"/>
                <w:rFonts w:hint="eastAsia"/>
                <w:noProof/>
              </w:rPr>
              <w:t>ソフトウェア要件仕様</w:t>
            </w:r>
            <w:r w:rsidR="00F81EB7">
              <w:rPr>
                <w:noProof/>
                <w:webHidden/>
              </w:rPr>
              <w:tab/>
            </w:r>
            <w:r w:rsidR="00F81EB7">
              <w:rPr>
                <w:noProof/>
                <w:webHidden/>
              </w:rPr>
              <w:fldChar w:fldCharType="begin"/>
            </w:r>
            <w:r w:rsidR="00F81EB7">
              <w:rPr>
                <w:noProof/>
                <w:webHidden/>
              </w:rPr>
              <w:instrText xml:space="preserve"> PAGEREF _Toc469436418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2F4BFCA3" w14:textId="77777777" w:rsidR="00F81EB7" w:rsidRDefault="00894860">
          <w:pPr>
            <w:pStyle w:val="Mucluc2"/>
            <w:tabs>
              <w:tab w:val="left" w:pos="800"/>
              <w:tab w:val="right" w:leader="dot" w:pos="8992"/>
            </w:tabs>
            <w:rPr>
              <w:noProof/>
            </w:rPr>
          </w:pPr>
          <w:hyperlink w:anchor="_Toc469436419" w:history="1">
            <w:r w:rsidR="00F81EB7" w:rsidRPr="00714882">
              <w:rPr>
                <w:rStyle w:val="Siuktni"/>
                <w:rFonts w:cstheme="minorHAnsi"/>
                <w:noProof/>
                <w14:scene3d>
                  <w14:camera w14:prst="orthographicFront"/>
                  <w14:lightRig w14:rig="threePt" w14:dir="t">
                    <w14:rot w14:lat="0" w14:lon="0" w14:rev="0"/>
                  </w14:lightRig>
                </w14:scene3d>
              </w:rPr>
              <w:t>3.1</w:t>
            </w:r>
            <w:r w:rsidR="00F81EB7">
              <w:rPr>
                <w:noProof/>
              </w:rPr>
              <w:tab/>
            </w:r>
            <w:r w:rsidR="00F81EB7" w:rsidRPr="00714882">
              <w:rPr>
                <w:rStyle w:val="Siuktni"/>
                <w:noProof/>
              </w:rPr>
              <w:t>Introduction</w:t>
            </w:r>
            <w:r w:rsidR="00F81EB7" w:rsidRPr="00714882">
              <w:rPr>
                <w:rStyle w:val="Siuktni"/>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_Toc469436419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1127C5B8" w14:textId="77777777" w:rsidR="00F81EB7" w:rsidRDefault="00894860">
          <w:pPr>
            <w:pStyle w:val="Mucluc3"/>
            <w:tabs>
              <w:tab w:val="left" w:pos="1200"/>
              <w:tab w:val="right" w:leader="dot" w:pos="8992"/>
            </w:tabs>
            <w:rPr>
              <w:noProof/>
            </w:rPr>
          </w:pPr>
          <w:hyperlink w:anchor="_Toc469436420" w:history="1">
            <w:r w:rsidR="00F81EB7" w:rsidRPr="00714882">
              <w:rPr>
                <w:rStyle w:val="Siuktni"/>
                <w:rFonts w:cstheme="minorHAnsi"/>
                <w:noProof/>
                <w14:scene3d>
                  <w14:camera w14:prst="orthographicFront"/>
                  <w14:lightRig w14:rig="threePt" w14:dir="t">
                    <w14:rot w14:lat="0" w14:lon="0" w14:rev="0"/>
                  </w14:lightRig>
                </w14:scene3d>
              </w:rPr>
              <w:t>3.1.1</w:t>
            </w:r>
            <w:r w:rsidR="00F81EB7">
              <w:rPr>
                <w:noProof/>
              </w:rPr>
              <w:tab/>
            </w:r>
            <w:r w:rsidR="00F81EB7" w:rsidRPr="00714882">
              <w:rPr>
                <w:rStyle w:val="Siuktni"/>
                <w:noProof/>
              </w:rPr>
              <w:t>Purpose</w:t>
            </w:r>
            <w:r w:rsidR="00F81EB7" w:rsidRPr="00714882">
              <w:rPr>
                <w:rStyle w:val="Siuktni"/>
                <w:rFonts w:ascii="MS Mincho" w:eastAsia="MS Mincho" w:hAnsi="MS Mincho" w:hint="eastAsia"/>
                <w:noProof/>
              </w:rPr>
              <w:t xml:space="preserve">　目的</w:t>
            </w:r>
            <w:r w:rsidR="00F81EB7">
              <w:rPr>
                <w:noProof/>
                <w:webHidden/>
              </w:rPr>
              <w:tab/>
            </w:r>
            <w:r w:rsidR="00F81EB7">
              <w:rPr>
                <w:noProof/>
                <w:webHidden/>
              </w:rPr>
              <w:fldChar w:fldCharType="begin"/>
            </w:r>
            <w:r w:rsidR="00F81EB7">
              <w:rPr>
                <w:noProof/>
                <w:webHidden/>
              </w:rPr>
              <w:instrText xml:space="preserve"> PAGEREF _Toc469436420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3DD8E8C7" w14:textId="77777777" w:rsidR="00F81EB7" w:rsidRDefault="00894860">
          <w:pPr>
            <w:pStyle w:val="Mucluc3"/>
            <w:tabs>
              <w:tab w:val="left" w:pos="1200"/>
              <w:tab w:val="right" w:leader="dot" w:pos="8992"/>
            </w:tabs>
            <w:rPr>
              <w:noProof/>
            </w:rPr>
          </w:pPr>
          <w:hyperlink w:anchor="_Toc469436421" w:history="1">
            <w:r w:rsidR="00F81EB7" w:rsidRPr="00714882">
              <w:rPr>
                <w:rStyle w:val="Siuktni"/>
                <w:rFonts w:cstheme="minorHAnsi"/>
                <w:noProof/>
                <w14:scene3d>
                  <w14:camera w14:prst="orthographicFront"/>
                  <w14:lightRig w14:rig="threePt" w14:dir="t">
                    <w14:rot w14:lat="0" w14:lon="0" w14:rev="0"/>
                  </w14:lightRig>
                </w14:scene3d>
              </w:rPr>
              <w:t>3.1.2</w:t>
            </w:r>
            <w:r w:rsidR="00F81EB7">
              <w:rPr>
                <w:noProof/>
              </w:rPr>
              <w:tab/>
            </w:r>
            <w:r w:rsidR="00F81EB7" w:rsidRPr="00714882">
              <w:rPr>
                <w:rStyle w:val="Siuktni"/>
                <w:noProof/>
              </w:rPr>
              <w:t>Scope</w:t>
            </w:r>
            <w:r w:rsidR="00F81EB7" w:rsidRPr="00714882">
              <w:rPr>
                <w:rStyle w:val="Siuktni"/>
                <w:rFonts w:ascii="MS Mincho" w:eastAsia="MS Mincho" w:hAnsi="MS Mincho" w:hint="eastAsia"/>
                <w:noProof/>
              </w:rPr>
              <w:t xml:space="preserve">　範囲</w:t>
            </w:r>
            <w:r w:rsidR="00F81EB7">
              <w:rPr>
                <w:noProof/>
                <w:webHidden/>
              </w:rPr>
              <w:tab/>
            </w:r>
            <w:r w:rsidR="00F81EB7">
              <w:rPr>
                <w:noProof/>
                <w:webHidden/>
              </w:rPr>
              <w:fldChar w:fldCharType="begin"/>
            </w:r>
            <w:r w:rsidR="00F81EB7">
              <w:rPr>
                <w:noProof/>
                <w:webHidden/>
              </w:rPr>
              <w:instrText xml:space="preserve"> PAGEREF _Toc469436421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4566F854" w14:textId="77777777" w:rsidR="00F81EB7" w:rsidRDefault="00894860">
          <w:pPr>
            <w:pStyle w:val="Mucluc3"/>
            <w:tabs>
              <w:tab w:val="left" w:pos="1200"/>
              <w:tab w:val="right" w:leader="dot" w:pos="8992"/>
            </w:tabs>
            <w:rPr>
              <w:noProof/>
            </w:rPr>
          </w:pPr>
          <w:hyperlink w:anchor="_Toc469436422" w:history="1">
            <w:r w:rsidR="00F81EB7" w:rsidRPr="00714882">
              <w:rPr>
                <w:rStyle w:val="Siuktni"/>
                <w:rFonts w:cstheme="minorHAnsi"/>
                <w:noProof/>
                <w14:scene3d>
                  <w14:camera w14:prst="orthographicFront"/>
                  <w14:lightRig w14:rig="threePt" w14:dir="t">
                    <w14:rot w14:lat="0" w14:lon="0" w14:rev="0"/>
                  </w14:lightRig>
                </w14:scene3d>
              </w:rPr>
              <w:t>3.1.3</w:t>
            </w:r>
            <w:r w:rsidR="00F81EB7">
              <w:rPr>
                <w:noProof/>
              </w:rPr>
              <w:tab/>
            </w:r>
            <w:r w:rsidR="00F81EB7" w:rsidRPr="00714882">
              <w:rPr>
                <w:rStyle w:val="Siuktni"/>
                <w:noProof/>
              </w:rPr>
              <w:t>References</w:t>
            </w:r>
            <w:r w:rsidR="00F81EB7" w:rsidRPr="00714882">
              <w:rPr>
                <w:rStyle w:val="Siuktni"/>
                <w:rFonts w:ascii="MS Mincho" w:eastAsia="MS Mincho" w:hAnsi="MS Mincho" w:hint="eastAsia"/>
                <w:noProof/>
              </w:rPr>
              <w:t xml:space="preserve">　</w:t>
            </w:r>
            <w:r w:rsidR="00F81EB7" w:rsidRPr="00714882">
              <w:rPr>
                <w:rStyle w:val="Siuktni"/>
                <w:rFonts w:hint="eastAsia"/>
                <w:noProof/>
              </w:rPr>
              <w:t>参照資料</w:t>
            </w:r>
            <w:r w:rsidR="00F81EB7">
              <w:rPr>
                <w:noProof/>
                <w:webHidden/>
              </w:rPr>
              <w:tab/>
            </w:r>
            <w:r w:rsidR="00F81EB7">
              <w:rPr>
                <w:noProof/>
                <w:webHidden/>
              </w:rPr>
              <w:fldChar w:fldCharType="begin"/>
            </w:r>
            <w:r w:rsidR="00F81EB7">
              <w:rPr>
                <w:noProof/>
                <w:webHidden/>
              </w:rPr>
              <w:instrText xml:space="preserve"> PAGEREF _Toc469436422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1A5186C9" w14:textId="77777777" w:rsidR="00F81EB7" w:rsidRDefault="00894860">
          <w:pPr>
            <w:pStyle w:val="Mucluc3"/>
            <w:tabs>
              <w:tab w:val="left" w:pos="1200"/>
              <w:tab w:val="right" w:leader="dot" w:pos="8992"/>
            </w:tabs>
            <w:rPr>
              <w:noProof/>
            </w:rPr>
          </w:pPr>
          <w:hyperlink w:anchor="_Toc469436423" w:history="1">
            <w:r w:rsidR="00F81EB7" w:rsidRPr="00714882">
              <w:rPr>
                <w:rStyle w:val="Siuktni"/>
                <w:rFonts w:cstheme="minorHAnsi"/>
                <w:noProof/>
                <w14:scene3d>
                  <w14:camera w14:prst="orthographicFront"/>
                  <w14:lightRig w14:rig="threePt" w14:dir="t">
                    <w14:rot w14:lat="0" w14:lon="0" w14:rev="0"/>
                  </w14:lightRig>
                </w14:scene3d>
              </w:rPr>
              <w:t>3.1.4</w:t>
            </w:r>
            <w:r w:rsidR="00F81EB7">
              <w:rPr>
                <w:noProof/>
              </w:rPr>
              <w:tab/>
            </w:r>
            <w:r w:rsidR="00F81EB7" w:rsidRPr="00714882">
              <w:rPr>
                <w:rStyle w:val="Siuktni"/>
                <w:noProof/>
              </w:rPr>
              <w:t>Overview</w:t>
            </w:r>
            <w:r w:rsidR="00F81EB7" w:rsidRPr="00714882">
              <w:rPr>
                <w:rStyle w:val="Siuktni"/>
                <w:rFonts w:ascii="MS Mincho" w:eastAsia="MS Mincho" w:hAnsi="MS Mincho" w:hint="eastAsia"/>
                <w:noProof/>
              </w:rPr>
              <w:t xml:space="preserve">　</w:t>
            </w:r>
            <w:r w:rsidR="00F81EB7" w:rsidRPr="00714882">
              <w:rPr>
                <w:rStyle w:val="Siuktni"/>
                <w:rFonts w:hint="eastAsia"/>
                <w:noProof/>
              </w:rPr>
              <w:t>概要</w:t>
            </w:r>
            <w:r w:rsidR="00F81EB7">
              <w:rPr>
                <w:noProof/>
                <w:webHidden/>
              </w:rPr>
              <w:tab/>
            </w:r>
            <w:r w:rsidR="00F81EB7">
              <w:rPr>
                <w:noProof/>
                <w:webHidden/>
              </w:rPr>
              <w:fldChar w:fldCharType="begin"/>
            </w:r>
            <w:r w:rsidR="00F81EB7">
              <w:rPr>
                <w:noProof/>
                <w:webHidden/>
              </w:rPr>
              <w:instrText xml:space="preserve"> PAGEREF _Toc469436423 \h </w:instrText>
            </w:r>
            <w:r w:rsidR="00F81EB7">
              <w:rPr>
                <w:noProof/>
                <w:webHidden/>
              </w:rPr>
            </w:r>
            <w:r w:rsidR="00F81EB7">
              <w:rPr>
                <w:noProof/>
                <w:webHidden/>
              </w:rPr>
              <w:fldChar w:fldCharType="separate"/>
            </w:r>
            <w:r w:rsidR="00F81EB7">
              <w:rPr>
                <w:noProof/>
                <w:webHidden/>
              </w:rPr>
              <w:t>29</w:t>
            </w:r>
            <w:r w:rsidR="00F81EB7">
              <w:rPr>
                <w:noProof/>
                <w:webHidden/>
              </w:rPr>
              <w:fldChar w:fldCharType="end"/>
            </w:r>
          </w:hyperlink>
        </w:p>
        <w:p w14:paraId="44AC7F72" w14:textId="77777777" w:rsidR="00F81EB7" w:rsidRDefault="00894860">
          <w:pPr>
            <w:pStyle w:val="Mucluc2"/>
            <w:tabs>
              <w:tab w:val="left" w:pos="800"/>
              <w:tab w:val="right" w:leader="dot" w:pos="8992"/>
            </w:tabs>
            <w:rPr>
              <w:noProof/>
            </w:rPr>
          </w:pPr>
          <w:hyperlink w:anchor="_Toc469436424" w:history="1">
            <w:r w:rsidR="00F81EB7" w:rsidRPr="00714882">
              <w:rPr>
                <w:rStyle w:val="Siuktni"/>
                <w:rFonts w:cstheme="minorHAnsi"/>
                <w:noProof/>
                <w14:scene3d>
                  <w14:camera w14:prst="orthographicFront"/>
                  <w14:lightRig w14:rig="threePt" w14:dir="t">
                    <w14:rot w14:lat="0" w14:lon="0" w14:rev="0"/>
                  </w14:lightRig>
                </w14:scene3d>
              </w:rPr>
              <w:t>3.2</w:t>
            </w:r>
            <w:r w:rsidR="00F81EB7">
              <w:rPr>
                <w:noProof/>
              </w:rPr>
              <w:tab/>
            </w:r>
            <w:r w:rsidR="00F81EB7" w:rsidRPr="00714882">
              <w:rPr>
                <w:rStyle w:val="Siuktni"/>
                <w:noProof/>
              </w:rPr>
              <w:t>Overall Description</w:t>
            </w:r>
            <w:r w:rsidR="00F81EB7" w:rsidRPr="00714882">
              <w:rPr>
                <w:rStyle w:val="Siuktni"/>
                <w:rFonts w:ascii="MS Mincho" w:eastAsia="MS Mincho" w:hAnsi="MS Mincho" w:hint="eastAsia"/>
                <w:noProof/>
              </w:rPr>
              <w:t xml:space="preserve">　</w:t>
            </w:r>
            <w:r w:rsidR="00F81EB7" w:rsidRPr="00714882">
              <w:rPr>
                <w:rStyle w:val="Siuktni"/>
                <w:rFonts w:hint="eastAsia"/>
                <w:noProof/>
              </w:rPr>
              <w:t>概要説明</w:t>
            </w:r>
            <w:r w:rsidR="00F81EB7">
              <w:rPr>
                <w:noProof/>
                <w:webHidden/>
              </w:rPr>
              <w:tab/>
            </w:r>
            <w:r w:rsidR="00F81EB7">
              <w:rPr>
                <w:noProof/>
                <w:webHidden/>
              </w:rPr>
              <w:fldChar w:fldCharType="begin"/>
            </w:r>
            <w:r w:rsidR="00F81EB7">
              <w:rPr>
                <w:noProof/>
                <w:webHidden/>
              </w:rPr>
              <w:instrText xml:space="preserve"> PAGEREF _Toc469436424 \h </w:instrText>
            </w:r>
            <w:r w:rsidR="00F81EB7">
              <w:rPr>
                <w:noProof/>
                <w:webHidden/>
              </w:rPr>
            </w:r>
            <w:r w:rsidR="00F81EB7">
              <w:rPr>
                <w:noProof/>
                <w:webHidden/>
              </w:rPr>
              <w:fldChar w:fldCharType="separate"/>
            </w:r>
            <w:r w:rsidR="00F81EB7">
              <w:rPr>
                <w:noProof/>
                <w:webHidden/>
              </w:rPr>
              <w:t>30</w:t>
            </w:r>
            <w:r w:rsidR="00F81EB7">
              <w:rPr>
                <w:noProof/>
                <w:webHidden/>
              </w:rPr>
              <w:fldChar w:fldCharType="end"/>
            </w:r>
          </w:hyperlink>
        </w:p>
        <w:p w14:paraId="28A21B9F" w14:textId="77777777" w:rsidR="00F81EB7" w:rsidRDefault="00894860">
          <w:pPr>
            <w:pStyle w:val="Mucluc3"/>
            <w:tabs>
              <w:tab w:val="left" w:pos="1200"/>
              <w:tab w:val="right" w:leader="dot" w:pos="8992"/>
            </w:tabs>
            <w:rPr>
              <w:noProof/>
            </w:rPr>
          </w:pPr>
          <w:hyperlink w:anchor="_Toc469436425" w:history="1">
            <w:r w:rsidR="00F81EB7" w:rsidRPr="00714882">
              <w:rPr>
                <w:rStyle w:val="Siuktni"/>
                <w:rFonts w:cstheme="minorHAnsi"/>
                <w:noProof/>
                <w14:scene3d>
                  <w14:camera w14:prst="orthographicFront"/>
                  <w14:lightRig w14:rig="threePt" w14:dir="t">
                    <w14:rot w14:lat="0" w14:lon="0" w14:rev="0"/>
                  </w14:lightRig>
                </w14:scene3d>
              </w:rPr>
              <w:t>3.2.1</w:t>
            </w:r>
            <w:r w:rsidR="00F81EB7">
              <w:rPr>
                <w:noProof/>
              </w:rPr>
              <w:tab/>
            </w:r>
            <w:r w:rsidR="00F81EB7" w:rsidRPr="00714882">
              <w:rPr>
                <w:rStyle w:val="Siuktni"/>
                <w:noProof/>
              </w:rPr>
              <w:t>Use Case Diagram</w:t>
            </w:r>
            <w:r w:rsidR="00F81EB7" w:rsidRPr="00714882">
              <w:rPr>
                <w:rStyle w:val="Siuktni"/>
                <w:rFonts w:ascii="MS Mincho" w:eastAsia="MS Mincho" w:hAnsi="MS Mincho" w:hint="eastAsia"/>
                <w:noProof/>
              </w:rPr>
              <w:t xml:space="preserve">　</w:t>
            </w:r>
            <w:r w:rsidR="00F81EB7" w:rsidRPr="00714882">
              <w:rPr>
                <w:rStyle w:val="Siuktni"/>
                <w:rFonts w:hint="eastAsia"/>
                <w:noProof/>
              </w:rPr>
              <w:t>ユースケース図</w:t>
            </w:r>
            <w:r w:rsidR="00F81EB7">
              <w:rPr>
                <w:noProof/>
                <w:webHidden/>
              </w:rPr>
              <w:tab/>
            </w:r>
            <w:r w:rsidR="00F81EB7">
              <w:rPr>
                <w:noProof/>
                <w:webHidden/>
              </w:rPr>
              <w:fldChar w:fldCharType="begin"/>
            </w:r>
            <w:r w:rsidR="00F81EB7">
              <w:rPr>
                <w:noProof/>
                <w:webHidden/>
              </w:rPr>
              <w:instrText xml:space="preserve"> PAGEREF _Toc469436425 \h </w:instrText>
            </w:r>
            <w:r w:rsidR="00F81EB7">
              <w:rPr>
                <w:noProof/>
                <w:webHidden/>
              </w:rPr>
            </w:r>
            <w:r w:rsidR="00F81EB7">
              <w:rPr>
                <w:noProof/>
                <w:webHidden/>
              </w:rPr>
              <w:fldChar w:fldCharType="separate"/>
            </w:r>
            <w:r w:rsidR="00F81EB7">
              <w:rPr>
                <w:noProof/>
                <w:webHidden/>
              </w:rPr>
              <w:t>30</w:t>
            </w:r>
            <w:r w:rsidR="00F81EB7">
              <w:rPr>
                <w:noProof/>
                <w:webHidden/>
              </w:rPr>
              <w:fldChar w:fldCharType="end"/>
            </w:r>
          </w:hyperlink>
        </w:p>
        <w:p w14:paraId="6E0A691E" w14:textId="77777777" w:rsidR="00F81EB7" w:rsidRDefault="00894860">
          <w:pPr>
            <w:pStyle w:val="Mucluc2"/>
            <w:tabs>
              <w:tab w:val="left" w:pos="800"/>
              <w:tab w:val="right" w:leader="dot" w:pos="8992"/>
            </w:tabs>
            <w:rPr>
              <w:noProof/>
            </w:rPr>
          </w:pPr>
          <w:hyperlink w:anchor="_Toc469436426" w:history="1">
            <w:r w:rsidR="00F81EB7" w:rsidRPr="00714882">
              <w:rPr>
                <w:rStyle w:val="Siuktni"/>
                <w:rFonts w:cstheme="minorHAnsi"/>
                <w:noProof/>
                <w14:scene3d>
                  <w14:camera w14:prst="orthographicFront"/>
                  <w14:lightRig w14:rig="threePt" w14:dir="t">
                    <w14:rot w14:lat="0" w14:lon="0" w14:rev="0"/>
                  </w14:lightRig>
                </w14:scene3d>
              </w:rPr>
              <w:t>3.3</w:t>
            </w:r>
            <w:r w:rsidR="00F81EB7">
              <w:rPr>
                <w:noProof/>
              </w:rPr>
              <w:tab/>
            </w:r>
            <w:r w:rsidR="00F81EB7" w:rsidRPr="00714882">
              <w:rPr>
                <w:rStyle w:val="Siuktni"/>
                <w:noProof/>
              </w:rPr>
              <w:t xml:space="preserve">Product Features    </w:t>
            </w:r>
            <w:r w:rsidR="00F81EB7" w:rsidRPr="00714882">
              <w:rPr>
                <w:rStyle w:val="Siuktni"/>
                <w:rFonts w:hint="eastAsia"/>
                <w:noProof/>
              </w:rPr>
              <w:t>製品の特徴</w:t>
            </w:r>
            <w:r w:rsidR="00F81EB7">
              <w:rPr>
                <w:noProof/>
                <w:webHidden/>
              </w:rPr>
              <w:tab/>
            </w:r>
            <w:r w:rsidR="00F81EB7">
              <w:rPr>
                <w:noProof/>
                <w:webHidden/>
              </w:rPr>
              <w:fldChar w:fldCharType="begin"/>
            </w:r>
            <w:r w:rsidR="00F81EB7">
              <w:rPr>
                <w:noProof/>
                <w:webHidden/>
              </w:rPr>
              <w:instrText xml:space="preserve"> PAGEREF _Toc469436426 \h </w:instrText>
            </w:r>
            <w:r w:rsidR="00F81EB7">
              <w:rPr>
                <w:noProof/>
                <w:webHidden/>
              </w:rPr>
            </w:r>
            <w:r w:rsidR="00F81EB7">
              <w:rPr>
                <w:noProof/>
                <w:webHidden/>
              </w:rPr>
              <w:fldChar w:fldCharType="separate"/>
            </w:r>
            <w:r w:rsidR="00F81EB7">
              <w:rPr>
                <w:noProof/>
                <w:webHidden/>
              </w:rPr>
              <w:t>32</w:t>
            </w:r>
            <w:r w:rsidR="00F81EB7">
              <w:rPr>
                <w:noProof/>
                <w:webHidden/>
              </w:rPr>
              <w:fldChar w:fldCharType="end"/>
            </w:r>
          </w:hyperlink>
        </w:p>
        <w:p w14:paraId="206F933F" w14:textId="77777777" w:rsidR="00F81EB7" w:rsidRDefault="00894860">
          <w:pPr>
            <w:pStyle w:val="Mucluc3"/>
            <w:tabs>
              <w:tab w:val="left" w:pos="1200"/>
              <w:tab w:val="right" w:leader="dot" w:pos="8992"/>
            </w:tabs>
            <w:rPr>
              <w:noProof/>
            </w:rPr>
          </w:pPr>
          <w:hyperlink w:anchor="_Toc469436427" w:history="1">
            <w:r w:rsidR="00F81EB7" w:rsidRPr="00714882">
              <w:rPr>
                <w:rStyle w:val="Siuktni"/>
                <w:rFonts w:cstheme="minorHAnsi"/>
                <w:noProof/>
                <w14:scene3d>
                  <w14:camera w14:prst="orthographicFront"/>
                  <w14:lightRig w14:rig="threePt" w14:dir="t">
                    <w14:rot w14:lat="0" w14:lon="0" w14:rev="0"/>
                  </w14:lightRig>
                </w14:scene3d>
              </w:rPr>
              <w:t>3.3.1</w:t>
            </w:r>
            <w:r w:rsidR="00F81EB7">
              <w:rPr>
                <w:noProof/>
              </w:rPr>
              <w:tab/>
            </w:r>
            <w:r w:rsidR="00F81EB7" w:rsidRPr="00714882">
              <w:rPr>
                <w:rStyle w:val="Siuktni"/>
                <w:noProof/>
              </w:rPr>
              <w:t>Use Characteristics</w:t>
            </w:r>
            <w:r w:rsidR="00F81EB7">
              <w:rPr>
                <w:noProof/>
                <w:webHidden/>
              </w:rPr>
              <w:tab/>
            </w:r>
            <w:r w:rsidR="00F81EB7">
              <w:rPr>
                <w:noProof/>
                <w:webHidden/>
              </w:rPr>
              <w:fldChar w:fldCharType="begin"/>
            </w:r>
            <w:r w:rsidR="00F81EB7">
              <w:rPr>
                <w:noProof/>
                <w:webHidden/>
              </w:rPr>
              <w:instrText xml:space="preserve"> PAGEREF _Toc469436427 \h </w:instrText>
            </w:r>
            <w:r w:rsidR="00F81EB7">
              <w:rPr>
                <w:noProof/>
                <w:webHidden/>
              </w:rPr>
            </w:r>
            <w:r w:rsidR="00F81EB7">
              <w:rPr>
                <w:noProof/>
                <w:webHidden/>
              </w:rPr>
              <w:fldChar w:fldCharType="separate"/>
            </w:r>
            <w:r w:rsidR="00F81EB7">
              <w:rPr>
                <w:noProof/>
                <w:webHidden/>
              </w:rPr>
              <w:t>35</w:t>
            </w:r>
            <w:r w:rsidR="00F81EB7">
              <w:rPr>
                <w:noProof/>
                <w:webHidden/>
              </w:rPr>
              <w:fldChar w:fldCharType="end"/>
            </w:r>
          </w:hyperlink>
        </w:p>
        <w:p w14:paraId="7370885D" w14:textId="77777777" w:rsidR="00F81EB7" w:rsidRDefault="00894860">
          <w:pPr>
            <w:pStyle w:val="Mucluc3"/>
            <w:tabs>
              <w:tab w:val="left" w:pos="1200"/>
              <w:tab w:val="right" w:leader="dot" w:pos="8992"/>
            </w:tabs>
            <w:rPr>
              <w:noProof/>
            </w:rPr>
          </w:pPr>
          <w:hyperlink w:anchor="_Toc469436428" w:history="1">
            <w:r w:rsidR="00F81EB7" w:rsidRPr="00714882">
              <w:rPr>
                <w:rStyle w:val="Siuktni"/>
                <w:rFonts w:cstheme="minorHAnsi"/>
                <w:noProof/>
                <w14:scene3d>
                  <w14:camera w14:prst="orthographicFront"/>
                  <w14:lightRig w14:rig="threePt" w14:dir="t">
                    <w14:rot w14:lat="0" w14:lon="0" w14:rev="0"/>
                  </w14:lightRig>
                </w14:scene3d>
              </w:rPr>
              <w:t>3.3.2</w:t>
            </w:r>
            <w:r w:rsidR="00F81EB7">
              <w:rPr>
                <w:noProof/>
              </w:rPr>
              <w:tab/>
            </w:r>
            <w:r w:rsidR="00F81EB7" w:rsidRPr="00714882">
              <w:rPr>
                <w:rStyle w:val="Siuktni"/>
                <w:noProof/>
              </w:rPr>
              <w:t>User Documentation</w:t>
            </w:r>
            <w:r w:rsidR="00F81EB7" w:rsidRPr="00714882">
              <w:rPr>
                <w:rStyle w:val="Siuktni"/>
                <w:rFonts w:hint="eastAsia"/>
                <w:noProof/>
              </w:rPr>
              <w:t>ユーザードキュメンテーション</w:t>
            </w:r>
            <w:r w:rsidR="00F81EB7">
              <w:rPr>
                <w:noProof/>
                <w:webHidden/>
              </w:rPr>
              <w:tab/>
            </w:r>
            <w:r w:rsidR="00F81EB7">
              <w:rPr>
                <w:noProof/>
                <w:webHidden/>
              </w:rPr>
              <w:fldChar w:fldCharType="begin"/>
            </w:r>
            <w:r w:rsidR="00F81EB7">
              <w:rPr>
                <w:noProof/>
                <w:webHidden/>
              </w:rPr>
              <w:instrText xml:space="preserve"> PAGEREF _Toc469436428 \h </w:instrText>
            </w:r>
            <w:r w:rsidR="00F81EB7">
              <w:rPr>
                <w:noProof/>
                <w:webHidden/>
              </w:rPr>
            </w:r>
            <w:r w:rsidR="00F81EB7">
              <w:rPr>
                <w:noProof/>
                <w:webHidden/>
              </w:rPr>
              <w:fldChar w:fldCharType="separate"/>
            </w:r>
            <w:r w:rsidR="00F81EB7">
              <w:rPr>
                <w:noProof/>
                <w:webHidden/>
              </w:rPr>
              <w:t>36</w:t>
            </w:r>
            <w:r w:rsidR="00F81EB7">
              <w:rPr>
                <w:noProof/>
                <w:webHidden/>
              </w:rPr>
              <w:fldChar w:fldCharType="end"/>
            </w:r>
          </w:hyperlink>
        </w:p>
        <w:p w14:paraId="3F2C45A1" w14:textId="77777777" w:rsidR="00F81EB7" w:rsidRDefault="00894860">
          <w:pPr>
            <w:pStyle w:val="Mucluc3"/>
            <w:tabs>
              <w:tab w:val="left" w:pos="1200"/>
              <w:tab w:val="right" w:leader="dot" w:pos="8992"/>
            </w:tabs>
            <w:rPr>
              <w:noProof/>
            </w:rPr>
          </w:pPr>
          <w:hyperlink w:anchor="_Toc469436429" w:history="1">
            <w:r w:rsidR="00F81EB7" w:rsidRPr="00714882">
              <w:rPr>
                <w:rStyle w:val="Siuktni"/>
                <w:rFonts w:cstheme="minorHAnsi"/>
                <w:noProof/>
                <w14:scene3d>
                  <w14:camera w14:prst="orthographicFront"/>
                  <w14:lightRig w14:rig="threePt" w14:dir="t">
                    <w14:rot w14:lat="0" w14:lon="0" w14:rev="0"/>
                  </w14:lightRig>
                </w14:scene3d>
              </w:rPr>
              <w:t>3.3.3</w:t>
            </w:r>
            <w:r w:rsidR="00F81EB7">
              <w:rPr>
                <w:noProof/>
              </w:rPr>
              <w:tab/>
            </w:r>
            <w:r w:rsidR="00F81EB7" w:rsidRPr="00714882">
              <w:rPr>
                <w:rStyle w:val="Siuktni"/>
                <w:noProof/>
              </w:rPr>
              <w:t xml:space="preserve">Assumption  </w:t>
            </w:r>
            <w:r w:rsidR="00F81EB7" w:rsidRPr="00714882">
              <w:rPr>
                <w:rStyle w:val="Siuktni"/>
                <w:rFonts w:hint="eastAsia"/>
                <w:noProof/>
              </w:rPr>
              <w:t>仮定</w:t>
            </w:r>
            <w:r w:rsidR="00F81EB7">
              <w:rPr>
                <w:noProof/>
                <w:webHidden/>
              </w:rPr>
              <w:tab/>
            </w:r>
            <w:r w:rsidR="00F81EB7">
              <w:rPr>
                <w:noProof/>
                <w:webHidden/>
              </w:rPr>
              <w:fldChar w:fldCharType="begin"/>
            </w:r>
            <w:r w:rsidR="00F81EB7">
              <w:rPr>
                <w:noProof/>
                <w:webHidden/>
              </w:rPr>
              <w:instrText xml:space="preserve"> PAGEREF _Toc469436429 \h </w:instrText>
            </w:r>
            <w:r w:rsidR="00F81EB7">
              <w:rPr>
                <w:noProof/>
                <w:webHidden/>
              </w:rPr>
            </w:r>
            <w:r w:rsidR="00F81EB7">
              <w:rPr>
                <w:noProof/>
                <w:webHidden/>
              </w:rPr>
              <w:fldChar w:fldCharType="separate"/>
            </w:r>
            <w:r w:rsidR="00F81EB7">
              <w:rPr>
                <w:noProof/>
                <w:webHidden/>
              </w:rPr>
              <w:t>36</w:t>
            </w:r>
            <w:r w:rsidR="00F81EB7">
              <w:rPr>
                <w:noProof/>
                <w:webHidden/>
              </w:rPr>
              <w:fldChar w:fldCharType="end"/>
            </w:r>
          </w:hyperlink>
        </w:p>
        <w:p w14:paraId="2078166B" w14:textId="77777777" w:rsidR="00F81EB7" w:rsidRDefault="00894860">
          <w:pPr>
            <w:pStyle w:val="Mucluc2"/>
            <w:tabs>
              <w:tab w:val="left" w:pos="800"/>
              <w:tab w:val="right" w:leader="dot" w:pos="8992"/>
            </w:tabs>
            <w:rPr>
              <w:noProof/>
            </w:rPr>
          </w:pPr>
          <w:hyperlink w:anchor="_Toc469436430" w:history="1">
            <w:r w:rsidR="00F81EB7" w:rsidRPr="00714882">
              <w:rPr>
                <w:rStyle w:val="Siuktni"/>
                <w:rFonts w:cstheme="minorHAnsi"/>
                <w:noProof/>
                <w14:scene3d>
                  <w14:camera w14:prst="orthographicFront"/>
                  <w14:lightRig w14:rig="threePt" w14:dir="t">
                    <w14:rot w14:lat="0" w14:lon="0" w14:rev="0"/>
                  </w14:lightRig>
                </w14:scene3d>
              </w:rPr>
              <w:t>3.4</w:t>
            </w:r>
            <w:r w:rsidR="00F81EB7">
              <w:rPr>
                <w:noProof/>
              </w:rPr>
              <w:tab/>
            </w:r>
            <w:r w:rsidR="00F81EB7" w:rsidRPr="00714882">
              <w:rPr>
                <w:rStyle w:val="Siuktni"/>
                <w:noProof/>
              </w:rPr>
              <w:t>Entity Relation Model</w:t>
            </w:r>
            <w:r w:rsidR="00F81EB7" w:rsidRPr="00714882">
              <w:rPr>
                <w:rStyle w:val="Siuktni"/>
                <w:rFonts w:hint="eastAsia"/>
                <w:noProof/>
              </w:rPr>
              <w:t>エンティティ関係モデル</w:t>
            </w:r>
            <w:r w:rsidR="00F81EB7">
              <w:rPr>
                <w:noProof/>
                <w:webHidden/>
              </w:rPr>
              <w:tab/>
            </w:r>
            <w:r w:rsidR="00F81EB7">
              <w:rPr>
                <w:noProof/>
                <w:webHidden/>
              </w:rPr>
              <w:fldChar w:fldCharType="begin"/>
            </w:r>
            <w:r w:rsidR="00F81EB7">
              <w:rPr>
                <w:noProof/>
                <w:webHidden/>
              </w:rPr>
              <w:instrText xml:space="preserve"> PAGEREF _Toc469436430 \h </w:instrText>
            </w:r>
            <w:r w:rsidR="00F81EB7">
              <w:rPr>
                <w:noProof/>
                <w:webHidden/>
              </w:rPr>
            </w:r>
            <w:r w:rsidR="00F81EB7">
              <w:rPr>
                <w:noProof/>
                <w:webHidden/>
              </w:rPr>
              <w:fldChar w:fldCharType="separate"/>
            </w:r>
            <w:r w:rsidR="00F81EB7">
              <w:rPr>
                <w:noProof/>
                <w:webHidden/>
              </w:rPr>
              <w:t>37</w:t>
            </w:r>
            <w:r w:rsidR="00F81EB7">
              <w:rPr>
                <w:noProof/>
                <w:webHidden/>
              </w:rPr>
              <w:fldChar w:fldCharType="end"/>
            </w:r>
          </w:hyperlink>
        </w:p>
        <w:p w14:paraId="3A00D40C" w14:textId="77777777" w:rsidR="00F81EB7" w:rsidRDefault="00894860">
          <w:pPr>
            <w:pStyle w:val="Mucluc3"/>
            <w:tabs>
              <w:tab w:val="left" w:pos="1200"/>
              <w:tab w:val="right" w:leader="dot" w:pos="8992"/>
            </w:tabs>
            <w:rPr>
              <w:noProof/>
            </w:rPr>
          </w:pPr>
          <w:hyperlink w:anchor="_Toc469436431" w:history="1">
            <w:r w:rsidR="00F81EB7" w:rsidRPr="00714882">
              <w:rPr>
                <w:rStyle w:val="Siuktni"/>
                <w:rFonts w:cstheme="minorHAnsi"/>
                <w:noProof/>
                <w14:scene3d>
                  <w14:camera w14:prst="orthographicFront"/>
                  <w14:lightRig w14:rig="threePt" w14:dir="t">
                    <w14:rot w14:lat="0" w14:lon="0" w14:rev="0"/>
                  </w14:lightRig>
                </w14:scene3d>
              </w:rPr>
              <w:t>3.4.1</w:t>
            </w:r>
            <w:r w:rsidR="00F81EB7">
              <w:rPr>
                <w:noProof/>
              </w:rPr>
              <w:tab/>
            </w:r>
            <w:r w:rsidR="00F81EB7" w:rsidRPr="00714882">
              <w:rPr>
                <w:rStyle w:val="Siuktni"/>
                <w:noProof/>
              </w:rPr>
              <w:t xml:space="preserve">Entity-Relationship Diagram  </w:t>
            </w:r>
            <w:r w:rsidR="00F81EB7" w:rsidRPr="00714882">
              <w:rPr>
                <w:rStyle w:val="Siuktni"/>
                <w:rFonts w:hint="eastAsia"/>
                <w:noProof/>
              </w:rPr>
              <w:t>エンティティ</w:t>
            </w:r>
            <w:r w:rsidR="00F81EB7" w:rsidRPr="00714882">
              <w:rPr>
                <w:rStyle w:val="Siuktni"/>
                <w:rFonts w:eastAsia="MS Mincho"/>
                <w:noProof/>
              </w:rPr>
              <w:t xml:space="preserve">- </w:t>
            </w:r>
            <w:r w:rsidR="00F81EB7" w:rsidRPr="00714882">
              <w:rPr>
                <w:rStyle w:val="Siuktni"/>
                <w:rFonts w:eastAsia="MS Mincho" w:hint="eastAsia"/>
                <w:noProof/>
              </w:rPr>
              <w:t>関係図</w:t>
            </w:r>
            <w:r w:rsidR="00F81EB7">
              <w:rPr>
                <w:noProof/>
                <w:webHidden/>
              </w:rPr>
              <w:tab/>
            </w:r>
            <w:r w:rsidR="00F81EB7">
              <w:rPr>
                <w:noProof/>
                <w:webHidden/>
              </w:rPr>
              <w:fldChar w:fldCharType="begin"/>
            </w:r>
            <w:r w:rsidR="00F81EB7">
              <w:rPr>
                <w:noProof/>
                <w:webHidden/>
              </w:rPr>
              <w:instrText xml:space="preserve"> PAGEREF _Toc469436431 \h </w:instrText>
            </w:r>
            <w:r w:rsidR="00F81EB7">
              <w:rPr>
                <w:noProof/>
                <w:webHidden/>
              </w:rPr>
            </w:r>
            <w:r w:rsidR="00F81EB7">
              <w:rPr>
                <w:noProof/>
                <w:webHidden/>
              </w:rPr>
              <w:fldChar w:fldCharType="separate"/>
            </w:r>
            <w:r w:rsidR="00F81EB7">
              <w:rPr>
                <w:noProof/>
                <w:webHidden/>
              </w:rPr>
              <w:t>37</w:t>
            </w:r>
            <w:r w:rsidR="00F81EB7">
              <w:rPr>
                <w:noProof/>
                <w:webHidden/>
              </w:rPr>
              <w:fldChar w:fldCharType="end"/>
            </w:r>
          </w:hyperlink>
        </w:p>
        <w:p w14:paraId="4CD3ADA5" w14:textId="77777777" w:rsidR="00F81EB7" w:rsidRDefault="00894860">
          <w:pPr>
            <w:pStyle w:val="Mucluc3"/>
            <w:tabs>
              <w:tab w:val="left" w:pos="1200"/>
              <w:tab w:val="right" w:leader="dot" w:pos="8992"/>
            </w:tabs>
            <w:rPr>
              <w:noProof/>
            </w:rPr>
          </w:pPr>
          <w:hyperlink w:anchor="_Toc469436432" w:history="1">
            <w:r w:rsidR="00F81EB7" w:rsidRPr="00714882">
              <w:rPr>
                <w:rStyle w:val="Siuktni"/>
                <w:rFonts w:cstheme="minorHAnsi"/>
                <w:noProof/>
                <w14:scene3d>
                  <w14:camera w14:prst="orthographicFront"/>
                  <w14:lightRig w14:rig="threePt" w14:dir="t">
                    <w14:rot w14:lat="0" w14:lon="0" w14:rev="0"/>
                  </w14:lightRig>
                </w14:scene3d>
              </w:rPr>
              <w:t>3.4.2</w:t>
            </w:r>
            <w:r w:rsidR="00F81EB7">
              <w:rPr>
                <w:noProof/>
              </w:rPr>
              <w:tab/>
            </w:r>
            <w:r w:rsidR="00F81EB7" w:rsidRPr="00714882">
              <w:rPr>
                <w:rStyle w:val="Siuktni"/>
                <w:noProof/>
              </w:rPr>
              <w:t>Entity description</w:t>
            </w:r>
            <w:r w:rsidR="00F81EB7" w:rsidRPr="00714882">
              <w:rPr>
                <w:rStyle w:val="Siuktni"/>
                <w:rFonts w:hint="eastAsia"/>
                <w:noProof/>
              </w:rPr>
              <w:t>エンティティの説明</w:t>
            </w:r>
            <w:r w:rsidR="00F81EB7">
              <w:rPr>
                <w:noProof/>
                <w:webHidden/>
              </w:rPr>
              <w:tab/>
            </w:r>
            <w:r w:rsidR="00F81EB7">
              <w:rPr>
                <w:noProof/>
                <w:webHidden/>
              </w:rPr>
              <w:fldChar w:fldCharType="begin"/>
            </w:r>
            <w:r w:rsidR="00F81EB7">
              <w:rPr>
                <w:noProof/>
                <w:webHidden/>
              </w:rPr>
              <w:instrText xml:space="preserve"> PAGEREF _Toc469436432 \h </w:instrText>
            </w:r>
            <w:r w:rsidR="00F81EB7">
              <w:rPr>
                <w:noProof/>
                <w:webHidden/>
              </w:rPr>
            </w:r>
            <w:r w:rsidR="00F81EB7">
              <w:rPr>
                <w:noProof/>
                <w:webHidden/>
              </w:rPr>
              <w:fldChar w:fldCharType="separate"/>
            </w:r>
            <w:r w:rsidR="00F81EB7">
              <w:rPr>
                <w:noProof/>
                <w:webHidden/>
              </w:rPr>
              <w:t>42</w:t>
            </w:r>
            <w:r w:rsidR="00F81EB7">
              <w:rPr>
                <w:noProof/>
                <w:webHidden/>
              </w:rPr>
              <w:fldChar w:fldCharType="end"/>
            </w:r>
          </w:hyperlink>
        </w:p>
        <w:p w14:paraId="6FB9723F" w14:textId="77777777" w:rsidR="00F81EB7" w:rsidRDefault="00894860">
          <w:pPr>
            <w:pStyle w:val="Mucluc3"/>
            <w:tabs>
              <w:tab w:val="left" w:pos="1200"/>
              <w:tab w:val="right" w:leader="dot" w:pos="8992"/>
            </w:tabs>
            <w:rPr>
              <w:noProof/>
            </w:rPr>
          </w:pPr>
          <w:hyperlink w:anchor="_Toc469436433" w:history="1">
            <w:r w:rsidR="00F81EB7" w:rsidRPr="00714882">
              <w:rPr>
                <w:rStyle w:val="Siuktni"/>
                <w:rFonts w:cstheme="minorHAnsi"/>
                <w:noProof/>
                <w14:scene3d>
                  <w14:camera w14:prst="orthographicFront"/>
                  <w14:lightRig w14:rig="threePt" w14:dir="t">
                    <w14:rot w14:lat="0" w14:lon="0" w14:rev="0"/>
                  </w14:lightRig>
                </w14:scene3d>
              </w:rPr>
              <w:t>3.4.3</w:t>
            </w:r>
            <w:r w:rsidR="00F81EB7">
              <w:rPr>
                <w:noProof/>
              </w:rPr>
              <w:tab/>
            </w:r>
            <w:r w:rsidR="00F81EB7" w:rsidRPr="00714882">
              <w:rPr>
                <w:rStyle w:val="Siuktni"/>
                <w:noProof/>
              </w:rPr>
              <w:t xml:space="preserve">Relationship  </w:t>
            </w:r>
            <w:r w:rsidR="00F81EB7" w:rsidRPr="00714882">
              <w:rPr>
                <w:rStyle w:val="Siuktni"/>
                <w:rFonts w:hint="eastAsia"/>
                <w:noProof/>
              </w:rPr>
              <w:t>関係</w:t>
            </w:r>
            <w:r w:rsidR="00F81EB7">
              <w:rPr>
                <w:noProof/>
                <w:webHidden/>
              </w:rPr>
              <w:tab/>
            </w:r>
            <w:r w:rsidR="00F81EB7">
              <w:rPr>
                <w:noProof/>
                <w:webHidden/>
              </w:rPr>
              <w:fldChar w:fldCharType="begin"/>
            </w:r>
            <w:r w:rsidR="00F81EB7">
              <w:rPr>
                <w:noProof/>
                <w:webHidden/>
              </w:rPr>
              <w:instrText xml:space="preserve"> PAGEREF _Toc469436433 \h </w:instrText>
            </w:r>
            <w:r w:rsidR="00F81EB7">
              <w:rPr>
                <w:noProof/>
                <w:webHidden/>
              </w:rPr>
            </w:r>
            <w:r w:rsidR="00F81EB7">
              <w:rPr>
                <w:noProof/>
                <w:webHidden/>
              </w:rPr>
              <w:fldChar w:fldCharType="separate"/>
            </w:r>
            <w:r w:rsidR="00F81EB7">
              <w:rPr>
                <w:noProof/>
                <w:webHidden/>
              </w:rPr>
              <w:t>42</w:t>
            </w:r>
            <w:r w:rsidR="00F81EB7">
              <w:rPr>
                <w:noProof/>
                <w:webHidden/>
              </w:rPr>
              <w:fldChar w:fldCharType="end"/>
            </w:r>
          </w:hyperlink>
        </w:p>
        <w:p w14:paraId="3860DCE3" w14:textId="77777777" w:rsidR="00F81EB7" w:rsidRDefault="00894860">
          <w:pPr>
            <w:pStyle w:val="Mucluc2"/>
            <w:tabs>
              <w:tab w:val="left" w:pos="800"/>
              <w:tab w:val="right" w:leader="dot" w:pos="8992"/>
            </w:tabs>
            <w:rPr>
              <w:noProof/>
            </w:rPr>
          </w:pPr>
          <w:hyperlink w:anchor="_Toc469436434" w:history="1">
            <w:r w:rsidR="00F81EB7" w:rsidRPr="00714882">
              <w:rPr>
                <w:rStyle w:val="Siuktni"/>
                <w:rFonts w:cstheme="minorHAnsi"/>
                <w:noProof/>
                <w14:scene3d>
                  <w14:camera w14:prst="orthographicFront"/>
                  <w14:lightRig w14:rig="threePt" w14:dir="t">
                    <w14:rot w14:lat="0" w14:lon="0" w14:rev="0"/>
                  </w14:lightRig>
                </w14:scene3d>
              </w:rPr>
              <w:t>3.5</w:t>
            </w:r>
            <w:r w:rsidR="00F81EB7">
              <w:rPr>
                <w:noProof/>
              </w:rPr>
              <w:tab/>
            </w:r>
            <w:r w:rsidR="00F81EB7" w:rsidRPr="00714882">
              <w:rPr>
                <w:rStyle w:val="Siuktni"/>
                <w:noProof/>
              </w:rPr>
              <w:t xml:space="preserve">Specific Requirements </w:t>
            </w:r>
            <w:r w:rsidR="00F81EB7" w:rsidRPr="00714882">
              <w:rPr>
                <w:rStyle w:val="Siuktni"/>
                <w:rFonts w:ascii="MS Mincho" w:eastAsia="MS Mincho" w:hAnsi="MS Mincho" w:hint="eastAsia"/>
                <w:noProof/>
              </w:rPr>
              <w:t xml:space="preserve">　</w:t>
            </w:r>
            <w:r w:rsidR="00F81EB7" w:rsidRPr="00714882">
              <w:rPr>
                <w:rStyle w:val="Siuktni"/>
                <w:rFonts w:ascii="MS Mincho" w:eastAsia="MS Mincho" w:hAnsi="MS Mincho"/>
                <w:noProof/>
              </w:rPr>
              <w:t xml:space="preserve"> </w:t>
            </w:r>
            <w:r w:rsidR="00F81EB7" w:rsidRPr="00714882">
              <w:rPr>
                <w:rStyle w:val="Siuktni"/>
                <w:rFonts w:hint="eastAsia"/>
                <w:noProof/>
              </w:rPr>
              <w:t>要求仕様</w:t>
            </w:r>
            <w:r w:rsidR="00F81EB7">
              <w:rPr>
                <w:noProof/>
                <w:webHidden/>
              </w:rPr>
              <w:tab/>
            </w:r>
            <w:r w:rsidR="00F81EB7">
              <w:rPr>
                <w:noProof/>
                <w:webHidden/>
              </w:rPr>
              <w:fldChar w:fldCharType="begin"/>
            </w:r>
            <w:r w:rsidR="00F81EB7">
              <w:rPr>
                <w:noProof/>
                <w:webHidden/>
              </w:rPr>
              <w:instrText xml:space="preserve"> PAGEREF _Toc469436434 \h </w:instrText>
            </w:r>
            <w:r w:rsidR="00F81EB7">
              <w:rPr>
                <w:noProof/>
                <w:webHidden/>
              </w:rPr>
            </w:r>
            <w:r w:rsidR="00F81EB7">
              <w:rPr>
                <w:noProof/>
                <w:webHidden/>
              </w:rPr>
              <w:fldChar w:fldCharType="separate"/>
            </w:r>
            <w:r w:rsidR="00F81EB7">
              <w:rPr>
                <w:noProof/>
                <w:webHidden/>
              </w:rPr>
              <w:t>44</w:t>
            </w:r>
            <w:r w:rsidR="00F81EB7">
              <w:rPr>
                <w:noProof/>
                <w:webHidden/>
              </w:rPr>
              <w:fldChar w:fldCharType="end"/>
            </w:r>
          </w:hyperlink>
        </w:p>
        <w:p w14:paraId="7706CFFF" w14:textId="77777777" w:rsidR="00F81EB7" w:rsidRDefault="00894860">
          <w:pPr>
            <w:pStyle w:val="Mucluc3"/>
            <w:tabs>
              <w:tab w:val="left" w:pos="1200"/>
              <w:tab w:val="right" w:leader="dot" w:pos="8992"/>
            </w:tabs>
            <w:rPr>
              <w:noProof/>
            </w:rPr>
          </w:pPr>
          <w:hyperlink w:anchor="_Toc469436435" w:history="1">
            <w:r w:rsidR="00F81EB7" w:rsidRPr="00714882">
              <w:rPr>
                <w:rStyle w:val="Siuktni"/>
                <w:rFonts w:cstheme="minorHAnsi"/>
                <w:noProof/>
                <w14:scene3d>
                  <w14:camera w14:prst="orthographicFront"/>
                  <w14:lightRig w14:rig="threePt" w14:dir="t">
                    <w14:rot w14:lat="0" w14:lon="0" w14:rev="0"/>
                  </w14:lightRig>
                </w14:scene3d>
              </w:rPr>
              <w:t>3.5.1</w:t>
            </w:r>
            <w:r w:rsidR="00F81EB7">
              <w:rPr>
                <w:noProof/>
              </w:rPr>
              <w:tab/>
            </w:r>
            <w:r w:rsidR="00F81EB7" w:rsidRPr="00714882">
              <w:rPr>
                <w:rStyle w:val="Siuktni"/>
                <w:noProof/>
              </w:rPr>
              <w:t>Business Rules</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ビジネスルール</w:t>
            </w:r>
            <w:r w:rsidR="00F81EB7">
              <w:rPr>
                <w:noProof/>
                <w:webHidden/>
              </w:rPr>
              <w:tab/>
            </w:r>
            <w:r w:rsidR="00F81EB7">
              <w:rPr>
                <w:noProof/>
                <w:webHidden/>
              </w:rPr>
              <w:fldChar w:fldCharType="begin"/>
            </w:r>
            <w:r w:rsidR="00F81EB7">
              <w:rPr>
                <w:noProof/>
                <w:webHidden/>
              </w:rPr>
              <w:instrText xml:space="preserve"> PAGEREF _Toc469436435 \h </w:instrText>
            </w:r>
            <w:r w:rsidR="00F81EB7">
              <w:rPr>
                <w:noProof/>
                <w:webHidden/>
              </w:rPr>
            </w:r>
            <w:r w:rsidR="00F81EB7">
              <w:rPr>
                <w:noProof/>
                <w:webHidden/>
              </w:rPr>
              <w:fldChar w:fldCharType="separate"/>
            </w:r>
            <w:r w:rsidR="00F81EB7">
              <w:rPr>
                <w:noProof/>
                <w:webHidden/>
              </w:rPr>
              <w:t>44</w:t>
            </w:r>
            <w:r w:rsidR="00F81EB7">
              <w:rPr>
                <w:noProof/>
                <w:webHidden/>
              </w:rPr>
              <w:fldChar w:fldCharType="end"/>
            </w:r>
          </w:hyperlink>
        </w:p>
        <w:p w14:paraId="5B665A2D" w14:textId="77777777" w:rsidR="00F81EB7" w:rsidRDefault="00894860">
          <w:pPr>
            <w:pStyle w:val="Mucluc3"/>
            <w:tabs>
              <w:tab w:val="left" w:pos="1200"/>
              <w:tab w:val="right" w:leader="dot" w:pos="8992"/>
            </w:tabs>
            <w:rPr>
              <w:noProof/>
            </w:rPr>
          </w:pPr>
          <w:hyperlink w:anchor="_Toc469436436" w:history="1">
            <w:r w:rsidR="00F81EB7" w:rsidRPr="00714882">
              <w:rPr>
                <w:rStyle w:val="Siuktni"/>
                <w:rFonts w:cstheme="minorHAnsi"/>
                <w:noProof/>
                <w14:scene3d>
                  <w14:camera w14:prst="orthographicFront"/>
                  <w14:lightRig w14:rig="threePt" w14:dir="t">
                    <w14:rot w14:lat="0" w14:lon="0" w14:rev="0"/>
                  </w14:lightRig>
                </w14:scene3d>
              </w:rPr>
              <w:t>3.5.2</w:t>
            </w:r>
            <w:r w:rsidR="00F81EB7">
              <w:rPr>
                <w:noProof/>
              </w:rPr>
              <w:tab/>
            </w:r>
            <w:r w:rsidR="00F81EB7" w:rsidRPr="00714882">
              <w:rPr>
                <w:rStyle w:val="Siuktni"/>
                <w:noProof/>
              </w:rPr>
              <w:t>Functionality</w:t>
            </w:r>
            <w:r w:rsidR="00F81EB7" w:rsidRPr="00714882">
              <w:rPr>
                <w:rStyle w:val="Siuktni"/>
                <w:rFonts w:ascii="MS Mincho" w:eastAsia="MS Mincho" w:hAnsi="MS Mincho" w:hint="eastAsia"/>
                <w:noProof/>
              </w:rPr>
              <w:t xml:space="preserve">　</w:t>
            </w:r>
            <w:r w:rsidR="00F81EB7" w:rsidRPr="00714882">
              <w:rPr>
                <w:rStyle w:val="Siuktni"/>
                <w:rFonts w:hint="eastAsia"/>
                <w:noProof/>
              </w:rPr>
              <w:t>機能要求</w:t>
            </w:r>
            <w:r w:rsidR="00F81EB7">
              <w:rPr>
                <w:noProof/>
                <w:webHidden/>
              </w:rPr>
              <w:tab/>
            </w:r>
            <w:r w:rsidR="00F81EB7">
              <w:rPr>
                <w:noProof/>
                <w:webHidden/>
              </w:rPr>
              <w:fldChar w:fldCharType="begin"/>
            </w:r>
            <w:r w:rsidR="00F81EB7">
              <w:rPr>
                <w:noProof/>
                <w:webHidden/>
              </w:rPr>
              <w:instrText xml:space="preserve"> PAGEREF _Toc469436436 \h </w:instrText>
            </w:r>
            <w:r w:rsidR="00F81EB7">
              <w:rPr>
                <w:noProof/>
                <w:webHidden/>
              </w:rPr>
            </w:r>
            <w:r w:rsidR="00F81EB7">
              <w:rPr>
                <w:noProof/>
                <w:webHidden/>
              </w:rPr>
              <w:fldChar w:fldCharType="separate"/>
            </w:r>
            <w:r w:rsidR="00F81EB7">
              <w:rPr>
                <w:noProof/>
                <w:webHidden/>
              </w:rPr>
              <w:t>45</w:t>
            </w:r>
            <w:r w:rsidR="00F81EB7">
              <w:rPr>
                <w:noProof/>
                <w:webHidden/>
              </w:rPr>
              <w:fldChar w:fldCharType="end"/>
            </w:r>
          </w:hyperlink>
        </w:p>
        <w:p w14:paraId="009E69F6" w14:textId="77777777" w:rsidR="00F81EB7" w:rsidRDefault="00894860">
          <w:pPr>
            <w:pStyle w:val="Mucluc2"/>
            <w:tabs>
              <w:tab w:val="left" w:pos="800"/>
              <w:tab w:val="right" w:leader="dot" w:pos="8992"/>
            </w:tabs>
            <w:rPr>
              <w:noProof/>
            </w:rPr>
          </w:pPr>
          <w:hyperlink w:anchor="_Toc469436437" w:history="1">
            <w:r w:rsidR="00F81EB7" w:rsidRPr="00714882">
              <w:rPr>
                <w:rStyle w:val="Siuktni"/>
                <w:rFonts w:cstheme="minorHAnsi"/>
                <w:noProof/>
                <w14:scene3d>
                  <w14:camera w14:prst="orthographicFront"/>
                  <w14:lightRig w14:rig="threePt" w14:dir="t">
                    <w14:rot w14:lat="0" w14:lon="0" w14:rev="0"/>
                  </w14:lightRig>
                </w14:scene3d>
              </w:rPr>
              <w:t>3.6</w:t>
            </w:r>
            <w:r w:rsidR="00F81EB7">
              <w:rPr>
                <w:noProof/>
              </w:rPr>
              <w:tab/>
            </w:r>
            <w:r w:rsidR="00F81EB7" w:rsidRPr="00714882">
              <w:rPr>
                <w:rStyle w:val="Siuktni"/>
                <w:noProof/>
              </w:rPr>
              <w:t xml:space="preserve">Usability </w:t>
            </w:r>
            <w:r w:rsidR="00F81EB7" w:rsidRPr="00714882">
              <w:rPr>
                <w:rStyle w:val="Siuktni"/>
                <w:rFonts w:ascii="MS Mincho" w:eastAsia="MS Mincho" w:hAnsi="MS Mincho" w:hint="eastAsia"/>
                <w:noProof/>
              </w:rPr>
              <w:t xml:space="preserve">　</w:t>
            </w:r>
            <w:r w:rsidR="00F81EB7" w:rsidRPr="00714882">
              <w:rPr>
                <w:rStyle w:val="Siuktni"/>
                <w:rFonts w:hint="eastAsia"/>
                <w:noProof/>
              </w:rPr>
              <w:t>ユーザビリティ</w:t>
            </w:r>
            <w:r w:rsidR="00F81EB7">
              <w:rPr>
                <w:noProof/>
                <w:webHidden/>
              </w:rPr>
              <w:tab/>
            </w:r>
            <w:r w:rsidR="00F81EB7">
              <w:rPr>
                <w:noProof/>
                <w:webHidden/>
              </w:rPr>
              <w:fldChar w:fldCharType="begin"/>
            </w:r>
            <w:r w:rsidR="00F81EB7">
              <w:rPr>
                <w:noProof/>
                <w:webHidden/>
              </w:rPr>
              <w:instrText xml:space="preserve"> PAGEREF _Toc469436437 \h </w:instrText>
            </w:r>
            <w:r w:rsidR="00F81EB7">
              <w:rPr>
                <w:noProof/>
                <w:webHidden/>
              </w:rPr>
            </w:r>
            <w:r w:rsidR="00F81EB7">
              <w:rPr>
                <w:noProof/>
                <w:webHidden/>
              </w:rPr>
              <w:fldChar w:fldCharType="separate"/>
            </w:r>
            <w:r w:rsidR="00F81EB7">
              <w:rPr>
                <w:noProof/>
                <w:webHidden/>
              </w:rPr>
              <w:t>132</w:t>
            </w:r>
            <w:r w:rsidR="00F81EB7">
              <w:rPr>
                <w:noProof/>
                <w:webHidden/>
              </w:rPr>
              <w:fldChar w:fldCharType="end"/>
            </w:r>
          </w:hyperlink>
        </w:p>
        <w:p w14:paraId="5853AE46" w14:textId="77777777" w:rsidR="00F81EB7" w:rsidRDefault="00894860">
          <w:pPr>
            <w:pStyle w:val="Mucluc2"/>
            <w:tabs>
              <w:tab w:val="left" w:pos="800"/>
              <w:tab w:val="right" w:leader="dot" w:pos="8992"/>
            </w:tabs>
            <w:rPr>
              <w:noProof/>
            </w:rPr>
          </w:pPr>
          <w:hyperlink w:anchor="_Toc469436438" w:history="1">
            <w:r w:rsidR="00F81EB7" w:rsidRPr="00714882">
              <w:rPr>
                <w:rStyle w:val="Siuktni"/>
                <w:rFonts w:cstheme="minorHAnsi"/>
                <w:noProof/>
                <w14:scene3d>
                  <w14:camera w14:prst="orthographicFront"/>
                  <w14:lightRig w14:rig="threePt" w14:dir="t">
                    <w14:rot w14:lat="0" w14:lon="0" w14:rev="0"/>
                  </w14:lightRig>
                </w14:scene3d>
              </w:rPr>
              <w:t>3.7</w:t>
            </w:r>
            <w:r w:rsidR="00F81EB7">
              <w:rPr>
                <w:noProof/>
              </w:rPr>
              <w:tab/>
            </w:r>
            <w:r w:rsidR="00F81EB7" w:rsidRPr="00714882">
              <w:rPr>
                <w:rStyle w:val="Siuktni"/>
                <w:noProof/>
              </w:rPr>
              <w:t xml:space="preserve">Reliability </w:t>
            </w:r>
            <w:r w:rsidR="00F81EB7" w:rsidRPr="00714882">
              <w:rPr>
                <w:rStyle w:val="Siuktni"/>
                <w:rFonts w:ascii="MS Mincho" w:eastAsia="MS Mincho" w:hAnsi="MS Mincho" w:hint="eastAsia"/>
                <w:noProof/>
              </w:rPr>
              <w:t xml:space="preserve">　</w:t>
            </w:r>
            <w:r w:rsidR="00F81EB7" w:rsidRPr="00714882">
              <w:rPr>
                <w:rStyle w:val="Siuktni"/>
                <w:rFonts w:hint="eastAsia"/>
                <w:noProof/>
              </w:rPr>
              <w:t>信頼性</w:t>
            </w:r>
            <w:r w:rsidR="00F81EB7">
              <w:rPr>
                <w:noProof/>
                <w:webHidden/>
              </w:rPr>
              <w:tab/>
            </w:r>
            <w:r w:rsidR="00F81EB7">
              <w:rPr>
                <w:noProof/>
                <w:webHidden/>
              </w:rPr>
              <w:fldChar w:fldCharType="begin"/>
            </w:r>
            <w:r w:rsidR="00F81EB7">
              <w:rPr>
                <w:noProof/>
                <w:webHidden/>
              </w:rPr>
              <w:instrText xml:space="preserve"> PAGEREF _Toc469436438 \h </w:instrText>
            </w:r>
            <w:r w:rsidR="00F81EB7">
              <w:rPr>
                <w:noProof/>
                <w:webHidden/>
              </w:rPr>
            </w:r>
            <w:r w:rsidR="00F81EB7">
              <w:rPr>
                <w:noProof/>
                <w:webHidden/>
              </w:rPr>
              <w:fldChar w:fldCharType="separate"/>
            </w:r>
            <w:r w:rsidR="00F81EB7">
              <w:rPr>
                <w:noProof/>
                <w:webHidden/>
              </w:rPr>
              <w:t>132</w:t>
            </w:r>
            <w:r w:rsidR="00F81EB7">
              <w:rPr>
                <w:noProof/>
                <w:webHidden/>
              </w:rPr>
              <w:fldChar w:fldCharType="end"/>
            </w:r>
          </w:hyperlink>
        </w:p>
        <w:p w14:paraId="1D519E35" w14:textId="77777777" w:rsidR="00F81EB7" w:rsidRDefault="00894860">
          <w:pPr>
            <w:pStyle w:val="Mucluc2"/>
            <w:tabs>
              <w:tab w:val="left" w:pos="800"/>
              <w:tab w:val="right" w:leader="dot" w:pos="8992"/>
            </w:tabs>
            <w:rPr>
              <w:noProof/>
            </w:rPr>
          </w:pPr>
          <w:hyperlink w:anchor="_Toc469436439" w:history="1">
            <w:r w:rsidR="00F81EB7" w:rsidRPr="00714882">
              <w:rPr>
                <w:rStyle w:val="Siuktni"/>
                <w:rFonts w:cstheme="minorHAnsi"/>
                <w:noProof/>
                <w14:scene3d>
                  <w14:camera w14:prst="orthographicFront"/>
                  <w14:lightRig w14:rig="threePt" w14:dir="t">
                    <w14:rot w14:lat="0" w14:lon="0" w14:rev="0"/>
                  </w14:lightRig>
                </w14:scene3d>
              </w:rPr>
              <w:t>3.8</w:t>
            </w:r>
            <w:r w:rsidR="00F81EB7">
              <w:rPr>
                <w:noProof/>
              </w:rPr>
              <w:tab/>
            </w:r>
            <w:r w:rsidR="00F81EB7" w:rsidRPr="00714882">
              <w:rPr>
                <w:rStyle w:val="Siuktni"/>
                <w:noProof/>
              </w:rPr>
              <w:t>Performance</w:t>
            </w:r>
            <w:r w:rsidR="00F81EB7" w:rsidRPr="00714882">
              <w:rPr>
                <w:rStyle w:val="Siuktni"/>
                <w:rFonts w:ascii="MS Mincho" w:eastAsia="MS Mincho" w:hAnsi="MS Mincho" w:hint="eastAsia"/>
                <w:noProof/>
              </w:rPr>
              <w:t xml:space="preserve">　</w:t>
            </w:r>
            <w:r w:rsidR="00F81EB7" w:rsidRPr="00714882">
              <w:rPr>
                <w:rStyle w:val="Siuktni"/>
                <w:rFonts w:hint="eastAsia"/>
                <w:noProof/>
              </w:rPr>
              <w:t>性能</w:t>
            </w:r>
            <w:r w:rsidR="00F81EB7">
              <w:rPr>
                <w:noProof/>
                <w:webHidden/>
              </w:rPr>
              <w:tab/>
            </w:r>
            <w:r w:rsidR="00F81EB7">
              <w:rPr>
                <w:noProof/>
                <w:webHidden/>
              </w:rPr>
              <w:fldChar w:fldCharType="begin"/>
            </w:r>
            <w:r w:rsidR="00F81EB7">
              <w:rPr>
                <w:noProof/>
                <w:webHidden/>
              </w:rPr>
              <w:instrText xml:space="preserve"> PAGEREF _Toc469436439 \h </w:instrText>
            </w:r>
            <w:r w:rsidR="00F81EB7">
              <w:rPr>
                <w:noProof/>
                <w:webHidden/>
              </w:rPr>
            </w:r>
            <w:r w:rsidR="00F81EB7">
              <w:rPr>
                <w:noProof/>
                <w:webHidden/>
              </w:rPr>
              <w:fldChar w:fldCharType="separate"/>
            </w:r>
            <w:r w:rsidR="00F81EB7">
              <w:rPr>
                <w:noProof/>
                <w:webHidden/>
              </w:rPr>
              <w:t>133</w:t>
            </w:r>
            <w:r w:rsidR="00F81EB7">
              <w:rPr>
                <w:noProof/>
                <w:webHidden/>
              </w:rPr>
              <w:fldChar w:fldCharType="end"/>
            </w:r>
          </w:hyperlink>
        </w:p>
        <w:p w14:paraId="5F2F0FF9" w14:textId="77777777" w:rsidR="00F81EB7" w:rsidRDefault="00894860">
          <w:pPr>
            <w:pStyle w:val="Mucluc2"/>
            <w:tabs>
              <w:tab w:val="left" w:pos="800"/>
              <w:tab w:val="right" w:leader="dot" w:pos="8992"/>
            </w:tabs>
            <w:rPr>
              <w:noProof/>
            </w:rPr>
          </w:pPr>
          <w:hyperlink w:anchor="_Toc469436440" w:history="1">
            <w:r w:rsidR="00F81EB7" w:rsidRPr="00714882">
              <w:rPr>
                <w:rStyle w:val="Siuktni"/>
                <w:rFonts w:cstheme="minorHAnsi"/>
                <w:noProof/>
                <w14:scene3d>
                  <w14:camera w14:prst="orthographicFront"/>
                  <w14:lightRig w14:rig="threePt" w14:dir="t">
                    <w14:rot w14:lat="0" w14:lon="0" w14:rev="0"/>
                  </w14:lightRig>
                </w14:scene3d>
              </w:rPr>
              <w:t>3.9</w:t>
            </w:r>
            <w:r w:rsidR="00F81EB7">
              <w:rPr>
                <w:noProof/>
              </w:rPr>
              <w:tab/>
            </w:r>
            <w:r w:rsidR="00F81EB7" w:rsidRPr="00714882">
              <w:rPr>
                <w:rStyle w:val="Siuktni"/>
                <w:noProof/>
              </w:rPr>
              <w:t>Maintainability</w:t>
            </w:r>
            <w:r w:rsidR="00F81EB7" w:rsidRPr="00714882">
              <w:rPr>
                <w:rStyle w:val="Siuktni"/>
                <w:rFonts w:ascii="MS Mincho" w:eastAsia="MS Mincho" w:hAnsi="MS Mincho" w:hint="eastAsia"/>
                <w:noProof/>
              </w:rPr>
              <w:t xml:space="preserve">　</w:t>
            </w:r>
            <w:r w:rsidR="00F81EB7" w:rsidRPr="00714882">
              <w:rPr>
                <w:rStyle w:val="Siuktni"/>
                <w:rFonts w:hint="eastAsia"/>
                <w:noProof/>
                <w:lang w:val="vi-VN"/>
              </w:rPr>
              <w:t>保全性</w:t>
            </w:r>
            <w:r w:rsidR="00F81EB7">
              <w:rPr>
                <w:noProof/>
                <w:webHidden/>
              </w:rPr>
              <w:tab/>
            </w:r>
            <w:r w:rsidR="00F81EB7">
              <w:rPr>
                <w:noProof/>
                <w:webHidden/>
              </w:rPr>
              <w:fldChar w:fldCharType="begin"/>
            </w:r>
            <w:r w:rsidR="00F81EB7">
              <w:rPr>
                <w:noProof/>
                <w:webHidden/>
              </w:rPr>
              <w:instrText xml:space="preserve"> PAGEREF _Toc469436440 \h </w:instrText>
            </w:r>
            <w:r w:rsidR="00F81EB7">
              <w:rPr>
                <w:noProof/>
                <w:webHidden/>
              </w:rPr>
            </w:r>
            <w:r w:rsidR="00F81EB7">
              <w:rPr>
                <w:noProof/>
                <w:webHidden/>
              </w:rPr>
              <w:fldChar w:fldCharType="separate"/>
            </w:r>
            <w:r w:rsidR="00F81EB7">
              <w:rPr>
                <w:noProof/>
                <w:webHidden/>
              </w:rPr>
              <w:t>133</w:t>
            </w:r>
            <w:r w:rsidR="00F81EB7">
              <w:rPr>
                <w:noProof/>
                <w:webHidden/>
              </w:rPr>
              <w:fldChar w:fldCharType="end"/>
            </w:r>
          </w:hyperlink>
        </w:p>
        <w:p w14:paraId="2B84B08E" w14:textId="77777777" w:rsidR="00F81EB7" w:rsidRDefault="00894860">
          <w:pPr>
            <w:pStyle w:val="Mucluc2"/>
            <w:tabs>
              <w:tab w:val="left" w:pos="1000"/>
              <w:tab w:val="right" w:leader="dot" w:pos="8992"/>
            </w:tabs>
            <w:rPr>
              <w:noProof/>
            </w:rPr>
          </w:pPr>
          <w:hyperlink w:anchor="_Toc469436441" w:history="1">
            <w:r w:rsidR="00F81EB7" w:rsidRPr="00714882">
              <w:rPr>
                <w:rStyle w:val="Siuktni"/>
                <w:rFonts w:cstheme="minorHAnsi"/>
                <w:noProof/>
                <w14:scene3d>
                  <w14:camera w14:prst="orthographicFront"/>
                  <w14:lightRig w14:rig="threePt" w14:dir="t">
                    <w14:rot w14:lat="0" w14:lon="0" w14:rev="0"/>
                  </w14:lightRig>
                </w14:scene3d>
              </w:rPr>
              <w:t>3.10</w:t>
            </w:r>
            <w:r w:rsidR="00F81EB7">
              <w:rPr>
                <w:noProof/>
              </w:rPr>
              <w:tab/>
            </w:r>
            <w:r w:rsidR="00F81EB7" w:rsidRPr="00714882">
              <w:rPr>
                <w:rStyle w:val="Siuktni"/>
                <w:noProof/>
              </w:rPr>
              <w:t>Supporting Information</w:t>
            </w:r>
            <w:r w:rsidR="00F81EB7" w:rsidRPr="00714882">
              <w:rPr>
                <w:rStyle w:val="Siuktni"/>
                <w:rFonts w:ascii="MS Mincho" w:eastAsia="MS Mincho" w:hAnsi="MS Mincho" w:hint="eastAsia"/>
                <w:noProof/>
              </w:rPr>
              <w:t xml:space="preserve">　</w:t>
            </w:r>
            <w:r w:rsidR="00F81EB7" w:rsidRPr="00714882">
              <w:rPr>
                <w:rStyle w:val="Siuktni"/>
                <w:rFonts w:hint="eastAsia"/>
                <w:noProof/>
              </w:rPr>
              <w:t>サポート情報</w:t>
            </w:r>
            <w:r w:rsidR="00F81EB7">
              <w:rPr>
                <w:noProof/>
                <w:webHidden/>
              </w:rPr>
              <w:tab/>
            </w:r>
            <w:r w:rsidR="00F81EB7">
              <w:rPr>
                <w:noProof/>
                <w:webHidden/>
              </w:rPr>
              <w:fldChar w:fldCharType="begin"/>
            </w:r>
            <w:r w:rsidR="00F81EB7">
              <w:rPr>
                <w:noProof/>
                <w:webHidden/>
              </w:rPr>
              <w:instrText xml:space="preserve"> PAGEREF _Toc469436441 \h </w:instrText>
            </w:r>
            <w:r w:rsidR="00F81EB7">
              <w:rPr>
                <w:noProof/>
                <w:webHidden/>
              </w:rPr>
            </w:r>
            <w:r w:rsidR="00F81EB7">
              <w:rPr>
                <w:noProof/>
                <w:webHidden/>
              </w:rPr>
              <w:fldChar w:fldCharType="separate"/>
            </w:r>
            <w:r w:rsidR="00F81EB7">
              <w:rPr>
                <w:noProof/>
                <w:webHidden/>
              </w:rPr>
              <w:t>133</w:t>
            </w:r>
            <w:r w:rsidR="00F81EB7">
              <w:rPr>
                <w:noProof/>
                <w:webHidden/>
              </w:rPr>
              <w:fldChar w:fldCharType="end"/>
            </w:r>
          </w:hyperlink>
        </w:p>
        <w:p w14:paraId="1C75FD0C" w14:textId="77777777" w:rsidR="00F81EB7" w:rsidRDefault="00894860">
          <w:pPr>
            <w:pStyle w:val="Mucluc1"/>
            <w:tabs>
              <w:tab w:val="left" w:pos="440"/>
              <w:tab w:val="right" w:leader="dot" w:pos="8992"/>
            </w:tabs>
            <w:rPr>
              <w:noProof/>
            </w:rPr>
          </w:pPr>
          <w:hyperlink w:anchor="_Toc469436442" w:history="1">
            <w:r w:rsidR="00F81EB7" w:rsidRPr="00714882">
              <w:rPr>
                <w:rStyle w:val="Siuktni"/>
                <w:noProof/>
              </w:rPr>
              <w:t>4</w:t>
            </w:r>
            <w:r w:rsidR="00F81EB7">
              <w:rPr>
                <w:noProof/>
              </w:rPr>
              <w:tab/>
            </w:r>
            <w:r w:rsidR="00F81EB7" w:rsidRPr="00714882">
              <w:rPr>
                <w:rStyle w:val="Siuktni"/>
                <w:noProof/>
              </w:rPr>
              <w:t>ARCHITECTURE DESIGN</w:t>
            </w:r>
            <w:r w:rsidR="00F81EB7" w:rsidRPr="00714882">
              <w:rPr>
                <w:rStyle w:val="Siuktni"/>
                <w:rFonts w:ascii="MS Mincho" w:eastAsia="MS Mincho" w:hAnsi="MS Mincho" w:hint="eastAsia"/>
                <w:noProof/>
              </w:rPr>
              <w:t xml:space="preserve">　アーキテクチャ設計書</w:t>
            </w:r>
            <w:r w:rsidR="00F81EB7">
              <w:rPr>
                <w:noProof/>
                <w:webHidden/>
              </w:rPr>
              <w:tab/>
            </w:r>
            <w:r w:rsidR="00F81EB7">
              <w:rPr>
                <w:noProof/>
                <w:webHidden/>
              </w:rPr>
              <w:fldChar w:fldCharType="begin"/>
            </w:r>
            <w:r w:rsidR="00F81EB7">
              <w:rPr>
                <w:noProof/>
                <w:webHidden/>
              </w:rPr>
              <w:instrText xml:space="preserve"> PAGEREF _Toc469436442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75797771" w14:textId="77777777" w:rsidR="00F81EB7" w:rsidRDefault="00894860">
          <w:pPr>
            <w:pStyle w:val="Mucluc2"/>
            <w:tabs>
              <w:tab w:val="left" w:pos="800"/>
              <w:tab w:val="right" w:leader="dot" w:pos="8992"/>
            </w:tabs>
            <w:rPr>
              <w:noProof/>
            </w:rPr>
          </w:pPr>
          <w:hyperlink w:anchor="_Toc469436443" w:history="1">
            <w:r w:rsidR="00F81EB7" w:rsidRPr="00714882">
              <w:rPr>
                <w:rStyle w:val="Siuktni"/>
                <w:rFonts w:cstheme="minorHAnsi"/>
                <w:noProof/>
                <w14:scene3d>
                  <w14:camera w14:prst="orthographicFront"/>
                  <w14:lightRig w14:rig="threePt" w14:dir="t">
                    <w14:rot w14:lat="0" w14:lon="0" w14:rev="0"/>
                  </w14:lightRig>
                </w14:scene3d>
              </w:rPr>
              <w:t>4.1</w:t>
            </w:r>
            <w:r w:rsidR="00F81EB7">
              <w:rPr>
                <w:noProof/>
              </w:rPr>
              <w:tab/>
            </w:r>
            <w:r w:rsidR="00F81EB7" w:rsidRPr="00714882">
              <w:rPr>
                <w:rStyle w:val="Siuktni"/>
                <w:noProof/>
              </w:rPr>
              <w:t>Introduction</w:t>
            </w:r>
            <w:r w:rsidR="00F81EB7" w:rsidRPr="00714882">
              <w:rPr>
                <w:rStyle w:val="Siuktni"/>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_Toc469436443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4FE83232" w14:textId="77777777" w:rsidR="00F81EB7" w:rsidRDefault="00894860">
          <w:pPr>
            <w:pStyle w:val="Mucluc3"/>
            <w:tabs>
              <w:tab w:val="left" w:pos="1200"/>
              <w:tab w:val="right" w:leader="dot" w:pos="8992"/>
            </w:tabs>
            <w:rPr>
              <w:noProof/>
            </w:rPr>
          </w:pPr>
          <w:hyperlink w:anchor="_Toc469436444" w:history="1">
            <w:r w:rsidR="00F81EB7" w:rsidRPr="00714882">
              <w:rPr>
                <w:rStyle w:val="Siuktni"/>
                <w:rFonts w:cstheme="minorHAnsi"/>
                <w:noProof/>
                <w14:scene3d>
                  <w14:camera w14:prst="orthographicFront"/>
                  <w14:lightRig w14:rig="threePt" w14:dir="t">
                    <w14:rot w14:lat="0" w14:lon="0" w14:rev="0"/>
                  </w14:lightRig>
                </w14:scene3d>
              </w:rPr>
              <w:t>4.1.1</w:t>
            </w:r>
            <w:r w:rsidR="00F81EB7">
              <w:rPr>
                <w:noProof/>
              </w:rPr>
              <w:tab/>
            </w:r>
            <w:r w:rsidR="00F81EB7" w:rsidRPr="00714882">
              <w:rPr>
                <w:rStyle w:val="Siuktni"/>
                <w:noProof/>
              </w:rPr>
              <w:t>Purpose</w:t>
            </w:r>
            <w:r w:rsidR="00F81EB7" w:rsidRPr="00714882">
              <w:rPr>
                <w:rStyle w:val="Siuktni"/>
                <w:rFonts w:ascii="MS Mincho" w:eastAsia="MS Mincho" w:hAnsi="MS Mincho" w:hint="eastAsia"/>
                <w:noProof/>
              </w:rPr>
              <w:t xml:space="preserve">　目的</w:t>
            </w:r>
            <w:r w:rsidR="00F81EB7">
              <w:rPr>
                <w:noProof/>
                <w:webHidden/>
              </w:rPr>
              <w:tab/>
            </w:r>
            <w:r w:rsidR="00F81EB7">
              <w:rPr>
                <w:noProof/>
                <w:webHidden/>
              </w:rPr>
              <w:fldChar w:fldCharType="begin"/>
            </w:r>
            <w:r w:rsidR="00F81EB7">
              <w:rPr>
                <w:noProof/>
                <w:webHidden/>
              </w:rPr>
              <w:instrText xml:space="preserve"> PAGEREF _Toc469436444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19DA83A7" w14:textId="77777777" w:rsidR="00F81EB7" w:rsidRDefault="00894860">
          <w:pPr>
            <w:pStyle w:val="Mucluc3"/>
            <w:tabs>
              <w:tab w:val="left" w:pos="1200"/>
              <w:tab w:val="right" w:leader="dot" w:pos="8992"/>
            </w:tabs>
            <w:rPr>
              <w:noProof/>
            </w:rPr>
          </w:pPr>
          <w:hyperlink w:anchor="_Toc469436445" w:history="1">
            <w:r w:rsidR="00F81EB7" w:rsidRPr="00714882">
              <w:rPr>
                <w:rStyle w:val="Siuktni"/>
                <w:rFonts w:cstheme="minorHAnsi"/>
                <w:noProof/>
                <w14:scene3d>
                  <w14:camera w14:prst="orthographicFront"/>
                  <w14:lightRig w14:rig="threePt" w14:dir="t">
                    <w14:rot w14:lat="0" w14:lon="0" w14:rev="0"/>
                  </w14:lightRig>
                </w14:scene3d>
              </w:rPr>
              <w:t>4.1.2</w:t>
            </w:r>
            <w:r w:rsidR="00F81EB7">
              <w:rPr>
                <w:noProof/>
              </w:rPr>
              <w:tab/>
            </w:r>
            <w:r w:rsidR="00F81EB7" w:rsidRPr="00714882">
              <w:rPr>
                <w:rStyle w:val="Siuktni"/>
                <w:noProof/>
              </w:rPr>
              <w:t>References</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参照資料</w:t>
            </w:r>
            <w:r w:rsidR="00F81EB7">
              <w:rPr>
                <w:noProof/>
                <w:webHidden/>
              </w:rPr>
              <w:tab/>
            </w:r>
            <w:r w:rsidR="00F81EB7">
              <w:rPr>
                <w:noProof/>
                <w:webHidden/>
              </w:rPr>
              <w:fldChar w:fldCharType="begin"/>
            </w:r>
            <w:r w:rsidR="00F81EB7">
              <w:rPr>
                <w:noProof/>
                <w:webHidden/>
              </w:rPr>
              <w:instrText xml:space="preserve"> PAGEREF _Toc469436445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6EF96F30" w14:textId="77777777" w:rsidR="00F81EB7" w:rsidRDefault="00894860">
          <w:pPr>
            <w:pStyle w:val="Mucluc2"/>
            <w:tabs>
              <w:tab w:val="left" w:pos="800"/>
              <w:tab w:val="right" w:leader="dot" w:pos="8992"/>
            </w:tabs>
            <w:rPr>
              <w:noProof/>
            </w:rPr>
          </w:pPr>
          <w:hyperlink w:anchor="_Toc469436446" w:history="1">
            <w:r w:rsidR="00F81EB7" w:rsidRPr="00714882">
              <w:rPr>
                <w:rStyle w:val="Siuktni"/>
                <w:rFonts w:cstheme="minorHAnsi"/>
                <w:noProof/>
                <w14:scene3d>
                  <w14:camera w14:prst="orthographicFront"/>
                  <w14:lightRig w14:rig="threePt" w14:dir="t">
                    <w14:rot w14:lat="0" w14:lon="0" w14:rev="0"/>
                  </w14:lightRig>
                </w14:scene3d>
              </w:rPr>
              <w:t>4.2</w:t>
            </w:r>
            <w:r w:rsidR="00F81EB7">
              <w:rPr>
                <w:noProof/>
              </w:rPr>
              <w:tab/>
            </w:r>
            <w:r w:rsidR="00F81EB7" w:rsidRPr="00714882">
              <w:rPr>
                <w:rStyle w:val="Siuktni"/>
                <w:noProof/>
              </w:rPr>
              <w:t>Architectural Overview</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アーキテクチャ概要</w:t>
            </w:r>
            <w:r w:rsidR="00F81EB7">
              <w:rPr>
                <w:noProof/>
                <w:webHidden/>
              </w:rPr>
              <w:tab/>
            </w:r>
            <w:r w:rsidR="00F81EB7">
              <w:rPr>
                <w:noProof/>
                <w:webHidden/>
              </w:rPr>
              <w:fldChar w:fldCharType="begin"/>
            </w:r>
            <w:r w:rsidR="00F81EB7">
              <w:rPr>
                <w:noProof/>
                <w:webHidden/>
              </w:rPr>
              <w:instrText xml:space="preserve"> PAGEREF _Toc469436446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722B7640" w14:textId="77777777" w:rsidR="00F81EB7" w:rsidRDefault="00894860">
          <w:pPr>
            <w:pStyle w:val="Mucluc3"/>
            <w:tabs>
              <w:tab w:val="left" w:pos="1200"/>
              <w:tab w:val="right" w:leader="dot" w:pos="8992"/>
            </w:tabs>
            <w:rPr>
              <w:noProof/>
            </w:rPr>
          </w:pPr>
          <w:hyperlink w:anchor="_Toc469436447" w:history="1">
            <w:r w:rsidR="00F81EB7" w:rsidRPr="00714882">
              <w:rPr>
                <w:rStyle w:val="Siuktni"/>
                <w:rFonts w:cstheme="minorHAnsi"/>
                <w:noProof/>
                <w14:scene3d>
                  <w14:camera w14:prst="orthographicFront"/>
                  <w14:lightRig w14:rig="threePt" w14:dir="t">
                    <w14:rot w14:lat="0" w14:lon="0" w14:rev="0"/>
                  </w14:lightRig>
                </w14:scene3d>
              </w:rPr>
              <w:t>4.2.1</w:t>
            </w:r>
            <w:r w:rsidR="00F81EB7">
              <w:rPr>
                <w:noProof/>
              </w:rPr>
              <w:tab/>
            </w:r>
            <w:r w:rsidR="00F81EB7" w:rsidRPr="00714882">
              <w:rPr>
                <w:rStyle w:val="Siuktni"/>
                <w:noProof/>
              </w:rPr>
              <w:t>System Architecture</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システムアーキテクチャ</w:t>
            </w:r>
            <w:r w:rsidR="00F81EB7">
              <w:rPr>
                <w:noProof/>
                <w:webHidden/>
              </w:rPr>
              <w:tab/>
            </w:r>
            <w:r w:rsidR="00F81EB7">
              <w:rPr>
                <w:noProof/>
                <w:webHidden/>
              </w:rPr>
              <w:fldChar w:fldCharType="begin"/>
            </w:r>
            <w:r w:rsidR="00F81EB7">
              <w:rPr>
                <w:noProof/>
                <w:webHidden/>
              </w:rPr>
              <w:instrText xml:space="preserve"> PAGEREF _Toc469436447 \h </w:instrText>
            </w:r>
            <w:r w:rsidR="00F81EB7">
              <w:rPr>
                <w:noProof/>
                <w:webHidden/>
              </w:rPr>
            </w:r>
            <w:r w:rsidR="00F81EB7">
              <w:rPr>
                <w:noProof/>
                <w:webHidden/>
              </w:rPr>
              <w:fldChar w:fldCharType="separate"/>
            </w:r>
            <w:r w:rsidR="00F81EB7">
              <w:rPr>
                <w:noProof/>
                <w:webHidden/>
              </w:rPr>
              <w:t>134</w:t>
            </w:r>
            <w:r w:rsidR="00F81EB7">
              <w:rPr>
                <w:noProof/>
                <w:webHidden/>
              </w:rPr>
              <w:fldChar w:fldCharType="end"/>
            </w:r>
          </w:hyperlink>
        </w:p>
        <w:p w14:paraId="08647229" w14:textId="77777777" w:rsidR="00F81EB7" w:rsidRDefault="00894860">
          <w:pPr>
            <w:pStyle w:val="Mucluc2"/>
            <w:tabs>
              <w:tab w:val="left" w:pos="800"/>
              <w:tab w:val="right" w:leader="dot" w:pos="8992"/>
            </w:tabs>
            <w:rPr>
              <w:noProof/>
            </w:rPr>
          </w:pPr>
          <w:hyperlink w:anchor="_Toc469436448" w:history="1">
            <w:r w:rsidR="00F81EB7" w:rsidRPr="00714882">
              <w:rPr>
                <w:rStyle w:val="Siuktni"/>
                <w:rFonts w:cstheme="minorHAnsi"/>
                <w:noProof/>
                <w14:scene3d>
                  <w14:camera w14:prst="orthographicFront"/>
                  <w14:lightRig w14:rig="threePt" w14:dir="t">
                    <w14:rot w14:lat="0" w14:lon="0" w14:rev="0"/>
                  </w14:lightRig>
                </w14:scene3d>
              </w:rPr>
              <w:t>4.3</w:t>
            </w:r>
            <w:r w:rsidR="00F81EB7">
              <w:rPr>
                <w:noProof/>
              </w:rPr>
              <w:tab/>
            </w:r>
            <w:r w:rsidR="00F81EB7" w:rsidRPr="00714882">
              <w:rPr>
                <w:rStyle w:val="Siuktni"/>
                <w:noProof/>
              </w:rPr>
              <w:t>System Architecture Explanation</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システムアーキテクチャについての説明</w:t>
            </w:r>
            <w:r w:rsidR="00F81EB7">
              <w:rPr>
                <w:noProof/>
                <w:webHidden/>
              </w:rPr>
              <w:tab/>
            </w:r>
            <w:r w:rsidR="00F81EB7">
              <w:rPr>
                <w:noProof/>
                <w:webHidden/>
              </w:rPr>
              <w:fldChar w:fldCharType="begin"/>
            </w:r>
            <w:r w:rsidR="00F81EB7">
              <w:rPr>
                <w:noProof/>
                <w:webHidden/>
              </w:rPr>
              <w:instrText xml:space="preserve"> PAGEREF _Toc469436448 \h </w:instrText>
            </w:r>
            <w:r w:rsidR="00F81EB7">
              <w:rPr>
                <w:noProof/>
                <w:webHidden/>
              </w:rPr>
            </w:r>
            <w:r w:rsidR="00F81EB7">
              <w:rPr>
                <w:noProof/>
                <w:webHidden/>
              </w:rPr>
              <w:fldChar w:fldCharType="separate"/>
            </w:r>
            <w:r w:rsidR="00F81EB7">
              <w:rPr>
                <w:noProof/>
                <w:webHidden/>
              </w:rPr>
              <w:t>135</w:t>
            </w:r>
            <w:r w:rsidR="00F81EB7">
              <w:rPr>
                <w:noProof/>
                <w:webHidden/>
              </w:rPr>
              <w:fldChar w:fldCharType="end"/>
            </w:r>
          </w:hyperlink>
        </w:p>
        <w:p w14:paraId="107C3A95" w14:textId="77777777" w:rsidR="00F81EB7" w:rsidRDefault="00894860">
          <w:pPr>
            <w:pStyle w:val="Mucluc2"/>
            <w:tabs>
              <w:tab w:val="left" w:pos="800"/>
              <w:tab w:val="right" w:leader="dot" w:pos="8992"/>
            </w:tabs>
            <w:rPr>
              <w:noProof/>
            </w:rPr>
          </w:pPr>
          <w:hyperlink w:anchor="_Toc469436449" w:history="1">
            <w:r w:rsidR="00F81EB7" w:rsidRPr="00714882">
              <w:rPr>
                <w:rStyle w:val="Siuktni"/>
                <w:rFonts w:cstheme="minorHAnsi"/>
                <w:noProof/>
                <w14:scene3d>
                  <w14:camera w14:prst="orthographicFront"/>
                  <w14:lightRig w14:rig="threePt" w14:dir="t">
                    <w14:rot w14:lat="0" w14:lon="0" w14:rev="0"/>
                  </w14:lightRig>
                </w14:scene3d>
              </w:rPr>
              <w:t>4.4</w:t>
            </w:r>
            <w:r w:rsidR="00F81EB7">
              <w:rPr>
                <w:noProof/>
              </w:rPr>
              <w:tab/>
            </w:r>
            <w:r w:rsidR="00F81EB7" w:rsidRPr="00714882">
              <w:rPr>
                <w:rStyle w:val="Siuktni"/>
                <w:noProof/>
              </w:rPr>
              <w:t>Design of Jobs Finding System</w:t>
            </w:r>
            <w:r w:rsidR="00F81EB7" w:rsidRPr="00714882">
              <w:rPr>
                <w:rStyle w:val="Siuktni"/>
                <w:rFonts w:ascii="MS Mincho" w:eastAsia="MS Mincho" w:hAnsi="MS Mincho" w:hint="eastAsia"/>
                <w:noProof/>
              </w:rPr>
              <w:t xml:space="preserve">　</w:t>
            </w:r>
            <w:r w:rsidR="00F81EB7" w:rsidRPr="00714882">
              <w:rPr>
                <w:rStyle w:val="Siuktni"/>
                <w:rFonts w:ascii="MS Mincho" w:eastAsia="MS Mincho" w:hAnsi="MS Mincho"/>
                <w:noProof/>
              </w:rPr>
              <w:t xml:space="preserve">Jobs finding system </w:t>
            </w:r>
            <w:r w:rsidR="00F81EB7" w:rsidRPr="00714882">
              <w:rPr>
                <w:rStyle w:val="Siuktni"/>
                <w:rFonts w:ascii="MS Mincho" w:eastAsia="MS Mincho" w:hAnsi="MS Mincho" w:hint="eastAsia"/>
                <w:noProof/>
              </w:rPr>
              <w:t>の設計書</w:t>
            </w:r>
            <w:r w:rsidR="00F81EB7">
              <w:rPr>
                <w:noProof/>
                <w:webHidden/>
              </w:rPr>
              <w:tab/>
            </w:r>
            <w:r w:rsidR="00F81EB7">
              <w:rPr>
                <w:noProof/>
                <w:webHidden/>
              </w:rPr>
              <w:fldChar w:fldCharType="begin"/>
            </w:r>
            <w:r w:rsidR="00F81EB7">
              <w:rPr>
                <w:noProof/>
                <w:webHidden/>
              </w:rPr>
              <w:instrText xml:space="preserve"> PAGEREF _Toc469436449 \h </w:instrText>
            </w:r>
            <w:r w:rsidR="00F81EB7">
              <w:rPr>
                <w:noProof/>
                <w:webHidden/>
              </w:rPr>
            </w:r>
            <w:r w:rsidR="00F81EB7">
              <w:rPr>
                <w:noProof/>
                <w:webHidden/>
              </w:rPr>
              <w:fldChar w:fldCharType="separate"/>
            </w:r>
            <w:r w:rsidR="00F81EB7">
              <w:rPr>
                <w:noProof/>
                <w:webHidden/>
              </w:rPr>
              <w:t>136</w:t>
            </w:r>
            <w:r w:rsidR="00F81EB7">
              <w:rPr>
                <w:noProof/>
                <w:webHidden/>
              </w:rPr>
              <w:fldChar w:fldCharType="end"/>
            </w:r>
          </w:hyperlink>
        </w:p>
        <w:p w14:paraId="08E015A3" w14:textId="77777777" w:rsidR="00F81EB7" w:rsidRDefault="00894860">
          <w:pPr>
            <w:pStyle w:val="Mucluc3"/>
            <w:tabs>
              <w:tab w:val="left" w:pos="1200"/>
              <w:tab w:val="right" w:leader="dot" w:pos="8992"/>
            </w:tabs>
            <w:rPr>
              <w:noProof/>
            </w:rPr>
          </w:pPr>
          <w:hyperlink w:anchor="_Toc469436450" w:history="1">
            <w:r w:rsidR="00F81EB7" w:rsidRPr="00714882">
              <w:rPr>
                <w:rStyle w:val="Siuktni"/>
                <w:rFonts w:cstheme="minorHAnsi"/>
                <w:noProof/>
                <w14:scene3d>
                  <w14:camera w14:prst="orthographicFront"/>
                  <w14:lightRig w14:rig="threePt" w14:dir="t">
                    <w14:rot w14:lat="0" w14:lon="0" w14:rev="0"/>
                  </w14:lightRig>
                </w14:scene3d>
              </w:rPr>
              <w:t>4.4.1</w:t>
            </w:r>
            <w:r w:rsidR="00F81EB7">
              <w:rPr>
                <w:noProof/>
              </w:rPr>
              <w:tab/>
            </w:r>
            <w:r w:rsidR="00F81EB7" w:rsidRPr="00714882">
              <w:rPr>
                <w:rStyle w:val="Siuktni"/>
                <w:noProof/>
              </w:rPr>
              <w:t xml:space="preserve">Database Design </w:t>
            </w:r>
            <w:r w:rsidR="00F81EB7" w:rsidRPr="00714882">
              <w:rPr>
                <w:rStyle w:val="Siuktni"/>
                <w:rFonts w:ascii="MS Mincho" w:eastAsia="MS Mincho" w:hAnsi="MS Mincho" w:hint="eastAsia"/>
                <w:noProof/>
              </w:rPr>
              <w:t>データベース設計</w:t>
            </w:r>
            <w:r w:rsidR="00F81EB7">
              <w:rPr>
                <w:noProof/>
                <w:webHidden/>
              </w:rPr>
              <w:tab/>
            </w:r>
            <w:r w:rsidR="00F81EB7">
              <w:rPr>
                <w:noProof/>
                <w:webHidden/>
              </w:rPr>
              <w:fldChar w:fldCharType="begin"/>
            </w:r>
            <w:r w:rsidR="00F81EB7">
              <w:rPr>
                <w:noProof/>
                <w:webHidden/>
              </w:rPr>
              <w:instrText xml:space="preserve"> PAGEREF _Toc469436450 \h </w:instrText>
            </w:r>
            <w:r w:rsidR="00F81EB7">
              <w:rPr>
                <w:noProof/>
                <w:webHidden/>
              </w:rPr>
            </w:r>
            <w:r w:rsidR="00F81EB7">
              <w:rPr>
                <w:noProof/>
                <w:webHidden/>
              </w:rPr>
              <w:fldChar w:fldCharType="separate"/>
            </w:r>
            <w:r w:rsidR="00F81EB7">
              <w:rPr>
                <w:noProof/>
                <w:webHidden/>
              </w:rPr>
              <w:t>136</w:t>
            </w:r>
            <w:r w:rsidR="00F81EB7">
              <w:rPr>
                <w:noProof/>
                <w:webHidden/>
              </w:rPr>
              <w:fldChar w:fldCharType="end"/>
            </w:r>
          </w:hyperlink>
        </w:p>
        <w:p w14:paraId="17AAC7D6" w14:textId="77777777" w:rsidR="00F81EB7" w:rsidRDefault="00894860">
          <w:pPr>
            <w:pStyle w:val="Mucluc3"/>
            <w:tabs>
              <w:tab w:val="left" w:pos="1200"/>
              <w:tab w:val="right" w:leader="dot" w:pos="8992"/>
            </w:tabs>
            <w:rPr>
              <w:noProof/>
            </w:rPr>
          </w:pPr>
          <w:hyperlink w:anchor="_Toc469436451" w:history="1">
            <w:r w:rsidR="00F81EB7" w:rsidRPr="00714882">
              <w:rPr>
                <w:rStyle w:val="Siuktni"/>
                <w:rFonts w:cstheme="minorHAnsi"/>
                <w:noProof/>
                <w14:scene3d>
                  <w14:camera w14:prst="orthographicFront"/>
                  <w14:lightRig w14:rig="threePt" w14:dir="t">
                    <w14:rot w14:lat="0" w14:lon="0" w14:rev="0"/>
                  </w14:lightRig>
                </w14:scene3d>
              </w:rPr>
              <w:t>4.4.2</w:t>
            </w:r>
            <w:r w:rsidR="00F81EB7">
              <w:rPr>
                <w:noProof/>
              </w:rPr>
              <w:tab/>
            </w:r>
            <w:r w:rsidR="00F81EB7" w:rsidRPr="00714882">
              <w:rPr>
                <w:rStyle w:val="Siuktni"/>
                <w:noProof/>
              </w:rPr>
              <w:t>Database detail</w:t>
            </w:r>
            <w:r w:rsidR="00F81EB7" w:rsidRPr="00714882">
              <w:rPr>
                <w:rStyle w:val="Siuktni"/>
                <w:rFonts w:ascii="MS Mincho" w:eastAsia="MS Mincho" w:hAnsi="MS Mincho" w:hint="eastAsia"/>
                <w:noProof/>
              </w:rPr>
              <w:t xml:space="preserve">　データベースの詳細</w:t>
            </w:r>
            <w:r w:rsidR="00F81EB7">
              <w:rPr>
                <w:noProof/>
                <w:webHidden/>
              </w:rPr>
              <w:tab/>
            </w:r>
            <w:r w:rsidR="00F81EB7">
              <w:rPr>
                <w:noProof/>
                <w:webHidden/>
              </w:rPr>
              <w:fldChar w:fldCharType="begin"/>
            </w:r>
            <w:r w:rsidR="00F81EB7">
              <w:rPr>
                <w:noProof/>
                <w:webHidden/>
              </w:rPr>
              <w:instrText xml:space="preserve"> PAGEREF _Toc469436451 \h </w:instrText>
            </w:r>
            <w:r w:rsidR="00F81EB7">
              <w:rPr>
                <w:noProof/>
                <w:webHidden/>
              </w:rPr>
            </w:r>
            <w:r w:rsidR="00F81EB7">
              <w:rPr>
                <w:noProof/>
                <w:webHidden/>
              </w:rPr>
              <w:fldChar w:fldCharType="separate"/>
            </w:r>
            <w:r w:rsidR="00F81EB7">
              <w:rPr>
                <w:noProof/>
                <w:webHidden/>
              </w:rPr>
              <w:t>136</w:t>
            </w:r>
            <w:r w:rsidR="00F81EB7">
              <w:rPr>
                <w:noProof/>
                <w:webHidden/>
              </w:rPr>
              <w:fldChar w:fldCharType="end"/>
            </w:r>
          </w:hyperlink>
        </w:p>
        <w:p w14:paraId="0DC12A5F" w14:textId="77777777" w:rsidR="00F81EB7" w:rsidRDefault="00894860">
          <w:pPr>
            <w:pStyle w:val="Mucluc2"/>
            <w:tabs>
              <w:tab w:val="left" w:pos="800"/>
              <w:tab w:val="right" w:leader="dot" w:pos="8992"/>
            </w:tabs>
            <w:rPr>
              <w:noProof/>
            </w:rPr>
          </w:pPr>
          <w:hyperlink w:anchor="_Toc469436452" w:history="1">
            <w:r w:rsidR="00F81EB7" w:rsidRPr="00714882">
              <w:rPr>
                <w:rStyle w:val="Siuktni"/>
                <w:rFonts w:cstheme="minorHAnsi"/>
                <w:noProof/>
                <w14:scene3d>
                  <w14:camera w14:prst="orthographicFront"/>
                  <w14:lightRig w14:rig="threePt" w14:dir="t">
                    <w14:rot w14:lat="0" w14:lon="0" w14:rev="0"/>
                  </w14:lightRig>
                </w14:scene3d>
              </w:rPr>
              <w:t>4.5</w:t>
            </w:r>
            <w:r w:rsidR="00F81EB7">
              <w:rPr>
                <w:noProof/>
              </w:rPr>
              <w:tab/>
            </w:r>
            <w:r w:rsidR="00F81EB7" w:rsidRPr="00714882">
              <w:rPr>
                <w:rStyle w:val="Siuktni"/>
                <w:noProof/>
              </w:rPr>
              <w:t>Component Diagram</w:t>
            </w:r>
            <w:r w:rsidR="00F81EB7" w:rsidRPr="00714882">
              <w:rPr>
                <w:rStyle w:val="Siuktni"/>
                <w:rFonts w:eastAsia="MS Mincho" w:hint="eastAsia"/>
                <w:noProof/>
              </w:rPr>
              <w:t>コンポーネント図</w:t>
            </w:r>
            <w:r w:rsidR="00F81EB7">
              <w:rPr>
                <w:noProof/>
                <w:webHidden/>
              </w:rPr>
              <w:tab/>
            </w:r>
            <w:r w:rsidR="00F81EB7">
              <w:rPr>
                <w:noProof/>
                <w:webHidden/>
              </w:rPr>
              <w:fldChar w:fldCharType="begin"/>
            </w:r>
            <w:r w:rsidR="00F81EB7">
              <w:rPr>
                <w:noProof/>
                <w:webHidden/>
              </w:rPr>
              <w:instrText xml:space="preserve"> PAGEREF _Toc469436452 \h </w:instrText>
            </w:r>
            <w:r w:rsidR="00F81EB7">
              <w:rPr>
                <w:noProof/>
                <w:webHidden/>
              </w:rPr>
            </w:r>
            <w:r w:rsidR="00F81EB7">
              <w:rPr>
                <w:noProof/>
                <w:webHidden/>
              </w:rPr>
              <w:fldChar w:fldCharType="separate"/>
            </w:r>
            <w:r w:rsidR="00F81EB7">
              <w:rPr>
                <w:noProof/>
                <w:webHidden/>
              </w:rPr>
              <w:t>143</w:t>
            </w:r>
            <w:r w:rsidR="00F81EB7">
              <w:rPr>
                <w:noProof/>
                <w:webHidden/>
              </w:rPr>
              <w:fldChar w:fldCharType="end"/>
            </w:r>
          </w:hyperlink>
        </w:p>
        <w:p w14:paraId="468338E1" w14:textId="77777777" w:rsidR="00F81EB7" w:rsidRDefault="00894860">
          <w:pPr>
            <w:pStyle w:val="Mucluc2"/>
            <w:tabs>
              <w:tab w:val="left" w:pos="800"/>
              <w:tab w:val="right" w:leader="dot" w:pos="8992"/>
            </w:tabs>
            <w:rPr>
              <w:noProof/>
            </w:rPr>
          </w:pPr>
          <w:hyperlink w:anchor="_Toc469436453" w:history="1">
            <w:r w:rsidR="00F81EB7" w:rsidRPr="00714882">
              <w:rPr>
                <w:rStyle w:val="Siuktni"/>
                <w:rFonts w:cstheme="minorHAnsi"/>
                <w:noProof/>
                <w14:scene3d>
                  <w14:camera w14:prst="orthographicFront"/>
                  <w14:lightRig w14:rig="threePt" w14:dir="t">
                    <w14:rot w14:lat="0" w14:lon="0" w14:rev="0"/>
                  </w14:lightRig>
                </w14:scene3d>
              </w:rPr>
              <w:t>4.6</w:t>
            </w:r>
            <w:r w:rsidR="00F81EB7">
              <w:rPr>
                <w:noProof/>
              </w:rPr>
              <w:tab/>
            </w:r>
            <w:r w:rsidR="00F81EB7" w:rsidRPr="00714882">
              <w:rPr>
                <w:rStyle w:val="Siuktni"/>
                <w:noProof/>
              </w:rPr>
              <w:t xml:space="preserve">CRC CARDS   CRC </w:t>
            </w:r>
            <w:r w:rsidR="00F81EB7" w:rsidRPr="00714882">
              <w:rPr>
                <w:rStyle w:val="Siuktni"/>
                <w:rFonts w:hint="eastAsia"/>
                <w:noProof/>
              </w:rPr>
              <w:t>カード</w:t>
            </w:r>
            <w:r w:rsidR="00F81EB7">
              <w:rPr>
                <w:noProof/>
                <w:webHidden/>
              </w:rPr>
              <w:tab/>
            </w:r>
            <w:r w:rsidR="00F81EB7">
              <w:rPr>
                <w:noProof/>
                <w:webHidden/>
              </w:rPr>
              <w:fldChar w:fldCharType="begin"/>
            </w:r>
            <w:r w:rsidR="00F81EB7">
              <w:rPr>
                <w:noProof/>
                <w:webHidden/>
              </w:rPr>
              <w:instrText xml:space="preserve"> PAGEREF _Toc469436453 \h </w:instrText>
            </w:r>
            <w:r w:rsidR="00F81EB7">
              <w:rPr>
                <w:noProof/>
                <w:webHidden/>
              </w:rPr>
            </w:r>
            <w:r w:rsidR="00F81EB7">
              <w:rPr>
                <w:noProof/>
                <w:webHidden/>
              </w:rPr>
              <w:fldChar w:fldCharType="separate"/>
            </w:r>
            <w:r w:rsidR="00F81EB7">
              <w:rPr>
                <w:noProof/>
                <w:webHidden/>
              </w:rPr>
              <w:t>143</w:t>
            </w:r>
            <w:r w:rsidR="00F81EB7">
              <w:rPr>
                <w:noProof/>
                <w:webHidden/>
              </w:rPr>
              <w:fldChar w:fldCharType="end"/>
            </w:r>
          </w:hyperlink>
        </w:p>
        <w:p w14:paraId="3329FCAF" w14:textId="77777777" w:rsidR="00F81EB7" w:rsidRDefault="00894860">
          <w:pPr>
            <w:pStyle w:val="Mucluc3"/>
            <w:tabs>
              <w:tab w:val="left" w:pos="1200"/>
              <w:tab w:val="right" w:leader="dot" w:pos="8992"/>
            </w:tabs>
            <w:rPr>
              <w:noProof/>
            </w:rPr>
          </w:pPr>
          <w:hyperlink w:anchor="_Toc469436454" w:history="1">
            <w:r w:rsidR="00F81EB7" w:rsidRPr="00714882">
              <w:rPr>
                <w:rStyle w:val="Siuktni"/>
                <w:rFonts w:cstheme="minorHAnsi"/>
                <w:noProof/>
                <w14:scene3d>
                  <w14:camera w14:prst="orthographicFront"/>
                  <w14:lightRig w14:rig="threePt" w14:dir="t">
                    <w14:rot w14:lat="0" w14:lon="0" w14:rev="0"/>
                  </w14:lightRig>
                </w14:scene3d>
              </w:rPr>
              <w:t>4.6.1</w:t>
            </w:r>
            <w:r w:rsidR="00F81EB7">
              <w:rPr>
                <w:noProof/>
              </w:rPr>
              <w:tab/>
            </w:r>
            <w:r w:rsidR="00F81EB7" w:rsidRPr="00714882">
              <w:rPr>
                <w:rStyle w:val="Siuktni"/>
                <w:noProof/>
              </w:rPr>
              <w:t>Model</w:t>
            </w:r>
            <w:r w:rsidR="00F81EB7" w:rsidRPr="00714882">
              <w:rPr>
                <w:rStyle w:val="Siuktni"/>
                <w:rFonts w:hint="eastAsia"/>
                <w:noProof/>
              </w:rPr>
              <w:t>モデル</w:t>
            </w:r>
            <w:r w:rsidR="00F81EB7">
              <w:rPr>
                <w:noProof/>
                <w:webHidden/>
              </w:rPr>
              <w:tab/>
            </w:r>
            <w:r w:rsidR="00F81EB7">
              <w:rPr>
                <w:noProof/>
                <w:webHidden/>
              </w:rPr>
              <w:fldChar w:fldCharType="begin"/>
            </w:r>
            <w:r w:rsidR="00F81EB7">
              <w:rPr>
                <w:noProof/>
                <w:webHidden/>
              </w:rPr>
              <w:instrText xml:space="preserve"> PAGEREF _Toc469436454 \h </w:instrText>
            </w:r>
            <w:r w:rsidR="00F81EB7">
              <w:rPr>
                <w:noProof/>
                <w:webHidden/>
              </w:rPr>
            </w:r>
            <w:r w:rsidR="00F81EB7">
              <w:rPr>
                <w:noProof/>
                <w:webHidden/>
              </w:rPr>
              <w:fldChar w:fldCharType="separate"/>
            </w:r>
            <w:r w:rsidR="00F81EB7">
              <w:rPr>
                <w:noProof/>
                <w:webHidden/>
              </w:rPr>
              <w:t>144</w:t>
            </w:r>
            <w:r w:rsidR="00F81EB7">
              <w:rPr>
                <w:noProof/>
                <w:webHidden/>
              </w:rPr>
              <w:fldChar w:fldCharType="end"/>
            </w:r>
          </w:hyperlink>
        </w:p>
        <w:p w14:paraId="6CCFA375" w14:textId="77777777" w:rsidR="00F81EB7" w:rsidRDefault="00894860">
          <w:pPr>
            <w:pStyle w:val="Mucluc3"/>
            <w:tabs>
              <w:tab w:val="left" w:pos="1200"/>
              <w:tab w:val="right" w:leader="dot" w:pos="8992"/>
            </w:tabs>
            <w:rPr>
              <w:noProof/>
            </w:rPr>
          </w:pPr>
          <w:hyperlink w:anchor="_Toc469436455" w:history="1">
            <w:r w:rsidR="00F81EB7" w:rsidRPr="00714882">
              <w:rPr>
                <w:rStyle w:val="Siuktni"/>
                <w:rFonts w:cstheme="minorHAnsi"/>
                <w:noProof/>
                <w14:scene3d>
                  <w14:camera w14:prst="orthographicFront"/>
                  <w14:lightRig w14:rig="threePt" w14:dir="t">
                    <w14:rot w14:lat="0" w14:lon="0" w14:rev="0"/>
                  </w14:lightRig>
                </w14:scene3d>
              </w:rPr>
              <w:t>4.6.2</w:t>
            </w:r>
            <w:r w:rsidR="00F81EB7">
              <w:rPr>
                <w:noProof/>
              </w:rPr>
              <w:tab/>
            </w:r>
            <w:r w:rsidR="00F81EB7" w:rsidRPr="00714882">
              <w:rPr>
                <w:rStyle w:val="Siuktni"/>
                <w:noProof/>
              </w:rPr>
              <w:t>View</w:t>
            </w:r>
            <w:r w:rsidR="00F81EB7" w:rsidRPr="00714882">
              <w:rPr>
                <w:rStyle w:val="Siuktni"/>
                <w:rFonts w:hint="eastAsia"/>
                <w:noProof/>
              </w:rPr>
              <w:t>ビュー</w:t>
            </w:r>
            <w:r w:rsidR="00F81EB7">
              <w:rPr>
                <w:noProof/>
                <w:webHidden/>
              </w:rPr>
              <w:tab/>
            </w:r>
            <w:r w:rsidR="00F81EB7">
              <w:rPr>
                <w:noProof/>
                <w:webHidden/>
              </w:rPr>
              <w:fldChar w:fldCharType="begin"/>
            </w:r>
            <w:r w:rsidR="00F81EB7">
              <w:rPr>
                <w:noProof/>
                <w:webHidden/>
              </w:rPr>
              <w:instrText xml:space="preserve"> PAGEREF _Toc469436455 \h </w:instrText>
            </w:r>
            <w:r w:rsidR="00F81EB7">
              <w:rPr>
                <w:noProof/>
                <w:webHidden/>
              </w:rPr>
            </w:r>
            <w:r w:rsidR="00F81EB7">
              <w:rPr>
                <w:noProof/>
                <w:webHidden/>
              </w:rPr>
              <w:fldChar w:fldCharType="separate"/>
            </w:r>
            <w:r w:rsidR="00F81EB7">
              <w:rPr>
                <w:noProof/>
                <w:webHidden/>
              </w:rPr>
              <w:t>146</w:t>
            </w:r>
            <w:r w:rsidR="00F81EB7">
              <w:rPr>
                <w:noProof/>
                <w:webHidden/>
              </w:rPr>
              <w:fldChar w:fldCharType="end"/>
            </w:r>
          </w:hyperlink>
        </w:p>
        <w:p w14:paraId="74BEB031" w14:textId="77777777" w:rsidR="00F81EB7" w:rsidRDefault="00894860">
          <w:pPr>
            <w:pStyle w:val="Mucluc3"/>
            <w:tabs>
              <w:tab w:val="left" w:pos="1200"/>
              <w:tab w:val="right" w:leader="dot" w:pos="8992"/>
            </w:tabs>
            <w:rPr>
              <w:noProof/>
            </w:rPr>
          </w:pPr>
          <w:hyperlink w:anchor="_Toc469436456" w:history="1">
            <w:r w:rsidR="00F81EB7" w:rsidRPr="00714882">
              <w:rPr>
                <w:rStyle w:val="Siuktni"/>
                <w:rFonts w:cstheme="minorHAnsi"/>
                <w:noProof/>
                <w14:scene3d>
                  <w14:camera w14:prst="orthographicFront"/>
                  <w14:lightRig w14:rig="threePt" w14:dir="t">
                    <w14:rot w14:lat="0" w14:lon="0" w14:rev="0"/>
                  </w14:lightRig>
                </w14:scene3d>
              </w:rPr>
              <w:t>4.6.3</w:t>
            </w:r>
            <w:r w:rsidR="00F81EB7">
              <w:rPr>
                <w:noProof/>
              </w:rPr>
              <w:tab/>
            </w:r>
            <w:r w:rsidR="00F81EB7" w:rsidRPr="00714882">
              <w:rPr>
                <w:rStyle w:val="Siuktni"/>
                <w:noProof/>
              </w:rPr>
              <w:t>Controller</w:t>
            </w:r>
            <w:r w:rsidR="00F81EB7" w:rsidRPr="00714882">
              <w:rPr>
                <w:rStyle w:val="Siuktni"/>
                <w:rFonts w:hint="eastAsia"/>
                <w:noProof/>
              </w:rPr>
              <w:t>コントローラ</w:t>
            </w:r>
            <w:r w:rsidR="00F81EB7">
              <w:rPr>
                <w:noProof/>
                <w:webHidden/>
              </w:rPr>
              <w:tab/>
            </w:r>
            <w:r w:rsidR="00F81EB7">
              <w:rPr>
                <w:noProof/>
                <w:webHidden/>
              </w:rPr>
              <w:fldChar w:fldCharType="begin"/>
            </w:r>
            <w:r w:rsidR="00F81EB7">
              <w:rPr>
                <w:noProof/>
                <w:webHidden/>
              </w:rPr>
              <w:instrText xml:space="preserve"> PAGEREF _Toc469436456 \h </w:instrText>
            </w:r>
            <w:r w:rsidR="00F81EB7">
              <w:rPr>
                <w:noProof/>
                <w:webHidden/>
              </w:rPr>
            </w:r>
            <w:r w:rsidR="00F81EB7">
              <w:rPr>
                <w:noProof/>
                <w:webHidden/>
              </w:rPr>
              <w:fldChar w:fldCharType="separate"/>
            </w:r>
            <w:r w:rsidR="00F81EB7">
              <w:rPr>
                <w:noProof/>
                <w:webHidden/>
              </w:rPr>
              <w:t>151</w:t>
            </w:r>
            <w:r w:rsidR="00F81EB7">
              <w:rPr>
                <w:noProof/>
                <w:webHidden/>
              </w:rPr>
              <w:fldChar w:fldCharType="end"/>
            </w:r>
          </w:hyperlink>
        </w:p>
        <w:p w14:paraId="527A4F32" w14:textId="77777777" w:rsidR="00F81EB7" w:rsidRDefault="00894860">
          <w:pPr>
            <w:pStyle w:val="Mucluc2"/>
            <w:tabs>
              <w:tab w:val="left" w:pos="800"/>
              <w:tab w:val="right" w:leader="dot" w:pos="8992"/>
            </w:tabs>
            <w:rPr>
              <w:noProof/>
            </w:rPr>
          </w:pPr>
          <w:hyperlink w:anchor="_Toc469436457" w:history="1">
            <w:r w:rsidR="00F81EB7" w:rsidRPr="00714882">
              <w:rPr>
                <w:rStyle w:val="Siuktni"/>
                <w:rFonts w:cstheme="minorHAnsi"/>
                <w:noProof/>
                <w14:scene3d>
                  <w14:camera w14:prst="orthographicFront"/>
                  <w14:lightRig w14:rig="threePt" w14:dir="t">
                    <w14:rot w14:lat="0" w14:lon="0" w14:rev="0"/>
                  </w14:lightRig>
                </w14:scene3d>
              </w:rPr>
              <w:t>4.7</w:t>
            </w:r>
            <w:r w:rsidR="00F81EB7">
              <w:rPr>
                <w:noProof/>
              </w:rPr>
              <w:tab/>
            </w:r>
            <w:r w:rsidR="00F81EB7" w:rsidRPr="00714882">
              <w:rPr>
                <w:rStyle w:val="Siuktni"/>
                <w:noProof/>
              </w:rPr>
              <w:t>Detail Design</w:t>
            </w:r>
            <w:r w:rsidR="00F81EB7" w:rsidRPr="00714882">
              <w:rPr>
                <w:rStyle w:val="Siuktni"/>
                <w:rFonts w:ascii="MS Mincho" w:eastAsia="MS Mincho" w:hAnsi="MS Mincho" w:hint="eastAsia"/>
                <w:noProof/>
              </w:rPr>
              <w:t xml:space="preserve">　</w:t>
            </w:r>
            <w:r w:rsidR="00F81EB7" w:rsidRPr="00714882">
              <w:rPr>
                <w:rStyle w:val="Siuktni"/>
                <w:rFonts w:asciiTheme="minorEastAsia" w:hAnsiTheme="minorEastAsia" w:hint="eastAsia"/>
                <w:noProof/>
              </w:rPr>
              <w:t>詳細設計</w:t>
            </w:r>
            <w:r w:rsidR="00F81EB7">
              <w:rPr>
                <w:noProof/>
                <w:webHidden/>
              </w:rPr>
              <w:tab/>
            </w:r>
            <w:r w:rsidR="00F81EB7">
              <w:rPr>
                <w:noProof/>
                <w:webHidden/>
              </w:rPr>
              <w:fldChar w:fldCharType="begin"/>
            </w:r>
            <w:r w:rsidR="00F81EB7">
              <w:rPr>
                <w:noProof/>
                <w:webHidden/>
              </w:rPr>
              <w:instrText xml:space="preserve"> PAGEREF _Toc469436457 \h </w:instrText>
            </w:r>
            <w:r w:rsidR="00F81EB7">
              <w:rPr>
                <w:noProof/>
                <w:webHidden/>
              </w:rPr>
            </w:r>
            <w:r w:rsidR="00F81EB7">
              <w:rPr>
                <w:noProof/>
                <w:webHidden/>
              </w:rPr>
              <w:fldChar w:fldCharType="separate"/>
            </w:r>
            <w:r w:rsidR="00F81EB7">
              <w:rPr>
                <w:noProof/>
                <w:webHidden/>
              </w:rPr>
              <w:t>154</w:t>
            </w:r>
            <w:r w:rsidR="00F81EB7">
              <w:rPr>
                <w:noProof/>
                <w:webHidden/>
              </w:rPr>
              <w:fldChar w:fldCharType="end"/>
            </w:r>
          </w:hyperlink>
        </w:p>
        <w:p w14:paraId="393D13B2" w14:textId="73836147" w:rsidR="00F81EB7" w:rsidRDefault="00894860">
          <w:pPr>
            <w:pStyle w:val="Mucluc3"/>
            <w:tabs>
              <w:tab w:val="left" w:pos="1200"/>
              <w:tab w:val="right" w:leader="dot" w:pos="8992"/>
            </w:tabs>
            <w:rPr>
              <w:noProof/>
            </w:rPr>
          </w:pPr>
          <w:hyperlink w:anchor="_Toc469436458" w:history="1">
            <w:r w:rsidR="00F81EB7" w:rsidRPr="00714882">
              <w:rPr>
                <w:rStyle w:val="Siuktni"/>
                <w:rFonts w:cstheme="minorHAnsi"/>
                <w:noProof/>
                <w14:scene3d>
                  <w14:camera w14:prst="orthographicFront"/>
                  <w14:lightRig w14:rig="threePt" w14:dir="t">
                    <w14:rot w14:lat="0" w14:lon="0" w14:rev="0"/>
                  </w14:lightRig>
                </w14:scene3d>
              </w:rPr>
              <w:t>4.7.1</w:t>
            </w:r>
            <w:r w:rsidR="00F81EB7">
              <w:rPr>
                <w:noProof/>
              </w:rPr>
              <w:tab/>
            </w:r>
            <w:r w:rsidR="005909A8">
              <w:rPr>
                <w:rStyle w:val="Siuktni"/>
                <w:noProof/>
              </w:rPr>
              <w:t>Customer</w:t>
            </w:r>
            <w:r w:rsidR="00F81EB7" w:rsidRPr="00714882">
              <w:rPr>
                <w:rStyle w:val="Siuktni"/>
                <w:rFonts w:ascii="MS Mincho" w:eastAsia="MS Mincho" w:hAnsi="MS Mincho" w:hint="eastAsia"/>
                <w:noProof/>
              </w:rPr>
              <w:t>ゲスト</w:t>
            </w:r>
            <w:r w:rsidR="00F81EB7">
              <w:rPr>
                <w:noProof/>
                <w:webHidden/>
              </w:rPr>
              <w:tab/>
            </w:r>
            <w:r w:rsidR="00F81EB7">
              <w:rPr>
                <w:noProof/>
                <w:webHidden/>
              </w:rPr>
              <w:fldChar w:fldCharType="begin"/>
            </w:r>
            <w:r w:rsidR="00F81EB7">
              <w:rPr>
                <w:noProof/>
                <w:webHidden/>
              </w:rPr>
              <w:instrText xml:space="preserve"> PAGEREF _Toc469436458 \h </w:instrText>
            </w:r>
            <w:r w:rsidR="00F81EB7">
              <w:rPr>
                <w:noProof/>
                <w:webHidden/>
              </w:rPr>
            </w:r>
            <w:r w:rsidR="00F81EB7">
              <w:rPr>
                <w:noProof/>
                <w:webHidden/>
              </w:rPr>
              <w:fldChar w:fldCharType="separate"/>
            </w:r>
            <w:r w:rsidR="00F81EB7">
              <w:rPr>
                <w:noProof/>
                <w:webHidden/>
              </w:rPr>
              <w:t>154</w:t>
            </w:r>
            <w:r w:rsidR="00F81EB7">
              <w:rPr>
                <w:noProof/>
                <w:webHidden/>
              </w:rPr>
              <w:fldChar w:fldCharType="end"/>
            </w:r>
          </w:hyperlink>
        </w:p>
        <w:p w14:paraId="77296808" w14:textId="6A78197A" w:rsidR="00F81EB7" w:rsidRDefault="00894860">
          <w:pPr>
            <w:pStyle w:val="Mucluc3"/>
            <w:tabs>
              <w:tab w:val="left" w:pos="1200"/>
              <w:tab w:val="right" w:leader="dot" w:pos="8992"/>
            </w:tabs>
            <w:rPr>
              <w:noProof/>
            </w:rPr>
          </w:pPr>
          <w:hyperlink w:anchor="_Toc469436459" w:history="1">
            <w:r w:rsidR="00F81EB7" w:rsidRPr="00714882">
              <w:rPr>
                <w:rStyle w:val="Siuktni"/>
                <w:rFonts w:cstheme="minorHAnsi"/>
                <w:noProof/>
                <w14:scene3d>
                  <w14:camera w14:prst="orthographicFront"/>
                  <w14:lightRig w14:rig="threePt" w14:dir="t">
                    <w14:rot w14:lat="0" w14:lon="0" w14:rev="0"/>
                  </w14:lightRig>
                </w14:scene3d>
              </w:rPr>
              <w:t>4.7.2</w:t>
            </w:r>
            <w:r w:rsidR="00F81EB7">
              <w:rPr>
                <w:noProof/>
              </w:rPr>
              <w:tab/>
            </w:r>
            <w:r w:rsidR="005909A8">
              <w:rPr>
                <w:rStyle w:val="Siuktni"/>
                <w:noProof/>
              </w:rPr>
              <w:t>Manager</w:t>
            </w:r>
            <w:r w:rsidR="00F81EB7" w:rsidRPr="00714882">
              <w:rPr>
                <w:rStyle w:val="Siuktni"/>
                <w:rFonts w:ascii="MS Mincho" w:eastAsia="MS Mincho" w:hAnsi="MS Mincho" w:hint="eastAsia"/>
                <w:noProof/>
              </w:rPr>
              <w:t>メンバー</w:t>
            </w:r>
            <w:r w:rsidR="00F81EB7">
              <w:rPr>
                <w:noProof/>
                <w:webHidden/>
              </w:rPr>
              <w:tab/>
            </w:r>
            <w:r w:rsidR="00F81EB7">
              <w:rPr>
                <w:noProof/>
                <w:webHidden/>
              </w:rPr>
              <w:fldChar w:fldCharType="begin"/>
            </w:r>
            <w:r w:rsidR="00F81EB7">
              <w:rPr>
                <w:noProof/>
                <w:webHidden/>
              </w:rPr>
              <w:instrText xml:space="preserve"> PAGEREF _Toc469436459 \h </w:instrText>
            </w:r>
            <w:r w:rsidR="00F81EB7">
              <w:rPr>
                <w:noProof/>
                <w:webHidden/>
              </w:rPr>
            </w:r>
            <w:r w:rsidR="00F81EB7">
              <w:rPr>
                <w:noProof/>
                <w:webHidden/>
              </w:rPr>
              <w:fldChar w:fldCharType="separate"/>
            </w:r>
            <w:r w:rsidR="00F81EB7">
              <w:rPr>
                <w:noProof/>
                <w:webHidden/>
              </w:rPr>
              <w:t>164</w:t>
            </w:r>
            <w:r w:rsidR="00F81EB7">
              <w:rPr>
                <w:noProof/>
                <w:webHidden/>
              </w:rPr>
              <w:fldChar w:fldCharType="end"/>
            </w:r>
          </w:hyperlink>
        </w:p>
        <w:p w14:paraId="0A88E8FB" w14:textId="77777777" w:rsidR="00F81EB7" w:rsidRDefault="00894860">
          <w:pPr>
            <w:pStyle w:val="Mucluc3"/>
            <w:tabs>
              <w:tab w:val="left" w:pos="1200"/>
              <w:tab w:val="right" w:leader="dot" w:pos="8992"/>
            </w:tabs>
            <w:rPr>
              <w:noProof/>
            </w:rPr>
          </w:pPr>
          <w:hyperlink w:anchor="_Toc469436460" w:history="1">
            <w:r w:rsidR="00F81EB7" w:rsidRPr="00714882">
              <w:rPr>
                <w:rStyle w:val="Siuktni"/>
                <w:rFonts w:cstheme="minorHAnsi"/>
                <w:noProof/>
                <w14:scene3d>
                  <w14:camera w14:prst="orthographicFront"/>
                  <w14:lightRig w14:rig="threePt" w14:dir="t">
                    <w14:rot w14:lat="0" w14:lon="0" w14:rev="0"/>
                  </w14:lightRig>
                </w14:scene3d>
              </w:rPr>
              <w:t>4.7.3</w:t>
            </w:r>
            <w:r w:rsidR="00F81EB7">
              <w:rPr>
                <w:noProof/>
              </w:rPr>
              <w:tab/>
            </w:r>
            <w:r w:rsidR="00F81EB7" w:rsidRPr="00714882">
              <w:rPr>
                <w:rStyle w:val="Siuktni"/>
                <w:noProof/>
              </w:rPr>
              <w:t>Admin</w:t>
            </w:r>
            <w:r w:rsidR="00F81EB7" w:rsidRPr="00714882">
              <w:rPr>
                <w:rStyle w:val="Siuktni"/>
                <w:rFonts w:ascii="MS Mincho" w:eastAsia="MS Mincho" w:hAnsi="MS Mincho" w:hint="eastAsia"/>
                <w:noProof/>
              </w:rPr>
              <w:t xml:space="preserve">　管理</w:t>
            </w:r>
            <w:r w:rsidR="00F81EB7">
              <w:rPr>
                <w:noProof/>
                <w:webHidden/>
              </w:rPr>
              <w:tab/>
            </w:r>
            <w:r w:rsidR="00F81EB7">
              <w:rPr>
                <w:noProof/>
                <w:webHidden/>
              </w:rPr>
              <w:fldChar w:fldCharType="begin"/>
            </w:r>
            <w:r w:rsidR="00F81EB7">
              <w:rPr>
                <w:noProof/>
                <w:webHidden/>
              </w:rPr>
              <w:instrText xml:space="preserve"> PAGEREF _Toc469436460 \h </w:instrText>
            </w:r>
            <w:r w:rsidR="00F81EB7">
              <w:rPr>
                <w:noProof/>
                <w:webHidden/>
              </w:rPr>
            </w:r>
            <w:r w:rsidR="00F81EB7">
              <w:rPr>
                <w:noProof/>
                <w:webHidden/>
              </w:rPr>
              <w:fldChar w:fldCharType="separate"/>
            </w:r>
            <w:r w:rsidR="00F81EB7">
              <w:rPr>
                <w:noProof/>
                <w:webHidden/>
              </w:rPr>
              <w:t>211</w:t>
            </w:r>
            <w:r w:rsidR="00F81EB7">
              <w:rPr>
                <w:noProof/>
                <w:webHidden/>
              </w:rPr>
              <w:fldChar w:fldCharType="end"/>
            </w:r>
          </w:hyperlink>
        </w:p>
        <w:p w14:paraId="415E9237" w14:textId="77777777" w:rsidR="00F81EB7" w:rsidRDefault="00894860">
          <w:pPr>
            <w:pStyle w:val="Mucluc3"/>
            <w:tabs>
              <w:tab w:val="left" w:pos="1200"/>
              <w:tab w:val="right" w:leader="dot" w:pos="8992"/>
            </w:tabs>
            <w:rPr>
              <w:noProof/>
            </w:rPr>
          </w:pPr>
          <w:hyperlink w:anchor="_Toc469436461" w:history="1">
            <w:r w:rsidR="00F81EB7" w:rsidRPr="00714882">
              <w:rPr>
                <w:rStyle w:val="Siuktni"/>
                <w:rFonts w:cstheme="minorHAnsi"/>
                <w:noProof/>
                <w14:scene3d>
                  <w14:camera w14:prst="orthographicFront"/>
                  <w14:lightRig w14:rig="threePt" w14:dir="t">
                    <w14:rot w14:lat="0" w14:lon="0" w14:rev="0"/>
                  </w14:lightRig>
                </w14:scene3d>
              </w:rPr>
              <w:t>4.7.4</w:t>
            </w:r>
            <w:r w:rsidR="00F81EB7">
              <w:rPr>
                <w:noProof/>
              </w:rPr>
              <w:tab/>
            </w:r>
            <w:r w:rsidR="00F81EB7" w:rsidRPr="00714882">
              <w:rPr>
                <w:rStyle w:val="Siuktni"/>
                <w:noProof/>
              </w:rPr>
              <w:t>System</w:t>
            </w:r>
            <w:r w:rsidR="00F81EB7" w:rsidRPr="00714882">
              <w:rPr>
                <w:rStyle w:val="Siuktni"/>
                <w:rFonts w:ascii="MS Mincho" w:eastAsia="MS Mincho" w:hAnsi="MS Mincho" w:hint="eastAsia"/>
                <w:noProof/>
              </w:rPr>
              <w:t xml:space="preserve">　システム</w:t>
            </w:r>
            <w:r w:rsidR="00F81EB7">
              <w:rPr>
                <w:noProof/>
                <w:webHidden/>
              </w:rPr>
              <w:tab/>
            </w:r>
            <w:r w:rsidR="00F81EB7">
              <w:rPr>
                <w:noProof/>
                <w:webHidden/>
              </w:rPr>
              <w:fldChar w:fldCharType="begin"/>
            </w:r>
            <w:r w:rsidR="00F81EB7">
              <w:rPr>
                <w:noProof/>
                <w:webHidden/>
              </w:rPr>
              <w:instrText xml:space="preserve"> PAGEREF _Toc469436461 \h </w:instrText>
            </w:r>
            <w:r w:rsidR="00F81EB7">
              <w:rPr>
                <w:noProof/>
                <w:webHidden/>
              </w:rPr>
            </w:r>
            <w:r w:rsidR="00F81EB7">
              <w:rPr>
                <w:noProof/>
                <w:webHidden/>
              </w:rPr>
              <w:fldChar w:fldCharType="separate"/>
            </w:r>
            <w:r w:rsidR="00F81EB7">
              <w:rPr>
                <w:noProof/>
                <w:webHidden/>
              </w:rPr>
              <w:t>255</w:t>
            </w:r>
            <w:r w:rsidR="00F81EB7">
              <w:rPr>
                <w:noProof/>
                <w:webHidden/>
              </w:rPr>
              <w:fldChar w:fldCharType="end"/>
            </w:r>
          </w:hyperlink>
        </w:p>
        <w:p w14:paraId="641C2830" w14:textId="77777777" w:rsidR="00F81EB7" w:rsidRDefault="00894860">
          <w:pPr>
            <w:pStyle w:val="Mucluc1"/>
            <w:tabs>
              <w:tab w:val="left" w:pos="440"/>
              <w:tab w:val="right" w:leader="dot" w:pos="8992"/>
            </w:tabs>
            <w:rPr>
              <w:noProof/>
            </w:rPr>
          </w:pPr>
          <w:hyperlink w:anchor="_Toc469436462" w:history="1">
            <w:r w:rsidR="00F81EB7" w:rsidRPr="00714882">
              <w:rPr>
                <w:rStyle w:val="Siuktni"/>
                <w:noProof/>
              </w:rPr>
              <w:t>5</w:t>
            </w:r>
            <w:r w:rsidR="00F81EB7">
              <w:rPr>
                <w:noProof/>
              </w:rPr>
              <w:tab/>
            </w:r>
            <w:r w:rsidR="00F81EB7" w:rsidRPr="00714882">
              <w:rPr>
                <w:rStyle w:val="Siuktni"/>
                <w:noProof/>
              </w:rPr>
              <w:t xml:space="preserve">SOFWARE TESTING  </w:t>
            </w:r>
            <w:r w:rsidR="00F81EB7" w:rsidRPr="00714882">
              <w:rPr>
                <w:rStyle w:val="Siuktni"/>
                <w:rFonts w:ascii="MS Mincho" w:eastAsia="MS Mincho" w:hAnsi="MS Mincho" w:hint="eastAsia"/>
                <w:noProof/>
              </w:rPr>
              <w:t>ソフトウェアテスト</w:t>
            </w:r>
            <w:r w:rsidR="00F81EB7">
              <w:rPr>
                <w:noProof/>
                <w:webHidden/>
              </w:rPr>
              <w:tab/>
            </w:r>
            <w:r w:rsidR="00F81EB7">
              <w:rPr>
                <w:noProof/>
                <w:webHidden/>
              </w:rPr>
              <w:fldChar w:fldCharType="begin"/>
            </w:r>
            <w:r w:rsidR="00F81EB7">
              <w:rPr>
                <w:noProof/>
                <w:webHidden/>
              </w:rPr>
              <w:instrText xml:space="preserve"> PAGEREF _Toc469436462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273E9BF8" w14:textId="77777777" w:rsidR="00F81EB7" w:rsidRDefault="00894860">
          <w:pPr>
            <w:pStyle w:val="Mucluc2"/>
            <w:tabs>
              <w:tab w:val="left" w:pos="800"/>
              <w:tab w:val="right" w:leader="dot" w:pos="8992"/>
            </w:tabs>
            <w:rPr>
              <w:noProof/>
            </w:rPr>
          </w:pPr>
          <w:hyperlink w:anchor="_Toc469436463" w:history="1">
            <w:r w:rsidR="00F81EB7" w:rsidRPr="00714882">
              <w:rPr>
                <w:rStyle w:val="Siuktni"/>
                <w:rFonts w:cstheme="minorHAnsi"/>
                <w:noProof/>
                <w14:scene3d>
                  <w14:camera w14:prst="orthographicFront"/>
                  <w14:lightRig w14:rig="threePt" w14:dir="t">
                    <w14:rot w14:lat="0" w14:lon="0" w14:rev="0"/>
                  </w14:lightRig>
                </w14:scene3d>
              </w:rPr>
              <w:t>5.1</w:t>
            </w:r>
            <w:r w:rsidR="00F81EB7">
              <w:rPr>
                <w:noProof/>
              </w:rPr>
              <w:tab/>
            </w:r>
            <w:r w:rsidR="00F81EB7" w:rsidRPr="00714882">
              <w:rPr>
                <w:rStyle w:val="Siuktni"/>
                <w:noProof/>
              </w:rPr>
              <w:t>Introduction</w:t>
            </w:r>
            <w:r w:rsidR="00F81EB7" w:rsidRPr="00714882">
              <w:rPr>
                <w:rStyle w:val="Siuktni"/>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_Toc469436463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27F24D77" w14:textId="77777777" w:rsidR="00F81EB7" w:rsidRDefault="00894860">
          <w:pPr>
            <w:pStyle w:val="Mucluc3"/>
            <w:tabs>
              <w:tab w:val="left" w:pos="1200"/>
              <w:tab w:val="right" w:leader="dot" w:pos="8992"/>
            </w:tabs>
            <w:rPr>
              <w:noProof/>
            </w:rPr>
          </w:pPr>
          <w:hyperlink w:anchor="_Toc469436464" w:history="1">
            <w:r w:rsidR="00F81EB7" w:rsidRPr="00714882">
              <w:rPr>
                <w:rStyle w:val="Siuktni"/>
                <w:rFonts w:cstheme="minorHAnsi"/>
                <w:noProof/>
                <w14:scene3d>
                  <w14:camera w14:prst="orthographicFront"/>
                  <w14:lightRig w14:rig="threePt" w14:dir="t">
                    <w14:rot w14:lat="0" w14:lon="0" w14:rev="0"/>
                  </w14:lightRig>
                </w14:scene3d>
              </w:rPr>
              <w:t>5.1.1</w:t>
            </w:r>
            <w:r w:rsidR="00F81EB7">
              <w:rPr>
                <w:noProof/>
              </w:rPr>
              <w:tab/>
            </w:r>
            <w:r w:rsidR="00F81EB7" w:rsidRPr="00714882">
              <w:rPr>
                <w:rStyle w:val="Siuktni"/>
                <w:noProof/>
              </w:rPr>
              <w:t>Purpose</w:t>
            </w:r>
            <w:r w:rsidR="00F81EB7" w:rsidRPr="00714882">
              <w:rPr>
                <w:rStyle w:val="Siuktni"/>
                <w:rFonts w:ascii="MS Mincho" w:eastAsia="MS Mincho" w:hAnsi="MS Mincho" w:hint="eastAsia"/>
                <w:noProof/>
              </w:rPr>
              <w:t xml:space="preserve">　目的</w:t>
            </w:r>
            <w:r w:rsidR="00F81EB7">
              <w:rPr>
                <w:noProof/>
                <w:webHidden/>
              </w:rPr>
              <w:tab/>
            </w:r>
            <w:r w:rsidR="00F81EB7">
              <w:rPr>
                <w:noProof/>
                <w:webHidden/>
              </w:rPr>
              <w:fldChar w:fldCharType="begin"/>
            </w:r>
            <w:r w:rsidR="00F81EB7">
              <w:rPr>
                <w:noProof/>
                <w:webHidden/>
              </w:rPr>
              <w:instrText xml:space="preserve"> PAGEREF _Toc469436464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159295F1" w14:textId="77777777" w:rsidR="00F81EB7" w:rsidRDefault="00894860">
          <w:pPr>
            <w:pStyle w:val="Mucluc3"/>
            <w:tabs>
              <w:tab w:val="left" w:pos="1200"/>
              <w:tab w:val="right" w:leader="dot" w:pos="8992"/>
            </w:tabs>
            <w:rPr>
              <w:noProof/>
            </w:rPr>
          </w:pPr>
          <w:hyperlink w:anchor="_Toc469436465" w:history="1">
            <w:r w:rsidR="00F81EB7" w:rsidRPr="00714882">
              <w:rPr>
                <w:rStyle w:val="Siuktni"/>
                <w:rFonts w:cstheme="minorHAnsi"/>
                <w:noProof/>
                <w14:scene3d>
                  <w14:camera w14:prst="orthographicFront"/>
                  <w14:lightRig w14:rig="threePt" w14:dir="t">
                    <w14:rot w14:lat="0" w14:lon="0" w14:rev="0"/>
                  </w14:lightRig>
                </w14:scene3d>
              </w:rPr>
              <w:t>5.1.2</w:t>
            </w:r>
            <w:r w:rsidR="00F81EB7">
              <w:rPr>
                <w:noProof/>
              </w:rPr>
              <w:tab/>
            </w:r>
            <w:r w:rsidR="00F81EB7" w:rsidRPr="00714882">
              <w:rPr>
                <w:rStyle w:val="Siuktni"/>
                <w:noProof/>
              </w:rPr>
              <w:t>References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参照資料</w:t>
            </w:r>
            <w:r w:rsidR="00F81EB7">
              <w:rPr>
                <w:noProof/>
                <w:webHidden/>
              </w:rPr>
              <w:tab/>
            </w:r>
            <w:r w:rsidR="00F81EB7">
              <w:rPr>
                <w:noProof/>
                <w:webHidden/>
              </w:rPr>
              <w:fldChar w:fldCharType="begin"/>
            </w:r>
            <w:r w:rsidR="00F81EB7">
              <w:rPr>
                <w:noProof/>
                <w:webHidden/>
              </w:rPr>
              <w:instrText xml:space="preserve"> PAGEREF _Toc469436465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338EEB82" w14:textId="77777777" w:rsidR="00F81EB7" w:rsidRDefault="00894860">
          <w:pPr>
            <w:pStyle w:val="Mucluc3"/>
            <w:tabs>
              <w:tab w:val="left" w:pos="1200"/>
              <w:tab w:val="right" w:leader="dot" w:pos="8992"/>
            </w:tabs>
            <w:rPr>
              <w:noProof/>
            </w:rPr>
          </w:pPr>
          <w:hyperlink w:anchor="_Toc469436466" w:history="1">
            <w:r w:rsidR="00F81EB7" w:rsidRPr="00714882">
              <w:rPr>
                <w:rStyle w:val="Siuktni"/>
                <w:rFonts w:cstheme="minorHAnsi"/>
                <w:noProof/>
                <w14:scene3d>
                  <w14:camera w14:prst="orthographicFront"/>
                  <w14:lightRig w14:rig="threePt" w14:dir="t">
                    <w14:rot w14:lat="0" w14:lon="0" w14:rev="0"/>
                  </w14:lightRig>
                </w14:scene3d>
              </w:rPr>
              <w:t>5.1.3</w:t>
            </w:r>
            <w:r w:rsidR="00F81EB7">
              <w:rPr>
                <w:noProof/>
              </w:rPr>
              <w:tab/>
            </w:r>
            <w:r w:rsidR="00F81EB7" w:rsidRPr="00714882">
              <w:rPr>
                <w:rStyle w:val="Siuktni"/>
                <w:noProof/>
              </w:rPr>
              <w:t>Background information</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背景情報</w:t>
            </w:r>
            <w:r w:rsidR="00F81EB7">
              <w:rPr>
                <w:noProof/>
                <w:webHidden/>
              </w:rPr>
              <w:tab/>
            </w:r>
            <w:r w:rsidR="00F81EB7">
              <w:rPr>
                <w:noProof/>
                <w:webHidden/>
              </w:rPr>
              <w:fldChar w:fldCharType="begin"/>
            </w:r>
            <w:r w:rsidR="00F81EB7">
              <w:rPr>
                <w:noProof/>
                <w:webHidden/>
              </w:rPr>
              <w:instrText xml:space="preserve"> PAGEREF _Toc469436466 \h </w:instrText>
            </w:r>
            <w:r w:rsidR="00F81EB7">
              <w:rPr>
                <w:noProof/>
                <w:webHidden/>
              </w:rPr>
            </w:r>
            <w:r w:rsidR="00F81EB7">
              <w:rPr>
                <w:noProof/>
                <w:webHidden/>
              </w:rPr>
              <w:fldChar w:fldCharType="separate"/>
            </w:r>
            <w:r w:rsidR="00F81EB7">
              <w:rPr>
                <w:noProof/>
                <w:webHidden/>
              </w:rPr>
              <w:t>256</w:t>
            </w:r>
            <w:r w:rsidR="00F81EB7">
              <w:rPr>
                <w:noProof/>
                <w:webHidden/>
              </w:rPr>
              <w:fldChar w:fldCharType="end"/>
            </w:r>
          </w:hyperlink>
        </w:p>
        <w:p w14:paraId="0CEDB378" w14:textId="77777777" w:rsidR="00F81EB7" w:rsidRDefault="00894860">
          <w:pPr>
            <w:pStyle w:val="Mucluc3"/>
            <w:tabs>
              <w:tab w:val="left" w:pos="1200"/>
              <w:tab w:val="right" w:leader="dot" w:pos="8992"/>
            </w:tabs>
            <w:rPr>
              <w:noProof/>
            </w:rPr>
          </w:pPr>
          <w:hyperlink w:anchor="_Toc469436467" w:history="1">
            <w:r w:rsidR="00F81EB7" w:rsidRPr="00714882">
              <w:rPr>
                <w:rStyle w:val="Siuktni"/>
                <w:rFonts w:cstheme="minorHAnsi"/>
                <w:noProof/>
                <w14:scene3d>
                  <w14:camera w14:prst="orthographicFront"/>
                  <w14:lightRig w14:rig="threePt" w14:dir="t">
                    <w14:rot w14:lat="0" w14:lon="0" w14:rev="0"/>
                  </w14:lightRig>
                </w14:scene3d>
              </w:rPr>
              <w:t>5.1.4</w:t>
            </w:r>
            <w:r w:rsidR="00F81EB7">
              <w:rPr>
                <w:noProof/>
              </w:rPr>
              <w:tab/>
            </w:r>
            <w:r w:rsidR="00F81EB7" w:rsidRPr="00714882">
              <w:rPr>
                <w:rStyle w:val="Siuktni"/>
                <w:noProof/>
              </w:rPr>
              <w:t>Scope of testing</w:t>
            </w:r>
            <w:r w:rsidR="00F81EB7" w:rsidRPr="00714882">
              <w:rPr>
                <w:rStyle w:val="Siuktni"/>
                <w:rFonts w:ascii="MS Mincho" w:eastAsia="MS Mincho" w:hAnsi="MS Mincho" w:hint="eastAsia"/>
                <w:noProof/>
              </w:rPr>
              <w:t xml:space="preserve">　テスト範囲</w:t>
            </w:r>
            <w:r w:rsidR="00F81EB7">
              <w:rPr>
                <w:noProof/>
                <w:webHidden/>
              </w:rPr>
              <w:tab/>
            </w:r>
            <w:r w:rsidR="00F81EB7">
              <w:rPr>
                <w:noProof/>
                <w:webHidden/>
              </w:rPr>
              <w:fldChar w:fldCharType="begin"/>
            </w:r>
            <w:r w:rsidR="00F81EB7">
              <w:rPr>
                <w:noProof/>
                <w:webHidden/>
              </w:rPr>
              <w:instrText xml:space="preserve"> PAGEREF _Toc469436467 \h </w:instrText>
            </w:r>
            <w:r w:rsidR="00F81EB7">
              <w:rPr>
                <w:noProof/>
                <w:webHidden/>
              </w:rPr>
            </w:r>
            <w:r w:rsidR="00F81EB7">
              <w:rPr>
                <w:noProof/>
                <w:webHidden/>
              </w:rPr>
              <w:fldChar w:fldCharType="separate"/>
            </w:r>
            <w:r w:rsidR="00F81EB7">
              <w:rPr>
                <w:noProof/>
                <w:webHidden/>
              </w:rPr>
              <w:t>257</w:t>
            </w:r>
            <w:r w:rsidR="00F81EB7">
              <w:rPr>
                <w:noProof/>
                <w:webHidden/>
              </w:rPr>
              <w:fldChar w:fldCharType="end"/>
            </w:r>
          </w:hyperlink>
        </w:p>
        <w:p w14:paraId="160AC2E3" w14:textId="77777777" w:rsidR="00F81EB7" w:rsidRDefault="00894860">
          <w:pPr>
            <w:pStyle w:val="Mucluc2"/>
            <w:tabs>
              <w:tab w:val="left" w:pos="800"/>
              <w:tab w:val="right" w:leader="dot" w:pos="8992"/>
            </w:tabs>
            <w:rPr>
              <w:noProof/>
            </w:rPr>
          </w:pPr>
          <w:hyperlink w:anchor="_Toc469436468" w:history="1">
            <w:r w:rsidR="00F81EB7" w:rsidRPr="00714882">
              <w:rPr>
                <w:rStyle w:val="Siuktni"/>
                <w:rFonts w:cstheme="minorHAnsi"/>
                <w:noProof/>
                <w14:scene3d>
                  <w14:camera w14:prst="orthographicFront"/>
                  <w14:lightRig w14:rig="threePt" w14:dir="t">
                    <w14:rot w14:lat="0" w14:lon="0" w14:rev="0"/>
                  </w14:lightRig>
                </w14:scene3d>
              </w:rPr>
              <w:t>5.2</w:t>
            </w:r>
            <w:r w:rsidR="00F81EB7">
              <w:rPr>
                <w:noProof/>
              </w:rPr>
              <w:tab/>
            </w:r>
            <w:r w:rsidR="00F81EB7" w:rsidRPr="00714882">
              <w:rPr>
                <w:rStyle w:val="Siuktni"/>
                <w:noProof/>
              </w:rPr>
              <w:t>Constraints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制約事項</w:t>
            </w:r>
            <w:r w:rsidR="00F81EB7">
              <w:rPr>
                <w:noProof/>
                <w:webHidden/>
              </w:rPr>
              <w:tab/>
            </w:r>
            <w:r w:rsidR="00F81EB7">
              <w:rPr>
                <w:noProof/>
                <w:webHidden/>
              </w:rPr>
              <w:fldChar w:fldCharType="begin"/>
            </w:r>
            <w:r w:rsidR="00F81EB7">
              <w:rPr>
                <w:noProof/>
                <w:webHidden/>
              </w:rPr>
              <w:instrText xml:space="preserve"> PAGEREF _Toc469436468 \h </w:instrText>
            </w:r>
            <w:r w:rsidR="00F81EB7">
              <w:rPr>
                <w:noProof/>
                <w:webHidden/>
              </w:rPr>
            </w:r>
            <w:r w:rsidR="00F81EB7">
              <w:rPr>
                <w:noProof/>
                <w:webHidden/>
              </w:rPr>
              <w:fldChar w:fldCharType="separate"/>
            </w:r>
            <w:r w:rsidR="00F81EB7">
              <w:rPr>
                <w:noProof/>
                <w:webHidden/>
              </w:rPr>
              <w:t>257</w:t>
            </w:r>
            <w:r w:rsidR="00F81EB7">
              <w:rPr>
                <w:noProof/>
                <w:webHidden/>
              </w:rPr>
              <w:fldChar w:fldCharType="end"/>
            </w:r>
          </w:hyperlink>
        </w:p>
        <w:p w14:paraId="35E32C19" w14:textId="77777777" w:rsidR="00F81EB7" w:rsidRDefault="00894860">
          <w:pPr>
            <w:pStyle w:val="Mucluc3"/>
            <w:tabs>
              <w:tab w:val="left" w:pos="1200"/>
              <w:tab w:val="right" w:leader="dot" w:pos="8992"/>
            </w:tabs>
            <w:rPr>
              <w:noProof/>
            </w:rPr>
          </w:pPr>
          <w:hyperlink w:anchor="_Toc469436469" w:history="1">
            <w:r w:rsidR="00F81EB7" w:rsidRPr="00714882">
              <w:rPr>
                <w:rStyle w:val="Siuktni"/>
                <w:rFonts w:cstheme="minorHAnsi"/>
                <w:noProof/>
                <w14:scene3d>
                  <w14:camera w14:prst="orthographicFront"/>
                  <w14:lightRig w14:rig="threePt" w14:dir="t">
                    <w14:rot w14:lat="0" w14:lon="0" w14:rev="0"/>
                  </w14:lightRig>
                </w14:scene3d>
              </w:rPr>
              <w:t>5.2.1</w:t>
            </w:r>
            <w:r w:rsidR="00F81EB7">
              <w:rPr>
                <w:noProof/>
              </w:rPr>
              <w:tab/>
            </w:r>
            <w:r w:rsidR="00F81EB7" w:rsidRPr="00714882">
              <w:rPr>
                <w:rStyle w:val="Siuktni"/>
                <w:noProof/>
              </w:rPr>
              <w:t>Risk list</w:t>
            </w:r>
            <w:r w:rsidR="00F81EB7" w:rsidRPr="00714882">
              <w:rPr>
                <w:rStyle w:val="Siuktni"/>
                <w:i/>
                <w:noProof/>
              </w:rPr>
              <w:t xml:space="preserve"> </w:t>
            </w:r>
            <w:r w:rsidR="00F81EB7" w:rsidRPr="00714882">
              <w:rPr>
                <w:rStyle w:val="Siuktni"/>
                <w:rFonts w:ascii="MS Mincho" w:eastAsia="MS Mincho" w:hAnsi="MS Mincho" w:hint="eastAsia"/>
                <w:i/>
                <w:noProof/>
              </w:rPr>
              <w:t xml:space="preserve">　</w:t>
            </w:r>
            <w:r w:rsidR="00F81EB7" w:rsidRPr="00714882">
              <w:rPr>
                <w:rStyle w:val="Siuktni"/>
                <w:rFonts w:cs="Arial" w:hint="eastAsia"/>
                <w:noProof/>
              </w:rPr>
              <w:t>リスク一覧</w:t>
            </w:r>
            <w:r w:rsidR="00F81EB7">
              <w:rPr>
                <w:noProof/>
                <w:webHidden/>
              </w:rPr>
              <w:tab/>
            </w:r>
            <w:r w:rsidR="00F81EB7">
              <w:rPr>
                <w:noProof/>
                <w:webHidden/>
              </w:rPr>
              <w:fldChar w:fldCharType="begin"/>
            </w:r>
            <w:r w:rsidR="00F81EB7">
              <w:rPr>
                <w:noProof/>
                <w:webHidden/>
              </w:rPr>
              <w:instrText xml:space="preserve"> PAGEREF _Toc469436469 \h </w:instrText>
            </w:r>
            <w:r w:rsidR="00F81EB7">
              <w:rPr>
                <w:noProof/>
                <w:webHidden/>
              </w:rPr>
            </w:r>
            <w:r w:rsidR="00F81EB7">
              <w:rPr>
                <w:noProof/>
                <w:webHidden/>
              </w:rPr>
              <w:fldChar w:fldCharType="separate"/>
            </w:r>
            <w:r w:rsidR="00F81EB7">
              <w:rPr>
                <w:noProof/>
                <w:webHidden/>
              </w:rPr>
              <w:t>257</w:t>
            </w:r>
            <w:r w:rsidR="00F81EB7">
              <w:rPr>
                <w:noProof/>
                <w:webHidden/>
              </w:rPr>
              <w:fldChar w:fldCharType="end"/>
            </w:r>
          </w:hyperlink>
        </w:p>
        <w:p w14:paraId="671F864F" w14:textId="77777777" w:rsidR="00F81EB7" w:rsidRDefault="00894860">
          <w:pPr>
            <w:pStyle w:val="Mucluc2"/>
            <w:tabs>
              <w:tab w:val="left" w:pos="800"/>
              <w:tab w:val="right" w:leader="dot" w:pos="8992"/>
            </w:tabs>
            <w:rPr>
              <w:noProof/>
            </w:rPr>
          </w:pPr>
          <w:hyperlink w:anchor="_Toc469436470" w:history="1">
            <w:r w:rsidR="00F81EB7" w:rsidRPr="00714882">
              <w:rPr>
                <w:rStyle w:val="Siuktni"/>
                <w:rFonts w:cstheme="minorHAnsi"/>
                <w:noProof/>
                <w14:scene3d>
                  <w14:camera w14:prst="orthographicFront"/>
                  <w14:lightRig w14:rig="threePt" w14:dir="t">
                    <w14:rot w14:lat="0" w14:lon="0" w14:rev="0"/>
                  </w14:lightRig>
                </w14:scene3d>
              </w:rPr>
              <w:t>5.3</w:t>
            </w:r>
            <w:r w:rsidR="00F81EB7">
              <w:rPr>
                <w:noProof/>
              </w:rPr>
              <w:tab/>
            </w:r>
            <w:r w:rsidR="00F81EB7" w:rsidRPr="00714882">
              <w:rPr>
                <w:rStyle w:val="Siuktni"/>
                <w:noProof/>
              </w:rPr>
              <w:t>Requirements for Test</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テスト要求</w:t>
            </w:r>
            <w:r w:rsidR="00F81EB7">
              <w:rPr>
                <w:noProof/>
                <w:webHidden/>
              </w:rPr>
              <w:tab/>
            </w:r>
            <w:r w:rsidR="00F81EB7">
              <w:rPr>
                <w:noProof/>
                <w:webHidden/>
              </w:rPr>
              <w:fldChar w:fldCharType="begin"/>
            </w:r>
            <w:r w:rsidR="00F81EB7">
              <w:rPr>
                <w:noProof/>
                <w:webHidden/>
              </w:rPr>
              <w:instrText xml:space="preserve"> PAGEREF _Toc469436470 \h </w:instrText>
            </w:r>
            <w:r w:rsidR="00F81EB7">
              <w:rPr>
                <w:noProof/>
                <w:webHidden/>
              </w:rPr>
            </w:r>
            <w:r w:rsidR="00F81EB7">
              <w:rPr>
                <w:noProof/>
                <w:webHidden/>
              </w:rPr>
              <w:fldChar w:fldCharType="separate"/>
            </w:r>
            <w:r w:rsidR="00F81EB7">
              <w:rPr>
                <w:noProof/>
                <w:webHidden/>
              </w:rPr>
              <w:t>258</w:t>
            </w:r>
            <w:r w:rsidR="00F81EB7">
              <w:rPr>
                <w:noProof/>
                <w:webHidden/>
              </w:rPr>
              <w:fldChar w:fldCharType="end"/>
            </w:r>
          </w:hyperlink>
        </w:p>
        <w:p w14:paraId="3F706CA0" w14:textId="77777777" w:rsidR="00F81EB7" w:rsidRDefault="00894860">
          <w:pPr>
            <w:pStyle w:val="Mucluc3"/>
            <w:tabs>
              <w:tab w:val="left" w:pos="1200"/>
              <w:tab w:val="right" w:leader="dot" w:pos="8992"/>
            </w:tabs>
            <w:rPr>
              <w:noProof/>
            </w:rPr>
          </w:pPr>
          <w:hyperlink w:anchor="_Toc469436471" w:history="1">
            <w:r w:rsidR="00F81EB7" w:rsidRPr="00714882">
              <w:rPr>
                <w:rStyle w:val="Siuktni"/>
                <w:rFonts w:cstheme="minorHAnsi"/>
                <w:noProof/>
                <w14:scene3d>
                  <w14:camera w14:prst="orthographicFront"/>
                  <w14:lightRig w14:rig="threePt" w14:dir="t">
                    <w14:rot w14:lat="0" w14:lon="0" w14:rev="0"/>
                  </w14:lightRig>
                </w14:scene3d>
              </w:rPr>
              <w:t>5.3.1</w:t>
            </w:r>
            <w:r w:rsidR="00F81EB7">
              <w:rPr>
                <w:noProof/>
              </w:rPr>
              <w:tab/>
            </w:r>
            <w:r w:rsidR="00F81EB7" w:rsidRPr="00714882">
              <w:rPr>
                <w:rStyle w:val="Siuktni"/>
                <w:noProof/>
              </w:rPr>
              <w:t>Test items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テスト頭目</w:t>
            </w:r>
            <w:r w:rsidR="00F81EB7">
              <w:rPr>
                <w:noProof/>
                <w:webHidden/>
              </w:rPr>
              <w:tab/>
            </w:r>
            <w:r w:rsidR="00F81EB7">
              <w:rPr>
                <w:noProof/>
                <w:webHidden/>
              </w:rPr>
              <w:fldChar w:fldCharType="begin"/>
            </w:r>
            <w:r w:rsidR="00F81EB7">
              <w:rPr>
                <w:noProof/>
                <w:webHidden/>
              </w:rPr>
              <w:instrText xml:space="preserve"> PAGEREF _Toc469436471 \h </w:instrText>
            </w:r>
            <w:r w:rsidR="00F81EB7">
              <w:rPr>
                <w:noProof/>
                <w:webHidden/>
              </w:rPr>
            </w:r>
            <w:r w:rsidR="00F81EB7">
              <w:rPr>
                <w:noProof/>
                <w:webHidden/>
              </w:rPr>
              <w:fldChar w:fldCharType="separate"/>
            </w:r>
            <w:r w:rsidR="00F81EB7">
              <w:rPr>
                <w:noProof/>
                <w:webHidden/>
              </w:rPr>
              <w:t>258</w:t>
            </w:r>
            <w:r w:rsidR="00F81EB7">
              <w:rPr>
                <w:noProof/>
                <w:webHidden/>
              </w:rPr>
              <w:fldChar w:fldCharType="end"/>
            </w:r>
          </w:hyperlink>
        </w:p>
        <w:p w14:paraId="57040D7E" w14:textId="77777777" w:rsidR="00F81EB7" w:rsidRDefault="00894860">
          <w:pPr>
            <w:pStyle w:val="Mucluc3"/>
            <w:tabs>
              <w:tab w:val="left" w:pos="1200"/>
              <w:tab w:val="right" w:leader="dot" w:pos="8992"/>
            </w:tabs>
            <w:rPr>
              <w:noProof/>
            </w:rPr>
          </w:pPr>
          <w:hyperlink w:anchor="_Toc469436472" w:history="1">
            <w:r w:rsidR="00F81EB7" w:rsidRPr="00714882">
              <w:rPr>
                <w:rStyle w:val="Siuktni"/>
                <w:rFonts w:cstheme="minorHAnsi"/>
                <w:noProof/>
                <w14:scene3d>
                  <w14:camera w14:prst="orthographicFront"/>
                  <w14:lightRig w14:rig="threePt" w14:dir="t">
                    <w14:rot w14:lat="0" w14:lon="0" w14:rev="0"/>
                  </w14:lightRig>
                </w14:scene3d>
              </w:rPr>
              <w:t>5.3.2</w:t>
            </w:r>
            <w:r w:rsidR="00F81EB7">
              <w:rPr>
                <w:noProof/>
              </w:rPr>
              <w:tab/>
            </w:r>
            <w:r w:rsidR="00F81EB7" w:rsidRPr="00714882">
              <w:rPr>
                <w:rStyle w:val="Siuktni"/>
                <w:noProof/>
              </w:rPr>
              <w:t>Acceptance Test Criteria</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テスト受入基準</w:t>
            </w:r>
            <w:r w:rsidR="00F81EB7">
              <w:rPr>
                <w:noProof/>
                <w:webHidden/>
              </w:rPr>
              <w:tab/>
            </w:r>
            <w:r w:rsidR="00F81EB7">
              <w:rPr>
                <w:noProof/>
                <w:webHidden/>
              </w:rPr>
              <w:fldChar w:fldCharType="begin"/>
            </w:r>
            <w:r w:rsidR="00F81EB7">
              <w:rPr>
                <w:noProof/>
                <w:webHidden/>
              </w:rPr>
              <w:instrText xml:space="preserve"> PAGEREF _Toc469436472 \h </w:instrText>
            </w:r>
            <w:r w:rsidR="00F81EB7">
              <w:rPr>
                <w:noProof/>
                <w:webHidden/>
              </w:rPr>
            </w:r>
            <w:r w:rsidR="00F81EB7">
              <w:rPr>
                <w:noProof/>
                <w:webHidden/>
              </w:rPr>
              <w:fldChar w:fldCharType="separate"/>
            </w:r>
            <w:r w:rsidR="00F81EB7">
              <w:rPr>
                <w:noProof/>
                <w:webHidden/>
              </w:rPr>
              <w:t>261</w:t>
            </w:r>
            <w:r w:rsidR="00F81EB7">
              <w:rPr>
                <w:noProof/>
                <w:webHidden/>
              </w:rPr>
              <w:fldChar w:fldCharType="end"/>
            </w:r>
          </w:hyperlink>
        </w:p>
        <w:p w14:paraId="51866CAB" w14:textId="77777777" w:rsidR="00F81EB7" w:rsidRDefault="00894860">
          <w:pPr>
            <w:pStyle w:val="Mucluc3"/>
            <w:tabs>
              <w:tab w:val="left" w:pos="1200"/>
              <w:tab w:val="right" w:leader="dot" w:pos="8992"/>
            </w:tabs>
            <w:rPr>
              <w:noProof/>
            </w:rPr>
          </w:pPr>
          <w:hyperlink w:anchor="_Toc469436473" w:history="1">
            <w:r w:rsidR="00F81EB7" w:rsidRPr="00714882">
              <w:rPr>
                <w:rStyle w:val="Siuktni"/>
                <w:rFonts w:cstheme="minorHAnsi"/>
                <w:noProof/>
                <w14:scene3d>
                  <w14:camera w14:prst="orthographicFront"/>
                  <w14:lightRig w14:rig="threePt" w14:dir="t">
                    <w14:rot w14:lat="0" w14:lon="0" w14:rev="0"/>
                  </w14:lightRig>
                </w14:scene3d>
              </w:rPr>
              <w:t>5.3.3</w:t>
            </w:r>
            <w:r w:rsidR="00F81EB7">
              <w:rPr>
                <w:noProof/>
              </w:rPr>
              <w:tab/>
            </w:r>
            <w:r w:rsidR="00F81EB7" w:rsidRPr="00714882">
              <w:rPr>
                <w:rStyle w:val="Siuktni"/>
                <w:noProof/>
              </w:rPr>
              <w:t>Feature not to be tested</w:t>
            </w:r>
            <w:r w:rsidR="00F81EB7" w:rsidRPr="00714882">
              <w:rPr>
                <w:rStyle w:val="Siuktni"/>
                <w:rFonts w:ascii="MS Mincho" w:eastAsia="MS Mincho" w:hAnsi="MS Mincho" w:hint="eastAsia"/>
                <w:noProof/>
              </w:rPr>
              <w:t xml:space="preserve">　テストされない特徴</w:t>
            </w:r>
            <w:r w:rsidR="00F81EB7">
              <w:rPr>
                <w:noProof/>
                <w:webHidden/>
              </w:rPr>
              <w:tab/>
            </w:r>
            <w:r w:rsidR="00F81EB7">
              <w:rPr>
                <w:noProof/>
                <w:webHidden/>
              </w:rPr>
              <w:fldChar w:fldCharType="begin"/>
            </w:r>
            <w:r w:rsidR="00F81EB7">
              <w:rPr>
                <w:noProof/>
                <w:webHidden/>
              </w:rPr>
              <w:instrText xml:space="preserve"> PAGEREF _Toc469436473 \h </w:instrText>
            </w:r>
            <w:r w:rsidR="00F81EB7">
              <w:rPr>
                <w:noProof/>
                <w:webHidden/>
              </w:rPr>
            </w:r>
            <w:r w:rsidR="00F81EB7">
              <w:rPr>
                <w:noProof/>
                <w:webHidden/>
              </w:rPr>
              <w:fldChar w:fldCharType="separate"/>
            </w:r>
            <w:r w:rsidR="00F81EB7">
              <w:rPr>
                <w:noProof/>
                <w:webHidden/>
              </w:rPr>
              <w:t>262</w:t>
            </w:r>
            <w:r w:rsidR="00F81EB7">
              <w:rPr>
                <w:noProof/>
                <w:webHidden/>
              </w:rPr>
              <w:fldChar w:fldCharType="end"/>
            </w:r>
          </w:hyperlink>
        </w:p>
        <w:p w14:paraId="2D03CA6B" w14:textId="77777777" w:rsidR="00F81EB7" w:rsidRDefault="00894860">
          <w:pPr>
            <w:pStyle w:val="Mucluc2"/>
            <w:tabs>
              <w:tab w:val="left" w:pos="800"/>
              <w:tab w:val="right" w:leader="dot" w:pos="8992"/>
            </w:tabs>
            <w:rPr>
              <w:noProof/>
            </w:rPr>
          </w:pPr>
          <w:hyperlink w:anchor="_Toc469436474" w:history="1">
            <w:r w:rsidR="00F81EB7" w:rsidRPr="00714882">
              <w:rPr>
                <w:rStyle w:val="Siuktni"/>
                <w:rFonts w:cstheme="minorHAnsi"/>
                <w:noProof/>
                <w14:scene3d>
                  <w14:camera w14:prst="orthographicFront"/>
                  <w14:lightRig w14:rig="threePt" w14:dir="t">
                    <w14:rot w14:lat="0" w14:lon="0" w14:rev="0"/>
                  </w14:lightRig>
                </w14:scene3d>
              </w:rPr>
              <w:t>5.4</w:t>
            </w:r>
            <w:r w:rsidR="00F81EB7">
              <w:rPr>
                <w:noProof/>
              </w:rPr>
              <w:tab/>
            </w:r>
            <w:r w:rsidR="00F81EB7" w:rsidRPr="00714882">
              <w:rPr>
                <w:rStyle w:val="Siuktni"/>
                <w:noProof/>
              </w:rPr>
              <w:t>Test strategy</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テスト戦略</w:t>
            </w:r>
            <w:r w:rsidR="00F81EB7">
              <w:rPr>
                <w:noProof/>
                <w:webHidden/>
              </w:rPr>
              <w:tab/>
            </w:r>
            <w:r w:rsidR="00F81EB7">
              <w:rPr>
                <w:noProof/>
                <w:webHidden/>
              </w:rPr>
              <w:fldChar w:fldCharType="begin"/>
            </w:r>
            <w:r w:rsidR="00F81EB7">
              <w:rPr>
                <w:noProof/>
                <w:webHidden/>
              </w:rPr>
              <w:instrText xml:space="preserve"> PAGEREF _Toc469436474 \h </w:instrText>
            </w:r>
            <w:r w:rsidR="00F81EB7">
              <w:rPr>
                <w:noProof/>
                <w:webHidden/>
              </w:rPr>
            </w:r>
            <w:r w:rsidR="00F81EB7">
              <w:rPr>
                <w:noProof/>
                <w:webHidden/>
              </w:rPr>
              <w:fldChar w:fldCharType="separate"/>
            </w:r>
            <w:r w:rsidR="00F81EB7">
              <w:rPr>
                <w:noProof/>
                <w:webHidden/>
              </w:rPr>
              <w:t>262</w:t>
            </w:r>
            <w:r w:rsidR="00F81EB7">
              <w:rPr>
                <w:noProof/>
                <w:webHidden/>
              </w:rPr>
              <w:fldChar w:fldCharType="end"/>
            </w:r>
          </w:hyperlink>
        </w:p>
        <w:p w14:paraId="05792CBD" w14:textId="77777777" w:rsidR="00F81EB7" w:rsidRDefault="00894860">
          <w:pPr>
            <w:pStyle w:val="Mucluc3"/>
            <w:tabs>
              <w:tab w:val="left" w:pos="1200"/>
              <w:tab w:val="right" w:leader="dot" w:pos="8992"/>
            </w:tabs>
            <w:rPr>
              <w:noProof/>
            </w:rPr>
          </w:pPr>
          <w:hyperlink w:anchor="_Toc469436475" w:history="1">
            <w:r w:rsidR="00F81EB7" w:rsidRPr="00714882">
              <w:rPr>
                <w:rStyle w:val="Siuktni"/>
                <w:rFonts w:cstheme="minorHAnsi"/>
                <w:noProof/>
                <w14:scene3d>
                  <w14:camera w14:prst="orthographicFront"/>
                  <w14:lightRig w14:rig="threePt" w14:dir="t">
                    <w14:rot w14:lat="0" w14:lon="0" w14:rev="0"/>
                  </w14:lightRig>
                </w14:scene3d>
              </w:rPr>
              <w:t>5.4.1</w:t>
            </w:r>
            <w:r w:rsidR="00F81EB7">
              <w:rPr>
                <w:noProof/>
              </w:rPr>
              <w:tab/>
            </w:r>
            <w:r w:rsidR="00F81EB7" w:rsidRPr="00714882">
              <w:rPr>
                <w:rStyle w:val="Siuktni"/>
                <w:noProof/>
              </w:rPr>
              <w:t>Test Model</w:t>
            </w:r>
            <w:r w:rsidR="00F81EB7" w:rsidRPr="00714882">
              <w:rPr>
                <w:rStyle w:val="Siuktni"/>
                <w:rFonts w:ascii="MS Mincho" w:eastAsia="MS Mincho" w:hAnsi="MS Mincho" w:hint="eastAsia"/>
                <w:noProof/>
              </w:rPr>
              <w:t xml:space="preserve">　テストモデル</w:t>
            </w:r>
            <w:r w:rsidR="00F81EB7">
              <w:rPr>
                <w:noProof/>
                <w:webHidden/>
              </w:rPr>
              <w:tab/>
            </w:r>
            <w:r w:rsidR="00F81EB7">
              <w:rPr>
                <w:noProof/>
                <w:webHidden/>
              </w:rPr>
              <w:fldChar w:fldCharType="begin"/>
            </w:r>
            <w:r w:rsidR="00F81EB7">
              <w:rPr>
                <w:noProof/>
                <w:webHidden/>
              </w:rPr>
              <w:instrText xml:space="preserve"> PAGEREF _Toc469436475 \h </w:instrText>
            </w:r>
            <w:r w:rsidR="00F81EB7">
              <w:rPr>
                <w:noProof/>
                <w:webHidden/>
              </w:rPr>
            </w:r>
            <w:r w:rsidR="00F81EB7">
              <w:rPr>
                <w:noProof/>
                <w:webHidden/>
              </w:rPr>
              <w:fldChar w:fldCharType="separate"/>
            </w:r>
            <w:r w:rsidR="00F81EB7">
              <w:rPr>
                <w:noProof/>
                <w:webHidden/>
              </w:rPr>
              <w:t>262</w:t>
            </w:r>
            <w:r w:rsidR="00F81EB7">
              <w:rPr>
                <w:noProof/>
                <w:webHidden/>
              </w:rPr>
              <w:fldChar w:fldCharType="end"/>
            </w:r>
          </w:hyperlink>
        </w:p>
        <w:p w14:paraId="14B5F52D" w14:textId="77777777" w:rsidR="00F81EB7" w:rsidRDefault="00894860">
          <w:pPr>
            <w:pStyle w:val="Mucluc3"/>
            <w:tabs>
              <w:tab w:val="left" w:pos="1200"/>
              <w:tab w:val="right" w:leader="dot" w:pos="8992"/>
            </w:tabs>
            <w:rPr>
              <w:noProof/>
            </w:rPr>
          </w:pPr>
          <w:hyperlink w:anchor="_Toc469436476" w:history="1">
            <w:r w:rsidR="00F81EB7" w:rsidRPr="00714882">
              <w:rPr>
                <w:rStyle w:val="Siuktni"/>
                <w:rFonts w:cstheme="minorHAnsi"/>
                <w:noProof/>
                <w14:scene3d>
                  <w14:camera w14:prst="orthographicFront"/>
                  <w14:lightRig w14:rig="threePt" w14:dir="t">
                    <w14:rot w14:lat="0" w14:lon="0" w14:rev="0"/>
                  </w14:lightRig>
                </w14:scene3d>
              </w:rPr>
              <w:t>5.4.2</w:t>
            </w:r>
            <w:r w:rsidR="00F81EB7">
              <w:rPr>
                <w:noProof/>
              </w:rPr>
              <w:tab/>
            </w:r>
            <w:r w:rsidR="00F81EB7" w:rsidRPr="00714882">
              <w:rPr>
                <w:rStyle w:val="Siuktni"/>
                <w:noProof/>
              </w:rPr>
              <w:t>Test types</w:t>
            </w:r>
            <w:r w:rsidR="00F81EB7" w:rsidRPr="00714882">
              <w:rPr>
                <w:rStyle w:val="Siuktni"/>
                <w:noProof/>
                <w:lang w:val="vi-VN"/>
              </w:rPr>
              <w:t xml:space="preserve"> </w:t>
            </w:r>
            <w:r w:rsidR="00F81EB7" w:rsidRPr="00714882">
              <w:rPr>
                <w:rStyle w:val="Siuktni"/>
                <w:rFonts w:eastAsia="MS Mincho" w:hint="eastAsia"/>
                <w:noProof/>
              </w:rPr>
              <w:t>テストタイプ</w:t>
            </w:r>
            <w:r w:rsidR="00F81EB7">
              <w:rPr>
                <w:noProof/>
                <w:webHidden/>
              </w:rPr>
              <w:tab/>
            </w:r>
            <w:r w:rsidR="00F81EB7">
              <w:rPr>
                <w:noProof/>
                <w:webHidden/>
              </w:rPr>
              <w:fldChar w:fldCharType="begin"/>
            </w:r>
            <w:r w:rsidR="00F81EB7">
              <w:rPr>
                <w:noProof/>
                <w:webHidden/>
              </w:rPr>
              <w:instrText xml:space="preserve"> PAGEREF _Toc469436476 \h </w:instrText>
            </w:r>
            <w:r w:rsidR="00F81EB7">
              <w:rPr>
                <w:noProof/>
                <w:webHidden/>
              </w:rPr>
            </w:r>
            <w:r w:rsidR="00F81EB7">
              <w:rPr>
                <w:noProof/>
                <w:webHidden/>
              </w:rPr>
              <w:fldChar w:fldCharType="separate"/>
            </w:r>
            <w:r w:rsidR="00F81EB7">
              <w:rPr>
                <w:noProof/>
                <w:webHidden/>
              </w:rPr>
              <w:t>264</w:t>
            </w:r>
            <w:r w:rsidR="00F81EB7">
              <w:rPr>
                <w:noProof/>
                <w:webHidden/>
              </w:rPr>
              <w:fldChar w:fldCharType="end"/>
            </w:r>
          </w:hyperlink>
        </w:p>
        <w:p w14:paraId="238B80C3" w14:textId="77777777" w:rsidR="00F81EB7" w:rsidRDefault="00894860">
          <w:pPr>
            <w:pStyle w:val="Mucluc3"/>
            <w:tabs>
              <w:tab w:val="left" w:pos="1200"/>
              <w:tab w:val="right" w:leader="dot" w:pos="8992"/>
            </w:tabs>
            <w:rPr>
              <w:noProof/>
            </w:rPr>
          </w:pPr>
          <w:hyperlink w:anchor="_Toc469436477" w:history="1">
            <w:r w:rsidR="00F81EB7" w:rsidRPr="00714882">
              <w:rPr>
                <w:rStyle w:val="Siuktni"/>
                <w:rFonts w:cstheme="minorHAnsi"/>
                <w:noProof/>
                <w14:scene3d>
                  <w14:camera w14:prst="orthographicFront"/>
                  <w14:lightRig w14:rig="threePt" w14:dir="t">
                    <w14:rot w14:lat="0" w14:lon="0" w14:rev="0"/>
                  </w14:lightRig>
                </w14:scene3d>
              </w:rPr>
              <w:t>5.4.3</w:t>
            </w:r>
            <w:r w:rsidR="00F81EB7">
              <w:rPr>
                <w:noProof/>
              </w:rPr>
              <w:tab/>
            </w:r>
            <w:r w:rsidR="00F81EB7" w:rsidRPr="00714882">
              <w:rPr>
                <w:rStyle w:val="Siuktni"/>
                <w:noProof/>
              </w:rPr>
              <w:t>Function Testing</w:t>
            </w:r>
            <w:r w:rsidR="00F81EB7" w:rsidRPr="00714882">
              <w:rPr>
                <w:rStyle w:val="Siuktni"/>
                <w:rFonts w:ascii="MS Mincho" w:eastAsia="MS Mincho" w:hAnsi="MS Mincho" w:hint="eastAsia"/>
                <w:noProof/>
              </w:rPr>
              <w:t xml:space="preserve">　</w:t>
            </w:r>
            <w:r w:rsidR="00F81EB7" w:rsidRPr="00714882">
              <w:rPr>
                <w:rStyle w:val="Siuktni"/>
                <w:rFonts w:hint="eastAsia"/>
                <w:noProof/>
              </w:rPr>
              <w:t>機能テスト</w:t>
            </w:r>
            <w:r w:rsidR="00F81EB7">
              <w:rPr>
                <w:noProof/>
                <w:webHidden/>
              </w:rPr>
              <w:tab/>
            </w:r>
            <w:r w:rsidR="00F81EB7">
              <w:rPr>
                <w:noProof/>
                <w:webHidden/>
              </w:rPr>
              <w:fldChar w:fldCharType="begin"/>
            </w:r>
            <w:r w:rsidR="00F81EB7">
              <w:rPr>
                <w:noProof/>
                <w:webHidden/>
              </w:rPr>
              <w:instrText xml:space="preserve"> PAGEREF _Toc469436477 \h </w:instrText>
            </w:r>
            <w:r w:rsidR="00F81EB7">
              <w:rPr>
                <w:noProof/>
                <w:webHidden/>
              </w:rPr>
            </w:r>
            <w:r w:rsidR="00F81EB7">
              <w:rPr>
                <w:noProof/>
                <w:webHidden/>
              </w:rPr>
              <w:fldChar w:fldCharType="separate"/>
            </w:r>
            <w:r w:rsidR="00F81EB7">
              <w:rPr>
                <w:noProof/>
                <w:webHidden/>
              </w:rPr>
              <w:t>264</w:t>
            </w:r>
            <w:r w:rsidR="00F81EB7">
              <w:rPr>
                <w:noProof/>
                <w:webHidden/>
              </w:rPr>
              <w:fldChar w:fldCharType="end"/>
            </w:r>
          </w:hyperlink>
        </w:p>
        <w:p w14:paraId="39D78245" w14:textId="77777777" w:rsidR="00F81EB7" w:rsidRDefault="00894860">
          <w:pPr>
            <w:pStyle w:val="Mucluc3"/>
            <w:tabs>
              <w:tab w:val="left" w:pos="1200"/>
              <w:tab w:val="right" w:leader="dot" w:pos="8992"/>
            </w:tabs>
            <w:rPr>
              <w:noProof/>
            </w:rPr>
          </w:pPr>
          <w:hyperlink w:anchor="_Toc469436478" w:history="1">
            <w:r w:rsidR="00F81EB7" w:rsidRPr="00714882">
              <w:rPr>
                <w:rStyle w:val="Siuktni"/>
                <w:rFonts w:cstheme="minorHAnsi"/>
                <w:noProof/>
                <w14:scene3d>
                  <w14:camera w14:prst="orthographicFront"/>
                  <w14:lightRig w14:rig="threePt" w14:dir="t">
                    <w14:rot w14:lat="0" w14:lon="0" w14:rev="0"/>
                  </w14:lightRig>
                </w14:scene3d>
              </w:rPr>
              <w:t>5.4.4</w:t>
            </w:r>
            <w:r w:rsidR="00F81EB7">
              <w:rPr>
                <w:noProof/>
              </w:rPr>
              <w:tab/>
            </w:r>
            <w:r w:rsidR="00F81EB7" w:rsidRPr="00714882">
              <w:rPr>
                <w:rStyle w:val="Siuktni"/>
                <w:noProof/>
              </w:rPr>
              <w:t>User Interface Testing</w:t>
            </w:r>
            <w:r w:rsidR="00F81EB7" w:rsidRPr="00714882">
              <w:rPr>
                <w:rStyle w:val="Siuktni"/>
                <w:rFonts w:ascii="MS Mincho" w:eastAsia="MS Mincho" w:hAnsi="MS Mincho" w:hint="eastAsia"/>
                <w:noProof/>
              </w:rPr>
              <w:t xml:space="preserve">　</w:t>
            </w:r>
            <w:r w:rsidR="00F81EB7" w:rsidRPr="00714882">
              <w:rPr>
                <w:rStyle w:val="Siuktni"/>
                <w:rFonts w:hint="eastAsia"/>
                <w:noProof/>
              </w:rPr>
              <w:t>ユーザーインターフェーステスト</w:t>
            </w:r>
            <w:r w:rsidR="00F81EB7">
              <w:rPr>
                <w:noProof/>
                <w:webHidden/>
              </w:rPr>
              <w:tab/>
            </w:r>
            <w:r w:rsidR="00F81EB7">
              <w:rPr>
                <w:noProof/>
                <w:webHidden/>
              </w:rPr>
              <w:fldChar w:fldCharType="begin"/>
            </w:r>
            <w:r w:rsidR="00F81EB7">
              <w:rPr>
                <w:noProof/>
                <w:webHidden/>
              </w:rPr>
              <w:instrText xml:space="preserve"> PAGEREF _Toc469436478 \h </w:instrText>
            </w:r>
            <w:r w:rsidR="00F81EB7">
              <w:rPr>
                <w:noProof/>
                <w:webHidden/>
              </w:rPr>
            </w:r>
            <w:r w:rsidR="00F81EB7">
              <w:rPr>
                <w:noProof/>
                <w:webHidden/>
              </w:rPr>
              <w:fldChar w:fldCharType="separate"/>
            </w:r>
            <w:r w:rsidR="00F81EB7">
              <w:rPr>
                <w:noProof/>
                <w:webHidden/>
              </w:rPr>
              <w:t>265</w:t>
            </w:r>
            <w:r w:rsidR="00F81EB7">
              <w:rPr>
                <w:noProof/>
                <w:webHidden/>
              </w:rPr>
              <w:fldChar w:fldCharType="end"/>
            </w:r>
          </w:hyperlink>
        </w:p>
        <w:p w14:paraId="1BAD6B35" w14:textId="77777777" w:rsidR="00F81EB7" w:rsidRDefault="00894860">
          <w:pPr>
            <w:pStyle w:val="Mucluc3"/>
            <w:tabs>
              <w:tab w:val="left" w:pos="1200"/>
              <w:tab w:val="right" w:leader="dot" w:pos="8992"/>
            </w:tabs>
            <w:rPr>
              <w:noProof/>
            </w:rPr>
          </w:pPr>
          <w:hyperlink w:anchor="_Toc469436479" w:history="1">
            <w:r w:rsidR="00F81EB7" w:rsidRPr="00714882">
              <w:rPr>
                <w:rStyle w:val="Siuktni"/>
                <w:rFonts w:cstheme="minorHAnsi"/>
                <w:noProof/>
                <w14:scene3d>
                  <w14:camera w14:prst="orthographicFront"/>
                  <w14:lightRig w14:rig="threePt" w14:dir="t">
                    <w14:rot w14:lat="0" w14:lon="0" w14:rev="0"/>
                  </w14:lightRig>
                </w14:scene3d>
              </w:rPr>
              <w:t>5.4.5</w:t>
            </w:r>
            <w:r w:rsidR="00F81EB7">
              <w:rPr>
                <w:noProof/>
              </w:rPr>
              <w:tab/>
            </w:r>
            <w:r w:rsidR="00F81EB7" w:rsidRPr="00714882">
              <w:rPr>
                <w:rStyle w:val="Siuktni"/>
                <w:noProof/>
              </w:rPr>
              <w:t>Data and Database Integrity Testing</w:t>
            </w:r>
            <w:r w:rsidR="00F81EB7" w:rsidRPr="00714882">
              <w:rPr>
                <w:rStyle w:val="Siuktni"/>
                <w:rFonts w:ascii="MS Mincho" w:eastAsia="MS Mincho" w:hAnsi="MS Mincho" w:hint="eastAsia"/>
                <w:noProof/>
              </w:rPr>
              <w:t xml:space="preserve">　</w:t>
            </w:r>
            <w:r w:rsidR="00F81EB7" w:rsidRPr="00714882">
              <w:rPr>
                <w:rStyle w:val="Siuktni"/>
                <w:rFonts w:hint="eastAsia"/>
                <w:noProof/>
              </w:rPr>
              <w:t>でーたおよびデータベース整合性テスト</w:t>
            </w:r>
            <w:r w:rsidR="00F81EB7">
              <w:rPr>
                <w:noProof/>
                <w:webHidden/>
              </w:rPr>
              <w:tab/>
            </w:r>
            <w:r w:rsidR="00F81EB7">
              <w:rPr>
                <w:noProof/>
                <w:webHidden/>
              </w:rPr>
              <w:fldChar w:fldCharType="begin"/>
            </w:r>
            <w:r w:rsidR="00F81EB7">
              <w:rPr>
                <w:noProof/>
                <w:webHidden/>
              </w:rPr>
              <w:instrText xml:space="preserve"> PAGEREF _Toc469436479 \h </w:instrText>
            </w:r>
            <w:r w:rsidR="00F81EB7">
              <w:rPr>
                <w:noProof/>
                <w:webHidden/>
              </w:rPr>
            </w:r>
            <w:r w:rsidR="00F81EB7">
              <w:rPr>
                <w:noProof/>
                <w:webHidden/>
              </w:rPr>
              <w:fldChar w:fldCharType="separate"/>
            </w:r>
            <w:r w:rsidR="00F81EB7">
              <w:rPr>
                <w:noProof/>
                <w:webHidden/>
              </w:rPr>
              <w:t>266</w:t>
            </w:r>
            <w:r w:rsidR="00F81EB7">
              <w:rPr>
                <w:noProof/>
                <w:webHidden/>
              </w:rPr>
              <w:fldChar w:fldCharType="end"/>
            </w:r>
          </w:hyperlink>
        </w:p>
        <w:p w14:paraId="66F6976F" w14:textId="77777777" w:rsidR="00F81EB7" w:rsidRDefault="00894860">
          <w:pPr>
            <w:pStyle w:val="Mucluc3"/>
            <w:tabs>
              <w:tab w:val="left" w:pos="1200"/>
              <w:tab w:val="right" w:leader="dot" w:pos="8992"/>
            </w:tabs>
            <w:rPr>
              <w:noProof/>
            </w:rPr>
          </w:pPr>
          <w:hyperlink w:anchor="_Toc469436480" w:history="1">
            <w:r w:rsidR="00F81EB7" w:rsidRPr="00714882">
              <w:rPr>
                <w:rStyle w:val="Siuktni"/>
                <w:rFonts w:cstheme="minorHAnsi"/>
                <w:noProof/>
                <w14:scene3d>
                  <w14:camera w14:prst="orthographicFront"/>
                  <w14:lightRig w14:rig="threePt" w14:dir="t">
                    <w14:rot w14:lat="0" w14:lon="0" w14:rev="0"/>
                  </w14:lightRig>
                </w14:scene3d>
              </w:rPr>
              <w:t>5.4.6</w:t>
            </w:r>
            <w:r w:rsidR="00F81EB7">
              <w:rPr>
                <w:noProof/>
              </w:rPr>
              <w:tab/>
            </w:r>
            <w:r w:rsidR="00F81EB7" w:rsidRPr="00714882">
              <w:rPr>
                <w:rStyle w:val="Siuktni"/>
                <w:noProof/>
              </w:rPr>
              <w:t>Test stages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テストステージ</w:t>
            </w:r>
            <w:r w:rsidR="00F81EB7">
              <w:rPr>
                <w:noProof/>
                <w:webHidden/>
              </w:rPr>
              <w:tab/>
            </w:r>
            <w:r w:rsidR="00F81EB7">
              <w:rPr>
                <w:noProof/>
                <w:webHidden/>
              </w:rPr>
              <w:fldChar w:fldCharType="begin"/>
            </w:r>
            <w:r w:rsidR="00F81EB7">
              <w:rPr>
                <w:noProof/>
                <w:webHidden/>
              </w:rPr>
              <w:instrText xml:space="preserve"> PAGEREF _Toc469436480 \h </w:instrText>
            </w:r>
            <w:r w:rsidR="00F81EB7">
              <w:rPr>
                <w:noProof/>
                <w:webHidden/>
              </w:rPr>
            </w:r>
            <w:r w:rsidR="00F81EB7">
              <w:rPr>
                <w:noProof/>
                <w:webHidden/>
              </w:rPr>
              <w:fldChar w:fldCharType="separate"/>
            </w:r>
            <w:r w:rsidR="00F81EB7">
              <w:rPr>
                <w:noProof/>
                <w:webHidden/>
              </w:rPr>
              <w:t>266</w:t>
            </w:r>
            <w:r w:rsidR="00F81EB7">
              <w:rPr>
                <w:noProof/>
                <w:webHidden/>
              </w:rPr>
              <w:fldChar w:fldCharType="end"/>
            </w:r>
          </w:hyperlink>
        </w:p>
        <w:p w14:paraId="1D1C6C98" w14:textId="77777777" w:rsidR="00F81EB7" w:rsidRDefault="00894860">
          <w:pPr>
            <w:pStyle w:val="Mucluc2"/>
            <w:tabs>
              <w:tab w:val="left" w:pos="800"/>
              <w:tab w:val="right" w:leader="dot" w:pos="8992"/>
            </w:tabs>
            <w:rPr>
              <w:noProof/>
            </w:rPr>
          </w:pPr>
          <w:hyperlink w:anchor="_Toc469436481" w:history="1">
            <w:r w:rsidR="00F81EB7" w:rsidRPr="00714882">
              <w:rPr>
                <w:rStyle w:val="Siuktni"/>
                <w:rFonts w:cstheme="minorHAnsi"/>
                <w:noProof/>
                <w14:scene3d>
                  <w14:camera w14:prst="orthographicFront"/>
                  <w14:lightRig w14:rig="threePt" w14:dir="t">
                    <w14:rot w14:lat="0" w14:lon="0" w14:rev="0"/>
                  </w14:lightRig>
                </w14:scene3d>
              </w:rPr>
              <w:t>5.5</w:t>
            </w:r>
            <w:r w:rsidR="00F81EB7">
              <w:rPr>
                <w:noProof/>
              </w:rPr>
              <w:tab/>
            </w:r>
            <w:r w:rsidR="00F81EB7" w:rsidRPr="00714882">
              <w:rPr>
                <w:rStyle w:val="Siuktni"/>
                <w:noProof/>
              </w:rPr>
              <w:t>Resource</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リソース</w:t>
            </w:r>
            <w:r w:rsidR="00F81EB7">
              <w:rPr>
                <w:noProof/>
                <w:webHidden/>
              </w:rPr>
              <w:tab/>
            </w:r>
            <w:r w:rsidR="00F81EB7">
              <w:rPr>
                <w:noProof/>
                <w:webHidden/>
              </w:rPr>
              <w:fldChar w:fldCharType="begin"/>
            </w:r>
            <w:r w:rsidR="00F81EB7">
              <w:rPr>
                <w:noProof/>
                <w:webHidden/>
              </w:rPr>
              <w:instrText xml:space="preserve"> PAGEREF _Toc469436481 \h </w:instrText>
            </w:r>
            <w:r w:rsidR="00F81EB7">
              <w:rPr>
                <w:noProof/>
                <w:webHidden/>
              </w:rPr>
            </w:r>
            <w:r w:rsidR="00F81EB7">
              <w:rPr>
                <w:noProof/>
                <w:webHidden/>
              </w:rPr>
              <w:fldChar w:fldCharType="separate"/>
            </w:r>
            <w:r w:rsidR="00F81EB7">
              <w:rPr>
                <w:noProof/>
                <w:webHidden/>
              </w:rPr>
              <w:t>267</w:t>
            </w:r>
            <w:r w:rsidR="00F81EB7">
              <w:rPr>
                <w:noProof/>
                <w:webHidden/>
              </w:rPr>
              <w:fldChar w:fldCharType="end"/>
            </w:r>
          </w:hyperlink>
        </w:p>
        <w:p w14:paraId="667ED2F1" w14:textId="77777777" w:rsidR="00F81EB7" w:rsidRDefault="00894860">
          <w:pPr>
            <w:pStyle w:val="Mucluc3"/>
            <w:tabs>
              <w:tab w:val="left" w:pos="1200"/>
              <w:tab w:val="right" w:leader="dot" w:pos="8992"/>
            </w:tabs>
            <w:rPr>
              <w:noProof/>
            </w:rPr>
          </w:pPr>
          <w:hyperlink w:anchor="_Toc469436482" w:history="1">
            <w:r w:rsidR="00F81EB7" w:rsidRPr="00714882">
              <w:rPr>
                <w:rStyle w:val="Siuktni"/>
                <w:rFonts w:cstheme="minorHAnsi"/>
                <w:noProof/>
                <w14:scene3d>
                  <w14:camera w14:prst="orthographicFront"/>
                  <w14:lightRig w14:rig="threePt" w14:dir="t">
                    <w14:rot w14:lat="0" w14:lon="0" w14:rev="0"/>
                  </w14:lightRig>
                </w14:scene3d>
              </w:rPr>
              <w:t>5.5.1</w:t>
            </w:r>
            <w:r w:rsidR="00F81EB7">
              <w:rPr>
                <w:noProof/>
              </w:rPr>
              <w:tab/>
            </w:r>
            <w:r w:rsidR="00F81EB7" w:rsidRPr="00714882">
              <w:rPr>
                <w:rStyle w:val="Siuktni"/>
                <w:noProof/>
              </w:rPr>
              <w:t>Human Resource</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人的リソース</w:t>
            </w:r>
            <w:r w:rsidR="00F81EB7">
              <w:rPr>
                <w:noProof/>
                <w:webHidden/>
              </w:rPr>
              <w:tab/>
            </w:r>
            <w:r w:rsidR="00F81EB7">
              <w:rPr>
                <w:noProof/>
                <w:webHidden/>
              </w:rPr>
              <w:fldChar w:fldCharType="begin"/>
            </w:r>
            <w:r w:rsidR="00F81EB7">
              <w:rPr>
                <w:noProof/>
                <w:webHidden/>
              </w:rPr>
              <w:instrText xml:space="preserve"> PAGEREF _Toc469436482 \h </w:instrText>
            </w:r>
            <w:r w:rsidR="00F81EB7">
              <w:rPr>
                <w:noProof/>
                <w:webHidden/>
              </w:rPr>
            </w:r>
            <w:r w:rsidR="00F81EB7">
              <w:rPr>
                <w:noProof/>
                <w:webHidden/>
              </w:rPr>
              <w:fldChar w:fldCharType="separate"/>
            </w:r>
            <w:r w:rsidR="00F81EB7">
              <w:rPr>
                <w:noProof/>
                <w:webHidden/>
              </w:rPr>
              <w:t>267</w:t>
            </w:r>
            <w:r w:rsidR="00F81EB7">
              <w:rPr>
                <w:noProof/>
                <w:webHidden/>
              </w:rPr>
              <w:fldChar w:fldCharType="end"/>
            </w:r>
          </w:hyperlink>
        </w:p>
        <w:p w14:paraId="2A6F4B95" w14:textId="77777777" w:rsidR="00F81EB7" w:rsidRDefault="00894860">
          <w:pPr>
            <w:pStyle w:val="Mucluc3"/>
            <w:tabs>
              <w:tab w:val="left" w:pos="1200"/>
              <w:tab w:val="right" w:leader="dot" w:pos="8992"/>
            </w:tabs>
            <w:rPr>
              <w:noProof/>
            </w:rPr>
          </w:pPr>
          <w:hyperlink w:anchor="_Toc469436483" w:history="1">
            <w:r w:rsidR="00F81EB7" w:rsidRPr="00714882">
              <w:rPr>
                <w:rStyle w:val="Siuktni"/>
                <w:rFonts w:cstheme="minorHAnsi"/>
                <w:noProof/>
                <w14:scene3d>
                  <w14:camera w14:prst="orthographicFront"/>
                  <w14:lightRig w14:rig="threePt" w14:dir="t">
                    <w14:rot w14:lat="0" w14:lon="0" w14:rev="0"/>
                  </w14:lightRig>
                </w14:scene3d>
              </w:rPr>
              <w:t>5.5.2</w:t>
            </w:r>
            <w:r w:rsidR="00F81EB7">
              <w:rPr>
                <w:noProof/>
              </w:rPr>
              <w:tab/>
            </w:r>
            <w:r w:rsidR="00F81EB7" w:rsidRPr="00714882">
              <w:rPr>
                <w:rStyle w:val="Siuktni"/>
                <w:noProof/>
              </w:rPr>
              <w:t>Test management</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テスト管理</w:t>
            </w:r>
            <w:r w:rsidR="00F81EB7">
              <w:rPr>
                <w:noProof/>
                <w:webHidden/>
              </w:rPr>
              <w:tab/>
            </w:r>
            <w:r w:rsidR="00F81EB7">
              <w:rPr>
                <w:noProof/>
                <w:webHidden/>
              </w:rPr>
              <w:fldChar w:fldCharType="begin"/>
            </w:r>
            <w:r w:rsidR="00F81EB7">
              <w:rPr>
                <w:noProof/>
                <w:webHidden/>
              </w:rPr>
              <w:instrText xml:space="preserve"> PAGEREF _Toc469436483 \h </w:instrText>
            </w:r>
            <w:r w:rsidR="00F81EB7">
              <w:rPr>
                <w:noProof/>
                <w:webHidden/>
              </w:rPr>
            </w:r>
            <w:r w:rsidR="00F81EB7">
              <w:rPr>
                <w:noProof/>
                <w:webHidden/>
              </w:rPr>
              <w:fldChar w:fldCharType="separate"/>
            </w:r>
            <w:r w:rsidR="00F81EB7">
              <w:rPr>
                <w:noProof/>
                <w:webHidden/>
              </w:rPr>
              <w:t>267</w:t>
            </w:r>
            <w:r w:rsidR="00F81EB7">
              <w:rPr>
                <w:noProof/>
                <w:webHidden/>
              </w:rPr>
              <w:fldChar w:fldCharType="end"/>
            </w:r>
          </w:hyperlink>
        </w:p>
        <w:p w14:paraId="0AB3596A" w14:textId="77777777" w:rsidR="00F81EB7" w:rsidRDefault="00894860">
          <w:pPr>
            <w:pStyle w:val="Mucluc3"/>
            <w:tabs>
              <w:tab w:val="left" w:pos="1200"/>
              <w:tab w:val="right" w:leader="dot" w:pos="8992"/>
            </w:tabs>
            <w:rPr>
              <w:noProof/>
            </w:rPr>
          </w:pPr>
          <w:hyperlink w:anchor="_Toc469436484" w:history="1">
            <w:r w:rsidR="00F81EB7" w:rsidRPr="00714882">
              <w:rPr>
                <w:rStyle w:val="Siuktni"/>
                <w:rFonts w:cstheme="minorHAnsi"/>
                <w:noProof/>
                <w14:scene3d>
                  <w14:camera w14:prst="orthographicFront"/>
                  <w14:lightRig w14:rig="threePt" w14:dir="t">
                    <w14:rot w14:lat="0" w14:lon="0" w14:rev="0"/>
                  </w14:lightRig>
                </w14:scene3d>
              </w:rPr>
              <w:t>5.5.3</w:t>
            </w:r>
            <w:r w:rsidR="00F81EB7">
              <w:rPr>
                <w:noProof/>
              </w:rPr>
              <w:tab/>
            </w:r>
            <w:r w:rsidR="00F81EB7" w:rsidRPr="00714882">
              <w:rPr>
                <w:rStyle w:val="Siuktni"/>
                <w:noProof/>
              </w:rPr>
              <w:t>Defect management</w:t>
            </w:r>
            <w:r w:rsidR="00F81EB7" w:rsidRPr="00714882">
              <w:rPr>
                <w:rStyle w:val="Siuktni"/>
                <w:rFonts w:ascii="MS Mincho" w:eastAsia="MS Mincho" w:hAnsi="MS Mincho" w:hint="eastAsia"/>
                <w:noProof/>
              </w:rPr>
              <w:t xml:space="preserve">　</w:t>
            </w:r>
            <w:r w:rsidR="00F81EB7" w:rsidRPr="00714882">
              <w:rPr>
                <w:rStyle w:val="Siuktni"/>
                <w:rFonts w:hint="eastAsia"/>
                <w:noProof/>
              </w:rPr>
              <w:t>欠陥管理</w:t>
            </w:r>
            <w:r w:rsidR="00F81EB7">
              <w:rPr>
                <w:noProof/>
                <w:webHidden/>
              </w:rPr>
              <w:tab/>
            </w:r>
            <w:r w:rsidR="00F81EB7">
              <w:rPr>
                <w:noProof/>
                <w:webHidden/>
              </w:rPr>
              <w:fldChar w:fldCharType="begin"/>
            </w:r>
            <w:r w:rsidR="00F81EB7">
              <w:rPr>
                <w:noProof/>
                <w:webHidden/>
              </w:rPr>
              <w:instrText xml:space="preserve"> PAGEREF _Toc469436484 \h </w:instrText>
            </w:r>
            <w:r w:rsidR="00F81EB7">
              <w:rPr>
                <w:noProof/>
                <w:webHidden/>
              </w:rPr>
            </w:r>
            <w:r w:rsidR="00F81EB7">
              <w:rPr>
                <w:noProof/>
                <w:webHidden/>
              </w:rPr>
              <w:fldChar w:fldCharType="separate"/>
            </w:r>
            <w:r w:rsidR="00F81EB7">
              <w:rPr>
                <w:noProof/>
                <w:webHidden/>
              </w:rPr>
              <w:t>268</w:t>
            </w:r>
            <w:r w:rsidR="00F81EB7">
              <w:rPr>
                <w:noProof/>
                <w:webHidden/>
              </w:rPr>
              <w:fldChar w:fldCharType="end"/>
            </w:r>
          </w:hyperlink>
        </w:p>
        <w:p w14:paraId="1D79F986" w14:textId="77777777" w:rsidR="00F81EB7" w:rsidRDefault="00894860">
          <w:pPr>
            <w:pStyle w:val="Mucluc2"/>
            <w:tabs>
              <w:tab w:val="left" w:pos="800"/>
              <w:tab w:val="right" w:leader="dot" w:pos="8992"/>
            </w:tabs>
            <w:rPr>
              <w:noProof/>
            </w:rPr>
          </w:pPr>
          <w:hyperlink w:anchor="_Toc469436485" w:history="1">
            <w:r w:rsidR="00F81EB7" w:rsidRPr="00714882">
              <w:rPr>
                <w:rStyle w:val="Siuktni"/>
                <w:rFonts w:cstheme="minorHAnsi"/>
                <w:noProof/>
                <w14:scene3d>
                  <w14:camera w14:prst="orthographicFront"/>
                  <w14:lightRig w14:rig="threePt" w14:dir="t">
                    <w14:rot w14:lat="0" w14:lon="0" w14:rev="0"/>
                  </w14:lightRig>
                </w14:scene3d>
              </w:rPr>
              <w:t>5.6</w:t>
            </w:r>
            <w:r w:rsidR="00F81EB7">
              <w:rPr>
                <w:noProof/>
              </w:rPr>
              <w:tab/>
            </w:r>
            <w:r w:rsidR="00F81EB7" w:rsidRPr="00714882">
              <w:rPr>
                <w:rStyle w:val="Siuktni"/>
                <w:noProof/>
              </w:rPr>
              <w:t>Test environment</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たテスト環境</w:t>
            </w:r>
            <w:r w:rsidR="00F81EB7">
              <w:rPr>
                <w:noProof/>
                <w:webHidden/>
              </w:rPr>
              <w:tab/>
            </w:r>
            <w:r w:rsidR="00F81EB7">
              <w:rPr>
                <w:noProof/>
                <w:webHidden/>
              </w:rPr>
              <w:fldChar w:fldCharType="begin"/>
            </w:r>
            <w:r w:rsidR="00F81EB7">
              <w:rPr>
                <w:noProof/>
                <w:webHidden/>
              </w:rPr>
              <w:instrText xml:space="preserve"> PAGEREF _Toc469436485 \h </w:instrText>
            </w:r>
            <w:r w:rsidR="00F81EB7">
              <w:rPr>
                <w:noProof/>
                <w:webHidden/>
              </w:rPr>
            </w:r>
            <w:r w:rsidR="00F81EB7">
              <w:rPr>
                <w:noProof/>
                <w:webHidden/>
              </w:rPr>
              <w:fldChar w:fldCharType="separate"/>
            </w:r>
            <w:r w:rsidR="00F81EB7">
              <w:rPr>
                <w:noProof/>
                <w:webHidden/>
              </w:rPr>
              <w:t>269</w:t>
            </w:r>
            <w:r w:rsidR="00F81EB7">
              <w:rPr>
                <w:noProof/>
                <w:webHidden/>
              </w:rPr>
              <w:fldChar w:fldCharType="end"/>
            </w:r>
          </w:hyperlink>
        </w:p>
        <w:p w14:paraId="6B663E21" w14:textId="77777777" w:rsidR="00F81EB7" w:rsidRDefault="00894860">
          <w:pPr>
            <w:pStyle w:val="Mucluc3"/>
            <w:tabs>
              <w:tab w:val="left" w:pos="1200"/>
              <w:tab w:val="right" w:leader="dot" w:pos="8992"/>
            </w:tabs>
            <w:rPr>
              <w:noProof/>
            </w:rPr>
          </w:pPr>
          <w:hyperlink w:anchor="_Toc469436486" w:history="1">
            <w:r w:rsidR="00F81EB7" w:rsidRPr="00714882">
              <w:rPr>
                <w:rStyle w:val="Siuktni"/>
                <w:rFonts w:cstheme="minorHAnsi"/>
                <w:noProof/>
                <w14:scene3d>
                  <w14:camera w14:prst="orthographicFront"/>
                  <w14:lightRig w14:rig="threePt" w14:dir="t">
                    <w14:rot w14:lat="0" w14:lon="0" w14:rev="0"/>
                  </w14:lightRig>
                </w14:scene3d>
              </w:rPr>
              <w:t>5.6.1</w:t>
            </w:r>
            <w:r w:rsidR="00F81EB7">
              <w:rPr>
                <w:noProof/>
              </w:rPr>
              <w:tab/>
            </w:r>
            <w:r w:rsidR="00F81EB7" w:rsidRPr="00714882">
              <w:rPr>
                <w:rStyle w:val="Siuktni"/>
                <w:noProof/>
              </w:rPr>
              <w:t xml:space="preserve">Hardware  </w:t>
            </w:r>
            <w:r w:rsidR="00F81EB7" w:rsidRPr="00714882">
              <w:rPr>
                <w:rStyle w:val="Siuktni"/>
                <w:rFonts w:ascii="MS Mincho" w:eastAsia="MS Mincho" w:hAnsi="MS Mincho" w:hint="eastAsia"/>
                <w:noProof/>
              </w:rPr>
              <w:t>ハードウェア</w:t>
            </w:r>
            <w:r w:rsidR="00F81EB7">
              <w:rPr>
                <w:noProof/>
                <w:webHidden/>
              </w:rPr>
              <w:tab/>
            </w:r>
            <w:r w:rsidR="00F81EB7">
              <w:rPr>
                <w:noProof/>
                <w:webHidden/>
              </w:rPr>
              <w:fldChar w:fldCharType="begin"/>
            </w:r>
            <w:r w:rsidR="00F81EB7">
              <w:rPr>
                <w:noProof/>
                <w:webHidden/>
              </w:rPr>
              <w:instrText xml:space="preserve"> PAGEREF _Toc469436486 \h </w:instrText>
            </w:r>
            <w:r w:rsidR="00F81EB7">
              <w:rPr>
                <w:noProof/>
                <w:webHidden/>
              </w:rPr>
            </w:r>
            <w:r w:rsidR="00F81EB7">
              <w:rPr>
                <w:noProof/>
                <w:webHidden/>
              </w:rPr>
              <w:fldChar w:fldCharType="separate"/>
            </w:r>
            <w:r w:rsidR="00F81EB7">
              <w:rPr>
                <w:noProof/>
                <w:webHidden/>
              </w:rPr>
              <w:t>269</w:t>
            </w:r>
            <w:r w:rsidR="00F81EB7">
              <w:rPr>
                <w:noProof/>
                <w:webHidden/>
              </w:rPr>
              <w:fldChar w:fldCharType="end"/>
            </w:r>
          </w:hyperlink>
        </w:p>
        <w:p w14:paraId="4C6A5785" w14:textId="77777777" w:rsidR="00F81EB7" w:rsidRDefault="00894860">
          <w:pPr>
            <w:pStyle w:val="Mucluc3"/>
            <w:tabs>
              <w:tab w:val="left" w:pos="1200"/>
              <w:tab w:val="right" w:leader="dot" w:pos="8992"/>
            </w:tabs>
            <w:rPr>
              <w:noProof/>
            </w:rPr>
          </w:pPr>
          <w:hyperlink w:anchor="_Toc469436487" w:history="1">
            <w:r w:rsidR="00F81EB7" w:rsidRPr="00714882">
              <w:rPr>
                <w:rStyle w:val="Siuktni"/>
                <w:rFonts w:cstheme="minorHAnsi"/>
                <w:noProof/>
                <w14:scene3d>
                  <w14:camera w14:prst="orthographicFront"/>
                  <w14:lightRig w14:rig="threePt" w14:dir="t">
                    <w14:rot w14:lat="0" w14:lon="0" w14:rev="0"/>
                  </w14:lightRig>
                </w14:scene3d>
              </w:rPr>
              <w:t>5.6.2</w:t>
            </w:r>
            <w:r w:rsidR="00F81EB7">
              <w:rPr>
                <w:noProof/>
              </w:rPr>
              <w:tab/>
            </w:r>
            <w:r w:rsidR="00F81EB7" w:rsidRPr="00714882">
              <w:rPr>
                <w:rStyle w:val="Siuktni"/>
                <w:noProof/>
              </w:rPr>
              <w:t>Software</w:t>
            </w:r>
            <w:r w:rsidR="00F81EB7" w:rsidRPr="00714882">
              <w:rPr>
                <w:rStyle w:val="Siuktni"/>
                <w:rFonts w:ascii="MS Mincho" w:eastAsia="MS Mincho" w:hAnsi="MS Mincho" w:hint="eastAsia"/>
                <w:noProof/>
              </w:rPr>
              <w:t xml:space="preserve">　ソフトウェア</w:t>
            </w:r>
            <w:r w:rsidR="00F81EB7">
              <w:rPr>
                <w:noProof/>
                <w:webHidden/>
              </w:rPr>
              <w:tab/>
            </w:r>
            <w:r w:rsidR="00F81EB7">
              <w:rPr>
                <w:noProof/>
                <w:webHidden/>
              </w:rPr>
              <w:fldChar w:fldCharType="begin"/>
            </w:r>
            <w:r w:rsidR="00F81EB7">
              <w:rPr>
                <w:noProof/>
                <w:webHidden/>
              </w:rPr>
              <w:instrText xml:space="preserve"> PAGEREF _Toc469436487 \h </w:instrText>
            </w:r>
            <w:r w:rsidR="00F81EB7">
              <w:rPr>
                <w:noProof/>
                <w:webHidden/>
              </w:rPr>
            </w:r>
            <w:r w:rsidR="00F81EB7">
              <w:rPr>
                <w:noProof/>
                <w:webHidden/>
              </w:rPr>
              <w:fldChar w:fldCharType="separate"/>
            </w:r>
            <w:r w:rsidR="00F81EB7">
              <w:rPr>
                <w:noProof/>
                <w:webHidden/>
              </w:rPr>
              <w:t>269</w:t>
            </w:r>
            <w:r w:rsidR="00F81EB7">
              <w:rPr>
                <w:noProof/>
                <w:webHidden/>
              </w:rPr>
              <w:fldChar w:fldCharType="end"/>
            </w:r>
          </w:hyperlink>
        </w:p>
        <w:p w14:paraId="26AC79EF" w14:textId="77777777" w:rsidR="00F81EB7" w:rsidRDefault="00894860">
          <w:pPr>
            <w:pStyle w:val="Mucluc2"/>
            <w:tabs>
              <w:tab w:val="left" w:pos="800"/>
              <w:tab w:val="right" w:leader="dot" w:pos="8992"/>
            </w:tabs>
            <w:rPr>
              <w:noProof/>
            </w:rPr>
          </w:pPr>
          <w:hyperlink w:anchor="_Toc469436488" w:history="1">
            <w:r w:rsidR="00F81EB7" w:rsidRPr="00714882">
              <w:rPr>
                <w:rStyle w:val="Siuktni"/>
                <w:rFonts w:cstheme="minorHAnsi"/>
                <w:noProof/>
                <w14:scene3d>
                  <w14:camera w14:prst="orthographicFront"/>
                  <w14:lightRig w14:rig="threePt" w14:dir="t">
                    <w14:rot w14:lat="0" w14:lon="0" w14:rev="0"/>
                  </w14:lightRig>
                </w14:scene3d>
              </w:rPr>
              <w:t>5.7</w:t>
            </w:r>
            <w:r w:rsidR="00F81EB7">
              <w:rPr>
                <w:noProof/>
              </w:rPr>
              <w:tab/>
            </w:r>
            <w:r w:rsidR="00F81EB7" w:rsidRPr="00714882">
              <w:rPr>
                <w:rStyle w:val="Siuktni"/>
                <w:noProof/>
              </w:rPr>
              <w:t>Test Milestones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テストマイルストーン</w:t>
            </w:r>
            <w:r w:rsidR="00F81EB7">
              <w:rPr>
                <w:noProof/>
                <w:webHidden/>
              </w:rPr>
              <w:tab/>
            </w:r>
            <w:r w:rsidR="00F81EB7">
              <w:rPr>
                <w:noProof/>
                <w:webHidden/>
              </w:rPr>
              <w:fldChar w:fldCharType="begin"/>
            </w:r>
            <w:r w:rsidR="00F81EB7">
              <w:rPr>
                <w:noProof/>
                <w:webHidden/>
              </w:rPr>
              <w:instrText xml:space="preserve"> PAGEREF _Toc469436488 \h </w:instrText>
            </w:r>
            <w:r w:rsidR="00F81EB7">
              <w:rPr>
                <w:noProof/>
                <w:webHidden/>
              </w:rPr>
            </w:r>
            <w:r w:rsidR="00F81EB7">
              <w:rPr>
                <w:noProof/>
                <w:webHidden/>
              </w:rPr>
              <w:fldChar w:fldCharType="separate"/>
            </w:r>
            <w:r w:rsidR="00F81EB7">
              <w:rPr>
                <w:noProof/>
                <w:webHidden/>
              </w:rPr>
              <w:t>270</w:t>
            </w:r>
            <w:r w:rsidR="00F81EB7">
              <w:rPr>
                <w:noProof/>
                <w:webHidden/>
              </w:rPr>
              <w:fldChar w:fldCharType="end"/>
            </w:r>
          </w:hyperlink>
        </w:p>
        <w:p w14:paraId="41CE9FE3" w14:textId="77777777" w:rsidR="00F81EB7" w:rsidRDefault="00894860">
          <w:pPr>
            <w:pStyle w:val="Mucluc2"/>
            <w:tabs>
              <w:tab w:val="left" w:pos="800"/>
              <w:tab w:val="right" w:leader="dot" w:pos="8992"/>
            </w:tabs>
            <w:rPr>
              <w:noProof/>
            </w:rPr>
          </w:pPr>
          <w:hyperlink w:anchor="_Toc469436489" w:history="1">
            <w:r w:rsidR="00F81EB7" w:rsidRPr="00714882">
              <w:rPr>
                <w:rStyle w:val="Siuktni"/>
                <w:rFonts w:cstheme="minorHAnsi"/>
                <w:noProof/>
                <w14:scene3d>
                  <w14:camera w14:prst="orthographicFront"/>
                  <w14:lightRig w14:rig="threePt" w14:dir="t">
                    <w14:rot w14:lat="0" w14:lon="0" w14:rev="0"/>
                  </w14:lightRig>
                </w14:scene3d>
              </w:rPr>
              <w:t>5.8</w:t>
            </w:r>
            <w:r w:rsidR="00F81EB7">
              <w:rPr>
                <w:noProof/>
              </w:rPr>
              <w:tab/>
            </w:r>
            <w:r w:rsidR="00F81EB7" w:rsidRPr="00714882">
              <w:rPr>
                <w:rStyle w:val="Siuktni"/>
                <w:noProof/>
              </w:rPr>
              <w:t>Deliverables</w:t>
            </w:r>
            <w:r w:rsidR="00F81EB7" w:rsidRPr="00714882">
              <w:rPr>
                <w:rStyle w:val="Siuktni"/>
                <w:rFonts w:ascii="MS Mincho" w:eastAsia="MS Mincho" w:hAnsi="MS Mincho" w:hint="eastAsia"/>
                <w:noProof/>
              </w:rPr>
              <w:t xml:space="preserve">　</w:t>
            </w:r>
            <w:r w:rsidR="00F81EB7" w:rsidRPr="00714882">
              <w:rPr>
                <w:rStyle w:val="Siuktni"/>
                <w:rFonts w:cs="Arial" w:hint="eastAsia"/>
                <w:noProof/>
              </w:rPr>
              <w:t>納品物</w:t>
            </w:r>
            <w:r w:rsidR="00F81EB7">
              <w:rPr>
                <w:noProof/>
                <w:webHidden/>
              </w:rPr>
              <w:tab/>
            </w:r>
            <w:r w:rsidR="00F81EB7">
              <w:rPr>
                <w:noProof/>
                <w:webHidden/>
              </w:rPr>
              <w:fldChar w:fldCharType="begin"/>
            </w:r>
            <w:r w:rsidR="00F81EB7">
              <w:rPr>
                <w:noProof/>
                <w:webHidden/>
              </w:rPr>
              <w:instrText xml:space="preserve"> PAGEREF _Toc469436489 \h </w:instrText>
            </w:r>
            <w:r w:rsidR="00F81EB7">
              <w:rPr>
                <w:noProof/>
                <w:webHidden/>
              </w:rPr>
            </w:r>
            <w:r w:rsidR="00F81EB7">
              <w:rPr>
                <w:noProof/>
                <w:webHidden/>
              </w:rPr>
              <w:fldChar w:fldCharType="separate"/>
            </w:r>
            <w:r w:rsidR="00F81EB7">
              <w:rPr>
                <w:noProof/>
                <w:webHidden/>
              </w:rPr>
              <w:t>271</w:t>
            </w:r>
            <w:r w:rsidR="00F81EB7">
              <w:rPr>
                <w:noProof/>
                <w:webHidden/>
              </w:rPr>
              <w:fldChar w:fldCharType="end"/>
            </w:r>
          </w:hyperlink>
        </w:p>
        <w:p w14:paraId="2ED8AE0B" w14:textId="77777777" w:rsidR="00F81EB7" w:rsidRDefault="00894860">
          <w:pPr>
            <w:pStyle w:val="Mucluc2"/>
            <w:tabs>
              <w:tab w:val="left" w:pos="800"/>
              <w:tab w:val="right" w:leader="dot" w:pos="8992"/>
            </w:tabs>
            <w:rPr>
              <w:noProof/>
            </w:rPr>
          </w:pPr>
          <w:hyperlink w:anchor="_Toc469436490" w:history="1">
            <w:r w:rsidR="00F81EB7" w:rsidRPr="00714882">
              <w:rPr>
                <w:rStyle w:val="Siuktni"/>
                <w:rFonts w:cstheme="minorHAnsi"/>
                <w:noProof/>
                <w14:scene3d>
                  <w14:camera w14:prst="orthographicFront"/>
                  <w14:lightRig w14:rig="threePt" w14:dir="t">
                    <w14:rot w14:lat="0" w14:lon="0" w14:rev="0"/>
                  </w14:lightRig>
                </w14:scene3d>
              </w:rPr>
              <w:t>5.9</w:t>
            </w:r>
            <w:r w:rsidR="00F81EB7">
              <w:rPr>
                <w:noProof/>
              </w:rPr>
              <w:tab/>
            </w:r>
            <w:r w:rsidR="00F81EB7" w:rsidRPr="00714882">
              <w:rPr>
                <w:rStyle w:val="Siuktni"/>
                <w:noProof/>
              </w:rPr>
              <w:t>Test Case</w:t>
            </w:r>
            <w:r w:rsidR="00F81EB7" w:rsidRPr="00714882">
              <w:rPr>
                <w:rStyle w:val="Siuktni"/>
                <w:rFonts w:ascii="MS Mincho" w:eastAsia="MS Mincho" w:hAnsi="MS Mincho" w:hint="eastAsia"/>
                <w:noProof/>
              </w:rPr>
              <w:t xml:space="preserve">　</w:t>
            </w:r>
            <w:r w:rsidR="00F81EB7" w:rsidRPr="00714882">
              <w:rPr>
                <w:rStyle w:val="Siuktni"/>
                <w:rFonts w:eastAsia="MS Mincho" w:hint="eastAsia"/>
                <w:noProof/>
              </w:rPr>
              <w:t>テストケース</w:t>
            </w:r>
            <w:r w:rsidR="00F81EB7">
              <w:rPr>
                <w:noProof/>
                <w:webHidden/>
              </w:rPr>
              <w:tab/>
            </w:r>
            <w:r w:rsidR="00F81EB7">
              <w:rPr>
                <w:noProof/>
                <w:webHidden/>
              </w:rPr>
              <w:fldChar w:fldCharType="begin"/>
            </w:r>
            <w:r w:rsidR="00F81EB7">
              <w:rPr>
                <w:noProof/>
                <w:webHidden/>
              </w:rPr>
              <w:instrText xml:space="preserve"> PAGEREF _Toc469436490 \h </w:instrText>
            </w:r>
            <w:r w:rsidR="00F81EB7">
              <w:rPr>
                <w:noProof/>
                <w:webHidden/>
              </w:rPr>
            </w:r>
            <w:r w:rsidR="00F81EB7">
              <w:rPr>
                <w:noProof/>
                <w:webHidden/>
              </w:rPr>
              <w:fldChar w:fldCharType="separate"/>
            </w:r>
            <w:r w:rsidR="00F81EB7">
              <w:rPr>
                <w:noProof/>
                <w:webHidden/>
              </w:rPr>
              <w:t>271</w:t>
            </w:r>
            <w:r w:rsidR="00F81EB7">
              <w:rPr>
                <w:noProof/>
                <w:webHidden/>
              </w:rPr>
              <w:fldChar w:fldCharType="end"/>
            </w:r>
          </w:hyperlink>
        </w:p>
        <w:p w14:paraId="4999A906" w14:textId="77777777" w:rsidR="00F81EB7" w:rsidRDefault="00894860">
          <w:pPr>
            <w:pStyle w:val="Mucluc2"/>
            <w:tabs>
              <w:tab w:val="left" w:pos="1000"/>
              <w:tab w:val="right" w:leader="dot" w:pos="8992"/>
            </w:tabs>
            <w:rPr>
              <w:noProof/>
            </w:rPr>
          </w:pPr>
          <w:hyperlink w:anchor="_Toc469436491" w:history="1">
            <w:r w:rsidR="00F81EB7" w:rsidRPr="00714882">
              <w:rPr>
                <w:rStyle w:val="Siuktni"/>
                <w:rFonts w:eastAsia="MS Mincho" w:cstheme="minorHAnsi"/>
                <w:noProof/>
                <w14:scene3d>
                  <w14:camera w14:prst="orthographicFront"/>
                  <w14:lightRig w14:rig="threePt" w14:dir="t">
                    <w14:rot w14:lat="0" w14:lon="0" w14:rev="0"/>
                  </w14:lightRig>
                </w14:scene3d>
              </w:rPr>
              <w:t>5.10</w:t>
            </w:r>
            <w:r w:rsidR="00F81EB7">
              <w:rPr>
                <w:noProof/>
              </w:rPr>
              <w:tab/>
            </w:r>
            <w:r w:rsidR="00F81EB7" w:rsidRPr="00714882">
              <w:rPr>
                <w:rStyle w:val="Siuktni"/>
                <w:noProof/>
              </w:rPr>
              <w:t>Test Report</w:t>
            </w:r>
            <w:r w:rsidR="00F81EB7" w:rsidRPr="00714882">
              <w:rPr>
                <w:rStyle w:val="Siuktni"/>
                <w:rFonts w:ascii="MS Mincho" w:eastAsia="MS Mincho" w:hAnsi="MS Mincho" w:hint="eastAsia"/>
                <w:noProof/>
              </w:rPr>
              <w:t xml:space="preserve">　テストレポート</w:t>
            </w:r>
            <w:r w:rsidR="00F81EB7">
              <w:rPr>
                <w:noProof/>
                <w:webHidden/>
              </w:rPr>
              <w:tab/>
            </w:r>
            <w:r w:rsidR="00F81EB7">
              <w:rPr>
                <w:noProof/>
                <w:webHidden/>
              </w:rPr>
              <w:fldChar w:fldCharType="begin"/>
            </w:r>
            <w:r w:rsidR="00F81EB7">
              <w:rPr>
                <w:noProof/>
                <w:webHidden/>
              </w:rPr>
              <w:instrText xml:space="preserve"> PAGEREF _Toc469436491 \h </w:instrText>
            </w:r>
            <w:r w:rsidR="00F81EB7">
              <w:rPr>
                <w:noProof/>
                <w:webHidden/>
              </w:rPr>
            </w:r>
            <w:r w:rsidR="00F81EB7">
              <w:rPr>
                <w:noProof/>
                <w:webHidden/>
              </w:rPr>
              <w:fldChar w:fldCharType="separate"/>
            </w:r>
            <w:r w:rsidR="00F81EB7">
              <w:rPr>
                <w:noProof/>
                <w:webHidden/>
              </w:rPr>
              <w:t>272</w:t>
            </w:r>
            <w:r w:rsidR="00F81EB7">
              <w:rPr>
                <w:noProof/>
                <w:webHidden/>
              </w:rPr>
              <w:fldChar w:fldCharType="end"/>
            </w:r>
          </w:hyperlink>
        </w:p>
        <w:p w14:paraId="26F61A88" w14:textId="77777777" w:rsidR="00F81EB7" w:rsidRDefault="00894860">
          <w:pPr>
            <w:pStyle w:val="Mucluc3"/>
            <w:tabs>
              <w:tab w:val="left" w:pos="1400"/>
              <w:tab w:val="right" w:leader="dot" w:pos="8992"/>
            </w:tabs>
            <w:rPr>
              <w:noProof/>
            </w:rPr>
          </w:pPr>
          <w:hyperlink w:anchor="_Toc469436492" w:history="1">
            <w:r w:rsidR="00F81EB7" w:rsidRPr="00714882">
              <w:rPr>
                <w:rStyle w:val="Siuktni"/>
                <w:rFonts w:eastAsia="MS Mincho" w:cstheme="minorHAnsi"/>
                <w:noProof/>
                <w14:scene3d>
                  <w14:camera w14:prst="orthographicFront"/>
                  <w14:lightRig w14:rig="threePt" w14:dir="t">
                    <w14:rot w14:lat="0" w14:lon="0" w14:rev="0"/>
                  </w14:lightRig>
                </w14:scene3d>
              </w:rPr>
              <w:t>5.10.1</w:t>
            </w:r>
            <w:r w:rsidR="00F81EB7">
              <w:rPr>
                <w:noProof/>
              </w:rPr>
              <w:tab/>
            </w:r>
            <w:r w:rsidR="00F81EB7" w:rsidRPr="00714882">
              <w:rPr>
                <w:rStyle w:val="Siuktni"/>
                <w:noProof/>
              </w:rPr>
              <w:t xml:space="preserve">Unit Test Report   </w:t>
            </w:r>
            <w:r w:rsidR="00F81EB7" w:rsidRPr="00714882">
              <w:rPr>
                <w:rStyle w:val="Siuktni"/>
                <w:rFonts w:hint="eastAsia"/>
                <w:noProof/>
              </w:rPr>
              <w:t>単体テスト</w:t>
            </w:r>
            <w:r w:rsidR="00F81EB7">
              <w:rPr>
                <w:noProof/>
                <w:webHidden/>
              </w:rPr>
              <w:tab/>
            </w:r>
            <w:r w:rsidR="00F81EB7">
              <w:rPr>
                <w:noProof/>
                <w:webHidden/>
              </w:rPr>
              <w:fldChar w:fldCharType="begin"/>
            </w:r>
            <w:r w:rsidR="00F81EB7">
              <w:rPr>
                <w:noProof/>
                <w:webHidden/>
              </w:rPr>
              <w:instrText xml:space="preserve"> PAGEREF _Toc469436492 \h </w:instrText>
            </w:r>
            <w:r w:rsidR="00F81EB7">
              <w:rPr>
                <w:noProof/>
                <w:webHidden/>
              </w:rPr>
            </w:r>
            <w:r w:rsidR="00F81EB7">
              <w:rPr>
                <w:noProof/>
                <w:webHidden/>
              </w:rPr>
              <w:fldChar w:fldCharType="separate"/>
            </w:r>
            <w:r w:rsidR="00F81EB7">
              <w:rPr>
                <w:noProof/>
                <w:webHidden/>
              </w:rPr>
              <w:t>272</w:t>
            </w:r>
            <w:r w:rsidR="00F81EB7">
              <w:rPr>
                <w:noProof/>
                <w:webHidden/>
              </w:rPr>
              <w:fldChar w:fldCharType="end"/>
            </w:r>
          </w:hyperlink>
        </w:p>
        <w:p w14:paraId="4A649498" w14:textId="77777777" w:rsidR="00F81EB7" w:rsidRDefault="00894860">
          <w:pPr>
            <w:pStyle w:val="Mucluc3"/>
            <w:tabs>
              <w:tab w:val="left" w:pos="1400"/>
              <w:tab w:val="right" w:leader="dot" w:pos="8992"/>
            </w:tabs>
            <w:rPr>
              <w:noProof/>
            </w:rPr>
          </w:pPr>
          <w:hyperlink w:anchor="_Toc469436493" w:history="1">
            <w:r w:rsidR="00F81EB7" w:rsidRPr="00714882">
              <w:rPr>
                <w:rStyle w:val="Siuktni"/>
                <w:rFonts w:cstheme="minorHAnsi"/>
                <w:noProof/>
                <w14:scene3d>
                  <w14:camera w14:prst="orthographicFront"/>
                  <w14:lightRig w14:rig="threePt" w14:dir="t">
                    <w14:rot w14:lat="0" w14:lon="0" w14:rev="0"/>
                  </w14:lightRig>
                </w14:scene3d>
              </w:rPr>
              <w:t>5.10.2</w:t>
            </w:r>
            <w:r w:rsidR="00F81EB7">
              <w:rPr>
                <w:noProof/>
              </w:rPr>
              <w:tab/>
            </w:r>
            <w:r w:rsidR="00F81EB7" w:rsidRPr="00714882">
              <w:rPr>
                <w:rStyle w:val="Siuktni"/>
                <w:noProof/>
              </w:rPr>
              <w:t>Common Test Report</w:t>
            </w:r>
            <w:r w:rsidR="00F81EB7" w:rsidRPr="00714882">
              <w:rPr>
                <w:rStyle w:val="Siuktni"/>
                <w:rFonts w:ascii="MS Mincho" w:eastAsia="MS Mincho" w:hAnsi="MS Mincho" w:hint="eastAsia"/>
                <w:noProof/>
              </w:rPr>
              <w:t xml:space="preserve">　一般テストレポート</w:t>
            </w:r>
            <w:r w:rsidR="00F81EB7">
              <w:rPr>
                <w:noProof/>
                <w:webHidden/>
              </w:rPr>
              <w:tab/>
            </w:r>
            <w:r w:rsidR="00F81EB7">
              <w:rPr>
                <w:noProof/>
                <w:webHidden/>
              </w:rPr>
              <w:fldChar w:fldCharType="begin"/>
            </w:r>
            <w:r w:rsidR="00F81EB7">
              <w:rPr>
                <w:noProof/>
                <w:webHidden/>
              </w:rPr>
              <w:instrText xml:space="preserve"> PAGEREF _Toc469436493 \h </w:instrText>
            </w:r>
            <w:r w:rsidR="00F81EB7">
              <w:rPr>
                <w:noProof/>
                <w:webHidden/>
              </w:rPr>
            </w:r>
            <w:r w:rsidR="00F81EB7">
              <w:rPr>
                <w:noProof/>
                <w:webHidden/>
              </w:rPr>
              <w:fldChar w:fldCharType="separate"/>
            </w:r>
            <w:r w:rsidR="00F81EB7">
              <w:rPr>
                <w:noProof/>
                <w:webHidden/>
              </w:rPr>
              <w:t>273</w:t>
            </w:r>
            <w:r w:rsidR="00F81EB7">
              <w:rPr>
                <w:noProof/>
                <w:webHidden/>
              </w:rPr>
              <w:fldChar w:fldCharType="end"/>
            </w:r>
          </w:hyperlink>
        </w:p>
        <w:p w14:paraId="0FA5661C" w14:textId="77777777" w:rsidR="00F81EB7" w:rsidRDefault="00894860">
          <w:pPr>
            <w:pStyle w:val="Mucluc3"/>
            <w:tabs>
              <w:tab w:val="left" w:pos="1400"/>
              <w:tab w:val="right" w:leader="dot" w:pos="8992"/>
            </w:tabs>
            <w:rPr>
              <w:noProof/>
            </w:rPr>
          </w:pPr>
          <w:hyperlink w:anchor="_Toc469436494" w:history="1">
            <w:r w:rsidR="00F81EB7" w:rsidRPr="00714882">
              <w:rPr>
                <w:rStyle w:val="Siuktni"/>
                <w:rFonts w:cstheme="minorHAnsi"/>
                <w:noProof/>
                <w14:scene3d>
                  <w14:camera w14:prst="orthographicFront"/>
                  <w14:lightRig w14:rig="threePt" w14:dir="t">
                    <w14:rot w14:lat="0" w14:lon="0" w14:rev="0"/>
                  </w14:lightRig>
                </w14:scene3d>
              </w:rPr>
              <w:t>5.10.3</w:t>
            </w:r>
            <w:r w:rsidR="00F81EB7">
              <w:rPr>
                <w:noProof/>
              </w:rPr>
              <w:tab/>
            </w:r>
            <w:r w:rsidR="00F81EB7" w:rsidRPr="00714882">
              <w:rPr>
                <w:rStyle w:val="Siuktni"/>
                <w:noProof/>
              </w:rPr>
              <w:t>Integration Test Report</w:t>
            </w:r>
            <w:r w:rsidR="00F81EB7" w:rsidRPr="00714882">
              <w:rPr>
                <w:rStyle w:val="Siuktni"/>
                <w:rFonts w:ascii="MS Mincho" w:eastAsia="MS Mincho" w:hAnsi="MS Mincho" w:hint="eastAsia"/>
                <w:noProof/>
              </w:rPr>
              <w:t xml:space="preserve">　統合テストレポート</w:t>
            </w:r>
            <w:r w:rsidR="00F81EB7">
              <w:rPr>
                <w:noProof/>
                <w:webHidden/>
              </w:rPr>
              <w:tab/>
            </w:r>
            <w:r w:rsidR="00F81EB7">
              <w:rPr>
                <w:noProof/>
                <w:webHidden/>
              </w:rPr>
              <w:fldChar w:fldCharType="begin"/>
            </w:r>
            <w:r w:rsidR="00F81EB7">
              <w:rPr>
                <w:noProof/>
                <w:webHidden/>
              </w:rPr>
              <w:instrText xml:space="preserve"> PAGEREF _Toc469436494 \h </w:instrText>
            </w:r>
            <w:r w:rsidR="00F81EB7">
              <w:rPr>
                <w:noProof/>
                <w:webHidden/>
              </w:rPr>
            </w:r>
            <w:r w:rsidR="00F81EB7">
              <w:rPr>
                <w:noProof/>
                <w:webHidden/>
              </w:rPr>
              <w:fldChar w:fldCharType="separate"/>
            </w:r>
            <w:r w:rsidR="00F81EB7">
              <w:rPr>
                <w:noProof/>
                <w:webHidden/>
              </w:rPr>
              <w:t>273</w:t>
            </w:r>
            <w:r w:rsidR="00F81EB7">
              <w:rPr>
                <w:noProof/>
                <w:webHidden/>
              </w:rPr>
              <w:fldChar w:fldCharType="end"/>
            </w:r>
          </w:hyperlink>
        </w:p>
        <w:p w14:paraId="574B004F" w14:textId="77777777" w:rsidR="00F81EB7" w:rsidRDefault="00894860">
          <w:pPr>
            <w:pStyle w:val="Mucluc3"/>
            <w:tabs>
              <w:tab w:val="left" w:pos="1400"/>
              <w:tab w:val="right" w:leader="dot" w:pos="8992"/>
            </w:tabs>
            <w:rPr>
              <w:noProof/>
            </w:rPr>
          </w:pPr>
          <w:hyperlink w:anchor="_Toc469436495" w:history="1">
            <w:r w:rsidR="00F81EB7" w:rsidRPr="00714882">
              <w:rPr>
                <w:rStyle w:val="Siuktni"/>
                <w:rFonts w:cstheme="minorHAnsi"/>
                <w:noProof/>
                <w14:scene3d>
                  <w14:camera w14:prst="orthographicFront"/>
                  <w14:lightRig w14:rig="threePt" w14:dir="t">
                    <w14:rot w14:lat="0" w14:lon="0" w14:rev="0"/>
                  </w14:lightRig>
                </w14:scene3d>
              </w:rPr>
              <w:t>5.10.4</w:t>
            </w:r>
            <w:r w:rsidR="00F81EB7">
              <w:rPr>
                <w:noProof/>
              </w:rPr>
              <w:tab/>
            </w:r>
            <w:r w:rsidR="00F81EB7" w:rsidRPr="00714882">
              <w:rPr>
                <w:rStyle w:val="Siuktni"/>
                <w:noProof/>
              </w:rPr>
              <w:t>System Test Report</w:t>
            </w:r>
            <w:r w:rsidR="00F81EB7" w:rsidRPr="00714882">
              <w:rPr>
                <w:rStyle w:val="Siuktni"/>
                <w:rFonts w:ascii="MS Mincho" w:eastAsia="MS Mincho" w:hAnsi="MS Mincho" w:hint="eastAsia"/>
                <w:noProof/>
              </w:rPr>
              <w:t xml:space="preserve">　システムテストレポート</w:t>
            </w:r>
            <w:r w:rsidR="00F81EB7">
              <w:rPr>
                <w:noProof/>
                <w:webHidden/>
              </w:rPr>
              <w:tab/>
            </w:r>
            <w:r w:rsidR="00F81EB7">
              <w:rPr>
                <w:noProof/>
                <w:webHidden/>
              </w:rPr>
              <w:fldChar w:fldCharType="begin"/>
            </w:r>
            <w:r w:rsidR="00F81EB7">
              <w:rPr>
                <w:noProof/>
                <w:webHidden/>
              </w:rPr>
              <w:instrText xml:space="preserve"> PAGEREF _Toc469436495 \h </w:instrText>
            </w:r>
            <w:r w:rsidR="00F81EB7">
              <w:rPr>
                <w:noProof/>
                <w:webHidden/>
              </w:rPr>
            </w:r>
            <w:r w:rsidR="00F81EB7">
              <w:rPr>
                <w:noProof/>
                <w:webHidden/>
              </w:rPr>
              <w:fldChar w:fldCharType="separate"/>
            </w:r>
            <w:r w:rsidR="00F81EB7">
              <w:rPr>
                <w:noProof/>
                <w:webHidden/>
              </w:rPr>
              <w:t>273</w:t>
            </w:r>
            <w:r w:rsidR="00F81EB7">
              <w:rPr>
                <w:noProof/>
                <w:webHidden/>
              </w:rPr>
              <w:fldChar w:fldCharType="end"/>
            </w:r>
          </w:hyperlink>
        </w:p>
        <w:p w14:paraId="7357C31E" w14:textId="77777777" w:rsidR="00F81EB7" w:rsidRDefault="00894860">
          <w:pPr>
            <w:pStyle w:val="Mucluc3"/>
            <w:tabs>
              <w:tab w:val="left" w:pos="1400"/>
              <w:tab w:val="right" w:leader="dot" w:pos="8992"/>
            </w:tabs>
            <w:rPr>
              <w:noProof/>
            </w:rPr>
          </w:pPr>
          <w:hyperlink w:anchor="_Toc469436496" w:history="1">
            <w:r w:rsidR="00F81EB7" w:rsidRPr="00714882">
              <w:rPr>
                <w:rStyle w:val="Siuktni"/>
                <w:rFonts w:cstheme="minorHAnsi"/>
                <w:noProof/>
                <w14:scene3d>
                  <w14:camera w14:prst="orthographicFront"/>
                  <w14:lightRig w14:rig="threePt" w14:dir="t">
                    <w14:rot w14:lat="0" w14:lon="0" w14:rev="0"/>
                  </w14:lightRig>
                </w14:scene3d>
              </w:rPr>
              <w:t>5.10.5</w:t>
            </w:r>
            <w:r w:rsidR="00F81EB7">
              <w:rPr>
                <w:noProof/>
              </w:rPr>
              <w:tab/>
            </w:r>
            <w:r w:rsidR="00F81EB7" w:rsidRPr="00714882">
              <w:rPr>
                <w:rStyle w:val="Siuktni"/>
                <w:noProof/>
              </w:rPr>
              <w:t>Test Report</w:t>
            </w:r>
            <w:r w:rsidR="00F81EB7" w:rsidRPr="00714882">
              <w:rPr>
                <w:rStyle w:val="Siuktni"/>
                <w:rFonts w:ascii="MS Mincho" w:eastAsia="MS Mincho" w:hAnsi="MS Mincho" w:hint="eastAsia"/>
                <w:noProof/>
              </w:rPr>
              <w:t xml:space="preserve">　テストレポート</w:t>
            </w:r>
            <w:r w:rsidR="00F81EB7">
              <w:rPr>
                <w:noProof/>
                <w:webHidden/>
              </w:rPr>
              <w:tab/>
            </w:r>
            <w:r w:rsidR="00F81EB7">
              <w:rPr>
                <w:noProof/>
                <w:webHidden/>
              </w:rPr>
              <w:fldChar w:fldCharType="begin"/>
            </w:r>
            <w:r w:rsidR="00F81EB7">
              <w:rPr>
                <w:noProof/>
                <w:webHidden/>
              </w:rPr>
              <w:instrText xml:space="preserve"> PAGEREF _Toc469436496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08E54FBC" w14:textId="77777777" w:rsidR="00F81EB7" w:rsidRDefault="00894860">
          <w:pPr>
            <w:pStyle w:val="Mucluc1"/>
            <w:tabs>
              <w:tab w:val="left" w:pos="440"/>
              <w:tab w:val="right" w:leader="dot" w:pos="8992"/>
            </w:tabs>
            <w:rPr>
              <w:noProof/>
            </w:rPr>
          </w:pPr>
          <w:hyperlink w:anchor="_Toc469436497" w:history="1">
            <w:r w:rsidR="00F81EB7" w:rsidRPr="00714882">
              <w:rPr>
                <w:rStyle w:val="Siuktni"/>
                <w:noProof/>
              </w:rPr>
              <w:t>6</w:t>
            </w:r>
            <w:r w:rsidR="00F81EB7">
              <w:rPr>
                <w:noProof/>
              </w:rPr>
              <w:tab/>
            </w:r>
            <w:r w:rsidR="00F81EB7" w:rsidRPr="00714882">
              <w:rPr>
                <w:rStyle w:val="Siuktni"/>
                <w:noProof/>
              </w:rPr>
              <w:t>USER MANUAL</w:t>
            </w:r>
            <w:r w:rsidR="00F81EB7" w:rsidRPr="00714882">
              <w:rPr>
                <w:rStyle w:val="Siuktni"/>
                <w:rFonts w:ascii="MS Mincho" w:eastAsia="MS Mincho" w:hAnsi="MS Mincho" w:hint="eastAsia"/>
                <w:noProof/>
              </w:rPr>
              <w:t xml:space="preserve">　ユーザーマニュアル</w:t>
            </w:r>
            <w:r w:rsidR="00F81EB7">
              <w:rPr>
                <w:noProof/>
                <w:webHidden/>
              </w:rPr>
              <w:tab/>
            </w:r>
            <w:r w:rsidR="00F81EB7">
              <w:rPr>
                <w:noProof/>
                <w:webHidden/>
              </w:rPr>
              <w:fldChar w:fldCharType="begin"/>
            </w:r>
            <w:r w:rsidR="00F81EB7">
              <w:rPr>
                <w:noProof/>
                <w:webHidden/>
              </w:rPr>
              <w:instrText xml:space="preserve"> PAGEREF _Toc469436497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6030A042" w14:textId="77777777" w:rsidR="00F81EB7" w:rsidRDefault="00894860">
          <w:pPr>
            <w:pStyle w:val="Mucluc2"/>
            <w:tabs>
              <w:tab w:val="left" w:pos="800"/>
              <w:tab w:val="right" w:leader="dot" w:pos="8992"/>
            </w:tabs>
            <w:rPr>
              <w:noProof/>
            </w:rPr>
          </w:pPr>
          <w:hyperlink w:anchor="_Toc469436498" w:history="1">
            <w:r w:rsidR="00F81EB7" w:rsidRPr="00714882">
              <w:rPr>
                <w:rStyle w:val="Siuktni"/>
                <w:rFonts w:cstheme="minorHAnsi"/>
                <w:noProof/>
                <w14:scene3d>
                  <w14:camera w14:prst="orthographicFront"/>
                  <w14:lightRig w14:rig="threePt" w14:dir="t">
                    <w14:rot w14:lat="0" w14:lon="0" w14:rev="0"/>
                  </w14:lightRig>
                </w14:scene3d>
              </w:rPr>
              <w:t>6.1</w:t>
            </w:r>
            <w:r w:rsidR="00F81EB7">
              <w:rPr>
                <w:noProof/>
              </w:rPr>
              <w:tab/>
            </w:r>
            <w:r w:rsidR="00F81EB7" w:rsidRPr="00714882">
              <w:rPr>
                <w:rStyle w:val="Siuktni"/>
                <w:noProof/>
              </w:rPr>
              <w:t>Install Guide</w:t>
            </w:r>
            <w:r w:rsidR="00F81EB7" w:rsidRPr="00714882">
              <w:rPr>
                <w:rStyle w:val="Siuktni"/>
                <w:rFonts w:ascii="MS Mincho" w:eastAsia="MS Mincho" w:hAnsi="MS Mincho" w:hint="eastAsia"/>
                <w:noProof/>
              </w:rPr>
              <w:t xml:space="preserve">　</w:t>
            </w:r>
            <w:r w:rsidR="00F81EB7" w:rsidRPr="00714882">
              <w:rPr>
                <w:rStyle w:val="Siuktni"/>
                <w:rFonts w:hint="eastAsia"/>
                <w:noProof/>
              </w:rPr>
              <w:t>インストールガイド</w:t>
            </w:r>
            <w:r w:rsidR="00F81EB7">
              <w:rPr>
                <w:noProof/>
                <w:webHidden/>
              </w:rPr>
              <w:tab/>
            </w:r>
            <w:r w:rsidR="00F81EB7">
              <w:rPr>
                <w:noProof/>
                <w:webHidden/>
              </w:rPr>
              <w:fldChar w:fldCharType="begin"/>
            </w:r>
            <w:r w:rsidR="00F81EB7">
              <w:rPr>
                <w:noProof/>
                <w:webHidden/>
              </w:rPr>
              <w:instrText xml:space="preserve"> PAGEREF _Toc469436498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4480F053" w14:textId="77777777" w:rsidR="00F81EB7" w:rsidRDefault="00894860">
          <w:pPr>
            <w:pStyle w:val="Mucluc3"/>
            <w:tabs>
              <w:tab w:val="left" w:pos="1200"/>
              <w:tab w:val="right" w:leader="dot" w:pos="8992"/>
            </w:tabs>
            <w:rPr>
              <w:noProof/>
            </w:rPr>
          </w:pPr>
          <w:hyperlink w:anchor="_Toc469436499" w:history="1">
            <w:r w:rsidR="00F81EB7" w:rsidRPr="00714882">
              <w:rPr>
                <w:rStyle w:val="Siuktni"/>
                <w:rFonts w:cstheme="minorHAnsi"/>
                <w:noProof/>
                <w14:scene3d>
                  <w14:camera w14:prst="orthographicFront"/>
                  <w14:lightRig w14:rig="threePt" w14:dir="t">
                    <w14:rot w14:lat="0" w14:lon="0" w14:rev="0"/>
                  </w14:lightRig>
                </w14:scene3d>
              </w:rPr>
              <w:t>6.1.1</w:t>
            </w:r>
            <w:r w:rsidR="00F81EB7">
              <w:rPr>
                <w:noProof/>
              </w:rPr>
              <w:tab/>
            </w:r>
            <w:r w:rsidR="00F81EB7" w:rsidRPr="00714882">
              <w:rPr>
                <w:rStyle w:val="Siuktni"/>
                <w:noProof/>
              </w:rPr>
              <w:t>Introduction</w:t>
            </w:r>
            <w:r w:rsidR="00F81EB7" w:rsidRPr="00714882">
              <w:rPr>
                <w:rStyle w:val="Siuktni"/>
                <w:rFonts w:ascii="MS Mincho" w:eastAsia="MS Mincho" w:hAnsi="MS Mincho" w:hint="eastAsia"/>
                <w:noProof/>
              </w:rPr>
              <w:t xml:space="preserve">　はじめに</w:t>
            </w:r>
            <w:r w:rsidR="00F81EB7">
              <w:rPr>
                <w:noProof/>
                <w:webHidden/>
              </w:rPr>
              <w:tab/>
            </w:r>
            <w:r w:rsidR="00F81EB7">
              <w:rPr>
                <w:noProof/>
                <w:webHidden/>
              </w:rPr>
              <w:fldChar w:fldCharType="begin"/>
            </w:r>
            <w:r w:rsidR="00F81EB7">
              <w:rPr>
                <w:noProof/>
                <w:webHidden/>
              </w:rPr>
              <w:instrText xml:space="preserve"> PAGEREF _Toc469436499 \h </w:instrText>
            </w:r>
            <w:r w:rsidR="00F81EB7">
              <w:rPr>
                <w:noProof/>
                <w:webHidden/>
              </w:rPr>
            </w:r>
            <w:r w:rsidR="00F81EB7">
              <w:rPr>
                <w:noProof/>
                <w:webHidden/>
              </w:rPr>
              <w:fldChar w:fldCharType="separate"/>
            </w:r>
            <w:r w:rsidR="00F81EB7">
              <w:rPr>
                <w:noProof/>
                <w:webHidden/>
              </w:rPr>
              <w:t>274</w:t>
            </w:r>
            <w:r w:rsidR="00F81EB7">
              <w:rPr>
                <w:noProof/>
                <w:webHidden/>
              </w:rPr>
              <w:fldChar w:fldCharType="end"/>
            </w:r>
          </w:hyperlink>
        </w:p>
        <w:p w14:paraId="21906CA8" w14:textId="77777777" w:rsidR="00F81EB7" w:rsidRDefault="00894860">
          <w:pPr>
            <w:pStyle w:val="Mucluc3"/>
            <w:tabs>
              <w:tab w:val="left" w:pos="1200"/>
              <w:tab w:val="right" w:leader="dot" w:pos="8992"/>
            </w:tabs>
            <w:rPr>
              <w:noProof/>
            </w:rPr>
          </w:pPr>
          <w:hyperlink w:anchor="_Toc469436500" w:history="1">
            <w:r w:rsidR="00F81EB7" w:rsidRPr="00714882">
              <w:rPr>
                <w:rStyle w:val="Siuktni"/>
                <w:rFonts w:cstheme="minorHAnsi"/>
                <w:noProof/>
                <w14:scene3d>
                  <w14:camera w14:prst="orthographicFront"/>
                  <w14:lightRig w14:rig="threePt" w14:dir="t">
                    <w14:rot w14:lat="0" w14:lon="0" w14:rev="0"/>
                  </w14:lightRig>
                </w14:scene3d>
              </w:rPr>
              <w:t>6.1.2</w:t>
            </w:r>
            <w:r w:rsidR="00F81EB7">
              <w:rPr>
                <w:noProof/>
              </w:rPr>
              <w:tab/>
            </w:r>
            <w:r w:rsidR="00F81EB7" w:rsidRPr="00714882">
              <w:rPr>
                <w:rStyle w:val="Siuktni"/>
                <w:noProof/>
              </w:rPr>
              <w:t>Installation Guideline</w:t>
            </w:r>
            <w:r w:rsidR="00F81EB7" w:rsidRPr="00714882">
              <w:rPr>
                <w:rStyle w:val="Siuktni"/>
                <w:rFonts w:ascii="MS Mincho" w:eastAsia="MS Mincho" w:hAnsi="MS Mincho" w:hint="eastAsia"/>
                <w:noProof/>
              </w:rPr>
              <w:t xml:space="preserve">　インストールのガイドライン</w:t>
            </w:r>
            <w:r w:rsidR="00F81EB7">
              <w:rPr>
                <w:noProof/>
                <w:webHidden/>
              </w:rPr>
              <w:tab/>
            </w:r>
            <w:r w:rsidR="00F81EB7">
              <w:rPr>
                <w:noProof/>
                <w:webHidden/>
              </w:rPr>
              <w:fldChar w:fldCharType="begin"/>
            </w:r>
            <w:r w:rsidR="00F81EB7">
              <w:rPr>
                <w:noProof/>
                <w:webHidden/>
              </w:rPr>
              <w:instrText xml:space="preserve"> PAGEREF _Toc469436500 \h </w:instrText>
            </w:r>
            <w:r w:rsidR="00F81EB7">
              <w:rPr>
                <w:noProof/>
                <w:webHidden/>
              </w:rPr>
            </w:r>
            <w:r w:rsidR="00F81EB7">
              <w:rPr>
                <w:noProof/>
                <w:webHidden/>
              </w:rPr>
              <w:fldChar w:fldCharType="separate"/>
            </w:r>
            <w:r w:rsidR="00F81EB7">
              <w:rPr>
                <w:noProof/>
                <w:webHidden/>
              </w:rPr>
              <w:t>275</w:t>
            </w:r>
            <w:r w:rsidR="00F81EB7">
              <w:rPr>
                <w:noProof/>
                <w:webHidden/>
              </w:rPr>
              <w:fldChar w:fldCharType="end"/>
            </w:r>
          </w:hyperlink>
        </w:p>
        <w:p w14:paraId="3CA52DF7" w14:textId="77777777" w:rsidR="00F81EB7" w:rsidRDefault="00894860">
          <w:pPr>
            <w:pStyle w:val="Mucluc3"/>
            <w:tabs>
              <w:tab w:val="left" w:pos="1200"/>
              <w:tab w:val="right" w:leader="dot" w:pos="8992"/>
            </w:tabs>
            <w:rPr>
              <w:noProof/>
            </w:rPr>
          </w:pPr>
          <w:hyperlink w:anchor="_Toc469436501" w:history="1">
            <w:r w:rsidR="00F81EB7" w:rsidRPr="00714882">
              <w:rPr>
                <w:rStyle w:val="Siuktni"/>
                <w:rFonts w:cstheme="minorHAnsi"/>
                <w:noProof/>
                <w14:scene3d>
                  <w14:camera w14:prst="orthographicFront"/>
                  <w14:lightRig w14:rig="threePt" w14:dir="t">
                    <w14:rot w14:lat="0" w14:lon="0" w14:rev="0"/>
                  </w14:lightRig>
                </w14:scene3d>
              </w:rPr>
              <w:t>6.1.3</w:t>
            </w:r>
            <w:r w:rsidR="00F81EB7">
              <w:rPr>
                <w:noProof/>
              </w:rPr>
              <w:tab/>
            </w:r>
            <w:r w:rsidR="00F81EB7" w:rsidRPr="00714882">
              <w:rPr>
                <w:rStyle w:val="Siuktni"/>
                <w:noProof/>
              </w:rPr>
              <w:t xml:space="preserve">Other considerations  </w:t>
            </w:r>
            <w:r w:rsidR="00F81EB7" w:rsidRPr="00714882">
              <w:rPr>
                <w:rStyle w:val="Siuktni"/>
                <w:rFonts w:hint="eastAsia"/>
                <w:noProof/>
              </w:rPr>
              <w:t>他の検討事項</w:t>
            </w:r>
            <w:r w:rsidR="00F81EB7">
              <w:rPr>
                <w:noProof/>
                <w:webHidden/>
              </w:rPr>
              <w:tab/>
            </w:r>
            <w:r w:rsidR="00F81EB7">
              <w:rPr>
                <w:noProof/>
                <w:webHidden/>
              </w:rPr>
              <w:fldChar w:fldCharType="begin"/>
            </w:r>
            <w:r w:rsidR="00F81EB7">
              <w:rPr>
                <w:noProof/>
                <w:webHidden/>
              </w:rPr>
              <w:instrText xml:space="preserve"> PAGEREF _Toc469436501 \h </w:instrText>
            </w:r>
            <w:r w:rsidR="00F81EB7">
              <w:rPr>
                <w:noProof/>
                <w:webHidden/>
              </w:rPr>
            </w:r>
            <w:r w:rsidR="00F81EB7">
              <w:rPr>
                <w:noProof/>
                <w:webHidden/>
              </w:rPr>
              <w:fldChar w:fldCharType="separate"/>
            </w:r>
            <w:r w:rsidR="00F81EB7">
              <w:rPr>
                <w:noProof/>
                <w:webHidden/>
              </w:rPr>
              <w:t>279</w:t>
            </w:r>
            <w:r w:rsidR="00F81EB7">
              <w:rPr>
                <w:noProof/>
                <w:webHidden/>
              </w:rPr>
              <w:fldChar w:fldCharType="end"/>
            </w:r>
          </w:hyperlink>
        </w:p>
        <w:p w14:paraId="27E13AC4" w14:textId="77777777" w:rsidR="00F81EB7" w:rsidRDefault="00894860">
          <w:pPr>
            <w:pStyle w:val="Mucluc2"/>
            <w:tabs>
              <w:tab w:val="left" w:pos="800"/>
              <w:tab w:val="right" w:leader="dot" w:pos="8992"/>
            </w:tabs>
            <w:rPr>
              <w:noProof/>
            </w:rPr>
          </w:pPr>
          <w:hyperlink w:anchor="_Toc469436502" w:history="1">
            <w:r w:rsidR="00F81EB7" w:rsidRPr="00714882">
              <w:rPr>
                <w:rStyle w:val="Siuktni"/>
                <w:rFonts w:cstheme="minorHAnsi"/>
                <w:noProof/>
                <w14:scene3d>
                  <w14:camera w14:prst="orthographicFront"/>
                  <w14:lightRig w14:rig="threePt" w14:dir="t">
                    <w14:rot w14:lat="0" w14:lon="0" w14:rev="0"/>
                  </w14:lightRig>
                </w14:scene3d>
              </w:rPr>
              <w:t>6.2</w:t>
            </w:r>
            <w:r w:rsidR="00F81EB7">
              <w:rPr>
                <w:noProof/>
              </w:rPr>
              <w:tab/>
            </w:r>
            <w:r w:rsidR="00F81EB7" w:rsidRPr="00714882">
              <w:rPr>
                <w:rStyle w:val="Siuktni"/>
                <w:noProof/>
              </w:rPr>
              <w:t>User Guide</w:t>
            </w:r>
            <w:r w:rsidR="00F81EB7" w:rsidRPr="00714882">
              <w:rPr>
                <w:rStyle w:val="Siuktni"/>
                <w:rFonts w:ascii="MS Mincho" w:eastAsia="MS Mincho" w:hAnsi="MS Mincho" w:hint="eastAsia"/>
                <w:noProof/>
              </w:rPr>
              <w:t xml:space="preserve">　ユーザーガイド</w:t>
            </w:r>
            <w:r w:rsidR="00F81EB7">
              <w:rPr>
                <w:noProof/>
                <w:webHidden/>
              </w:rPr>
              <w:tab/>
            </w:r>
            <w:r w:rsidR="00F81EB7">
              <w:rPr>
                <w:noProof/>
                <w:webHidden/>
              </w:rPr>
              <w:fldChar w:fldCharType="begin"/>
            </w:r>
            <w:r w:rsidR="00F81EB7">
              <w:rPr>
                <w:noProof/>
                <w:webHidden/>
              </w:rPr>
              <w:instrText xml:space="preserve"> PAGEREF _Toc469436502 \h </w:instrText>
            </w:r>
            <w:r w:rsidR="00F81EB7">
              <w:rPr>
                <w:noProof/>
                <w:webHidden/>
              </w:rPr>
            </w:r>
            <w:r w:rsidR="00F81EB7">
              <w:rPr>
                <w:noProof/>
                <w:webHidden/>
              </w:rPr>
              <w:fldChar w:fldCharType="separate"/>
            </w:r>
            <w:r w:rsidR="00F81EB7">
              <w:rPr>
                <w:noProof/>
                <w:webHidden/>
              </w:rPr>
              <w:t>279</w:t>
            </w:r>
            <w:r w:rsidR="00F81EB7">
              <w:rPr>
                <w:noProof/>
                <w:webHidden/>
              </w:rPr>
              <w:fldChar w:fldCharType="end"/>
            </w:r>
          </w:hyperlink>
        </w:p>
        <w:p w14:paraId="06984979" w14:textId="573AC25C" w:rsidR="00F81EB7" w:rsidRDefault="00894860">
          <w:pPr>
            <w:pStyle w:val="Mucluc3"/>
            <w:tabs>
              <w:tab w:val="left" w:pos="1200"/>
              <w:tab w:val="right" w:leader="dot" w:pos="8992"/>
            </w:tabs>
            <w:rPr>
              <w:noProof/>
            </w:rPr>
          </w:pPr>
          <w:hyperlink w:anchor="_Toc469436503" w:history="1">
            <w:r w:rsidR="00F81EB7" w:rsidRPr="00714882">
              <w:rPr>
                <w:rStyle w:val="Siuktni"/>
                <w:rFonts w:cstheme="minorHAnsi"/>
                <w:noProof/>
                <w14:scene3d>
                  <w14:camera w14:prst="orthographicFront"/>
                  <w14:lightRig w14:rig="threePt" w14:dir="t">
                    <w14:rot w14:lat="0" w14:lon="0" w14:rev="0"/>
                  </w14:lightRig>
                </w14:scene3d>
              </w:rPr>
              <w:t>6.2.1</w:t>
            </w:r>
            <w:r w:rsidR="00F81EB7">
              <w:rPr>
                <w:noProof/>
              </w:rPr>
              <w:tab/>
            </w:r>
            <w:r w:rsidR="005909A8">
              <w:rPr>
                <w:rStyle w:val="Siuktni"/>
                <w:noProof/>
              </w:rPr>
              <w:t>Customer</w:t>
            </w:r>
            <w:r w:rsidR="00F81EB7" w:rsidRPr="00714882">
              <w:rPr>
                <w:rStyle w:val="Siuktni"/>
                <w:rFonts w:ascii="MS Mincho" w:eastAsia="MS Mincho" w:hAnsi="MS Mincho" w:hint="eastAsia"/>
                <w:noProof/>
              </w:rPr>
              <w:t>ゲスト</w:t>
            </w:r>
            <w:r w:rsidR="00F81EB7">
              <w:rPr>
                <w:noProof/>
                <w:webHidden/>
              </w:rPr>
              <w:tab/>
            </w:r>
            <w:r w:rsidR="00F81EB7">
              <w:rPr>
                <w:noProof/>
                <w:webHidden/>
              </w:rPr>
              <w:fldChar w:fldCharType="begin"/>
            </w:r>
            <w:r w:rsidR="00F81EB7">
              <w:rPr>
                <w:noProof/>
                <w:webHidden/>
              </w:rPr>
              <w:instrText xml:space="preserve"> PAGEREF _Toc469436503 \h </w:instrText>
            </w:r>
            <w:r w:rsidR="00F81EB7">
              <w:rPr>
                <w:noProof/>
                <w:webHidden/>
              </w:rPr>
            </w:r>
            <w:r w:rsidR="00F81EB7">
              <w:rPr>
                <w:noProof/>
                <w:webHidden/>
              </w:rPr>
              <w:fldChar w:fldCharType="separate"/>
            </w:r>
            <w:r w:rsidR="00F81EB7">
              <w:rPr>
                <w:noProof/>
                <w:webHidden/>
              </w:rPr>
              <w:t>279</w:t>
            </w:r>
            <w:r w:rsidR="00F81EB7">
              <w:rPr>
                <w:noProof/>
                <w:webHidden/>
              </w:rPr>
              <w:fldChar w:fldCharType="end"/>
            </w:r>
          </w:hyperlink>
        </w:p>
        <w:p w14:paraId="1B475963" w14:textId="353C66A9" w:rsidR="00F81EB7" w:rsidRDefault="00894860">
          <w:pPr>
            <w:pStyle w:val="Mucluc3"/>
            <w:tabs>
              <w:tab w:val="left" w:pos="1200"/>
              <w:tab w:val="right" w:leader="dot" w:pos="8992"/>
            </w:tabs>
            <w:rPr>
              <w:noProof/>
            </w:rPr>
          </w:pPr>
          <w:hyperlink w:anchor="_Toc469436504" w:history="1">
            <w:r w:rsidR="00F81EB7" w:rsidRPr="00714882">
              <w:rPr>
                <w:rStyle w:val="Siuktni"/>
                <w:rFonts w:cstheme="minorHAnsi"/>
                <w:noProof/>
                <w14:scene3d>
                  <w14:camera w14:prst="orthographicFront"/>
                  <w14:lightRig w14:rig="threePt" w14:dir="t">
                    <w14:rot w14:lat="0" w14:lon="0" w14:rev="0"/>
                  </w14:lightRig>
                </w14:scene3d>
              </w:rPr>
              <w:t>6.2.2</w:t>
            </w:r>
            <w:r w:rsidR="00F81EB7">
              <w:rPr>
                <w:noProof/>
              </w:rPr>
              <w:tab/>
            </w:r>
            <w:r w:rsidR="005909A8">
              <w:rPr>
                <w:rStyle w:val="Siuktni"/>
                <w:noProof/>
              </w:rPr>
              <w:t>Manager</w:t>
            </w:r>
            <w:r w:rsidR="00F81EB7" w:rsidRPr="00714882">
              <w:rPr>
                <w:rStyle w:val="Siuktni"/>
                <w:rFonts w:ascii="MS Mincho" w:eastAsia="MS Mincho" w:hAnsi="MS Mincho" w:hint="eastAsia"/>
                <w:noProof/>
              </w:rPr>
              <w:t>メンバー</w:t>
            </w:r>
            <w:r w:rsidR="00F81EB7">
              <w:rPr>
                <w:noProof/>
                <w:webHidden/>
              </w:rPr>
              <w:tab/>
            </w:r>
            <w:r w:rsidR="00F81EB7">
              <w:rPr>
                <w:noProof/>
                <w:webHidden/>
              </w:rPr>
              <w:fldChar w:fldCharType="begin"/>
            </w:r>
            <w:r w:rsidR="00F81EB7">
              <w:rPr>
                <w:noProof/>
                <w:webHidden/>
              </w:rPr>
              <w:instrText xml:space="preserve"> PAGEREF _Toc469436504 \h </w:instrText>
            </w:r>
            <w:r w:rsidR="00F81EB7">
              <w:rPr>
                <w:noProof/>
                <w:webHidden/>
              </w:rPr>
            </w:r>
            <w:r w:rsidR="00F81EB7">
              <w:rPr>
                <w:noProof/>
                <w:webHidden/>
              </w:rPr>
              <w:fldChar w:fldCharType="separate"/>
            </w:r>
            <w:r w:rsidR="00F81EB7">
              <w:rPr>
                <w:noProof/>
                <w:webHidden/>
              </w:rPr>
              <w:t>284</w:t>
            </w:r>
            <w:r w:rsidR="00F81EB7">
              <w:rPr>
                <w:noProof/>
                <w:webHidden/>
              </w:rPr>
              <w:fldChar w:fldCharType="end"/>
            </w:r>
          </w:hyperlink>
        </w:p>
        <w:p w14:paraId="1B3CE7CF" w14:textId="77777777" w:rsidR="00F81EB7" w:rsidRDefault="00894860">
          <w:pPr>
            <w:pStyle w:val="Mucluc3"/>
            <w:tabs>
              <w:tab w:val="left" w:pos="1200"/>
              <w:tab w:val="right" w:leader="dot" w:pos="8992"/>
            </w:tabs>
            <w:rPr>
              <w:noProof/>
            </w:rPr>
          </w:pPr>
          <w:hyperlink w:anchor="_Toc469436505" w:history="1">
            <w:r w:rsidR="00F81EB7" w:rsidRPr="00714882">
              <w:rPr>
                <w:rStyle w:val="Siuktni"/>
                <w:rFonts w:cstheme="minorHAnsi"/>
                <w:noProof/>
                <w14:scene3d>
                  <w14:camera w14:prst="orthographicFront"/>
                  <w14:lightRig w14:rig="threePt" w14:dir="t">
                    <w14:rot w14:lat="0" w14:lon="0" w14:rev="0"/>
                  </w14:lightRig>
                </w14:scene3d>
              </w:rPr>
              <w:t>6.2.3</w:t>
            </w:r>
            <w:r w:rsidR="00F81EB7">
              <w:rPr>
                <w:noProof/>
              </w:rPr>
              <w:tab/>
            </w:r>
            <w:r w:rsidR="00F81EB7" w:rsidRPr="00714882">
              <w:rPr>
                <w:rStyle w:val="Siuktni"/>
                <w:noProof/>
              </w:rPr>
              <w:t>Admin</w:t>
            </w:r>
            <w:r w:rsidR="00F81EB7" w:rsidRPr="00714882">
              <w:rPr>
                <w:rStyle w:val="Siuktni"/>
                <w:rFonts w:ascii="MS Mincho" w:eastAsia="MS Mincho" w:hAnsi="MS Mincho" w:hint="eastAsia"/>
                <w:noProof/>
              </w:rPr>
              <w:t xml:space="preserve">　管理</w:t>
            </w:r>
            <w:r w:rsidR="00F81EB7">
              <w:rPr>
                <w:noProof/>
                <w:webHidden/>
              </w:rPr>
              <w:tab/>
            </w:r>
            <w:r w:rsidR="00F81EB7">
              <w:rPr>
                <w:noProof/>
                <w:webHidden/>
              </w:rPr>
              <w:fldChar w:fldCharType="begin"/>
            </w:r>
            <w:r w:rsidR="00F81EB7">
              <w:rPr>
                <w:noProof/>
                <w:webHidden/>
              </w:rPr>
              <w:instrText xml:space="preserve"> PAGEREF _Toc469436505 \h </w:instrText>
            </w:r>
            <w:r w:rsidR="00F81EB7">
              <w:rPr>
                <w:noProof/>
                <w:webHidden/>
              </w:rPr>
            </w:r>
            <w:r w:rsidR="00F81EB7">
              <w:rPr>
                <w:noProof/>
                <w:webHidden/>
              </w:rPr>
              <w:fldChar w:fldCharType="separate"/>
            </w:r>
            <w:r w:rsidR="00F81EB7">
              <w:rPr>
                <w:noProof/>
                <w:webHidden/>
              </w:rPr>
              <w:t>314</w:t>
            </w:r>
            <w:r w:rsidR="00F81EB7">
              <w:rPr>
                <w:noProof/>
                <w:webHidden/>
              </w:rPr>
              <w:fldChar w:fldCharType="end"/>
            </w:r>
          </w:hyperlink>
        </w:p>
        <w:p w14:paraId="0A95B68F" w14:textId="77777777" w:rsidR="00F81EB7" w:rsidRDefault="00894860">
          <w:pPr>
            <w:pStyle w:val="Mucluc3"/>
            <w:tabs>
              <w:tab w:val="left" w:pos="1200"/>
              <w:tab w:val="right" w:leader="dot" w:pos="8992"/>
            </w:tabs>
            <w:rPr>
              <w:noProof/>
            </w:rPr>
          </w:pPr>
          <w:hyperlink w:anchor="_Toc469436506" w:history="1">
            <w:r w:rsidR="00F81EB7" w:rsidRPr="00714882">
              <w:rPr>
                <w:rStyle w:val="Siuktni"/>
                <w:rFonts w:cstheme="minorHAnsi"/>
                <w:noProof/>
                <w14:scene3d>
                  <w14:camera w14:prst="orthographicFront"/>
                  <w14:lightRig w14:rig="threePt" w14:dir="t">
                    <w14:rot w14:lat="0" w14:lon="0" w14:rev="0"/>
                  </w14:lightRig>
                </w14:scene3d>
              </w:rPr>
              <w:t>6.2.4</w:t>
            </w:r>
            <w:r w:rsidR="00F81EB7">
              <w:rPr>
                <w:noProof/>
              </w:rPr>
              <w:tab/>
            </w:r>
            <w:r w:rsidR="00F81EB7" w:rsidRPr="00714882">
              <w:rPr>
                <w:rStyle w:val="Siuktni"/>
                <w:noProof/>
              </w:rPr>
              <w:t>System</w:t>
            </w:r>
            <w:r w:rsidR="00F81EB7" w:rsidRPr="00714882">
              <w:rPr>
                <w:rStyle w:val="Siuktni"/>
                <w:rFonts w:ascii="MS Mincho" w:eastAsia="MS Mincho" w:hAnsi="MS Mincho" w:hint="eastAsia"/>
                <w:noProof/>
              </w:rPr>
              <w:t xml:space="preserve">　システム</w:t>
            </w:r>
            <w:r w:rsidR="00F81EB7">
              <w:rPr>
                <w:noProof/>
                <w:webHidden/>
              </w:rPr>
              <w:tab/>
            </w:r>
            <w:r w:rsidR="00F81EB7">
              <w:rPr>
                <w:noProof/>
                <w:webHidden/>
              </w:rPr>
              <w:fldChar w:fldCharType="begin"/>
            </w:r>
            <w:r w:rsidR="00F81EB7">
              <w:rPr>
                <w:noProof/>
                <w:webHidden/>
              </w:rPr>
              <w:instrText xml:space="preserve"> PAGEREF _Toc469436506 \h </w:instrText>
            </w:r>
            <w:r w:rsidR="00F81EB7">
              <w:rPr>
                <w:noProof/>
                <w:webHidden/>
              </w:rPr>
            </w:r>
            <w:r w:rsidR="00F81EB7">
              <w:rPr>
                <w:noProof/>
                <w:webHidden/>
              </w:rPr>
              <w:fldChar w:fldCharType="separate"/>
            </w:r>
            <w:r w:rsidR="00F81EB7">
              <w:rPr>
                <w:noProof/>
                <w:webHidden/>
              </w:rPr>
              <w:t>338</w:t>
            </w:r>
            <w:r w:rsidR="00F81EB7">
              <w:rPr>
                <w:noProof/>
                <w:webHidden/>
              </w:rPr>
              <w:fldChar w:fldCharType="end"/>
            </w:r>
          </w:hyperlink>
        </w:p>
        <w:p w14:paraId="62932E41" w14:textId="03785BEC" w:rsidR="0073482E" w:rsidRDefault="00011E7C" w:rsidP="0073482E">
          <w:pPr>
            <w:jc w:val="both"/>
          </w:pPr>
          <w:r w:rsidRPr="00A44D89">
            <w:fldChar w:fldCharType="end"/>
          </w:r>
        </w:p>
      </w:sdtContent>
    </w:sdt>
    <w:p w14:paraId="64CFC2FC" w14:textId="18CA5E58" w:rsidR="00352AF3" w:rsidRPr="00C207DB" w:rsidRDefault="0073482E" w:rsidP="00E50F53">
      <w:pPr>
        <w:jc w:val="both"/>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firstRow="1" w:lastRow="0" w:firstColumn="1" w:lastColumn="0" w:noHBand="0" w:noVBand="1"/>
      </w:tblPr>
      <w:tblGrid>
        <w:gridCol w:w="1515"/>
        <w:gridCol w:w="4638"/>
        <w:gridCol w:w="3065"/>
      </w:tblGrid>
      <w:tr w:rsidR="00352AF3" w:rsidRPr="00A44D89" w14:paraId="6A0D9734" w14:textId="77777777" w:rsidTr="00C20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1783476" w14:textId="77777777" w:rsidR="00352AF3" w:rsidRPr="00A44D89" w:rsidRDefault="00352AF3" w:rsidP="00352AF3">
            <w:pPr>
              <w:jc w:val="both"/>
            </w:pPr>
            <w:r w:rsidRPr="00A44D89">
              <w:t>Acronym</w:t>
            </w:r>
          </w:p>
        </w:tc>
        <w:tc>
          <w:tcPr>
            <w:tcW w:w="4638" w:type="dxa"/>
          </w:tcPr>
          <w:p w14:paraId="4B815075"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Definition</w:t>
            </w:r>
          </w:p>
        </w:tc>
        <w:tc>
          <w:tcPr>
            <w:tcW w:w="3065" w:type="dxa"/>
          </w:tcPr>
          <w:p w14:paraId="3AF87E2F"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Note</w:t>
            </w:r>
          </w:p>
        </w:tc>
      </w:tr>
      <w:tr w:rsidR="00352AF3" w:rsidRPr="00A44D89" w14:paraId="2843BBC5"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6EA6B2" w14:textId="6302AE8B" w:rsidR="00352AF3" w:rsidRPr="00A44D89" w:rsidRDefault="00C95A16" w:rsidP="00F81EB7">
            <w:pPr>
              <w:jc w:val="center"/>
            </w:pPr>
            <w:r>
              <w:t>PSM</w:t>
            </w:r>
          </w:p>
        </w:tc>
        <w:tc>
          <w:tcPr>
            <w:tcW w:w="4638" w:type="dxa"/>
          </w:tcPr>
          <w:p w14:paraId="7DFDB75A" w14:textId="0859B0DD" w:rsidR="00352AF3" w:rsidRPr="00A44D89" w:rsidRDefault="005909A8" w:rsidP="00352AF3">
            <w:pPr>
              <w:jc w:val="both"/>
              <w:cnfStyle w:val="000000100000" w:firstRow="0" w:lastRow="0" w:firstColumn="0" w:lastColumn="0" w:oddVBand="0" w:evenVBand="0" w:oddHBand="1" w:evenHBand="0" w:firstRowFirstColumn="0" w:firstRowLastColumn="0" w:lastRowFirstColumn="0" w:lastRowLastColumn="0"/>
            </w:pPr>
            <w:r>
              <w:t>Website Studio Media</w:t>
            </w:r>
          </w:p>
        </w:tc>
        <w:tc>
          <w:tcPr>
            <w:tcW w:w="3065" w:type="dxa"/>
          </w:tcPr>
          <w:p w14:paraId="096FFCD9" w14:textId="7F576496" w:rsidR="00352AF3" w:rsidRPr="00A44D89" w:rsidRDefault="00F81EB7" w:rsidP="00352AF3">
            <w:pPr>
              <w:jc w:val="both"/>
              <w:cnfStyle w:val="000000100000" w:firstRow="0" w:lastRow="0" w:firstColumn="0" w:lastColumn="0" w:oddVBand="0" w:evenVBand="0" w:oddHBand="1" w:evenHBand="0" w:firstRowFirstColumn="0" w:firstRowLastColumn="0" w:lastRowFirstColumn="0" w:lastRowLastColumn="0"/>
            </w:pPr>
            <w:r>
              <w:t>Project’s name</w:t>
            </w:r>
          </w:p>
        </w:tc>
      </w:tr>
      <w:tr w:rsidR="00352AF3" w:rsidRPr="00A44D89" w14:paraId="69637420"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9872B1D" w14:textId="77777777" w:rsidR="00352AF3" w:rsidRDefault="00352AF3" w:rsidP="00F81EB7">
            <w:pPr>
              <w:jc w:val="center"/>
            </w:pPr>
            <w:r>
              <w:t>SRS</w:t>
            </w:r>
          </w:p>
        </w:tc>
        <w:tc>
          <w:tcPr>
            <w:tcW w:w="4638" w:type="dxa"/>
          </w:tcPr>
          <w:p w14:paraId="618DDA5D"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Software Requirement Specifications</w:t>
            </w:r>
          </w:p>
        </w:tc>
        <w:tc>
          <w:tcPr>
            <w:tcW w:w="3065" w:type="dxa"/>
          </w:tcPr>
          <w:p w14:paraId="19FF1208"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51EA5427"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880920" w14:textId="77777777" w:rsidR="00352AF3" w:rsidRPr="00A44D89" w:rsidRDefault="00352AF3" w:rsidP="00F81EB7">
            <w:pPr>
              <w:jc w:val="center"/>
            </w:pPr>
            <w:r w:rsidRPr="00A44D89">
              <w:t>CI</w:t>
            </w:r>
          </w:p>
        </w:tc>
        <w:tc>
          <w:tcPr>
            <w:tcW w:w="4638" w:type="dxa"/>
          </w:tcPr>
          <w:p w14:paraId="46D30969"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rsidRPr="00A44D89">
              <w:t>Configuration Item</w:t>
            </w:r>
          </w:p>
        </w:tc>
        <w:tc>
          <w:tcPr>
            <w:tcW w:w="3065" w:type="dxa"/>
          </w:tcPr>
          <w:p w14:paraId="291CD37E"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29399DA9"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5AB2BAB" w14:textId="77777777" w:rsidR="00352AF3" w:rsidRPr="00A44D89" w:rsidRDefault="00352AF3" w:rsidP="00F81EB7">
            <w:pPr>
              <w:jc w:val="center"/>
            </w:pPr>
            <w:r w:rsidRPr="00A44D89">
              <w:t>CM</w:t>
            </w:r>
          </w:p>
        </w:tc>
        <w:tc>
          <w:tcPr>
            <w:tcW w:w="4638" w:type="dxa"/>
          </w:tcPr>
          <w:p w14:paraId="32B70E3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Configuration Management</w:t>
            </w:r>
          </w:p>
        </w:tc>
        <w:tc>
          <w:tcPr>
            <w:tcW w:w="3065" w:type="dxa"/>
          </w:tcPr>
          <w:p w14:paraId="33AA5989"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121A0C" w:rsidRPr="00A44D89" w14:paraId="55E780F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F770B6" w14:textId="2D4C2721" w:rsidR="00121A0C" w:rsidRPr="00A44D89" w:rsidRDefault="00121A0C" w:rsidP="00F81EB7">
            <w:pPr>
              <w:jc w:val="center"/>
            </w:pPr>
            <w:r>
              <w:t>Admin</w:t>
            </w:r>
          </w:p>
        </w:tc>
        <w:tc>
          <w:tcPr>
            <w:tcW w:w="4638" w:type="dxa"/>
          </w:tcPr>
          <w:p w14:paraId="37ABADDD" w14:textId="12A5973D"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r>
              <w:t>Administrator</w:t>
            </w:r>
          </w:p>
        </w:tc>
        <w:tc>
          <w:tcPr>
            <w:tcW w:w="3065" w:type="dxa"/>
          </w:tcPr>
          <w:p w14:paraId="5039D685" w14:textId="77777777"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p>
        </w:tc>
      </w:tr>
      <w:tr w:rsidR="00121A0C" w:rsidRPr="00A44D89" w14:paraId="00288331"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1CA6D1A2" w14:textId="04DCB8EE" w:rsidR="00121A0C" w:rsidRDefault="005909A8" w:rsidP="00F81EB7">
            <w:pPr>
              <w:jc w:val="center"/>
            </w:pPr>
            <w:r>
              <w:t>Manager</w:t>
            </w:r>
          </w:p>
        </w:tc>
        <w:tc>
          <w:tcPr>
            <w:tcW w:w="4638" w:type="dxa"/>
          </w:tcPr>
          <w:p w14:paraId="46C5048D" w14:textId="09CF768A" w:rsidR="00121A0C" w:rsidRDefault="005909A8" w:rsidP="00352AF3">
            <w:pPr>
              <w:jc w:val="both"/>
              <w:cnfStyle w:val="000000000000" w:firstRow="0" w:lastRow="0" w:firstColumn="0" w:lastColumn="0" w:oddVBand="0" w:evenVBand="0" w:oddHBand="0" w:evenHBand="0" w:firstRowFirstColumn="0" w:firstRowLastColumn="0" w:lastRowFirstColumn="0" w:lastRowLastColumn="0"/>
            </w:pPr>
            <w:r>
              <w:t>Photo Studio Manager</w:t>
            </w:r>
          </w:p>
        </w:tc>
        <w:tc>
          <w:tcPr>
            <w:tcW w:w="3065" w:type="dxa"/>
          </w:tcPr>
          <w:p w14:paraId="0F4C60C1" w14:textId="77777777" w:rsidR="00121A0C" w:rsidRPr="00A44D89" w:rsidRDefault="00121A0C"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2333022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2621B69" w14:textId="77777777" w:rsidR="00352AF3" w:rsidRPr="00A44D89" w:rsidRDefault="00352AF3" w:rsidP="00F81EB7">
            <w:pPr>
              <w:jc w:val="center"/>
            </w:pPr>
            <w:r>
              <w:t>PM</w:t>
            </w:r>
          </w:p>
        </w:tc>
        <w:tc>
          <w:tcPr>
            <w:tcW w:w="4638" w:type="dxa"/>
          </w:tcPr>
          <w:p w14:paraId="28C25BC5"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t>Project Manager</w:t>
            </w:r>
          </w:p>
        </w:tc>
        <w:tc>
          <w:tcPr>
            <w:tcW w:w="3065" w:type="dxa"/>
          </w:tcPr>
          <w:p w14:paraId="43475920"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3CCF51DB"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76E78B94" w14:textId="77777777"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14:paraId="2BE2AA0C"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t>Project Technical Leader</w:t>
            </w:r>
          </w:p>
        </w:tc>
        <w:tc>
          <w:tcPr>
            <w:tcW w:w="3065" w:type="dxa"/>
          </w:tcPr>
          <w:p w14:paraId="31A25CC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712B70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C7740C1" w14:textId="61B9FC29" w:rsidR="000E6A47" w:rsidRDefault="000E6A47" w:rsidP="00F81EB7">
            <w:pPr>
              <w:jc w:val="center"/>
              <w:rPr>
                <w:rFonts w:cstheme="minorHAnsi"/>
              </w:rPr>
            </w:pPr>
            <w:r w:rsidRPr="00C95DF9">
              <w:t>CRC</w:t>
            </w:r>
          </w:p>
        </w:tc>
        <w:tc>
          <w:tcPr>
            <w:tcW w:w="4638" w:type="dxa"/>
          </w:tcPr>
          <w:p w14:paraId="65FC037A" w14:textId="370B9AEB" w:rsidR="000E6A47" w:rsidRDefault="000E6A47" w:rsidP="000E6A47">
            <w:pPr>
              <w:jc w:val="both"/>
              <w:cnfStyle w:val="000000100000" w:firstRow="0" w:lastRow="0" w:firstColumn="0" w:lastColumn="0" w:oddVBand="0" w:evenVBand="0" w:oddHBand="1" w:evenHBand="0" w:firstRowFirstColumn="0" w:firstRowLastColumn="0" w:lastRowFirstColumn="0" w:lastRowLastColumn="0"/>
            </w:pPr>
            <w:r w:rsidRPr="00C95DF9">
              <w:t>Class-Responsibility-Collaborators</w:t>
            </w:r>
          </w:p>
        </w:tc>
        <w:tc>
          <w:tcPr>
            <w:tcW w:w="3065" w:type="dxa"/>
          </w:tcPr>
          <w:p w14:paraId="101E5795" w14:textId="4CFE9EDE"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4DB1258"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80672BB" w14:textId="745805E2" w:rsidR="000E6A47" w:rsidRPr="00C95DF9" w:rsidRDefault="000E6A47" w:rsidP="00F81EB7">
            <w:pPr>
              <w:jc w:val="center"/>
            </w:pPr>
            <w:r w:rsidRPr="00B51B95">
              <w:rPr>
                <w:rFonts w:cstheme="minorHAnsi"/>
              </w:rPr>
              <w:t>AT</w:t>
            </w:r>
          </w:p>
        </w:tc>
        <w:tc>
          <w:tcPr>
            <w:tcW w:w="4638" w:type="dxa"/>
          </w:tcPr>
          <w:p w14:paraId="3A6C5829" w14:textId="6FE69321" w:rsidR="000E6A47" w:rsidRPr="00C95DF9" w:rsidRDefault="000E6A47" w:rsidP="000E6A47">
            <w:pPr>
              <w:jc w:val="both"/>
              <w:cnfStyle w:val="000000000000" w:firstRow="0" w:lastRow="0" w:firstColumn="0" w:lastColumn="0" w:oddVBand="0" w:evenVBand="0" w:oddHBand="0" w:evenHBand="0" w:firstRowFirstColumn="0" w:firstRowLastColumn="0" w:lastRowFirstColumn="0" w:lastRowLastColumn="0"/>
            </w:pPr>
            <w:r w:rsidRPr="00B51B95">
              <w:rPr>
                <w:rFonts w:cstheme="minorHAnsi"/>
              </w:rPr>
              <w:t>Acceptance Test</w:t>
            </w:r>
          </w:p>
        </w:tc>
        <w:tc>
          <w:tcPr>
            <w:tcW w:w="3065" w:type="dxa"/>
          </w:tcPr>
          <w:p w14:paraId="697EE9C5"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4BDC16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86D2CA" w14:textId="3CA0C112" w:rsidR="000E6A47" w:rsidRPr="00B51B95" w:rsidRDefault="000E6A47" w:rsidP="00F81EB7">
            <w:pPr>
              <w:jc w:val="center"/>
              <w:rPr>
                <w:rFonts w:cstheme="minorHAnsi"/>
              </w:rPr>
            </w:pPr>
            <w:r w:rsidRPr="00B51B95">
              <w:rPr>
                <w:rFonts w:cstheme="minorHAnsi"/>
              </w:rPr>
              <w:t>IT</w:t>
            </w:r>
          </w:p>
        </w:tc>
        <w:tc>
          <w:tcPr>
            <w:tcW w:w="4638" w:type="dxa"/>
          </w:tcPr>
          <w:p w14:paraId="1D515DB9" w14:textId="7E1BAB2C"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Integration Test</w:t>
            </w:r>
          </w:p>
        </w:tc>
        <w:tc>
          <w:tcPr>
            <w:tcW w:w="3065" w:type="dxa"/>
          </w:tcPr>
          <w:p w14:paraId="5585453B"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7653D41E"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3F93D8E7" w14:textId="0682BCCF" w:rsidR="000E6A47" w:rsidRPr="00B51B95" w:rsidRDefault="000E6A47" w:rsidP="00F81EB7">
            <w:pPr>
              <w:jc w:val="center"/>
              <w:rPr>
                <w:rFonts w:cstheme="minorHAnsi"/>
              </w:rPr>
            </w:pPr>
            <w:r w:rsidRPr="00B51B95">
              <w:rPr>
                <w:rFonts w:cstheme="minorHAnsi"/>
              </w:rPr>
              <w:t>KLOC</w:t>
            </w:r>
          </w:p>
        </w:tc>
        <w:tc>
          <w:tcPr>
            <w:tcW w:w="4638" w:type="dxa"/>
          </w:tcPr>
          <w:p w14:paraId="25F4FAC6" w14:textId="6092148F"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1000 lines of code</w:t>
            </w:r>
          </w:p>
        </w:tc>
        <w:tc>
          <w:tcPr>
            <w:tcW w:w="3065" w:type="dxa"/>
          </w:tcPr>
          <w:p w14:paraId="42454423"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1F280E9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9351B5B" w14:textId="5F2B971A" w:rsidR="000E6A47" w:rsidRPr="00B51B95" w:rsidRDefault="000E6A47" w:rsidP="00F81EB7">
            <w:pPr>
              <w:jc w:val="center"/>
              <w:rPr>
                <w:rFonts w:cstheme="minorHAnsi"/>
              </w:rPr>
            </w:pPr>
            <w:r w:rsidRPr="00B51B95">
              <w:rPr>
                <w:rFonts w:cstheme="minorHAnsi"/>
              </w:rPr>
              <w:t>PM</w:t>
            </w:r>
          </w:p>
        </w:tc>
        <w:tc>
          <w:tcPr>
            <w:tcW w:w="4638" w:type="dxa"/>
          </w:tcPr>
          <w:p w14:paraId="756738B7" w14:textId="2650A287"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Project Manager</w:t>
            </w:r>
          </w:p>
        </w:tc>
        <w:tc>
          <w:tcPr>
            <w:tcW w:w="3065" w:type="dxa"/>
          </w:tcPr>
          <w:p w14:paraId="13F7A956"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A1C5E65"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7F5CDAF" w14:textId="7E77E5F6" w:rsidR="000E6A47" w:rsidRPr="00B51B95" w:rsidRDefault="000E6A47" w:rsidP="00F81EB7">
            <w:pPr>
              <w:jc w:val="center"/>
              <w:rPr>
                <w:rFonts w:cstheme="minorHAnsi"/>
              </w:rPr>
            </w:pPr>
            <w:r w:rsidRPr="00B51B95">
              <w:rPr>
                <w:rFonts w:cstheme="minorHAnsi"/>
              </w:rPr>
              <w:t>PTL</w:t>
            </w:r>
          </w:p>
        </w:tc>
        <w:tc>
          <w:tcPr>
            <w:tcW w:w="4638" w:type="dxa"/>
          </w:tcPr>
          <w:p w14:paraId="1BE08AD8" w14:textId="58BE1529"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Project Technical Leader</w:t>
            </w:r>
          </w:p>
        </w:tc>
        <w:tc>
          <w:tcPr>
            <w:tcW w:w="3065" w:type="dxa"/>
          </w:tcPr>
          <w:p w14:paraId="103B32E6"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0E81D87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BC90AF" w14:textId="0F3EBD69" w:rsidR="000E6A47" w:rsidRPr="00B51B95" w:rsidRDefault="000E6A47" w:rsidP="00F81EB7">
            <w:pPr>
              <w:jc w:val="center"/>
              <w:rPr>
                <w:rFonts w:cstheme="minorHAnsi"/>
              </w:rPr>
            </w:pPr>
            <w:r w:rsidRPr="00B51B95">
              <w:rPr>
                <w:rFonts w:cstheme="minorHAnsi"/>
              </w:rPr>
              <w:t>PT/TT</w:t>
            </w:r>
          </w:p>
        </w:tc>
        <w:tc>
          <w:tcPr>
            <w:tcW w:w="4638" w:type="dxa"/>
          </w:tcPr>
          <w:p w14:paraId="65075B9E" w14:textId="74F50DC1"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Program Test/ Total Test</w:t>
            </w:r>
          </w:p>
        </w:tc>
        <w:tc>
          <w:tcPr>
            <w:tcW w:w="3065" w:type="dxa"/>
          </w:tcPr>
          <w:p w14:paraId="6652B8A1"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2F72639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314E160" w14:textId="781D902F" w:rsidR="000E6A47" w:rsidRPr="00B51B95" w:rsidRDefault="000E6A47" w:rsidP="00F81EB7">
            <w:pPr>
              <w:jc w:val="center"/>
              <w:rPr>
                <w:rFonts w:cstheme="minorHAnsi"/>
              </w:rPr>
            </w:pPr>
            <w:r w:rsidRPr="00B51B95">
              <w:rPr>
                <w:rFonts w:cstheme="minorHAnsi"/>
              </w:rPr>
              <w:t>QA</w:t>
            </w:r>
          </w:p>
        </w:tc>
        <w:tc>
          <w:tcPr>
            <w:tcW w:w="4638" w:type="dxa"/>
          </w:tcPr>
          <w:p w14:paraId="131703FB" w14:textId="21314AA5"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Quality Assurance</w:t>
            </w:r>
          </w:p>
        </w:tc>
        <w:tc>
          <w:tcPr>
            <w:tcW w:w="3065" w:type="dxa"/>
          </w:tcPr>
          <w:p w14:paraId="7500816F"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3EEE62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0D3672" w14:textId="7B09613F" w:rsidR="000E6A47" w:rsidRPr="00B51B95" w:rsidRDefault="000E6A47" w:rsidP="00F81EB7">
            <w:pPr>
              <w:jc w:val="center"/>
              <w:rPr>
                <w:rFonts w:cstheme="minorHAnsi"/>
              </w:rPr>
            </w:pPr>
            <w:r w:rsidRPr="00B51B95">
              <w:rPr>
                <w:rFonts w:cstheme="minorHAnsi"/>
              </w:rPr>
              <w:t>UT</w:t>
            </w:r>
          </w:p>
        </w:tc>
        <w:tc>
          <w:tcPr>
            <w:tcW w:w="4638" w:type="dxa"/>
          </w:tcPr>
          <w:p w14:paraId="5EEEAB39" w14:textId="31E4AEC4"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Unit Test</w:t>
            </w:r>
          </w:p>
        </w:tc>
        <w:tc>
          <w:tcPr>
            <w:tcW w:w="3065" w:type="dxa"/>
          </w:tcPr>
          <w:p w14:paraId="052B948F"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089D14D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5939A93F" w14:textId="2D1158DD" w:rsidR="000E6A47" w:rsidRPr="00B51B95" w:rsidRDefault="000E6A47" w:rsidP="00F81EB7">
            <w:pPr>
              <w:jc w:val="center"/>
              <w:rPr>
                <w:rFonts w:cstheme="minorHAnsi"/>
              </w:rPr>
            </w:pPr>
            <w:r w:rsidRPr="00B51B95">
              <w:rPr>
                <w:rFonts w:cstheme="minorHAnsi"/>
              </w:rPr>
              <w:t>PC</w:t>
            </w:r>
          </w:p>
        </w:tc>
        <w:tc>
          <w:tcPr>
            <w:tcW w:w="4638" w:type="dxa"/>
          </w:tcPr>
          <w:p w14:paraId="141EBBA5" w14:textId="0D8AF0F4"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Personal Computer</w:t>
            </w:r>
          </w:p>
        </w:tc>
        <w:tc>
          <w:tcPr>
            <w:tcW w:w="3065" w:type="dxa"/>
          </w:tcPr>
          <w:p w14:paraId="7A1166AE"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5DDEDB5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A512A71" w14:textId="264A6BE0" w:rsidR="000E6A47" w:rsidRPr="00B51B95" w:rsidRDefault="000E6A47" w:rsidP="00F81EB7">
            <w:pPr>
              <w:jc w:val="center"/>
              <w:rPr>
                <w:rFonts w:cstheme="minorHAnsi"/>
              </w:rPr>
            </w:pPr>
            <w:r w:rsidRPr="00B51B95">
              <w:rPr>
                <w:rFonts w:cstheme="minorHAnsi"/>
              </w:rPr>
              <w:t>UI</w:t>
            </w:r>
          </w:p>
        </w:tc>
        <w:tc>
          <w:tcPr>
            <w:tcW w:w="4638" w:type="dxa"/>
          </w:tcPr>
          <w:p w14:paraId="66D5F3F6" w14:textId="101942CD"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 xml:space="preserve">User Interface </w:t>
            </w:r>
          </w:p>
        </w:tc>
        <w:tc>
          <w:tcPr>
            <w:tcW w:w="3065" w:type="dxa"/>
          </w:tcPr>
          <w:p w14:paraId="38FD0613"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bl>
    <w:p w14:paraId="4008DAB4" w14:textId="77777777" w:rsidR="0073482E" w:rsidRPr="00A44D89" w:rsidRDefault="0073482E" w:rsidP="0073482E">
      <w:pPr>
        <w:jc w:val="both"/>
      </w:pPr>
      <w:r w:rsidRPr="00A44D89">
        <w:br w:type="page"/>
      </w:r>
    </w:p>
    <w:p w14:paraId="2EBAEFCD" w14:textId="6E2238C2" w:rsidR="0073482E" w:rsidRPr="00A44D89" w:rsidRDefault="00D37A48" w:rsidP="0073482E">
      <w:pPr>
        <w:pStyle w:val="u1"/>
      </w:pPr>
      <w:bookmarkStart w:id="3" w:name="_Toc469436384"/>
      <w:r>
        <w:lastRenderedPageBreak/>
        <w:t>INTRODUCTION</w:t>
      </w:r>
      <w:r w:rsidR="00144764">
        <w:t xml:space="preserve"> </w:t>
      </w:r>
      <w:r w:rsidR="00144764">
        <w:rPr>
          <w:rFonts w:ascii="MS Mincho" w:eastAsia="MS Mincho" w:hAnsi="MS Mincho" w:hint="eastAsia"/>
        </w:rPr>
        <w:t>はじめに</w:t>
      </w:r>
      <w:bookmarkEnd w:id="3"/>
    </w:p>
    <w:p w14:paraId="548E5F17" w14:textId="1AE490AD" w:rsidR="0073482E" w:rsidRDefault="0073482E" w:rsidP="00E64AE9">
      <w:pPr>
        <w:pStyle w:val="u2"/>
        <w:rPr>
          <w:lang w:val="vi-VN"/>
        </w:rPr>
      </w:pPr>
      <w:bookmarkStart w:id="4" w:name="_Toc469436385"/>
      <w:r w:rsidRPr="00A44D89">
        <w:t>P</w:t>
      </w:r>
      <w:r>
        <w:rPr>
          <w:lang w:val="vi-VN"/>
        </w:rPr>
        <w:t>urpose</w:t>
      </w:r>
      <w:r w:rsidR="00144764">
        <w:rPr>
          <w:rFonts w:ascii="MS Mincho" w:eastAsia="MS Mincho" w:hAnsi="MS Mincho" w:hint="eastAsia"/>
          <w:lang w:val="vi-VN"/>
        </w:rPr>
        <w:t xml:space="preserve">　目的</w:t>
      </w:r>
      <w:bookmarkEnd w:id="4"/>
    </w:p>
    <w:p w14:paraId="74E2EA77" w14:textId="6A71A825" w:rsidR="0073482E" w:rsidRPr="00D02D85" w:rsidRDefault="0073482E" w:rsidP="0073482E">
      <w:r w:rsidRPr="00D02D85">
        <w:t xml:space="preserve">This chapter provides an overview of </w:t>
      </w:r>
      <w:r w:rsidR="005909A8">
        <w:t>Website Studio Media system</w:t>
      </w:r>
      <w:r>
        <w:t>, it</w:t>
      </w:r>
      <w:r w:rsidRPr="00D02D85">
        <w:t xml:space="preserve"> include</w:t>
      </w:r>
      <w:r>
        <w:t>s</w:t>
      </w:r>
      <w:r w:rsidRPr="00D02D85">
        <w:t xml:space="preserve"> background information, literature review of existing system and raising a proposal for ideas of improvement.</w:t>
      </w:r>
    </w:p>
    <w:p w14:paraId="4049D3C3" w14:textId="6C77ED22" w:rsidR="0073482E" w:rsidRPr="00954FF4" w:rsidRDefault="0073482E" w:rsidP="00E64AE9">
      <w:pPr>
        <w:pStyle w:val="u2"/>
      </w:pPr>
      <w:bookmarkStart w:id="5" w:name="_Toc469436386"/>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5"/>
    </w:p>
    <w:tbl>
      <w:tblPr>
        <w:tblStyle w:val="GridTable4-Accent31"/>
        <w:tblW w:w="0" w:type="auto"/>
        <w:jc w:val="center"/>
        <w:tblLook w:val="0480" w:firstRow="0" w:lastRow="0" w:firstColumn="1" w:lastColumn="0" w:noHBand="0" w:noVBand="1"/>
      </w:tblPr>
      <w:tblGrid>
        <w:gridCol w:w="3060"/>
        <w:gridCol w:w="4587"/>
      </w:tblGrid>
      <w:tr w:rsidR="0073482E" w:rsidRPr="00A44D89" w14:paraId="475BA2C3"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6B4DB57B" w14:textId="77777777" w:rsidR="0073482E" w:rsidRPr="00A44D89" w:rsidRDefault="0073482E" w:rsidP="00C479DE">
            <w:pPr>
              <w:pStyle w:val="oancuaDanhsach"/>
              <w:contextualSpacing w:val="0"/>
              <w:jc w:val="both"/>
            </w:pPr>
            <w:r w:rsidRPr="00A44D89">
              <w:t>Project name:</w:t>
            </w:r>
          </w:p>
        </w:tc>
        <w:tc>
          <w:tcPr>
            <w:tcW w:w="4587" w:type="dxa"/>
          </w:tcPr>
          <w:p w14:paraId="1F382121" w14:textId="3D6BB9B4" w:rsidR="0073482E" w:rsidRPr="005909A8" w:rsidRDefault="005909A8" w:rsidP="00352AF3">
            <w:pPr>
              <w:jc w:val="both"/>
              <w:cnfStyle w:val="000000100000" w:firstRow="0" w:lastRow="0" w:firstColumn="0" w:lastColumn="0" w:oddVBand="0" w:evenVBand="0" w:oddHBand="1" w:evenHBand="0" w:firstRowFirstColumn="0" w:firstRowLastColumn="0" w:lastRowFirstColumn="0" w:lastRowLastColumn="0"/>
            </w:pPr>
            <w:r>
              <w:t>Website Studio Media</w:t>
            </w:r>
          </w:p>
        </w:tc>
      </w:tr>
      <w:tr w:rsidR="0073482E" w:rsidRPr="00A44D89" w14:paraId="5B2AA0BC"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21800063" w14:textId="77777777" w:rsidR="0073482E" w:rsidRPr="00A44D89" w:rsidRDefault="0073482E" w:rsidP="00C479DE">
            <w:pPr>
              <w:pStyle w:val="oancuaDanhsach"/>
              <w:contextualSpacing w:val="0"/>
              <w:jc w:val="both"/>
            </w:pPr>
            <w:r w:rsidRPr="00A44D89">
              <w:t>Project code:</w:t>
            </w:r>
          </w:p>
        </w:tc>
        <w:tc>
          <w:tcPr>
            <w:tcW w:w="4587" w:type="dxa"/>
          </w:tcPr>
          <w:p w14:paraId="469B9EDF" w14:textId="3C064DC6" w:rsidR="0073482E" w:rsidRPr="00A44D89" w:rsidRDefault="00C95A16" w:rsidP="00352AF3">
            <w:pPr>
              <w:jc w:val="both"/>
              <w:cnfStyle w:val="000000000000" w:firstRow="0" w:lastRow="0" w:firstColumn="0" w:lastColumn="0" w:oddVBand="0" w:evenVBand="0" w:oddHBand="0" w:evenHBand="0" w:firstRowFirstColumn="0" w:firstRowLastColumn="0" w:lastRowFirstColumn="0" w:lastRowLastColumn="0"/>
            </w:pPr>
            <w:r>
              <w:t>PSM</w:t>
            </w:r>
          </w:p>
        </w:tc>
      </w:tr>
      <w:tr w:rsidR="0073482E" w:rsidRPr="00A44D89" w14:paraId="3FEC967C"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0D653054" w14:textId="77777777" w:rsidR="0073482E" w:rsidRPr="00A44D89" w:rsidRDefault="0073482E" w:rsidP="00C479DE">
            <w:pPr>
              <w:pStyle w:val="oancuaDanhsach"/>
              <w:contextualSpacing w:val="0"/>
              <w:jc w:val="both"/>
            </w:pPr>
            <w:r w:rsidRPr="00A44D89">
              <w:t>Project type:</w:t>
            </w:r>
          </w:p>
        </w:tc>
        <w:tc>
          <w:tcPr>
            <w:tcW w:w="4587" w:type="dxa"/>
          </w:tcPr>
          <w:p w14:paraId="7DFBCCCB"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w:t>
            </w:r>
          </w:p>
        </w:tc>
      </w:tr>
      <w:tr w:rsidR="0073482E" w:rsidRPr="00A44D89" w14:paraId="3F65EC93"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7255EDEF" w14:textId="77777777" w:rsidR="0073482E" w:rsidRPr="00A44D89" w:rsidRDefault="0073482E" w:rsidP="00C479DE">
            <w:pPr>
              <w:pStyle w:val="oancuaDanhsach"/>
              <w:contextualSpacing w:val="0"/>
              <w:jc w:val="both"/>
            </w:pPr>
            <w:r>
              <w:t>Project c</w:t>
            </w:r>
            <w:r w:rsidRPr="00A44D89">
              <w:t>ategory:</w:t>
            </w:r>
          </w:p>
        </w:tc>
        <w:tc>
          <w:tcPr>
            <w:tcW w:w="4587" w:type="dxa"/>
          </w:tcPr>
          <w:p w14:paraId="6595D053" w14:textId="77777777" w:rsidR="0073482E" w:rsidRPr="00A44D89" w:rsidRDefault="0073482E" w:rsidP="00352AF3">
            <w:pPr>
              <w:jc w:val="both"/>
              <w:cnfStyle w:val="000000000000" w:firstRow="0" w:lastRow="0" w:firstColumn="0" w:lastColumn="0" w:oddVBand="0" w:evenVBand="0" w:oddHBand="0" w:evenHBand="0" w:firstRowFirstColumn="0" w:firstRowLastColumn="0" w:lastRowFirstColumn="0" w:lastRowLastColumn="0"/>
            </w:pPr>
            <w:r w:rsidRPr="00A44D89">
              <w:t>New development</w:t>
            </w:r>
          </w:p>
        </w:tc>
      </w:tr>
      <w:tr w:rsidR="0073482E" w:rsidRPr="00A44D89" w14:paraId="6BC09FD8"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43196DF" w14:textId="77777777" w:rsidR="0073482E" w:rsidRPr="00A44D89" w:rsidRDefault="0073482E" w:rsidP="00C479DE">
            <w:pPr>
              <w:pStyle w:val="oancuaDanhsach"/>
              <w:contextualSpacing w:val="0"/>
              <w:jc w:val="both"/>
            </w:pPr>
            <w:r w:rsidRPr="00A44D89">
              <w:t xml:space="preserve">Business </w:t>
            </w:r>
            <w:r>
              <w:rPr>
                <w:lang w:val="vi-VN"/>
              </w:rPr>
              <w:t>type</w:t>
            </w:r>
            <w:r w:rsidRPr="00A44D89">
              <w:t>:</w:t>
            </w:r>
          </w:p>
        </w:tc>
        <w:tc>
          <w:tcPr>
            <w:tcW w:w="4587" w:type="dxa"/>
          </w:tcPr>
          <w:p w14:paraId="3D75D030"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 Service</w:t>
            </w:r>
          </w:p>
        </w:tc>
      </w:tr>
      <w:tr w:rsidR="0073482E" w:rsidRPr="00A44D89" w14:paraId="02F6B83B"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57C11C93" w14:textId="77777777" w:rsidR="0073482E" w:rsidRPr="00A44D89" w:rsidRDefault="0073482E" w:rsidP="00C479DE">
            <w:pPr>
              <w:pStyle w:val="oancuaDanhsach"/>
              <w:contextualSpacing w:val="0"/>
              <w:jc w:val="both"/>
            </w:pPr>
            <w:r w:rsidRPr="00A44D89">
              <w:t>Project manager:</w:t>
            </w:r>
          </w:p>
        </w:tc>
        <w:tc>
          <w:tcPr>
            <w:tcW w:w="4587" w:type="dxa"/>
          </w:tcPr>
          <w:p w14:paraId="26721E07" w14:textId="60D32964" w:rsidR="0073482E" w:rsidRPr="005909A8" w:rsidRDefault="0011343B" w:rsidP="00352AF3">
            <w:pPr>
              <w:jc w:val="both"/>
              <w:cnfStyle w:val="000000000000" w:firstRow="0" w:lastRow="0" w:firstColumn="0" w:lastColumn="0" w:oddVBand="0" w:evenVBand="0" w:oddHBand="0" w:evenHBand="0" w:firstRowFirstColumn="0" w:firstRowLastColumn="0" w:lastRowFirstColumn="0" w:lastRowLastColumn="0"/>
            </w:pPr>
            <w:r>
              <w:t>Nguyen Manh H</w:t>
            </w:r>
            <w:r w:rsidR="005909A8">
              <w:t>uy</w:t>
            </w:r>
          </w:p>
        </w:tc>
      </w:tr>
      <w:tr w:rsidR="0073482E" w:rsidRPr="00A44D89" w14:paraId="4A4199F9"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E066010" w14:textId="77777777" w:rsidR="0073482E" w:rsidRPr="00A44D89" w:rsidRDefault="0073482E" w:rsidP="00C479DE">
            <w:pPr>
              <w:pStyle w:val="oancuaDanhsach"/>
              <w:contextualSpacing w:val="0"/>
              <w:jc w:val="both"/>
            </w:pPr>
            <w:r w:rsidRPr="00A44D89">
              <w:t>Timeline:</w:t>
            </w:r>
            <w:r w:rsidRPr="00A44D89">
              <w:tab/>
            </w:r>
          </w:p>
        </w:tc>
        <w:tc>
          <w:tcPr>
            <w:tcW w:w="4587" w:type="dxa"/>
          </w:tcPr>
          <w:p w14:paraId="65A01B3B" w14:textId="17BD5081" w:rsidR="0073482E" w:rsidRPr="005909A8" w:rsidRDefault="00667708" w:rsidP="009D66DA">
            <w:pPr>
              <w:jc w:val="both"/>
              <w:cnfStyle w:val="000000100000" w:firstRow="0" w:lastRow="0" w:firstColumn="0" w:lastColumn="0" w:oddVBand="0" w:evenVBand="0" w:oddHBand="1" w:evenHBand="0" w:firstRowFirstColumn="0" w:firstRowLastColumn="0" w:lastRowFirstColumn="0" w:lastRowLastColumn="0"/>
              <w:rPr>
                <w:i/>
                <w:lang w:val="vi-VN"/>
              </w:rPr>
            </w:pPr>
            <w:r>
              <w:rPr>
                <w:i/>
                <w:color w:val="FF0000"/>
              </w:rPr>
              <w:t>Work in progress</w:t>
            </w:r>
          </w:p>
        </w:tc>
      </w:tr>
    </w:tbl>
    <w:p w14:paraId="6EB28744" w14:textId="2F99B10B" w:rsidR="003B58BE" w:rsidRPr="00573FEC" w:rsidRDefault="003B58BE" w:rsidP="003B58BE">
      <w:pPr>
        <w:pStyle w:val="Chuthich"/>
        <w:ind w:left="2824"/>
        <w:rPr>
          <w:sz w:val="22"/>
          <w:szCs w:val="22"/>
        </w:rPr>
      </w:pPr>
      <w:r w:rsidRPr="00573FEC">
        <w:rPr>
          <w:sz w:val="22"/>
          <w:szCs w:val="22"/>
        </w:rPr>
        <w:t xml:space="preserve">Table </w:t>
      </w:r>
      <w:r w:rsidR="007C7AF1">
        <w:rPr>
          <w:sz w:val="22"/>
          <w:szCs w:val="22"/>
        </w:rPr>
        <w:fldChar w:fldCharType="begin"/>
      </w:r>
      <w:r w:rsidR="007C7AF1">
        <w:rPr>
          <w:sz w:val="22"/>
          <w:szCs w:val="22"/>
        </w:rPr>
        <w:instrText xml:space="preserve"> STYLEREF 1 \s </w:instrText>
      </w:r>
      <w:r w:rsidR="007C7AF1">
        <w:rPr>
          <w:sz w:val="22"/>
          <w:szCs w:val="22"/>
        </w:rPr>
        <w:fldChar w:fldCharType="separate"/>
      </w:r>
      <w:r w:rsidR="00210253">
        <w:rPr>
          <w:noProof/>
          <w:sz w:val="22"/>
          <w:szCs w:val="22"/>
        </w:rPr>
        <w:t>1</w:t>
      </w:r>
      <w:r w:rsidR="007C7AF1">
        <w:rPr>
          <w:sz w:val="22"/>
          <w:szCs w:val="22"/>
        </w:rPr>
        <w:fldChar w:fldCharType="end"/>
      </w:r>
      <w:r w:rsidR="007C7AF1">
        <w:rPr>
          <w:sz w:val="22"/>
          <w:szCs w:val="22"/>
        </w:rPr>
        <w:t>.</w:t>
      </w:r>
      <w:r w:rsidR="007C7AF1">
        <w:rPr>
          <w:sz w:val="22"/>
          <w:szCs w:val="22"/>
        </w:rPr>
        <w:fldChar w:fldCharType="begin"/>
      </w:r>
      <w:r w:rsidR="007C7AF1">
        <w:rPr>
          <w:sz w:val="22"/>
          <w:szCs w:val="22"/>
        </w:rPr>
        <w:instrText xml:space="preserve"> SEQ Table \* ARABIC \s 1 </w:instrText>
      </w:r>
      <w:r w:rsidR="007C7AF1">
        <w:rPr>
          <w:sz w:val="22"/>
          <w:szCs w:val="22"/>
        </w:rPr>
        <w:fldChar w:fldCharType="separate"/>
      </w:r>
      <w:r w:rsidR="00210253">
        <w:rPr>
          <w:noProof/>
          <w:sz w:val="22"/>
          <w:szCs w:val="22"/>
        </w:rPr>
        <w:t>1</w:t>
      </w:r>
      <w:r w:rsidR="007C7AF1">
        <w:rPr>
          <w:sz w:val="22"/>
          <w:szCs w:val="22"/>
        </w:rPr>
        <w:fldChar w:fldCharType="end"/>
      </w:r>
      <w:r w:rsidRPr="00573FEC">
        <w:rPr>
          <w:sz w:val="22"/>
          <w:szCs w:val="22"/>
        </w:rPr>
        <w:t xml:space="preserve"> - Project Information</w:t>
      </w:r>
    </w:p>
    <w:p w14:paraId="51BCC2BE" w14:textId="086DE1BB" w:rsidR="0073482E" w:rsidRPr="00A44D89" w:rsidRDefault="0073482E" w:rsidP="00144764">
      <w:pPr>
        <w:pStyle w:val="u2"/>
      </w:pPr>
      <w:bookmarkStart w:id="6" w:name="_Toc469436387"/>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6"/>
    </w:p>
    <w:p w14:paraId="5187D255" w14:textId="77777777" w:rsidR="0073482E" w:rsidRPr="00A44D89" w:rsidRDefault="0073482E" w:rsidP="00BC01DC">
      <w:pPr>
        <w:pStyle w:val="oancuaDanhsach"/>
        <w:numPr>
          <w:ilvl w:val="0"/>
          <w:numId w:val="5"/>
        </w:numPr>
        <w:jc w:val="both"/>
      </w:pPr>
      <w:r w:rsidRPr="00A44D89">
        <w:t>Supervisor:</w:t>
      </w:r>
    </w:p>
    <w:tbl>
      <w:tblPr>
        <w:tblStyle w:val="GridTable4-Accent31"/>
        <w:tblW w:w="0" w:type="auto"/>
        <w:tblInd w:w="108" w:type="dxa"/>
        <w:tblLook w:val="0420" w:firstRow="1" w:lastRow="0" w:firstColumn="0" w:lastColumn="0" w:noHBand="0" w:noVBand="1"/>
      </w:tblPr>
      <w:tblGrid>
        <w:gridCol w:w="3150"/>
        <w:gridCol w:w="3780"/>
        <w:gridCol w:w="2070"/>
      </w:tblGrid>
      <w:tr w:rsidR="0073482E" w:rsidRPr="00A44D89" w14:paraId="799CE40F" w14:textId="77777777" w:rsidTr="009D66DA">
        <w:trPr>
          <w:cnfStyle w:val="100000000000" w:firstRow="1" w:lastRow="0" w:firstColumn="0" w:lastColumn="0" w:oddVBand="0" w:evenVBand="0" w:oddHBand="0" w:evenHBand="0" w:firstRowFirstColumn="0" w:firstRowLastColumn="0" w:lastRowFirstColumn="0" w:lastRowLastColumn="0"/>
        </w:trPr>
        <w:tc>
          <w:tcPr>
            <w:tcW w:w="3150" w:type="dxa"/>
          </w:tcPr>
          <w:p w14:paraId="629CE284" w14:textId="77777777" w:rsidR="0073482E" w:rsidRPr="00A44D89" w:rsidRDefault="0073482E" w:rsidP="009D66DA">
            <w:pPr>
              <w:jc w:val="center"/>
            </w:pPr>
            <w:r w:rsidRPr="00A44D89">
              <w:t>Full name</w:t>
            </w:r>
          </w:p>
        </w:tc>
        <w:tc>
          <w:tcPr>
            <w:tcW w:w="3780" w:type="dxa"/>
          </w:tcPr>
          <w:p w14:paraId="37AAC16A" w14:textId="77777777" w:rsidR="0073482E" w:rsidRPr="00A44D89" w:rsidRDefault="0073482E" w:rsidP="009D66DA">
            <w:pPr>
              <w:jc w:val="center"/>
            </w:pPr>
            <w:r w:rsidRPr="00A44D89">
              <w:t>E-mail</w:t>
            </w:r>
          </w:p>
        </w:tc>
        <w:tc>
          <w:tcPr>
            <w:tcW w:w="2070" w:type="dxa"/>
          </w:tcPr>
          <w:p w14:paraId="2CCAC2B8" w14:textId="77777777" w:rsidR="0073482E" w:rsidRPr="00A44D89" w:rsidRDefault="0073482E" w:rsidP="009D66DA">
            <w:pPr>
              <w:jc w:val="center"/>
            </w:pPr>
            <w:r w:rsidRPr="00A44D89">
              <w:t>Title</w:t>
            </w:r>
          </w:p>
        </w:tc>
      </w:tr>
      <w:tr w:rsidR="0073482E" w:rsidRPr="00A44D89" w14:paraId="25E6048C" w14:textId="77777777" w:rsidTr="009D66DA">
        <w:trPr>
          <w:cnfStyle w:val="000000100000" w:firstRow="0" w:lastRow="0" w:firstColumn="0" w:lastColumn="0" w:oddVBand="0" w:evenVBand="0" w:oddHBand="1" w:evenHBand="0" w:firstRowFirstColumn="0" w:firstRowLastColumn="0" w:lastRowFirstColumn="0" w:lastRowLastColumn="0"/>
        </w:trPr>
        <w:tc>
          <w:tcPr>
            <w:tcW w:w="3150" w:type="dxa"/>
          </w:tcPr>
          <w:p w14:paraId="12E5FDC7" w14:textId="53EEC67F" w:rsidR="0073482E" w:rsidRPr="00667708" w:rsidRDefault="00667708" w:rsidP="009D66DA">
            <w:pPr>
              <w:jc w:val="center"/>
              <w:rPr>
                <w:lang w:val="vi-VN"/>
              </w:rPr>
            </w:pPr>
            <w:r w:rsidRPr="00667708">
              <w:rPr>
                <w:sz w:val="24"/>
                <w:szCs w:val="24"/>
                <w:lang w:val="vi-VN"/>
              </w:rPr>
              <w:t>Phan Truong Lam</w:t>
            </w:r>
          </w:p>
        </w:tc>
        <w:tc>
          <w:tcPr>
            <w:tcW w:w="3780" w:type="dxa"/>
          </w:tcPr>
          <w:p w14:paraId="1C45652E" w14:textId="0BEE6EDA" w:rsidR="0073482E" w:rsidRPr="00667708" w:rsidRDefault="00667708" w:rsidP="009D66DA">
            <w:pPr>
              <w:jc w:val="center"/>
            </w:pPr>
            <w:r>
              <w:t>Lampt2@fe.edu.vn</w:t>
            </w:r>
          </w:p>
        </w:tc>
        <w:tc>
          <w:tcPr>
            <w:tcW w:w="2070" w:type="dxa"/>
          </w:tcPr>
          <w:p w14:paraId="2D475DCB" w14:textId="77777777" w:rsidR="0073482E" w:rsidRPr="00A44D89" w:rsidRDefault="0073482E" w:rsidP="009D66DA">
            <w:pPr>
              <w:jc w:val="center"/>
            </w:pPr>
            <w:r w:rsidRPr="00A44D89">
              <w:t>Lecturer</w:t>
            </w:r>
          </w:p>
        </w:tc>
      </w:tr>
    </w:tbl>
    <w:p w14:paraId="0449337F" w14:textId="77777777" w:rsidR="0073482E" w:rsidRPr="00A44D89" w:rsidRDefault="0073482E" w:rsidP="0073482E">
      <w:pPr>
        <w:jc w:val="both"/>
      </w:pPr>
    </w:p>
    <w:p w14:paraId="0749514D" w14:textId="77777777" w:rsidR="0073482E" w:rsidRPr="00A44D89" w:rsidRDefault="0073482E" w:rsidP="00BC01DC">
      <w:pPr>
        <w:pStyle w:val="oancuaDanhsach"/>
        <w:numPr>
          <w:ilvl w:val="0"/>
          <w:numId w:val="5"/>
        </w:numPr>
        <w:jc w:val="both"/>
      </w:pPr>
      <w:r w:rsidRPr="00A44D89">
        <w:t>Team member:</w:t>
      </w:r>
    </w:p>
    <w:tbl>
      <w:tblPr>
        <w:tblStyle w:val="GridTable4-Accent31"/>
        <w:tblW w:w="0" w:type="auto"/>
        <w:tblLook w:val="0420" w:firstRow="1" w:lastRow="0" w:firstColumn="0" w:lastColumn="0" w:noHBand="0" w:noVBand="1"/>
      </w:tblPr>
      <w:tblGrid>
        <w:gridCol w:w="2178"/>
        <w:gridCol w:w="1170"/>
        <w:gridCol w:w="2970"/>
        <w:gridCol w:w="1710"/>
        <w:gridCol w:w="1190"/>
      </w:tblGrid>
      <w:tr w:rsidR="0073482E" w:rsidRPr="00A44D89" w14:paraId="5B8E4364" w14:textId="77777777" w:rsidTr="00667708">
        <w:trPr>
          <w:cnfStyle w:val="100000000000" w:firstRow="1" w:lastRow="0" w:firstColumn="0" w:lastColumn="0" w:oddVBand="0" w:evenVBand="0" w:oddHBand="0" w:evenHBand="0" w:firstRowFirstColumn="0" w:firstRowLastColumn="0" w:lastRowFirstColumn="0" w:lastRowLastColumn="0"/>
        </w:trPr>
        <w:tc>
          <w:tcPr>
            <w:tcW w:w="2178" w:type="dxa"/>
          </w:tcPr>
          <w:p w14:paraId="22C0B95C" w14:textId="77777777" w:rsidR="0073482E" w:rsidRPr="00A44D89" w:rsidRDefault="0073482E" w:rsidP="00352AF3">
            <w:pPr>
              <w:jc w:val="both"/>
            </w:pPr>
            <w:r w:rsidRPr="00A44D89">
              <w:t>Full name</w:t>
            </w:r>
          </w:p>
        </w:tc>
        <w:tc>
          <w:tcPr>
            <w:tcW w:w="1170" w:type="dxa"/>
          </w:tcPr>
          <w:p w14:paraId="5693D5B6" w14:textId="77777777" w:rsidR="0073482E" w:rsidRPr="00A44D89" w:rsidRDefault="0073482E" w:rsidP="00352AF3">
            <w:pPr>
              <w:jc w:val="both"/>
            </w:pPr>
            <w:r w:rsidRPr="00A44D89">
              <w:t>Roll number</w:t>
            </w:r>
          </w:p>
        </w:tc>
        <w:tc>
          <w:tcPr>
            <w:tcW w:w="2970" w:type="dxa"/>
          </w:tcPr>
          <w:p w14:paraId="007A986A" w14:textId="77777777" w:rsidR="0073482E" w:rsidRPr="00A44D89" w:rsidRDefault="0073482E" w:rsidP="00352AF3">
            <w:pPr>
              <w:jc w:val="both"/>
            </w:pPr>
            <w:r w:rsidRPr="00A44D89">
              <w:t>E-mail</w:t>
            </w:r>
          </w:p>
        </w:tc>
        <w:tc>
          <w:tcPr>
            <w:tcW w:w="1710" w:type="dxa"/>
          </w:tcPr>
          <w:p w14:paraId="7A35C032" w14:textId="77777777" w:rsidR="0073482E" w:rsidRPr="00FA713C" w:rsidRDefault="0073482E" w:rsidP="00352AF3">
            <w:pPr>
              <w:jc w:val="both"/>
              <w:rPr>
                <w:lang w:val="vi-VN"/>
              </w:rPr>
            </w:pPr>
            <w:r>
              <w:rPr>
                <w:lang w:val="vi-VN"/>
              </w:rPr>
              <w:t xml:space="preserve">Phone </w:t>
            </w:r>
          </w:p>
        </w:tc>
        <w:tc>
          <w:tcPr>
            <w:tcW w:w="1190" w:type="dxa"/>
          </w:tcPr>
          <w:p w14:paraId="7B1B2603" w14:textId="77777777" w:rsidR="0073482E" w:rsidRPr="00A44D89" w:rsidRDefault="0073482E" w:rsidP="00352AF3">
            <w:pPr>
              <w:jc w:val="both"/>
            </w:pPr>
            <w:r w:rsidRPr="00A44D89">
              <w:t>Position</w:t>
            </w:r>
          </w:p>
        </w:tc>
      </w:tr>
      <w:tr w:rsidR="0073482E" w:rsidRPr="00A44D89" w14:paraId="1545AA1A" w14:textId="77777777" w:rsidTr="00667708">
        <w:trPr>
          <w:cnfStyle w:val="000000100000" w:firstRow="0" w:lastRow="0" w:firstColumn="0" w:lastColumn="0" w:oddVBand="0" w:evenVBand="0" w:oddHBand="1" w:evenHBand="0" w:firstRowFirstColumn="0" w:firstRowLastColumn="0" w:lastRowFirstColumn="0" w:lastRowLastColumn="0"/>
        </w:trPr>
        <w:tc>
          <w:tcPr>
            <w:tcW w:w="2178" w:type="dxa"/>
          </w:tcPr>
          <w:p w14:paraId="7BBC285E" w14:textId="477265A2" w:rsidR="0073482E" w:rsidRPr="00667708" w:rsidRDefault="0011343B" w:rsidP="00352AF3">
            <w:pPr>
              <w:jc w:val="both"/>
            </w:pPr>
            <w:r>
              <w:t>Nguyen Manh H</w:t>
            </w:r>
            <w:r w:rsidR="00667708">
              <w:t>uy</w:t>
            </w:r>
          </w:p>
        </w:tc>
        <w:tc>
          <w:tcPr>
            <w:tcW w:w="1170" w:type="dxa"/>
          </w:tcPr>
          <w:p w14:paraId="7C65A491" w14:textId="1C939801" w:rsidR="0073482E" w:rsidRPr="00667708" w:rsidRDefault="0073482E" w:rsidP="00352AF3">
            <w:pPr>
              <w:jc w:val="both"/>
            </w:pPr>
            <w:r>
              <w:rPr>
                <w:lang w:val="vi-VN"/>
              </w:rPr>
              <w:t>SE0</w:t>
            </w:r>
            <w:r w:rsidR="00667708">
              <w:t>3199</w:t>
            </w:r>
          </w:p>
        </w:tc>
        <w:tc>
          <w:tcPr>
            <w:tcW w:w="2970" w:type="dxa"/>
          </w:tcPr>
          <w:p w14:paraId="626749C8" w14:textId="0940A501" w:rsidR="0073482E" w:rsidRPr="00A44D89" w:rsidRDefault="0011343B" w:rsidP="00352AF3">
            <w:pPr>
              <w:jc w:val="both"/>
            </w:pPr>
            <w:r>
              <w:t>H</w:t>
            </w:r>
            <w:r w:rsidR="00667708">
              <w:t>uynmSE03199</w:t>
            </w:r>
            <w:r w:rsidR="0073482E" w:rsidRPr="00A44D89">
              <w:t>@fpt.edu.vn</w:t>
            </w:r>
          </w:p>
        </w:tc>
        <w:tc>
          <w:tcPr>
            <w:tcW w:w="1710" w:type="dxa"/>
          </w:tcPr>
          <w:p w14:paraId="2F866848" w14:textId="41730554" w:rsidR="0073482E" w:rsidRPr="00A44D89" w:rsidRDefault="00667708" w:rsidP="00352AF3">
            <w:pPr>
              <w:jc w:val="both"/>
            </w:pPr>
            <w:r>
              <w:t>01689597078</w:t>
            </w:r>
          </w:p>
        </w:tc>
        <w:tc>
          <w:tcPr>
            <w:tcW w:w="1190" w:type="dxa"/>
          </w:tcPr>
          <w:p w14:paraId="525B57D7" w14:textId="77777777" w:rsidR="0073482E" w:rsidRPr="00A44D89" w:rsidRDefault="0073482E" w:rsidP="00352AF3">
            <w:pPr>
              <w:jc w:val="both"/>
            </w:pPr>
            <w:r w:rsidRPr="00A44D89">
              <w:t>Leader</w:t>
            </w:r>
          </w:p>
        </w:tc>
      </w:tr>
      <w:tr w:rsidR="0073482E" w:rsidRPr="00A44D89" w14:paraId="48CB0602" w14:textId="77777777" w:rsidTr="00667708">
        <w:tc>
          <w:tcPr>
            <w:tcW w:w="2178" w:type="dxa"/>
          </w:tcPr>
          <w:p w14:paraId="2C9B5680" w14:textId="0EABAA74" w:rsidR="0073482E" w:rsidRPr="00667708" w:rsidRDefault="00667708" w:rsidP="00352AF3">
            <w:pPr>
              <w:jc w:val="both"/>
            </w:pPr>
            <w:r>
              <w:t>Nguyen Sy Bach</w:t>
            </w:r>
          </w:p>
        </w:tc>
        <w:tc>
          <w:tcPr>
            <w:tcW w:w="1170" w:type="dxa"/>
          </w:tcPr>
          <w:p w14:paraId="5E524909" w14:textId="61C3A22A" w:rsidR="0073482E" w:rsidRPr="00667708" w:rsidRDefault="0073482E" w:rsidP="00352AF3">
            <w:pPr>
              <w:jc w:val="both"/>
            </w:pPr>
            <w:r>
              <w:t>SE0</w:t>
            </w:r>
            <w:r>
              <w:rPr>
                <w:lang w:val="vi-VN"/>
              </w:rPr>
              <w:t>3</w:t>
            </w:r>
            <w:r w:rsidR="00667708">
              <w:t>704</w:t>
            </w:r>
          </w:p>
        </w:tc>
        <w:tc>
          <w:tcPr>
            <w:tcW w:w="2970" w:type="dxa"/>
          </w:tcPr>
          <w:p w14:paraId="15C8C4A0" w14:textId="73302B5A" w:rsidR="0073482E" w:rsidRPr="00A44D89" w:rsidRDefault="00667708" w:rsidP="00352AF3">
            <w:pPr>
              <w:jc w:val="both"/>
            </w:pPr>
            <w:r>
              <w:t>BachnsSE03704</w:t>
            </w:r>
            <w:r w:rsidR="0073482E" w:rsidRPr="002E418C">
              <w:t>@fpt.edu.vn</w:t>
            </w:r>
          </w:p>
        </w:tc>
        <w:tc>
          <w:tcPr>
            <w:tcW w:w="1710" w:type="dxa"/>
          </w:tcPr>
          <w:p w14:paraId="522BE63F" w14:textId="2E66FCF2" w:rsidR="0073482E" w:rsidRPr="00A44D89" w:rsidRDefault="00667708" w:rsidP="00352AF3">
            <w:pPr>
              <w:jc w:val="both"/>
            </w:pPr>
            <w:r>
              <w:t>01228245737</w:t>
            </w:r>
          </w:p>
        </w:tc>
        <w:tc>
          <w:tcPr>
            <w:tcW w:w="1190" w:type="dxa"/>
          </w:tcPr>
          <w:p w14:paraId="792CDA99" w14:textId="77777777" w:rsidR="0073482E" w:rsidRPr="00A44D89" w:rsidRDefault="0073482E" w:rsidP="00352AF3">
            <w:pPr>
              <w:jc w:val="both"/>
            </w:pPr>
            <w:r w:rsidRPr="00A44D89">
              <w:t>Member</w:t>
            </w:r>
          </w:p>
        </w:tc>
      </w:tr>
      <w:tr w:rsidR="0073482E" w:rsidRPr="00A44D89" w14:paraId="656D80A5" w14:textId="77777777" w:rsidTr="00667708">
        <w:trPr>
          <w:cnfStyle w:val="000000100000" w:firstRow="0" w:lastRow="0" w:firstColumn="0" w:lastColumn="0" w:oddVBand="0" w:evenVBand="0" w:oddHBand="1" w:evenHBand="0" w:firstRowFirstColumn="0" w:firstRowLastColumn="0" w:lastRowFirstColumn="0" w:lastRowLastColumn="0"/>
        </w:trPr>
        <w:tc>
          <w:tcPr>
            <w:tcW w:w="2178" w:type="dxa"/>
          </w:tcPr>
          <w:p w14:paraId="2FB26041" w14:textId="7C99F432" w:rsidR="0073482E" w:rsidRPr="00667708" w:rsidRDefault="00667708" w:rsidP="00352AF3">
            <w:pPr>
              <w:jc w:val="both"/>
            </w:pPr>
            <w:r>
              <w:t>Cao Lam Vu</w:t>
            </w:r>
          </w:p>
        </w:tc>
        <w:tc>
          <w:tcPr>
            <w:tcW w:w="1170" w:type="dxa"/>
          </w:tcPr>
          <w:p w14:paraId="69237C2C" w14:textId="491E2259" w:rsidR="0073482E" w:rsidRPr="00A44D89" w:rsidRDefault="0073482E" w:rsidP="00352AF3">
            <w:pPr>
              <w:jc w:val="both"/>
            </w:pPr>
            <w:r>
              <w:t>SE03</w:t>
            </w:r>
            <w:r w:rsidR="00667708">
              <w:t>800</w:t>
            </w:r>
          </w:p>
        </w:tc>
        <w:tc>
          <w:tcPr>
            <w:tcW w:w="2970" w:type="dxa"/>
          </w:tcPr>
          <w:p w14:paraId="115F86AB" w14:textId="1750E2E7" w:rsidR="0073482E" w:rsidRPr="00A44D89" w:rsidRDefault="00667708" w:rsidP="00352AF3">
            <w:pPr>
              <w:jc w:val="both"/>
            </w:pPr>
            <w:r>
              <w:t>VuclSE03800</w:t>
            </w:r>
            <w:r w:rsidR="0073482E" w:rsidRPr="002E418C">
              <w:t>@fpt.edu.vn</w:t>
            </w:r>
          </w:p>
        </w:tc>
        <w:tc>
          <w:tcPr>
            <w:tcW w:w="1710" w:type="dxa"/>
          </w:tcPr>
          <w:p w14:paraId="18BE0A11" w14:textId="21A80F3C" w:rsidR="0073482E" w:rsidRPr="00A44D89" w:rsidRDefault="00667708" w:rsidP="00352AF3">
            <w:pPr>
              <w:jc w:val="both"/>
            </w:pPr>
            <w:r>
              <w:t>01689181825</w:t>
            </w:r>
          </w:p>
        </w:tc>
        <w:tc>
          <w:tcPr>
            <w:tcW w:w="1190" w:type="dxa"/>
          </w:tcPr>
          <w:p w14:paraId="4D94EDA4" w14:textId="77777777" w:rsidR="0073482E" w:rsidRPr="00A44D89" w:rsidRDefault="0073482E" w:rsidP="00352AF3">
            <w:pPr>
              <w:jc w:val="both"/>
            </w:pPr>
            <w:r w:rsidRPr="00A44D89">
              <w:t>Member</w:t>
            </w:r>
          </w:p>
        </w:tc>
      </w:tr>
      <w:tr w:rsidR="0073482E" w:rsidRPr="00A44D89" w14:paraId="25154CCE" w14:textId="77777777" w:rsidTr="00667708">
        <w:tc>
          <w:tcPr>
            <w:tcW w:w="2178" w:type="dxa"/>
          </w:tcPr>
          <w:p w14:paraId="34ED3281" w14:textId="0EDFDB6F" w:rsidR="0073482E" w:rsidRPr="00667708" w:rsidRDefault="00667708" w:rsidP="00352AF3">
            <w:pPr>
              <w:jc w:val="both"/>
            </w:pPr>
            <w:r>
              <w:t>Pham Tuan Dung</w:t>
            </w:r>
          </w:p>
        </w:tc>
        <w:tc>
          <w:tcPr>
            <w:tcW w:w="1170" w:type="dxa"/>
          </w:tcPr>
          <w:p w14:paraId="0AB73C4F" w14:textId="6465A264" w:rsidR="0073482E" w:rsidRPr="00667708" w:rsidRDefault="0073482E" w:rsidP="00352AF3">
            <w:pPr>
              <w:jc w:val="both"/>
            </w:pPr>
            <w:r>
              <w:rPr>
                <w:lang w:val="vi-VN"/>
              </w:rPr>
              <w:t>SE03</w:t>
            </w:r>
            <w:r w:rsidR="00667708">
              <w:t>655</w:t>
            </w:r>
          </w:p>
        </w:tc>
        <w:tc>
          <w:tcPr>
            <w:tcW w:w="2970" w:type="dxa"/>
          </w:tcPr>
          <w:p w14:paraId="32915414" w14:textId="14298A01" w:rsidR="0073482E" w:rsidRPr="00ED2CD8" w:rsidRDefault="00667708" w:rsidP="00352AF3">
            <w:pPr>
              <w:jc w:val="both"/>
              <w:rPr>
                <w:lang w:val="vi-VN"/>
              </w:rPr>
            </w:pPr>
            <w:r>
              <w:t>DungptSE03655</w:t>
            </w:r>
            <w:r w:rsidR="0073482E">
              <w:rPr>
                <w:lang w:val="vi-VN"/>
              </w:rPr>
              <w:t>@</w:t>
            </w:r>
            <w:r w:rsidR="0073482E" w:rsidRPr="002E418C">
              <w:t>fpt.edu.vn</w:t>
            </w:r>
          </w:p>
        </w:tc>
        <w:tc>
          <w:tcPr>
            <w:tcW w:w="1710" w:type="dxa"/>
          </w:tcPr>
          <w:p w14:paraId="0C5351A5" w14:textId="21CAD51C" w:rsidR="0073482E" w:rsidRDefault="00667708" w:rsidP="00352AF3">
            <w:pPr>
              <w:jc w:val="both"/>
              <w:rPr>
                <w:lang w:val="vi-VN"/>
              </w:rPr>
            </w:pPr>
            <w:r>
              <w:t>01646426345</w:t>
            </w:r>
          </w:p>
        </w:tc>
        <w:tc>
          <w:tcPr>
            <w:tcW w:w="1190" w:type="dxa"/>
          </w:tcPr>
          <w:p w14:paraId="736FDA44" w14:textId="77777777" w:rsidR="0073482E" w:rsidRPr="00ED2CD8" w:rsidRDefault="0073482E" w:rsidP="00352AF3">
            <w:pPr>
              <w:jc w:val="both"/>
              <w:rPr>
                <w:lang w:val="vi-VN"/>
              </w:rPr>
            </w:pPr>
            <w:r>
              <w:rPr>
                <w:lang w:val="vi-VN"/>
              </w:rPr>
              <w:t>Member</w:t>
            </w:r>
          </w:p>
        </w:tc>
      </w:tr>
      <w:tr w:rsidR="0073482E" w:rsidRPr="00A44D89" w14:paraId="072B2D3B" w14:textId="77777777" w:rsidTr="00667708">
        <w:trPr>
          <w:cnfStyle w:val="000000100000" w:firstRow="0" w:lastRow="0" w:firstColumn="0" w:lastColumn="0" w:oddVBand="0" w:evenVBand="0" w:oddHBand="1" w:evenHBand="0" w:firstRowFirstColumn="0" w:firstRowLastColumn="0" w:lastRowFirstColumn="0" w:lastRowLastColumn="0"/>
        </w:trPr>
        <w:tc>
          <w:tcPr>
            <w:tcW w:w="2178" w:type="dxa"/>
          </w:tcPr>
          <w:p w14:paraId="3D30361B" w14:textId="14AC6345" w:rsidR="0073482E" w:rsidRPr="00667708" w:rsidRDefault="00667708" w:rsidP="00352AF3">
            <w:pPr>
              <w:jc w:val="both"/>
            </w:pPr>
            <w:r>
              <w:t>Nguyen Hoang Trung</w:t>
            </w:r>
          </w:p>
        </w:tc>
        <w:tc>
          <w:tcPr>
            <w:tcW w:w="1170" w:type="dxa"/>
          </w:tcPr>
          <w:p w14:paraId="7D987748" w14:textId="4D6BBFEB" w:rsidR="0073482E" w:rsidRPr="00667708" w:rsidRDefault="0073482E" w:rsidP="00352AF3">
            <w:pPr>
              <w:jc w:val="both"/>
            </w:pPr>
            <w:r>
              <w:rPr>
                <w:lang w:val="vi-VN"/>
              </w:rPr>
              <w:t>SE03</w:t>
            </w:r>
            <w:r w:rsidR="00667708">
              <w:t>608</w:t>
            </w:r>
          </w:p>
        </w:tc>
        <w:tc>
          <w:tcPr>
            <w:tcW w:w="2970" w:type="dxa"/>
          </w:tcPr>
          <w:p w14:paraId="5D24FE50" w14:textId="7068FC86" w:rsidR="0073482E" w:rsidRPr="00A44D89" w:rsidRDefault="00667708" w:rsidP="00352AF3">
            <w:pPr>
              <w:jc w:val="both"/>
            </w:pPr>
            <w:r>
              <w:t>TrungnhSE03608</w:t>
            </w:r>
            <w:r w:rsidR="0073482E" w:rsidRPr="002E418C">
              <w:t>@fpt.edu.vn</w:t>
            </w:r>
          </w:p>
        </w:tc>
        <w:tc>
          <w:tcPr>
            <w:tcW w:w="1710" w:type="dxa"/>
          </w:tcPr>
          <w:p w14:paraId="6F3D3853" w14:textId="203B07E5" w:rsidR="00667708" w:rsidRPr="00A44D89" w:rsidRDefault="00667708" w:rsidP="00352AF3">
            <w:pPr>
              <w:jc w:val="both"/>
            </w:pPr>
            <w:r>
              <w:t>01635105330</w:t>
            </w:r>
          </w:p>
        </w:tc>
        <w:tc>
          <w:tcPr>
            <w:tcW w:w="1190" w:type="dxa"/>
          </w:tcPr>
          <w:p w14:paraId="1AA6AC42" w14:textId="77777777" w:rsidR="0073482E" w:rsidRPr="00A44D89" w:rsidRDefault="0073482E" w:rsidP="00352AF3">
            <w:pPr>
              <w:jc w:val="both"/>
            </w:pPr>
            <w:r w:rsidRPr="00A44D89">
              <w:t>Member</w:t>
            </w:r>
          </w:p>
        </w:tc>
      </w:tr>
    </w:tbl>
    <w:p w14:paraId="1E72EE54" w14:textId="57FD4ACF" w:rsidR="0073482E" w:rsidRPr="00FB2248" w:rsidRDefault="0073482E" w:rsidP="00E64AE9">
      <w:pPr>
        <w:pStyle w:val="u2"/>
      </w:pPr>
      <w:bookmarkStart w:id="7" w:name="_Toc469436388"/>
      <w:r w:rsidRPr="00A44D89">
        <w:lastRenderedPageBreak/>
        <w:t>Our proposal</w:t>
      </w:r>
      <w:r w:rsidR="00144764">
        <w:rPr>
          <w:rFonts w:ascii="MS Mincho" w:eastAsia="MS Mincho" w:hAnsi="MS Mincho" w:hint="eastAsia"/>
        </w:rPr>
        <w:t xml:space="preserve">　提案</w:t>
      </w:r>
      <w:bookmarkEnd w:id="7"/>
    </w:p>
    <w:p w14:paraId="3A2DC157" w14:textId="3BF85EA2" w:rsidR="0073482E" w:rsidRDefault="0073482E" w:rsidP="00C479DE">
      <w:pPr>
        <w:pStyle w:val="u3"/>
      </w:pPr>
      <w:bookmarkStart w:id="8" w:name="_Toc469436389"/>
      <w:r>
        <w:t>Problem</w:t>
      </w:r>
      <w:r w:rsidR="00144764">
        <w:rPr>
          <w:rFonts w:ascii="MS Mincho" w:eastAsia="MS Mincho" w:hAnsi="MS Mincho" w:hint="eastAsia"/>
        </w:rPr>
        <w:t xml:space="preserve">　問題</w:t>
      </w:r>
      <w:bookmarkEnd w:id="8"/>
    </w:p>
    <w:p w14:paraId="085F029F" w14:textId="1C826E90" w:rsidR="0073482E" w:rsidRPr="00210253" w:rsidRDefault="0073482E" w:rsidP="00C91E99">
      <w:r w:rsidRPr="00210253">
        <w:rPr>
          <w:rFonts w:cstheme="minorHAnsi"/>
        </w:rPr>
        <w:t xml:space="preserve">The rapid change in technology, knowledge explosion, the increased and complex demands </w:t>
      </w:r>
      <w:r w:rsidR="00667708" w:rsidRPr="00210253">
        <w:rPr>
          <w:rFonts w:cstheme="minorHAnsi"/>
        </w:rPr>
        <w:t>f</w:t>
      </w:r>
      <w:r w:rsidRPr="00210253">
        <w:rPr>
          <w:rFonts w:cstheme="minorHAnsi"/>
        </w:rPr>
        <w:t>or</w:t>
      </w:r>
      <w:r w:rsidR="00667708" w:rsidRPr="00210253">
        <w:rPr>
          <w:rFonts w:cstheme="minorHAnsi"/>
        </w:rPr>
        <w:t xml:space="preserve"> a good place with the best price to make their own memory with an album book full of picture of important moments in their life</w:t>
      </w:r>
      <w:r w:rsidRPr="00210253">
        <w:rPr>
          <w:rFonts w:cstheme="minorHAnsi"/>
        </w:rPr>
        <w:t xml:space="preserve">. Moreover, </w:t>
      </w:r>
      <w:r w:rsidR="00131C7B" w:rsidRPr="00210253">
        <w:rPr>
          <w:rFonts w:cstheme="minorHAnsi"/>
        </w:rPr>
        <w:t>there are so much information about unknow photo studio on the internet</w:t>
      </w:r>
      <w:r w:rsidRPr="00210253">
        <w:rPr>
          <w:rFonts w:cstheme="minorHAnsi"/>
        </w:rPr>
        <w:t xml:space="preserve">, </w:t>
      </w:r>
      <w:r w:rsidR="00131C7B" w:rsidRPr="00210253">
        <w:rPr>
          <w:rFonts w:cstheme="minorHAnsi"/>
        </w:rPr>
        <w:t xml:space="preserve">customer </w:t>
      </w:r>
      <w:r w:rsidRPr="00210253">
        <w:rPr>
          <w:rFonts w:cstheme="minorHAnsi"/>
        </w:rPr>
        <w:t xml:space="preserve">find it difficult to find </w:t>
      </w:r>
      <w:r w:rsidR="00131C7B" w:rsidRPr="00210253">
        <w:rPr>
          <w:rFonts w:cstheme="minorHAnsi"/>
        </w:rPr>
        <w:t>their ideal photo studio</w:t>
      </w:r>
      <w:r w:rsidRPr="00210253">
        <w:rPr>
          <w:rFonts w:cstheme="minorHAnsi"/>
        </w:rPr>
        <w:t xml:space="preserve"> because of the </w:t>
      </w:r>
      <w:r w:rsidR="00131C7B" w:rsidRPr="00210253">
        <w:rPr>
          <w:rFonts w:cstheme="minorHAnsi"/>
        </w:rPr>
        <w:t>number and confusing information</w:t>
      </w:r>
      <w:r w:rsidRPr="00210253">
        <w:rPr>
          <w:rFonts w:cstheme="minorHAnsi"/>
        </w:rPr>
        <w:t xml:space="preserve">. Therefore, the posed problems are making an interaction between </w:t>
      </w:r>
      <w:r w:rsidR="00131C7B" w:rsidRPr="00210253">
        <w:rPr>
          <w:rFonts w:cstheme="minorHAnsi"/>
        </w:rPr>
        <w:t>customer and photo studio</w:t>
      </w:r>
      <w:r w:rsidRPr="00210253">
        <w:rPr>
          <w:rFonts w:cstheme="minorHAnsi"/>
        </w:rPr>
        <w:t>, and help the</w:t>
      </w:r>
      <w:r w:rsidR="00131C7B" w:rsidRPr="00210253">
        <w:rPr>
          <w:rFonts w:cstheme="minorHAnsi"/>
        </w:rPr>
        <w:t xml:space="preserve"> customer</w:t>
      </w:r>
      <w:r w:rsidRPr="00210253">
        <w:rPr>
          <w:rFonts w:cstheme="minorHAnsi"/>
        </w:rPr>
        <w:t xml:space="preserve"> to search for </w:t>
      </w:r>
      <w:r w:rsidR="00131C7B" w:rsidRPr="00210253">
        <w:rPr>
          <w:rFonts w:cstheme="minorHAnsi"/>
        </w:rPr>
        <w:t xml:space="preserve">the best studio </w:t>
      </w:r>
      <w:r w:rsidRPr="00210253">
        <w:rPr>
          <w:rFonts w:cstheme="minorHAnsi"/>
        </w:rPr>
        <w:t>as quick as possible</w:t>
      </w:r>
      <w:r w:rsidRPr="00210253">
        <w:t>.</w:t>
      </w:r>
    </w:p>
    <w:p w14:paraId="3FF44356" w14:textId="07885076" w:rsidR="0073482E" w:rsidRPr="00FB2248" w:rsidRDefault="0073482E" w:rsidP="00C479DE">
      <w:pPr>
        <w:pStyle w:val="u3"/>
      </w:pPr>
      <w:r>
        <w:t xml:space="preserve"> </w:t>
      </w:r>
      <w:bookmarkStart w:id="9" w:name="_Toc469436390"/>
      <w:r w:rsidRPr="00AD5121">
        <w:t>Solution</w:t>
      </w:r>
      <w:r w:rsidR="00144764">
        <w:rPr>
          <w:rFonts w:ascii="MS Mincho" w:eastAsia="MS Mincho" w:hAnsi="MS Mincho" w:hint="eastAsia"/>
        </w:rPr>
        <w:t xml:space="preserve">　解決</w:t>
      </w:r>
      <w:bookmarkEnd w:id="9"/>
    </w:p>
    <w:p w14:paraId="18C80F37" w14:textId="03ED92F1" w:rsidR="0073482E" w:rsidRDefault="00B15AD2" w:rsidP="0073482E">
      <w:pPr>
        <w:spacing w:after="0"/>
        <w:rPr>
          <w:rFonts w:cs="Arial"/>
        </w:rPr>
      </w:pPr>
      <w:r>
        <w:rPr>
          <w:rFonts w:cs="Arial"/>
        </w:rPr>
        <w:t>Create</w:t>
      </w:r>
      <w:r w:rsidR="00131C7B">
        <w:rPr>
          <w:rFonts w:cs="Arial"/>
        </w:rPr>
        <w:t xml:space="preserve"> a website that have all the information about a coporation of photo studio to help the customer find the best one</w:t>
      </w:r>
      <w:r w:rsidR="00CE0A92">
        <w:rPr>
          <w:rFonts w:cs="Helvetica"/>
          <w:color w:val="1D2129"/>
          <w:shd w:val="clear" w:color="auto" w:fill="FFFFFF"/>
        </w:rPr>
        <w:t>.</w:t>
      </w:r>
    </w:p>
    <w:p w14:paraId="4DFC63B5" w14:textId="3748D5EA" w:rsidR="0073482E" w:rsidRDefault="0073482E" w:rsidP="0073482E">
      <w:pPr>
        <w:spacing w:after="0"/>
        <w:rPr>
          <w:rFonts w:cs="Arial"/>
        </w:rPr>
      </w:pPr>
      <w:r>
        <w:rPr>
          <w:rFonts w:cs="Arial"/>
        </w:rPr>
        <w:t>Provide</w:t>
      </w:r>
      <w:r w:rsidR="00131C7B">
        <w:rPr>
          <w:rFonts w:cs="Arial"/>
        </w:rPr>
        <w:t xml:space="preserve"> a lot of service to help the customer to keep track of the photo contract and printing detail</w:t>
      </w:r>
      <w:r>
        <w:rPr>
          <w:rFonts w:cs="Arial"/>
        </w:rPr>
        <w:t>.</w:t>
      </w:r>
    </w:p>
    <w:p w14:paraId="6689EF78" w14:textId="77777777" w:rsidR="0073482E" w:rsidRPr="000E27DC" w:rsidRDefault="0073482E" w:rsidP="0073482E">
      <w:pPr>
        <w:spacing w:after="0"/>
        <w:rPr>
          <w:rFonts w:cs="Helvetica"/>
          <w:color w:val="1D2129"/>
          <w:shd w:val="clear" w:color="auto" w:fill="FFFFFF"/>
        </w:rPr>
      </w:pPr>
      <w:r w:rsidRPr="000E27DC">
        <w:rPr>
          <w:rFonts w:cs="Arial"/>
        </w:rPr>
        <w:t xml:space="preserve">By the automatic searching function, cost and time are minimized. </w:t>
      </w:r>
    </w:p>
    <w:p w14:paraId="54B4AAD4" w14:textId="1BCB3870" w:rsidR="0073482E" w:rsidRPr="000940DE" w:rsidRDefault="0073482E" w:rsidP="00C479DE">
      <w:pPr>
        <w:pStyle w:val="u3"/>
      </w:pPr>
      <w:bookmarkStart w:id="10" w:name="_Toc469436391"/>
      <w:r w:rsidRPr="000940DE">
        <w:t>Idea</w:t>
      </w:r>
      <w:r w:rsidR="00144764">
        <w:rPr>
          <w:rFonts w:ascii="MS Mincho" w:eastAsia="MS Mincho" w:hAnsi="MS Mincho" w:hint="eastAsia"/>
        </w:rPr>
        <w:t xml:space="preserve">　アイディア</w:t>
      </w:r>
      <w:bookmarkEnd w:id="10"/>
    </w:p>
    <w:p w14:paraId="320A77DC" w14:textId="2DB6B3A7" w:rsidR="0073482E" w:rsidRPr="00311188" w:rsidRDefault="00131C7B" w:rsidP="0073482E">
      <w:pPr>
        <w:rPr>
          <w:rFonts w:cs="Arial"/>
        </w:rPr>
      </w:pPr>
      <w:r>
        <w:rPr>
          <w:rFonts w:cs="Arial"/>
        </w:rPr>
        <w:t>O</w:t>
      </w:r>
      <w:r w:rsidR="0073482E">
        <w:rPr>
          <w:rFonts w:cs="Arial"/>
        </w:rPr>
        <w:t xml:space="preserve">ur idea is creating a website not only to link </w:t>
      </w:r>
      <w:r>
        <w:rPr>
          <w:rFonts w:cs="Arial"/>
        </w:rPr>
        <w:t>Customer</w:t>
      </w:r>
      <w:r w:rsidR="0073482E">
        <w:rPr>
          <w:rFonts w:cs="Arial"/>
        </w:rPr>
        <w:t xml:space="preserve"> and </w:t>
      </w:r>
      <w:r>
        <w:rPr>
          <w:rFonts w:cs="Arial"/>
        </w:rPr>
        <w:t xml:space="preserve">Photo Studio </w:t>
      </w:r>
      <w:r w:rsidR="0073482E">
        <w:rPr>
          <w:rFonts w:cs="Arial"/>
        </w:rPr>
        <w:t>but also to</w:t>
      </w:r>
      <w:r>
        <w:rPr>
          <w:rFonts w:cs="Arial"/>
        </w:rPr>
        <w:t xml:space="preserve"> help customer</w:t>
      </w:r>
      <w:r w:rsidR="0073482E">
        <w:rPr>
          <w:rFonts w:cs="Arial"/>
        </w:rPr>
        <w:t xml:space="preserve"> manage information about </w:t>
      </w:r>
      <w:r>
        <w:rPr>
          <w:rFonts w:cs="Arial"/>
        </w:rPr>
        <w:t xml:space="preserve">the photo conctract and printing requirement </w:t>
      </w:r>
      <w:r w:rsidR="0073482E">
        <w:rPr>
          <w:rFonts w:cs="Arial"/>
        </w:rPr>
        <w:t>quickly and efficiently.</w:t>
      </w:r>
    </w:p>
    <w:p w14:paraId="56A4FB87" w14:textId="228B1ECC" w:rsidR="0073482E" w:rsidRPr="00FB2248" w:rsidRDefault="0073482E" w:rsidP="00E64AE9">
      <w:pPr>
        <w:pStyle w:val="u2"/>
      </w:pPr>
      <w:bookmarkStart w:id="11" w:name="_Toc469436392"/>
      <w:r w:rsidRPr="00A44D89">
        <w:t>Product</w:t>
      </w:r>
      <w:r w:rsidR="00144764">
        <w:rPr>
          <w:rFonts w:ascii="MS Mincho" w:eastAsia="MS Mincho" w:hAnsi="MS Mincho" w:hint="eastAsia"/>
        </w:rPr>
        <w:t xml:space="preserve">　商品</w:t>
      </w:r>
      <w:bookmarkEnd w:id="11"/>
    </w:p>
    <w:p w14:paraId="12524442" w14:textId="07749745" w:rsidR="0073482E" w:rsidRDefault="0073482E" w:rsidP="0073482E">
      <w:r>
        <w:t xml:space="preserve">After researching carefully about the market needs of </w:t>
      </w:r>
      <w:r w:rsidR="00131C7B">
        <w:t>photo conctract</w:t>
      </w:r>
      <w:r>
        <w:t>, we have chosen main functions which are necessary and important to our system. They will help the manager easy to use and operate. Besides, we also compare to other website and research about user’s habits to design good and intuitive interface. We want to reduce all limitation and improve our own advantages.</w:t>
      </w:r>
    </w:p>
    <w:p w14:paraId="01B26140" w14:textId="3BE5FBC7" w:rsidR="00993C3E" w:rsidRDefault="00993C3E" w:rsidP="0073482E">
      <w:r w:rsidRPr="00993C3E">
        <w:t>The objective user of our Website is Vietnamese people who living</w:t>
      </w:r>
      <w:r w:rsidR="000E6A47">
        <w:t xml:space="preserve"> in </w:t>
      </w:r>
      <w:r w:rsidR="00131C7B">
        <w:t>VietNam</w:t>
      </w:r>
      <w:r w:rsidR="000E6A47">
        <w:t>.</w:t>
      </w:r>
      <w:r w:rsidRPr="00993C3E">
        <w:t xml:space="preserve"> Therefore, our website using Vietnamese as primary language, </w:t>
      </w:r>
      <w:r w:rsidR="00131C7B" w:rsidRPr="00993C3E">
        <w:t>to</w:t>
      </w:r>
      <w:r w:rsidRPr="00993C3E">
        <w:t xml:space="preserve"> meet the criteria of user-friendly.</w:t>
      </w:r>
    </w:p>
    <w:p w14:paraId="79116620" w14:textId="3DFA8143" w:rsidR="0073482E" w:rsidRDefault="0073482E" w:rsidP="00C479DE">
      <w:pPr>
        <w:pStyle w:val="u3"/>
      </w:pPr>
      <w:bookmarkStart w:id="12" w:name="_Toc469436393"/>
      <w:r>
        <w:t>Basic Functions</w:t>
      </w:r>
      <w:r w:rsidR="00144764">
        <w:rPr>
          <w:rFonts w:ascii="MS Mincho" w:eastAsia="MS Mincho" w:hAnsi="MS Mincho" w:hint="eastAsia"/>
        </w:rPr>
        <w:t xml:space="preserve">　基本的な機能</w:t>
      </w:r>
      <w:bookmarkEnd w:id="12"/>
    </w:p>
    <w:p w14:paraId="12C83FE6" w14:textId="1D65E08A" w:rsidR="0027747D" w:rsidRPr="00121A0C" w:rsidRDefault="00131C7B" w:rsidP="00121A0C">
      <w:pPr>
        <w:rPr>
          <w:b/>
          <w:u w:val="single"/>
        </w:rPr>
      </w:pPr>
      <w:r>
        <w:rPr>
          <w:b/>
          <w:u w:val="single"/>
        </w:rPr>
        <w:t>Cus</w:t>
      </w:r>
      <w:r w:rsidR="0027747D" w:rsidRPr="00121A0C">
        <w:rPr>
          <w:b/>
          <w:u w:val="single"/>
        </w:rPr>
        <w:t>t</w:t>
      </w:r>
      <w:r>
        <w:rPr>
          <w:b/>
          <w:u w:val="single"/>
        </w:rPr>
        <w:t>omer:</w:t>
      </w:r>
    </w:p>
    <w:p w14:paraId="27480CC2" w14:textId="344B8582" w:rsidR="0027747D" w:rsidRDefault="00131C7B" w:rsidP="00BC01DC">
      <w:pPr>
        <w:pStyle w:val="oancuaDanhsach"/>
        <w:numPr>
          <w:ilvl w:val="0"/>
          <w:numId w:val="23"/>
        </w:numPr>
      </w:pPr>
      <w:r>
        <w:t>Search for the nearest</w:t>
      </w:r>
      <w:r w:rsidR="00DB533A">
        <w:t xml:space="preserve"> studio location.</w:t>
      </w:r>
    </w:p>
    <w:p w14:paraId="090DD922" w14:textId="5E89E480" w:rsidR="00131C7B" w:rsidRDefault="00131C7B" w:rsidP="00BC01DC">
      <w:pPr>
        <w:pStyle w:val="oancuaDanhsach"/>
        <w:numPr>
          <w:ilvl w:val="0"/>
          <w:numId w:val="23"/>
        </w:numPr>
      </w:pPr>
      <w:r>
        <w:t xml:space="preserve">View studio </w:t>
      </w:r>
      <w:r w:rsidR="00DB533A">
        <w:t>basic informations and sample portfolio.</w:t>
      </w:r>
    </w:p>
    <w:p w14:paraId="121E3CC8" w14:textId="43F00DA9" w:rsidR="0027747D" w:rsidRDefault="00DB533A" w:rsidP="00BC01DC">
      <w:pPr>
        <w:pStyle w:val="oancuaDanhsach"/>
        <w:numPr>
          <w:ilvl w:val="0"/>
          <w:numId w:val="23"/>
        </w:numPr>
      </w:pPr>
      <w:r>
        <w:t>See and pick a photo session contract package.</w:t>
      </w:r>
    </w:p>
    <w:p w14:paraId="6B48D898" w14:textId="10EF163B" w:rsidR="00DB533A" w:rsidRDefault="005E4728" w:rsidP="00BC01DC">
      <w:pPr>
        <w:pStyle w:val="oancuaDanhsach"/>
        <w:numPr>
          <w:ilvl w:val="0"/>
          <w:numId w:val="23"/>
        </w:numPr>
      </w:pPr>
      <w:r>
        <w:t>Tracking the contract</w:t>
      </w:r>
      <w:r w:rsidR="00DB533A">
        <w:t>.</w:t>
      </w:r>
    </w:p>
    <w:p w14:paraId="3F349CB1" w14:textId="737719E9" w:rsidR="005E4728" w:rsidRDefault="005E4728" w:rsidP="00BC01DC">
      <w:pPr>
        <w:pStyle w:val="oancuaDanhsach"/>
        <w:numPr>
          <w:ilvl w:val="0"/>
          <w:numId w:val="23"/>
        </w:numPr>
      </w:pPr>
      <w:r>
        <w:t>See photo uploaded after photo shoot.</w:t>
      </w:r>
    </w:p>
    <w:p w14:paraId="3B29F103" w14:textId="4F74A845" w:rsidR="005E4728" w:rsidRDefault="005E4728" w:rsidP="00BC01DC">
      <w:pPr>
        <w:pStyle w:val="oancuaDanhsach"/>
        <w:numPr>
          <w:ilvl w:val="0"/>
          <w:numId w:val="23"/>
        </w:numPr>
      </w:pPr>
      <w:r>
        <w:t>Pick and choose size, material for the photo to print.</w:t>
      </w:r>
    </w:p>
    <w:p w14:paraId="35625E76" w14:textId="735AEBA2" w:rsidR="0073482E" w:rsidRPr="00121A0C" w:rsidRDefault="00DB533A" w:rsidP="0073482E">
      <w:pPr>
        <w:rPr>
          <w:b/>
          <w:u w:val="single"/>
        </w:rPr>
      </w:pPr>
      <w:r>
        <w:rPr>
          <w:b/>
          <w:u w:val="single"/>
        </w:rPr>
        <w:t>Photo Studio Manager:</w:t>
      </w:r>
    </w:p>
    <w:p w14:paraId="292B0643" w14:textId="3F1FA187" w:rsidR="0073482E" w:rsidRDefault="00DB533A" w:rsidP="00DB533A">
      <w:pPr>
        <w:rPr>
          <w:b/>
        </w:rPr>
      </w:pPr>
      <w:r>
        <w:rPr>
          <w:b/>
        </w:rPr>
        <w:t>Photo Studio Manager</w:t>
      </w:r>
      <w:r w:rsidR="0073482E">
        <w:rPr>
          <w:b/>
        </w:rPr>
        <w:t xml:space="preserve"> can only </w:t>
      </w:r>
      <w:r>
        <w:rPr>
          <w:b/>
        </w:rPr>
        <w:t>access to these function after login.</w:t>
      </w:r>
    </w:p>
    <w:p w14:paraId="46C262FA" w14:textId="3CF963BA" w:rsidR="00E6426D" w:rsidRPr="00F41E26" w:rsidRDefault="00E6426D" w:rsidP="000E7E51">
      <w:pPr>
        <w:pStyle w:val="oancuaDanhsach"/>
        <w:numPr>
          <w:ilvl w:val="0"/>
          <w:numId w:val="24"/>
        </w:numPr>
        <w:rPr>
          <w:b/>
        </w:rPr>
      </w:pPr>
      <w:r w:rsidRPr="00F41E26">
        <w:t xml:space="preserve">View own </w:t>
      </w:r>
      <w:r w:rsidR="00DB533A">
        <w:t>photo studio</w:t>
      </w:r>
      <w:r w:rsidRPr="00F41E26">
        <w:t xml:space="preserve"> </w:t>
      </w:r>
      <w:r w:rsidR="00DB533A">
        <w:t>information</w:t>
      </w:r>
      <w:r w:rsidR="00CD2D52" w:rsidRPr="00F41E26">
        <w:t>.</w:t>
      </w:r>
    </w:p>
    <w:p w14:paraId="07CA6EFB" w14:textId="1E5EDAC2" w:rsidR="00E6426D" w:rsidRDefault="00CB4E19" w:rsidP="000E7E51">
      <w:pPr>
        <w:pStyle w:val="oancuaDanhsach"/>
        <w:numPr>
          <w:ilvl w:val="0"/>
          <w:numId w:val="24"/>
        </w:numPr>
      </w:pPr>
      <w:r>
        <w:t xml:space="preserve">Edit </w:t>
      </w:r>
      <w:r w:rsidR="00DB533A">
        <w:t>photo studio</w:t>
      </w:r>
      <w:r w:rsidR="0073482E" w:rsidRPr="00F41E26">
        <w:t xml:space="preserve"> </w:t>
      </w:r>
      <w:r w:rsidR="00DB533A">
        <w:t>information and sample portfolio</w:t>
      </w:r>
      <w:r w:rsidR="00CD2D52" w:rsidRPr="00F41E26">
        <w:t>.</w:t>
      </w:r>
    </w:p>
    <w:p w14:paraId="37FAF76E" w14:textId="0CB56ABA" w:rsidR="005E4728" w:rsidRDefault="005E4728" w:rsidP="000E7E51">
      <w:pPr>
        <w:pStyle w:val="oancuaDanhsach"/>
        <w:numPr>
          <w:ilvl w:val="0"/>
          <w:numId w:val="24"/>
        </w:numPr>
      </w:pPr>
      <w:r>
        <w:t>Add photo studio</w:t>
      </w:r>
      <w:r w:rsidRPr="00F41E26">
        <w:t xml:space="preserve"> </w:t>
      </w:r>
      <w:r>
        <w:t>information and sample portfolio.</w:t>
      </w:r>
    </w:p>
    <w:p w14:paraId="26CC1AF8" w14:textId="4599CEAE" w:rsidR="005E4728" w:rsidRDefault="005E4728" w:rsidP="000E7E51">
      <w:pPr>
        <w:pStyle w:val="oancuaDanhsach"/>
        <w:numPr>
          <w:ilvl w:val="0"/>
          <w:numId w:val="24"/>
        </w:numPr>
      </w:pPr>
      <w:r>
        <w:lastRenderedPageBreak/>
        <w:t>Delete photo studio</w:t>
      </w:r>
      <w:r w:rsidRPr="00F41E26">
        <w:t xml:space="preserve"> </w:t>
      </w:r>
      <w:r>
        <w:t>information and sample portfolio.</w:t>
      </w:r>
    </w:p>
    <w:p w14:paraId="389ABF61" w14:textId="7C6297B0" w:rsidR="005E4728" w:rsidRDefault="005E4728" w:rsidP="000E7E51">
      <w:pPr>
        <w:pStyle w:val="oancuaDanhsach"/>
        <w:numPr>
          <w:ilvl w:val="0"/>
          <w:numId w:val="24"/>
        </w:numPr>
      </w:pPr>
      <w:r>
        <w:t>Search photo session package.</w:t>
      </w:r>
    </w:p>
    <w:p w14:paraId="13F5813A" w14:textId="32431733" w:rsidR="005E4728" w:rsidRDefault="005E4728" w:rsidP="000E7E51">
      <w:pPr>
        <w:pStyle w:val="oancuaDanhsach"/>
        <w:numPr>
          <w:ilvl w:val="0"/>
          <w:numId w:val="24"/>
        </w:numPr>
      </w:pPr>
      <w:r>
        <w:rPr>
          <w:color w:val="000000" w:themeColor="text1"/>
        </w:rPr>
        <w:t>View photo session package</w:t>
      </w:r>
    </w:p>
    <w:p w14:paraId="5B40700D" w14:textId="37B44DD0" w:rsidR="005E4728" w:rsidRDefault="005E4728" w:rsidP="000E7E51">
      <w:pPr>
        <w:pStyle w:val="oancuaDanhsach"/>
        <w:numPr>
          <w:ilvl w:val="0"/>
          <w:numId w:val="24"/>
        </w:numPr>
        <w:rPr>
          <w:color w:val="000000" w:themeColor="text1"/>
        </w:rPr>
      </w:pPr>
      <w:r>
        <w:rPr>
          <w:color w:val="000000" w:themeColor="text1"/>
        </w:rPr>
        <w:t>Edit photo session package.</w:t>
      </w:r>
    </w:p>
    <w:p w14:paraId="00757FD7" w14:textId="2D3F0C73" w:rsidR="005E4728" w:rsidRDefault="005E4728" w:rsidP="000E7E51">
      <w:pPr>
        <w:pStyle w:val="oancuaDanhsach"/>
        <w:numPr>
          <w:ilvl w:val="0"/>
          <w:numId w:val="24"/>
        </w:numPr>
      </w:pPr>
      <w:r>
        <w:t>Add photo session package.</w:t>
      </w:r>
    </w:p>
    <w:p w14:paraId="66CD56CA" w14:textId="5E1E5F8C" w:rsidR="005E4728" w:rsidRPr="00F41E26" w:rsidRDefault="005E4728" w:rsidP="000E7E51">
      <w:pPr>
        <w:pStyle w:val="oancuaDanhsach"/>
        <w:numPr>
          <w:ilvl w:val="0"/>
          <w:numId w:val="24"/>
        </w:numPr>
      </w:pPr>
      <w:r>
        <w:t>Delete photo session package.</w:t>
      </w:r>
    </w:p>
    <w:p w14:paraId="6891DEF5" w14:textId="28D55D1E" w:rsidR="0073482E" w:rsidRDefault="00DB533A" w:rsidP="000E7E51">
      <w:pPr>
        <w:pStyle w:val="oancuaDanhsach"/>
        <w:numPr>
          <w:ilvl w:val="0"/>
          <w:numId w:val="24"/>
        </w:numPr>
      </w:pPr>
      <w:r>
        <w:t>See customer contract package register</w:t>
      </w:r>
      <w:r w:rsidR="00564372">
        <w:t>.</w:t>
      </w:r>
    </w:p>
    <w:p w14:paraId="1C620784" w14:textId="6B6D690A" w:rsidR="005E4728" w:rsidRDefault="005E4728" w:rsidP="000E7E51">
      <w:pPr>
        <w:pStyle w:val="oancuaDanhsach"/>
        <w:numPr>
          <w:ilvl w:val="0"/>
          <w:numId w:val="24"/>
        </w:numPr>
      </w:pPr>
      <w:r>
        <w:t>Search customer contract package.</w:t>
      </w:r>
    </w:p>
    <w:p w14:paraId="49A1D899" w14:textId="1933C612" w:rsidR="0073482E" w:rsidRDefault="005E4728" w:rsidP="000E7E51">
      <w:pPr>
        <w:pStyle w:val="oancuaDanhsach"/>
        <w:numPr>
          <w:ilvl w:val="0"/>
          <w:numId w:val="24"/>
        </w:numPr>
        <w:rPr>
          <w:color w:val="000000" w:themeColor="text1"/>
        </w:rPr>
      </w:pPr>
      <w:r>
        <w:rPr>
          <w:color w:val="000000" w:themeColor="text1"/>
        </w:rPr>
        <w:t>Accept customer contract and add to contract list</w:t>
      </w:r>
      <w:r w:rsidR="00A475AB" w:rsidRPr="00A475AB">
        <w:rPr>
          <w:color w:val="000000" w:themeColor="text1"/>
        </w:rPr>
        <w:t>.</w:t>
      </w:r>
    </w:p>
    <w:p w14:paraId="72425C7B" w14:textId="21C16B52" w:rsidR="005E4728" w:rsidRDefault="005E4728" w:rsidP="000E7E51">
      <w:pPr>
        <w:pStyle w:val="oancuaDanhsach"/>
        <w:numPr>
          <w:ilvl w:val="0"/>
          <w:numId w:val="24"/>
        </w:numPr>
        <w:rPr>
          <w:color w:val="000000" w:themeColor="text1"/>
        </w:rPr>
      </w:pPr>
      <w:r>
        <w:rPr>
          <w:color w:val="000000" w:themeColor="text1"/>
        </w:rPr>
        <w:t>Edit a contract.</w:t>
      </w:r>
    </w:p>
    <w:p w14:paraId="143EE662" w14:textId="6A53F05C" w:rsidR="005E4728" w:rsidRDefault="005E4728" w:rsidP="000E7E51">
      <w:pPr>
        <w:pStyle w:val="oancuaDanhsach"/>
        <w:numPr>
          <w:ilvl w:val="0"/>
          <w:numId w:val="24"/>
        </w:numPr>
        <w:rPr>
          <w:color w:val="000000" w:themeColor="text1"/>
        </w:rPr>
      </w:pPr>
      <w:r>
        <w:rPr>
          <w:color w:val="000000" w:themeColor="text1"/>
        </w:rPr>
        <w:t>Upload photos after photo shoot.</w:t>
      </w:r>
    </w:p>
    <w:p w14:paraId="3138F6EE" w14:textId="2910C40A" w:rsidR="005E4728" w:rsidRDefault="005E4728" w:rsidP="000E7E51">
      <w:pPr>
        <w:pStyle w:val="oancuaDanhsach"/>
        <w:numPr>
          <w:ilvl w:val="0"/>
          <w:numId w:val="24"/>
        </w:numPr>
        <w:rPr>
          <w:color w:val="000000" w:themeColor="text1"/>
        </w:rPr>
      </w:pPr>
      <w:r>
        <w:rPr>
          <w:color w:val="000000" w:themeColor="text1"/>
        </w:rPr>
        <w:t>Accept printing order if customer request.</w:t>
      </w:r>
    </w:p>
    <w:p w14:paraId="033D805D" w14:textId="23CB0481" w:rsidR="005E4728" w:rsidRPr="005E4728" w:rsidRDefault="005E4728" w:rsidP="000E7E51">
      <w:pPr>
        <w:pStyle w:val="oancuaDanhsach"/>
        <w:numPr>
          <w:ilvl w:val="0"/>
          <w:numId w:val="24"/>
        </w:numPr>
        <w:rPr>
          <w:color w:val="000000" w:themeColor="text1"/>
        </w:rPr>
      </w:pPr>
      <w:r>
        <w:rPr>
          <w:color w:val="000000" w:themeColor="text1"/>
        </w:rPr>
        <w:t>Search priting size and material.</w:t>
      </w:r>
    </w:p>
    <w:p w14:paraId="6FE40687" w14:textId="23DA648A" w:rsidR="005E4728" w:rsidRDefault="005E4728" w:rsidP="000E7E51">
      <w:pPr>
        <w:pStyle w:val="oancuaDanhsach"/>
        <w:numPr>
          <w:ilvl w:val="0"/>
          <w:numId w:val="24"/>
        </w:numPr>
        <w:rPr>
          <w:color w:val="000000" w:themeColor="text1"/>
        </w:rPr>
      </w:pPr>
      <w:r>
        <w:rPr>
          <w:color w:val="000000" w:themeColor="text1"/>
        </w:rPr>
        <w:t>View priting size and material.</w:t>
      </w:r>
    </w:p>
    <w:p w14:paraId="0C4FD023" w14:textId="6AD70B70" w:rsidR="005E4728" w:rsidRDefault="005E4728" w:rsidP="000E7E51">
      <w:pPr>
        <w:pStyle w:val="oancuaDanhsach"/>
        <w:numPr>
          <w:ilvl w:val="0"/>
          <w:numId w:val="24"/>
        </w:numPr>
        <w:rPr>
          <w:color w:val="000000" w:themeColor="text1"/>
        </w:rPr>
      </w:pPr>
      <w:r>
        <w:rPr>
          <w:color w:val="000000" w:themeColor="text1"/>
        </w:rPr>
        <w:t>Edit priting size and material.</w:t>
      </w:r>
    </w:p>
    <w:p w14:paraId="6AEF434A" w14:textId="7395025B" w:rsidR="005E4728" w:rsidRDefault="005E4728" w:rsidP="000E7E51">
      <w:pPr>
        <w:pStyle w:val="oancuaDanhsach"/>
        <w:numPr>
          <w:ilvl w:val="0"/>
          <w:numId w:val="24"/>
        </w:numPr>
        <w:rPr>
          <w:color w:val="000000" w:themeColor="text1"/>
        </w:rPr>
      </w:pPr>
      <w:r>
        <w:rPr>
          <w:color w:val="000000" w:themeColor="text1"/>
        </w:rPr>
        <w:t>Add priting size and material.</w:t>
      </w:r>
    </w:p>
    <w:p w14:paraId="64832488" w14:textId="1FCADA32" w:rsidR="00DB533A" w:rsidRPr="005E4728" w:rsidRDefault="005E4728" w:rsidP="000E7E51">
      <w:pPr>
        <w:pStyle w:val="oancuaDanhsach"/>
        <w:numPr>
          <w:ilvl w:val="0"/>
          <w:numId w:val="24"/>
        </w:numPr>
        <w:rPr>
          <w:color w:val="000000" w:themeColor="text1"/>
        </w:rPr>
      </w:pPr>
      <w:r>
        <w:rPr>
          <w:color w:val="000000" w:themeColor="text1"/>
        </w:rPr>
        <w:t>Delete priting size and material</w:t>
      </w:r>
    </w:p>
    <w:p w14:paraId="627F1B37" w14:textId="77777777" w:rsidR="0027747D" w:rsidRPr="00121A0C" w:rsidRDefault="0027747D" w:rsidP="0027747D">
      <w:pPr>
        <w:rPr>
          <w:b/>
          <w:u w:val="single"/>
        </w:rPr>
      </w:pPr>
      <w:r w:rsidRPr="00121A0C">
        <w:rPr>
          <w:b/>
          <w:u w:val="single"/>
        </w:rPr>
        <w:t>Admin</w:t>
      </w:r>
    </w:p>
    <w:p w14:paraId="4143E805" w14:textId="248DE7A4" w:rsidR="0027747D" w:rsidRDefault="0027747D" w:rsidP="000E7E51">
      <w:pPr>
        <w:pStyle w:val="oancuaDanhsach"/>
        <w:numPr>
          <w:ilvl w:val="0"/>
          <w:numId w:val="26"/>
        </w:numPr>
        <w:rPr>
          <w:b/>
        </w:rPr>
      </w:pPr>
      <w:r>
        <w:rPr>
          <w:b/>
        </w:rPr>
        <w:t xml:space="preserve">Manage </w:t>
      </w:r>
      <w:r w:rsidR="00DB533A">
        <w:rPr>
          <w:b/>
        </w:rPr>
        <w:t>Photo Studio Manager</w:t>
      </w:r>
    </w:p>
    <w:p w14:paraId="6528D5E4" w14:textId="279EAF88" w:rsidR="0027747D" w:rsidRDefault="005E4728" w:rsidP="000E7E51">
      <w:pPr>
        <w:pStyle w:val="oancuaDanhsach"/>
        <w:numPr>
          <w:ilvl w:val="0"/>
          <w:numId w:val="25"/>
        </w:numPr>
      </w:pPr>
      <w:r>
        <w:t>Search</w:t>
      </w:r>
      <w:r w:rsidR="0027747D">
        <w:t xml:space="preserve"> </w:t>
      </w:r>
      <w:r w:rsidR="00DB533A">
        <w:t>Manager profile</w:t>
      </w:r>
      <w:r>
        <w:t>.</w:t>
      </w:r>
    </w:p>
    <w:p w14:paraId="0DC0B692" w14:textId="5D29C641" w:rsidR="005E4728" w:rsidRDefault="005E4728" w:rsidP="000E7E51">
      <w:pPr>
        <w:pStyle w:val="oancuaDanhsach"/>
        <w:numPr>
          <w:ilvl w:val="0"/>
          <w:numId w:val="25"/>
        </w:numPr>
      </w:pPr>
      <w:r>
        <w:t>View Manager profile</w:t>
      </w:r>
    </w:p>
    <w:p w14:paraId="74AFD0F1" w14:textId="38618C93" w:rsidR="0027747D" w:rsidRDefault="005E4728" w:rsidP="000E7E51">
      <w:pPr>
        <w:pStyle w:val="oancuaDanhsach"/>
        <w:numPr>
          <w:ilvl w:val="0"/>
          <w:numId w:val="25"/>
        </w:numPr>
      </w:pPr>
      <w:r>
        <w:t>Edit a Manager profile</w:t>
      </w:r>
      <w:r w:rsidR="0027747D">
        <w:t>.</w:t>
      </w:r>
    </w:p>
    <w:p w14:paraId="17EFB40D" w14:textId="6C63AF7C" w:rsidR="0027747D" w:rsidRDefault="00DB533A" w:rsidP="000E7E51">
      <w:pPr>
        <w:pStyle w:val="oancuaDanhsach"/>
        <w:numPr>
          <w:ilvl w:val="0"/>
          <w:numId w:val="25"/>
        </w:numPr>
      </w:pPr>
      <w:r>
        <w:t>Add a Manager</w:t>
      </w:r>
      <w:r w:rsidR="0027747D">
        <w:t>.</w:t>
      </w:r>
    </w:p>
    <w:p w14:paraId="475028C6" w14:textId="44229300" w:rsidR="005E4728" w:rsidRDefault="005E4728" w:rsidP="000E7E51">
      <w:pPr>
        <w:pStyle w:val="oancuaDanhsach"/>
        <w:numPr>
          <w:ilvl w:val="0"/>
          <w:numId w:val="25"/>
        </w:numPr>
      </w:pPr>
      <w:r>
        <w:t>Delete a Manager.</w:t>
      </w:r>
    </w:p>
    <w:p w14:paraId="61DB0BFF" w14:textId="7792774F" w:rsidR="0027747D" w:rsidRPr="008B4D53" w:rsidRDefault="0027747D" w:rsidP="000E7E51">
      <w:pPr>
        <w:pStyle w:val="oancuaDanhsach"/>
        <w:numPr>
          <w:ilvl w:val="0"/>
          <w:numId w:val="26"/>
        </w:numPr>
        <w:rPr>
          <w:b/>
        </w:rPr>
      </w:pPr>
      <w:r w:rsidRPr="008B4D53">
        <w:rPr>
          <w:b/>
        </w:rPr>
        <w:t xml:space="preserve">Manage </w:t>
      </w:r>
      <w:r w:rsidR="00DB533A">
        <w:rPr>
          <w:b/>
        </w:rPr>
        <w:t>Province and District</w:t>
      </w:r>
    </w:p>
    <w:p w14:paraId="2B681519" w14:textId="3715A3A4" w:rsidR="0027747D" w:rsidRDefault="00DB533A" w:rsidP="000E7E51">
      <w:pPr>
        <w:pStyle w:val="oancuaDanhsach"/>
        <w:numPr>
          <w:ilvl w:val="0"/>
          <w:numId w:val="25"/>
        </w:numPr>
      </w:pPr>
      <w:r>
        <w:t>Search Province and District information</w:t>
      </w:r>
      <w:r w:rsidR="0027747D">
        <w:t>.</w:t>
      </w:r>
    </w:p>
    <w:p w14:paraId="112CEECD" w14:textId="34E456CE" w:rsidR="005E4728" w:rsidRDefault="005E4728" w:rsidP="000E7E51">
      <w:pPr>
        <w:pStyle w:val="oancuaDanhsach"/>
        <w:numPr>
          <w:ilvl w:val="0"/>
          <w:numId w:val="25"/>
        </w:numPr>
      </w:pPr>
      <w:r>
        <w:t>View Province and District information.</w:t>
      </w:r>
    </w:p>
    <w:p w14:paraId="54339F05" w14:textId="0CEBCA6A" w:rsidR="005E4728" w:rsidRDefault="005E4728" w:rsidP="000E7E51">
      <w:pPr>
        <w:pStyle w:val="oancuaDanhsach"/>
        <w:numPr>
          <w:ilvl w:val="0"/>
          <w:numId w:val="25"/>
        </w:numPr>
      </w:pPr>
      <w:r>
        <w:t>Edit Province and District information.</w:t>
      </w:r>
    </w:p>
    <w:p w14:paraId="7734B054" w14:textId="7B116EAD" w:rsidR="00DB533A" w:rsidRDefault="00DB533A" w:rsidP="000E7E51">
      <w:pPr>
        <w:pStyle w:val="oancuaDanhsach"/>
        <w:numPr>
          <w:ilvl w:val="0"/>
          <w:numId w:val="25"/>
        </w:numPr>
      </w:pPr>
      <w:r>
        <w:t>Add a Province or District.</w:t>
      </w:r>
    </w:p>
    <w:p w14:paraId="66CFCBAC" w14:textId="6AAF16DB" w:rsidR="00DB533A" w:rsidRDefault="00DB533A" w:rsidP="000E7E51">
      <w:pPr>
        <w:pStyle w:val="oancuaDanhsach"/>
        <w:numPr>
          <w:ilvl w:val="0"/>
          <w:numId w:val="25"/>
        </w:numPr>
      </w:pPr>
      <w:r>
        <w:t>Delete a Province or District.</w:t>
      </w:r>
    </w:p>
    <w:p w14:paraId="5A0CCB7D" w14:textId="77777777" w:rsidR="005E4728" w:rsidRDefault="005E4728" w:rsidP="000E7E51">
      <w:pPr>
        <w:pStyle w:val="oancuaDanhsach"/>
        <w:numPr>
          <w:ilvl w:val="0"/>
          <w:numId w:val="25"/>
        </w:numPr>
      </w:pPr>
    </w:p>
    <w:p w14:paraId="3AF4BF9F" w14:textId="241B7538" w:rsidR="0073482E" w:rsidRPr="005E4728" w:rsidRDefault="00ED26ED" w:rsidP="0073482E">
      <w:pPr>
        <w:rPr>
          <w:b/>
          <w:u w:val="single"/>
        </w:rPr>
      </w:pPr>
      <w:r w:rsidRPr="005E4728">
        <w:rPr>
          <w:b/>
          <w:u w:val="single"/>
        </w:rPr>
        <w:t>System</w:t>
      </w:r>
    </w:p>
    <w:p w14:paraId="4935B377" w14:textId="02599924" w:rsidR="00ED26ED" w:rsidRPr="005C695E" w:rsidRDefault="00ED26ED" w:rsidP="000E7E51">
      <w:pPr>
        <w:pStyle w:val="oancuaDanhsach"/>
        <w:numPr>
          <w:ilvl w:val="0"/>
          <w:numId w:val="25"/>
        </w:numPr>
      </w:pPr>
      <w:r w:rsidRPr="005C695E">
        <w:t xml:space="preserve">Send notification to </w:t>
      </w:r>
      <w:r w:rsidR="005C757C">
        <w:t>Customer’</w:t>
      </w:r>
      <w:r w:rsidRPr="005C695E">
        <w:t>s email in</w:t>
      </w:r>
      <w:r w:rsidR="001058FB" w:rsidRPr="005C695E">
        <w:t xml:space="preserve"> the</w:t>
      </w:r>
      <w:r w:rsidRPr="005C695E">
        <w:t xml:space="preserve"> following cases: </w:t>
      </w:r>
    </w:p>
    <w:p w14:paraId="2FB94B23" w14:textId="53B22163" w:rsidR="00ED26ED" w:rsidRPr="005C695E" w:rsidRDefault="005C757C" w:rsidP="000E7E51">
      <w:pPr>
        <w:pStyle w:val="oancuaDanhsach"/>
        <w:numPr>
          <w:ilvl w:val="0"/>
          <w:numId w:val="27"/>
        </w:numPr>
      </w:pPr>
      <w:r>
        <w:t>Cutomer leave email information for photo studio to contact</w:t>
      </w:r>
      <w:r w:rsidR="00ED26ED" w:rsidRPr="005C695E">
        <w:t>.</w:t>
      </w:r>
      <w:r w:rsidR="00EE61B4" w:rsidRPr="005C695E">
        <w:tab/>
      </w:r>
    </w:p>
    <w:p w14:paraId="7284408C" w14:textId="564E8700" w:rsidR="00ED26ED" w:rsidRPr="005C695E" w:rsidRDefault="005C757C" w:rsidP="000E7E51">
      <w:pPr>
        <w:pStyle w:val="oancuaDanhsach"/>
        <w:numPr>
          <w:ilvl w:val="0"/>
          <w:numId w:val="27"/>
        </w:numPr>
      </w:pPr>
      <w:r>
        <w:rPr>
          <w:color w:val="000000" w:themeColor="text1"/>
        </w:rPr>
        <w:t>Customer order a photo sessions package</w:t>
      </w:r>
      <w:r w:rsidR="0068528D" w:rsidRPr="005C695E">
        <w:t>.</w:t>
      </w:r>
    </w:p>
    <w:p w14:paraId="61BE0F3C" w14:textId="3CAD4EB4" w:rsidR="00ED26ED" w:rsidRDefault="005C757C" w:rsidP="000E7E51">
      <w:pPr>
        <w:pStyle w:val="oancuaDanhsach"/>
        <w:numPr>
          <w:ilvl w:val="0"/>
          <w:numId w:val="27"/>
        </w:numPr>
      </w:pPr>
      <w:r>
        <w:rPr>
          <w:color w:val="000000" w:themeColor="text1"/>
        </w:rPr>
        <w:t>The Studio Manager had accepted the customer’s order and awaiting the customer confirm</w:t>
      </w:r>
      <w:r w:rsidR="00ED26ED" w:rsidRPr="005C695E">
        <w:t>.</w:t>
      </w:r>
    </w:p>
    <w:p w14:paraId="5FB11E70" w14:textId="7DE2664A" w:rsidR="005C757C" w:rsidRPr="005C695E" w:rsidRDefault="005C757C" w:rsidP="000E7E51">
      <w:pPr>
        <w:pStyle w:val="oancuaDanhsach"/>
        <w:numPr>
          <w:ilvl w:val="0"/>
          <w:numId w:val="27"/>
        </w:numPr>
      </w:pPr>
      <w:r>
        <w:rPr>
          <w:color w:val="000000" w:themeColor="text1"/>
        </w:rPr>
        <w:t>The Photo Taking Session is done and Photo Studio send customer a receipt</w:t>
      </w:r>
    </w:p>
    <w:p w14:paraId="6E4FE708" w14:textId="7EA568B9" w:rsidR="009941D0" w:rsidRPr="00993BDB" w:rsidRDefault="009941D0" w:rsidP="00993BDB">
      <w:pPr>
        <w:ind w:left="1800"/>
        <w:rPr>
          <w:i/>
          <w:color w:val="FF0000"/>
        </w:rPr>
      </w:pPr>
    </w:p>
    <w:p w14:paraId="0B6EB6B5" w14:textId="77777777" w:rsidR="00C83BA7" w:rsidRPr="00A30058" w:rsidRDefault="00C83BA7" w:rsidP="00C83BA7">
      <w:pPr>
        <w:ind w:firstLine="360"/>
        <w:rPr>
          <w:color w:val="000000" w:themeColor="text1"/>
          <w:sz w:val="32"/>
          <w:szCs w:val="32"/>
        </w:rPr>
      </w:pPr>
      <w:r w:rsidRPr="00A30058">
        <w:rPr>
          <w:color w:val="000000" w:themeColor="text1"/>
          <w:sz w:val="32"/>
          <w:szCs w:val="32"/>
        </w:rPr>
        <w:t>Out of scope</w:t>
      </w:r>
    </w:p>
    <w:p w14:paraId="3163F700" w14:textId="77777777" w:rsidR="00C83BA7" w:rsidRDefault="00C83BA7" w:rsidP="000E7E51">
      <w:pPr>
        <w:pStyle w:val="oancuaDanhsach"/>
        <w:numPr>
          <w:ilvl w:val="0"/>
          <w:numId w:val="26"/>
        </w:numPr>
        <w:rPr>
          <w:b/>
        </w:rPr>
      </w:pPr>
      <w:r w:rsidRPr="003237ED">
        <w:rPr>
          <w:b/>
        </w:rPr>
        <w:lastRenderedPageBreak/>
        <w:t>Manage Website’s payment activities</w:t>
      </w:r>
    </w:p>
    <w:p w14:paraId="1A05C0EB" w14:textId="77777777" w:rsidR="00B53D5F" w:rsidRDefault="00B53D5F" w:rsidP="00C83BA7">
      <w:pPr>
        <w:pStyle w:val="oancuaDanhsach"/>
      </w:pPr>
    </w:p>
    <w:p w14:paraId="4C6CA8DB" w14:textId="09FDF52A" w:rsidR="00ED26ED" w:rsidRPr="00AB063D" w:rsidRDefault="00360F47" w:rsidP="00AB063D">
      <w:pPr>
        <w:pStyle w:val="oancuaDanhsach"/>
      </w:pPr>
      <w:r>
        <w:t xml:space="preserve">By using </w:t>
      </w:r>
      <w:r w:rsidR="003C5396">
        <w:t>website,</w:t>
      </w:r>
      <w:r>
        <w:t xml:space="preserve"> </w:t>
      </w:r>
      <w:r w:rsidR="005C757C">
        <w:t>when order a photo session or photo extra priting</w:t>
      </w:r>
      <w:r>
        <w:t xml:space="preserve"> require </w:t>
      </w:r>
      <w:r w:rsidR="005C757C">
        <w:t>customer to pay</w:t>
      </w:r>
      <w:r>
        <w:t xml:space="preserve">. Therefore, website </w:t>
      </w:r>
      <w:r w:rsidR="003C5396">
        <w:t xml:space="preserve">will </w:t>
      </w:r>
      <w:r w:rsidR="007D7150">
        <w:t>use</w:t>
      </w:r>
      <w:r>
        <w:t xml:space="preserve"> online </w:t>
      </w:r>
      <w:r w:rsidR="003C5396">
        <w:t>payment</w:t>
      </w:r>
      <w:r>
        <w:t xml:space="preserve"> service</w:t>
      </w:r>
      <w:r w:rsidR="003C5396">
        <w:t xml:space="preserve"> </w:t>
      </w:r>
      <w:r w:rsidR="005C757C">
        <w:t>.</w:t>
      </w:r>
    </w:p>
    <w:p w14:paraId="5A67FF4B" w14:textId="6E3897BF" w:rsidR="0073482E" w:rsidRPr="00A44D89" w:rsidRDefault="0073482E" w:rsidP="00144764">
      <w:pPr>
        <w:pStyle w:val="u2"/>
      </w:pPr>
      <w:bookmarkStart w:id="13" w:name="_Toc469436394"/>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3"/>
    </w:p>
    <w:p w14:paraId="62B9B37D" w14:textId="2E4CBC83" w:rsidR="0073482E" w:rsidRPr="00311188" w:rsidRDefault="0073482E" w:rsidP="000E7E51">
      <w:pPr>
        <w:pStyle w:val="u3"/>
        <w:numPr>
          <w:ilvl w:val="0"/>
          <w:numId w:val="41"/>
        </w:numPr>
      </w:pPr>
      <w:bookmarkStart w:id="14" w:name="_Toc469436395"/>
      <w:r w:rsidRPr="00311188">
        <w:t>For our group</w:t>
      </w:r>
      <w:r w:rsidR="00144764">
        <w:rPr>
          <w:rFonts w:ascii="MS Mincho" w:eastAsia="MS Mincho" w:hAnsi="MS Mincho" w:hint="eastAsia"/>
        </w:rPr>
        <w:t xml:space="preserve">　グループのために</w:t>
      </w:r>
      <w:bookmarkEnd w:id="14"/>
    </w:p>
    <w:p w14:paraId="0927BB0C" w14:textId="77777777"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14:paraId="543F7FC5" w14:textId="77777777" w:rsidR="0073482E" w:rsidRPr="00D02D85" w:rsidRDefault="0073482E" w:rsidP="00BC01DC">
      <w:pPr>
        <w:pStyle w:val="oancuaDanhsac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14:paraId="23157C30" w14:textId="65DD9F74" w:rsidR="0073482E" w:rsidRPr="00D02D85" w:rsidRDefault="0073482E" w:rsidP="00BC01DC">
      <w:pPr>
        <w:pStyle w:val="oancuaDanhsac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14:paraId="0A4A0C31" w14:textId="77777777" w:rsidR="0073482E" w:rsidRPr="00D02D85" w:rsidRDefault="0073482E" w:rsidP="00BC01DC">
      <w:pPr>
        <w:pStyle w:val="oancuaDanhsac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14:paraId="55C2639B" w14:textId="4F749315" w:rsidR="0073482E" w:rsidRPr="00311188" w:rsidRDefault="0073482E" w:rsidP="00541F5C">
      <w:pPr>
        <w:pStyle w:val="u3"/>
        <w:numPr>
          <w:ilvl w:val="2"/>
          <w:numId w:val="53"/>
        </w:numPr>
      </w:pPr>
      <w:r>
        <w:t xml:space="preserve"> </w:t>
      </w:r>
      <w:bookmarkStart w:id="15" w:name="_Toc469436396"/>
      <w:r w:rsidRPr="00311188">
        <w:t>For user</w:t>
      </w:r>
      <w:r w:rsidR="00144764">
        <w:rPr>
          <w:rFonts w:ascii="MS Mincho" w:eastAsia="MS Mincho" w:hAnsi="MS Mincho" w:hint="eastAsia"/>
        </w:rPr>
        <w:t xml:space="preserve">　ユーザーのために</w:t>
      </w:r>
      <w:bookmarkEnd w:id="15"/>
    </w:p>
    <w:p w14:paraId="1D7406CE" w14:textId="2A558BEF" w:rsidR="0073482E" w:rsidRPr="00D02D85" w:rsidRDefault="0073482E" w:rsidP="00BC01DC">
      <w:pPr>
        <w:pStyle w:val="oancuaDanhsach"/>
        <w:numPr>
          <w:ilvl w:val="0"/>
          <w:numId w:val="22"/>
        </w:numPr>
        <w:rPr>
          <w:rFonts w:cs="Times New Roman"/>
        </w:rPr>
      </w:pPr>
      <w:r w:rsidRPr="00D02D85">
        <w:rPr>
          <w:rFonts w:cs="Times New Roman"/>
        </w:rPr>
        <w:t>Improving chances to finding</w:t>
      </w:r>
      <w:r w:rsidR="005C757C">
        <w:rPr>
          <w:rFonts w:cs="Times New Roman"/>
        </w:rPr>
        <w:t xml:space="preserve"> the best Photo Studio</w:t>
      </w:r>
      <w:r w:rsidRPr="00D02D85">
        <w:rPr>
          <w:rFonts w:cs="Times New Roman"/>
        </w:rPr>
        <w:t>.</w:t>
      </w:r>
    </w:p>
    <w:p w14:paraId="0735C9FB" w14:textId="3C82A92E" w:rsidR="0073482E" w:rsidRDefault="005C757C" w:rsidP="00BC01DC">
      <w:pPr>
        <w:pStyle w:val="oancuaDanhsach"/>
        <w:numPr>
          <w:ilvl w:val="0"/>
          <w:numId w:val="22"/>
        </w:numPr>
        <w:rPr>
          <w:rFonts w:cs="Times New Roman"/>
        </w:rPr>
      </w:pPr>
      <w:r>
        <w:rPr>
          <w:rFonts w:cs="Times New Roman"/>
        </w:rPr>
        <w:t>S</w:t>
      </w:r>
      <w:r w:rsidR="0073482E" w:rsidRPr="00D02D85">
        <w:rPr>
          <w:rFonts w:cs="Times New Roman"/>
        </w:rPr>
        <w:t>aving time and costs</w:t>
      </w:r>
      <w:r>
        <w:rPr>
          <w:rFonts w:cs="Times New Roman"/>
        </w:rPr>
        <w:t xml:space="preserve"> for Studio</w:t>
      </w:r>
      <w:r w:rsidR="0073482E" w:rsidRPr="00D02D85">
        <w:rPr>
          <w:rFonts w:cs="Times New Roman"/>
        </w:rPr>
        <w:t>.</w:t>
      </w:r>
    </w:p>
    <w:p w14:paraId="35925E0D" w14:textId="698149A9" w:rsidR="0073482E" w:rsidRPr="00815767" w:rsidRDefault="00993BDB" w:rsidP="00BC01DC">
      <w:pPr>
        <w:pStyle w:val="oancuaDanhsach"/>
        <w:numPr>
          <w:ilvl w:val="0"/>
          <w:numId w:val="22"/>
        </w:numPr>
        <w:rPr>
          <w:rFonts w:cs="Times New Roman"/>
        </w:rPr>
      </w:pPr>
      <w:r>
        <w:rPr>
          <w:rFonts w:cs="Times New Roman"/>
        </w:rPr>
        <w:t>Customer can track</w:t>
      </w:r>
      <w:r w:rsidR="005C757C">
        <w:rPr>
          <w:rFonts w:cs="Times New Roman"/>
        </w:rPr>
        <w:t xml:space="preserve"> Photo Contract and order extra printing</w:t>
      </w:r>
      <w:r w:rsidR="0073482E">
        <w:rPr>
          <w:rFonts w:cs="Times New Roman"/>
        </w:rPr>
        <w:t>.</w:t>
      </w:r>
      <w:bookmarkEnd w:id="1"/>
      <w:bookmarkEnd w:id="2"/>
    </w:p>
    <w:p w14:paraId="7F9F0367" w14:textId="77777777" w:rsidR="00352AF3" w:rsidRPr="00A44D89" w:rsidRDefault="00352AF3" w:rsidP="00352AF3">
      <w:pPr>
        <w:jc w:val="both"/>
      </w:pPr>
    </w:p>
    <w:p w14:paraId="58064FB6" w14:textId="3E71D8BC" w:rsidR="00352AF3" w:rsidRPr="00A44D89" w:rsidRDefault="00D37A48" w:rsidP="00144764">
      <w:pPr>
        <w:pStyle w:val="u1"/>
      </w:pPr>
      <w:bookmarkStart w:id="16" w:name="_Toc460939409"/>
      <w:bookmarkStart w:id="17" w:name="_Toc469436397"/>
      <w:r>
        <w:t>SOFTWARE PROJECT MANAGEMENT</w:t>
      </w:r>
      <w:bookmarkEnd w:id="16"/>
      <w:r w:rsidR="00144764">
        <w:rPr>
          <w:rFonts w:ascii="MS Mincho" w:eastAsia="MS Mincho" w:hAnsi="MS Mincho" w:hint="eastAsia"/>
        </w:rPr>
        <w:t xml:space="preserve">　</w:t>
      </w:r>
      <w:r w:rsidR="00144764" w:rsidRPr="00031E85">
        <w:rPr>
          <w:rFonts w:hint="eastAsia"/>
          <w:lang w:val="vi-VN"/>
        </w:rPr>
        <w:t>ソフトウェアプロジェクト管理</w:t>
      </w:r>
      <w:bookmarkEnd w:id="17"/>
    </w:p>
    <w:p w14:paraId="052CECA9" w14:textId="77777777" w:rsidR="00352AF3" w:rsidRPr="00932663" w:rsidRDefault="00352AF3" w:rsidP="00352AF3">
      <w:pPr>
        <w:rPr>
          <w:rFonts w:cstheme="minorHAnsi"/>
        </w:rPr>
      </w:pPr>
      <w:bookmarkStart w:id="18" w:name="_Toc406329196"/>
      <w:bookmarkStart w:id="19" w:name="_Toc406530828"/>
      <w:bookmarkStart w:id="20" w:name="_Toc406531633"/>
      <w:bookmarkStart w:id="21" w:name="_Toc406678044"/>
      <w:bookmarkStart w:id="22" w:name="_Toc406685026"/>
      <w:bookmarkStart w:id="23" w:name="_Toc460351468"/>
      <w:bookmarkEnd w:id="18"/>
      <w:bookmarkEnd w:id="19"/>
      <w:bookmarkEnd w:id="20"/>
      <w:bookmarkEnd w:id="21"/>
      <w:bookmarkEnd w:id="22"/>
      <w:bookmarkEnd w:id="23"/>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r>
        <w:rPr>
          <w:rFonts w:cstheme="minorHAnsi"/>
        </w:rPr>
        <w:t>M</w:t>
      </w:r>
      <w:r w:rsidRPr="00932663">
        <w:rPr>
          <w:rFonts w:cstheme="minorHAnsi"/>
        </w:rPr>
        <w:t>eeting minute also present in this section. Moreover, we will describe risks of project and the way communication of our team.</w:t>
      </w:r>
    </w:p>
    <w:p w14:paraId="277FC652" w14:textId="16184A59" w:rsidR="00352AF3" w:rsidRPr="004E258B" w:rsidRDefault="00352AF3" w:rsidP="004E258B">
      <w:pPr>
        <w:pStyle w:val="u2"/>
      </w:pPr>
      <w:bookmarkStart w:id="24" w:name="_Toc460939410"/>
      <w:bookmarkStart w:id="25" w:name="_Toc469436398"/>
      <w:r w:rsidRPr="004E258B">
        <w:t>Software development process</w:t>
      </w:r>
      <w:bookmarkEnd w:id="24"/>
      <w:r w:rsidR="00144764" w:rsidRPr="004E258B">
        <w:rPr>
          <w:rFonts w:hint="eastAsia"/>
        </w:rPr>
        <w:t xml:space="preserve">　ソフトウェア開発のプロセス</w:t>
      </w:r>
      <w:bookmarkEnd w:id="25"/>
    </w:p>
    <w:p w14:paraId="782A54EC" w14:textId="7C3C9105" w:rsidR="005C757C" w:rsidRDefault="00352AF3" w:rsidP="00A67626">
      <w:pPr>
        <w:rPr>
          <w:rFonts w:cstheme="minorHAnsi"/>
        </w:rPr>
      </w:pPr>
      <w:r w:rsidRPr="00932663">
        <w:rPr>
          <w:rFonts w:cstheme="minorHAnsi"/>
        </w:rPr>
        <w:t>This figure below will describe the information and product</w:t>
      </w:r>
      <w:r w:rsidR="00A67626">
        <w:rPr>
          <w:rFonts w:cstheme="minorHAnsi"/>
        </w:rPr>
        <w:t xml:space="preserve">s </w:t>
      </w:r>
      <w:r w:rsidR="005C757C">
        <w:rPr>
          <w:rFonts w:cstheme="minorHAnsi"/>
        </w:rPr>
        <w:t xml:space="preserve">waterfall </w:t>
      </w:r>
      <w:r w:rsidR="00A67626">
        <w:rPr>
          <w:rFonts w:cstheme="minorHAnsi"/>
        </w:rPr>
        <w:t xml:space="preserve">process </w:t>
      </w:r>
      <w:r w:rsidRPr="00932663">
        <w:rPr>
          <w:rFonts w:cstheme="minorHAnsi"/>
        </w:rPr>
        <w:t>model.</w:t>
      </w:r>
    </w:p>
    <w:p w14:paraId="3A947290" w14:textId="77777777" w:rsidR="005C757C" w:rsidRDefault="005C757C" w:rsidP="00A67626">
      <w:pPr>
        <w:rPr>
          <w:rFonts w:cstheme="minorHAnsi"/>
        </w:rPr>
      </w:pPr>
    </w:p>
    <w:p w14:paraId="6CC94B51" w14:textId="041C5646" w:rsidR="005C757C" w:rsidRDefault="00910508" w:rsidP="00A67626">
      <w:r>
        <w:rPr>
          <w:noProof/>
          <w:lang w:eastAsia="en-US"/>
        </w:rPr>
        <w:lastRenderedPageBreak/>
        <mc:AlternateContent>
          <mc:Choice Requires="wps">
            <w:drawing>
              <wp:anchor distT="0" distB="0" distL="114300" distR="114300" simplePos="0" relativeHeight="251661312" behindDoc="0" locked="0" layoutInCell="1" allowOverlap="1" wp14:anchorId="45AD6F6F" wp14:editId="7B3AE762">
                <wp:simplePos x="0" y="0"/>
                <wp:positionH relativeFrom="column">
                  <wp:posOffset>-123825</wp:posOffset>
                </wp:positionH>
                <wp:positionV relativeFrom="paragraph">
                  <wp:posOffset>3154680</wp:posOffset>
                </wp:positionV>
                <wp:extent cx="595757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a:effectLst/>
                      </wps:spPr>
                      <wps:txbx>
                        <w:txbxContent>
                          <w:p w14:paraId="54647361" w14:textId="1E0A66D7" w:rsidR="00F44778" w:rsidRPr="00910508" w:rsidRDefault="00F44778" w:rsidP="00A67626">
                            <w:pPr>
                              <w:pStyle w:val="Chuthich"/>
                              <w:jc w:val="center"/>
                              <w:rPr>
                                <w:rFonts w:cstheme="minorHAnsi"/>
                                <w:b/>
                                <w:color w:val="auto"/>
                                <w:sz w:val="20"/>
                                <w:szCs w:val="20"/>
                              </w:rPr>
                            </w:pPr>
                            <w:r w:rsidRPr="00910508">
                              <w:rPr>
                                <w:color w:val="auto"/>
                                <w:sz w:val="20"/>
                                <w:szCs w:val="20"/>
                              </w:rPr>
                              <w:t xml:space="preserve">Figure </w:t>
                            </w:r>
                            <w:r w:rsidRPr="00910508">
                              <w:rPr>
                                <w:color w:val="auto"/>
                                <w:sz w:val="20"/>
                                <w:szCs w:val="20"/>
                              </w:rPr>
                              <w:fldChar w:fldCharType="begin"/>
                            </w:r>
                            <w:r w:rsidRPr="00910508">
                              <w:rPr>
                                <w:color w:val="auto"/>
                                <w:sz w:val="20"/>
                                <w:szCs w:val="20"/>
                              </w:rPr>
                              <w:instrText xml:space="preserve"> STYLEREF 1 \s </w:instrText>
                            </w:r>
                            <w:r w:rsidRPr="00910508">
                              <w:rPr>
                                <w:color w:val="auto"/>
                                <w:sz w:val="20"/>
                                <w:szCs w:val="20"/>
                              </w:rPr>
                              <w:fldChar w:fldCharType="separate"/>
                            </w:r>
                            <w:r>
                              <w:rPr>
                                <w:noProof/>
                                <w:color w:val="auto"/>
                                <w:sz w:val="20"/>
                                <w:szCs w:val="20"/>
                              </w:rPr>
                              <w:t>2</w:t>
                            </w:r>
                            <w:r w:rsidRPr="00910508">
                              <w:rPr>
                                <w:color w:val="auto"/>
                                <w:sz w:val="20"/>
                                <w:szCs w:val="20"/>
                              </w:rPr>
                              <w:fldChar w:fldCharType="end"/>
                            </w:r>
                            <w:r w:rsidRPr="00910508">
                              <w:rPr>
                                <w:color w:val="auto"/>
                                <w:sz w:val="20"/>
                                <w:szCs w:val="20"/>
                              </w:rPr>
                              <w:t>.</w:t>
                            </w:r>
                            <w:r w:rsidRPr="00910508">
                              <w:rPr>
                                <w:color w:val="auto"/>
                                <w:sz w:val="20"/>
                                <w:szCs w:val="20"/>
                              </w:rPr>
                              <w:fldChar w:fldCharType="begin"/>
                            </w:r>
                            <w:r w:rsidRPr="00910508">
                              <w:rPr>
                                <w:color w:val="auto"/>
                                <w:sz w:val="20"/>
                                <w:szCs w:val="20"/>
                              </w:rPr>
                              <w:instrText xml:space="preserve"> SEQ Figure \* ARABIC \s 1 </w:instrText>
                            </w:r>
                            <w:r w:rsidRPr="00910508">
                              <w:rPr>
                                <w:color w:val="auto"/>
                                <w:sz w:val="20"/>
                                <w:szCs w:val="20"/>
                              </w:rPr>
                              <w:fldChar w:fldCharType="separate"/>
                            </w:r>
                            <w:r>
                              <w:rPr>
                                <w:noProof/>
                                <w:color w:val="auto"/>
                                <w:sz w:val="20"/>
                                <w:szCs w:val="20"/>
                              </w:rPr>
                              <w:t>1</w:t>
                            </w:r>
                            <w:r w:rsidRPr="00910508">
                              <w:rPr>
                                <w:color w:val="auto"/>
                                <w:sz w:val="20"/>
                                <w:szCs w:val="20"/>
                              </w:rPr>
                              <w:fldChar w:fldCharType="end"/>
                            </w:r>
                            <w:r w:rsidRPr="00910508">
                              <w:rPr>
                                <w:b/>
                                <w:color w:val="auto"/>
                                <w:sz w:val="20"/>
                                <w:szCs w:val="20"/>
                              </w:rPr>
                              <w:t xml:space="preserve"> </w:t>
                            </w:r>
                            <w:r w:rsidRPr="00910508">
                              <w:rPr>
                                <w:rFonts w:cstheme="minorHAnsi"/>
                                <w:color w:val="auto"/>
                                <w:sz w:val="20"/>
                                <w:szCs w:val="20"/>
                              </w:rPr>
                              <w:t>Waterfall software process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AD6F6F" id="_x0000_t202" coordsize="21600,21600" o:spt="202" path="m,l,21600r21600,l21600,xe">
                <v:stroke joinstyle="miter"/>
                <v:path gradientshapeok="t" o:connecttype="rect"/>
              </v:shapetype>
              <v:shape id="Text Box 22" o:spid="_x0000_s1026" type="#_x0000_t202" style="position:absolute;margin-left:-9.75pt;margin-top:248.4pt;width:469.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" stroked="f">
                <v:textbox style="mso-fit-shape-to-text:t" inset="0,0,0,0">
                  <w:txbxContent>
                    <w:p w14:paraId="54647361" w14:textId="1E0A66D7" w:rsidR="00F44778" w:rsidRPr="00910508" w:rsidRDefault="00F44778" w:rsidP="00A67626">
                      <w:pPr>
                        <w:pStyle w:val="Chuthich"/>
                        <w:jc w:val="center"/>
                        <w:rPr>
                          <w:rFonts w:cstheme="minorHAnsi"/>
                          <w:b/>
                          <w:color w:val="auto"/>
                          <w:sz w:val="20"/>
                          <w:szCs w:val="20"/>
                        </w:rPr>
                      </w:pPr>
                      <w:r w:rsidRPr="00910508">
                        <w:rPr>
                          <w:color w:val="auto"/>
                          <w:sz w:val="20"/>
                          <w:szCs w:val="20"/>
                        </w:rPr>
                        <w:t xml:space="preserve">Figure </w:t>
                      </w:r>
                      <w:r w:rsidRPr="00910508">
                        <w:rPr>
                          <w:color w:val="auto"/>
                          <w:sz w:val="20"/>
                          <w:szCs w:val="20"/>
                        </w:rPr>
                        <w:fldChar w:fldCharType="begin"/>
                      </w:r>
                      <w:r w:rsidRPr="00910508">
                        <w:rPr>
                          <w:color w:val="auto"/>
                          <w:sz w:val="20"/>
                          <w:szCs w:val="20"/>
                        </w:rPr>
                        <w:instrText xml:space="preserve"> STYLEREF 1 \s </w:instrText>
                      </w:r>
                      <w:r w:rsidRPr="00910508">
                        <w:rPr>
                          <w:color w:val="auto"/>
                          <w:sz w:val="20"/>
                          <w:szCs w:val="20"/>
                        </w:rPr>
                        <w:fldChar w:fldCharType="separate"/>
                      </w:r>
                      <w:r>
                        <w:rPr>
                          <w:noProof/>
                          <w:color w:val="auto"/>
                          <w:sz w:val="20"/>
                          <w:szCs w:val="20"/>
                        </w:rPr>
                        <w:t>2</w:t>
                      </w:r>
                      <w:r w:rsidRPr="00910508">
                        <w:rPr>
                          <w:color w:val="auto"/>
                          <w:sz w:val="20"/>
                          <w:szCs w:val="20"/>
                        </w:rPr>
                        <w:fldChar w:fldCharType="end"/>
                      </w:r>
                      <w:r w:rsidRPr="00910508">
                        <w:rPr>
                          <w:color w:val="auto"/>
                          <w:sz w:val="20"/>
                          <w:szCs w:val="20"/>
                        </w:rPr>
                        <w:t>.</w:t>
                      </w:r>
                      <w:r w:rsidRPr="00910508">
                        <w:rPr>
                          <w:color w:val="auto"/>
                          <w:sz w:val="20"/>
                          <w:szCs w:val="20"/>
                        </w:rPr>
                        <w:fldChar w:fldCharType="begin"/>
                      </w:r>
                      <w:r w:rsidRPr="00910508">
                        <w:rPr>
                          <w:color w:val="auto"/>
                          <w:sz w:val="20"/>
                          <w:szCs w:val="20"/>
                        </w:rPr>
                        <w:instrText xml:space="preserve"> SEQ Figure \* ARABIC \s 1 </w:instrText>
                      </w:r>
                      <w:r w:rsidRPr="00910508">
                        <w:rPr>
                          <w:color w:val="auto"/>
                          <w:sz w:val="20"/>
                          <w:szCs w:val="20"/>
                        </w:rPr>
                        <w:fldChar w:fldCharType="separate"/>
                      </w:r>
                      <w:r>
                        <w:rPr>
                          <w:noProof/>
                          <w:color w:val="auto"/>
                          <w:sz w:val="20"/>
                          <w:szCs w:val="20"/>
                        </w:rPr>
                        <w:t>1</w:t>
                      </w:r>
                      <w:r w:rsidRPr="00910508">
                        <w:rPr>
                          <w:color w:val="auto"/>
                          <w:sz w:val="20"/>
                          <w:szCs w:val="20"/>
                        </w:rPr>
                        <w:fldChar w:fldCharType="end"/>
                      </w:r>
                      <w:r w:rsidRPr="00910508">
                        <w:rPr>
                          <w:b/>
                          <w:color w:val="auto"/>
                          <w:sz w:val="20"/>
                          <w:szCs w:val="20"/>
                        </w:rPr>
                        <w:t xml:space="preserve"> </w:t>
                      </w:r>
                      <w:r w:rsidRPr="00910508">
                        <w:rPr>
                          <w:rFonts w:cstheme="minorHAnsi"/>
                          <w:color w:val="auto"/>
                          <w:sz w:val="20"/>
                          <w:szCs w:val="20"/>
                        </w:rPr>
                        <w:t>Waterfall software process model</w:t>
                      </w:r>
                    </w:p>
                  </w:txbxContent>
                </v:textbox>
                <w10:wrap type="topAndBottom"/>
              </v:shape>
            </w:pict>
          </mc:Fallback>
        </mc:AlternateContent>
      </w:r>
      <w:r w:rsidR="005C757C">
        <w:rPr>
          <w:noProof/>
          <w:lang w:eastAsia="en-US"/>
        </w:rPr>
        <w:drawing>
          <wp:inline distT="0" distB="0" distL="0" distR="0" wp14:anchorId="13E43DB7" wp14:editId="6C8F07BD">
            <wp:extent cx="5716270" cy="3002915"/>
            <wp:effectExtent l="0" t="0" r="0"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ftware-development-life-cycle.png"/>
                    <pic:cNvPicPr/>
                  </pic:nvPicPr>
                  <pic:blipFill>
                    <a:blip r:embed="rId10"/>
                    <a:stretch>
                      <a:fillRect/>
                    </a:stretch>
                  </pic:blipFill>
                  <pic:spPr>
                    <a:xfrm>
                      <a:off x="0" y="0"/>
                      <a:ext cx="5716270" cy="3002915"/>
                    </a:xfrm>
                    <a:prstGeom prst="rect">
                      <a:avLst/>
                    </a:prstGeom>
                  </pic:spPr>
                </pic:pic>
              </a:graphicData>
            </a:graphic>
          </wp:inline>
        </w:drawing>
      </w:r>
    </w:p>
    <w:p w14:paraId="4E266577" w14:textId="77777777" w:rsidR="00910508" w:rsidRPr="00A67626" w:rsidRDefault="00910508" w:rsidP="00A67626"/>
    <w:p w14:paraId="156DAB5C" w14:textId="706A6021" w:rsidR="00352AF3" w:rsidRPr="00932663" w:rsidRDefault="00C95A16" w:rsidP="00352AF3">
      <w:pPr>
        <w:rPr>
          <w:rFonts w:cstheme="minorHAnsi"/>
        </w:rPr>
      </w:pPr>
      <w:r>
        <w:rPr>
          <w:rFonts w:cstheme="minorHAnsi"/>
        </w:rPr>
        <w:t>PSM</w:t>
      </w:r>
      <w:r w:rsidR="00352AF3" w:rsidRPr="00932663">
        <w:rPr>
          <w:rFonts w:cstheme="minorHAnsi"/>
        </w:rPr>
        <w:t xml:space="preserve"> project uses the </w:t>
      </w:r>
      <w:r w:rsidR="00910508">
        <w:rPr>
          <w:rFonts w:cstheme="minorHAnsi"/>
        </w:rPr>
        <w:t>Waterfall</w:t>
      </w:r>
      <w:r w:rsidR="00352AF3" w:rsidRPr="00932663">
        <w:rPr>
          <w:rFonts w:cstheme="minorHAnsi"/>
        </w:rPr>
        <w:t xml:space="preserve"> Software Process Model. We have chosen the </w:t>
      </w:r>
      <w:r w:rsidR="00910508">
        <w:rPr>
          <w:rFonts w:cstheme="minorHAnsi"/>
        </w:rPr>
        <w:t>Waterfall</w:t>
      </w:r>
      <w:r w:rsidR="00352AF3" w:rsidRPr="00932663">
        <w:rPr>
          <w:rFonts w:cstheme="minorHAnsi"/>
        </w:rPr>
        <w:t xml:space="preserve"> Software Process Model because the scope of our project is </w:t>
      </w:r>
      <w:r w:rsidR="00910508">
        <w:rPr>
          <w:rFonts w:cstheme="minorHAnsi"/>
        </w:rPr>
        <w:t>small</w:t>
      </w:r>
      <w:r w:rsidR="00352AF3" w:rsidRPr="00932663">
        <w:rPr>
          <w:rFonts w:cstheme="minorHAnsi"/>
        </w:rPr>
        <w:t>, the</w:t>
      </w:r>
      <w:r w:rsidR="00910508">
        <w:rPr>
          <w:rFonts w:cstheme="minorHAnsi"/>
        </w:rPr>
        <w:t xml:space="preserve"> technical documentation is a necessary part of the initial requirements pahse, this mean that everyone understands the objectives</w:t>
      </w:r>
      <w:r w:rsidR="00352AF3" w:rsidRPr="00932663">
        <w:rPr>
          <w:rFonts w:cstheme="minorHAnsi"/>
        </w:rPr>
        <w:t>. By using this software process model,</w:t>
      </w:r>
      <w:r w:rsidR="00910508">
        <w:rPr>
          <w:rFonts w:cstheme="minorHAnsi"/>
        </w:rPr>
        <w:t xml:space="preserve"> the phased development cycle enforces discipline. Each step has a clearly defined starting poin and conclusion, which makes progress easy to monitor</w:t>
      </w:r>
      <w:r w:rsidR="00352AF3" w:rsidRPr="00932663">
        <w:rPr>
          <w:rFonts w:cstheme="minorHAnsi"/>
        </w:rPr>
        <w:t xml:space="preserve">. This model </w:t>
      </w:r>
      <w:r w:rsidR="00910508">
        <w:rPr>
          <w:rFonts w:cstheme="minorHAnsi"/>
        </w:rPr>
        <w:t>make testing easy, test scenarios are already detailed in the function specification phased</w:t>
      </w:r>
      <w:r w:rsidR="00352AF3" w:rsidRPr="00932663">
        <w:rPr>
          <w:rFonts w:cstheme="minorHAnsi"/>
        </w:rPr>
        <w:t xml:space="preserve">. We easier to manage risk because risky pieces are identified and handled. Besides, the iterative model is easier than other models when the issues are discovered. All issue will be raised to the team. They will be solved while the project is still developed. </w:t>
      </w:r>
    </w:p>
    <w:p w14:paraId="2E7FE488" w14:textId="4B60BD44" w:rsidR="00352AF3" w:rsidRPr="00A44D89" w:rsidRDefault="00352AF3" w:rsidP="004E258B">
      <w:pPr>
        <w:pStyle w:val="u2"/>
      </w:pPr>
      <w:bookmarkStart w:id="26" w:name="_Toc460939411"/>
      <w:bookmarkStart w:id="27" w:name="_Toc469436399"/>
      <w:r w:rsidRPr="004E258B">
        <w:t>Project Organization</w:t>
      </w:r>
      <w:bookmarkEnd w:id="26"/>
      <w:r w:rsidR="00144764" w:rsidRPr="004E258B">
        <w:rPr>
          <w:rFonts w:hint="eastAsia"/>
        </w:rPr>
        <w:t xml:space="preserve">　プロジェクト組織</w:t>
      </w:r>
      <w:bookmarkEnd w:id="27"/>
    </w:p>
    <w:p w14:paraId="7B6F0846" w14:textId="47D382F4" w:rsidR="00352AF3" w:rsidRPr="004E258B" w:rsidRDefault="004E258B" w:rsidP="004E258B">
      <w:pPr>
        <w:pStyle w:val="u3"/>
        <w:numPr>
          <w:ilvl w:val="0"/>
          <w:numId w:val="0"/>
        </w:numPr>
        <w:ind w:left="90"/>
      </w:pPr>
      <w:bookmarkStart w:id="28" w:name="_Toc460939412"/>
      <w:bookmarkStart w:id="29" w:name="_Toc469436400"/>
      <w:r>
        <w:t>2.2.1</w:t>
      </w:r>
      <w:r w:rsidR="00C479DE" w:rsidRPr="004E258B">
        <w:t xml:space="preserve"> </w:t>
      </w:r>
      <w:r w:rsidR="00352AF3" w:rsidRPr="004E258B">
        <w:t>Organizational Structure</w:t>
      </w:r>
      <w:bookmarkEnd w:id="28"/>
      <w:r w:rsidR="00144764" w:rsidRPr="004E258B">
        <w:rPr>
          <w:rFonts w:hint="eastAsia"/>
        </w:rPr>
        <w:t xml:space="preserve">　組織構造</w:t>
      </w:r>
      <w:bookmarkEnd w:id="29"/>
    </w:p>
    <w:p w14:paraId="0FDC97E9" w14:textId="24127AA6" w:rsidR="00A67626" w:rsidRDefault="00A67626" w:rsidP="00A67626">
      <w:pPr>
        <w:keepNext/>
        <w:jc w:val="both"/>
      </w:pPr>
    </w:p>
    <w:p w14:paraId="55787CEB" w14:textId="1ACF3CA6" w:rsidR="00352AF3" w:rsidRPr="00553A43" w:rsidRDefault="00A67626" w:rsidP="00782293">
      <w:pPr>
        <w:pStyle w:val="Chuthich"/>
        <w:jc w:val="center"/>
        <w:rPr>
          <w:i w:val="0"/>
          <w:sz w:val="22"/>
          <w:szCs w:val="22"/>
        </w:rPr>
      </w:pPr>
      <w:r w:rsidRPr="005969A3">
        <w:rPr>
          <w:color w:val="auto"/>
          <w:sz w:val="22"/>
          <w:szCs w:val="22"/>
        </w:rPr>
        <w:t xml:space="preserve">Figure </w:t>
      </w:r>
      <w:r w:rsidR="00573FEC" w:rsidRPr="005969A3">
        <w:rPr>
          <w:color w:val="auto"/>
          <w:sz w:val="22"/>
          <w:szCs w:val="22"/>
        </w:rPr>
        <w:fldChar w:fldCharType="begin"/>
      </w:r>
      <w:r w:rsidR="00573FEC" w:rsidRPr="005969A3">
        <w:rPr>
          <w:color w:val="auto"/>
          <w:sz w:val="22"/>
          <w:szCs w:val="22"/>
        </w:rPr>
        <w:instrText xml:space="preserve"> STYLEREF 1 \s </w:instrText>
      </w:r>
      <w:r w:rsidR="00573FEC" w:rsidRPr="005969A3">
        <w:rPr>
          <w:color w:val="auto"/>
          <w:sz w:val="22"/>
          <w:szCs w:val="22"/>
        </w:rPr>
        <w:fldChar w:fldCharType="separate"/>
      </w:r>
      <w:r w:rsidR="00210253">
        <w:rPr>
          <w:noProof/>
          <w:color w:val="auto"/>
          <w:sz w:val="22"/>
          <w:szCs w:val="22"/>
        </w:rPr>
        <w:t>2</w:t>
      </w:r>
      <w:r w:rsidR="00573FEC" w:rsidRPr="005969A3">
        <w:rPr>
          <w:color w:val="auto"/>
          <w:sz w:val="22"/>
          <w:szCs w:val="22"/>
        </w:rPr>
        <w:fldChar w:fldCharType="end"/>
      </w:r>
      <w:r w:rsidR="00573FEC" w:rsidRPr="005969A3">
        <w:rPr>
          <w:color w:val="auto"/>
          <w:sz w:val="22"/>
          <w:szCs w:val="22"/>
        </w:rPr>
        <w:t>.</w:t>
      </w:r>
      <w:r w:rsidR="00573FEC" w:rsidRPr="005969A3">
        <w:rPr>
          <w:color w:val="auto"/>
          <w:sz w:val="22"/>
          <w:szCs w:val="22"/>
        </w:rPr>
        <w:fldChar w:fldCharType="begin"/>
      </w:r>
      <w:r w:rsidR="00573FEC" w:rsidRPr="005969A3">
        <w:rPr>
          <w:color w:val="auto"/>
          <w:sz w:val="22"/>
          <w:szCs w:val="22"/>
        </w:rPr>
        <w:instrText xml:space="preserve"> SEQ Figure \* ARABIC \s 1 </w:instrText>
      </w:r>
      <w:r w:rsidR="00573FEC" w:rsidRPr="005969A3">
        <w:rPr>
          <w:color w:val="auto"/>
          <w:sz w:val="22"/>
          <w:szCs w:val="22"/>
        </w:rPr>
        <w:fldChar w:fldCharType="separate"/>
      </w:r>
      <w:r w:rsidR="00210253">
        <w:rPr>
          <w:noProof/>
          <w:color w:val="auto"/>
          <w:sz w:val="22"/>
          <w:szCs w:val="22"/>
        </w:rPr>
        <w:t>2</w:t>
      </w:r>
      <w:r w:rsidR="00573FEC"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14:paraId="0A5D2694" w14:textId="1853A335" w:rsidR="00352AF3" w:rsidRPr="00A44D89" w:rsidRDefault="004E258B" w:rsidP="004E258B">
      <w:pPr>
        <w:pStyle w:val="u3"/>
        <w:numPr>
          <w:ilvl w:val="0"/>
          <w:numId w:val="0"/>
        </w:numPr>
        <w:ind w:left="90"/>
      </w:pPr>
      <w:bookmarkStart w:id="30" w:name="_Toc460939413"/>
      <w:bookmarkStart w:id="31" w:name="_Toc469436401"/>
      <w:r>
        <w:t>2.2.2</w:t>
      </w:r>
      <w:r w:rsidR="00C479DE">
        <w:t xml:space="preserve"> </w:t>
      </w:r>
      <w:r w:rsidR="00352AF3" w:rsidRPr="00A44D89">
        <w:t>Project Team</w:t>
      </w:r>
      <w:bookmarkEnd w:id="30"/>
      <w:r w:rsidR="00144764">
        <w:rPr>
          <w:rFonts w:ascii="MS Mincho" w:eastAsia="MS Mincho" w:hAnsi="MS Mincho" w:hint="eastAsia"/>
        </w:rPr>
        <w:t xml:space="preserve">　プロジェクトチーム</w:t>
      </w:r>
      <w:bookmarkEnd w:id="31"/>
    </w:p>
    <w:tbl>
      <w:tblPr>
        <w:tblStyle w:val="GridTable4-Accent31"/>
        <w:tblW w:w="8926" w:type="dxa"/>
        <w:tblLayout w:type="fixed"/>
        <w:tblLook w:val="04A0" w:firstRow="1" w:lastRow="0" w:firstColumn="1" w:lastColumn="0" w:noHBand="0" w:noVBand="1"/>
      </w:tblPr>
      <w:tblGrid>
        <w:gridCol w:w="1345"/>
        <w:gridCol w:w="2880"/>
        <w:gridCol w:w="1260"/>
        <w:gridCol w:w="1170"/>
        <w:gridCol w:w="1260"/>
        <w:gridCol w:w="1011"/>
      </w:tblGrid>
      <w:tr w:rsidR="00352AF3" w:rsidRPr="00476D7D" w14:paraId="58F7E855" w14:textId="77777777" w:rsidTr="00782293">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29DC220" w14:textId="77777777" w:rsidR="00352AF3" w:rsidRPr="00476D7D" w:rsidRDefault="00352AF3" w:rsidP="00352AF3">
            <w:pPr>
              <w:rPr>
                <w:rFonts w:cstheme="minorHAnsi"/>
              </w:rPr>
            </w:pPr>
            <w:r w:rsidRPr="00476D7D">
              <w:rPr>
                <w:rFonts w:cstheme="minorHAnsi"/>
              </w:rPr>
              <w:t>Role</w:t>
            </w:r>
          </w:p>
        </w:tc>
        <w:tc>
          <w:tcPr>
            <w:tcW w:w="2880" w:type="dxa"/>
          </w:tcPr>
          <w:p w14:paraId="692D0E9A"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highlight w:val="yellow"/>
              </w:rPr>
            </w:pPr>
            <w:r w:rsidRPr="00476D7D">
              <w:rPr>
                <w:rFonts w:cstheme="minorHAnsi"/>
              </w:rPr>
              <w:t>Responsibility</w:t>
            </w:r>
          </w:p>
        </w:tc>
        <w:tc>
          <w:tcPr>
            <w:tcW w:w="1260" w:type="dxa"/>
          </w:tcPr>
          <w:p w14:paraId="00962701"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rPr>
            </w:pPr>
            <w:r w:rsidRPr="00476D7D">
              <w:rPr>
                <w:rFonts w:cstheme="minorHAnsi"/>
              </w:rPr>
              <w:t>Full name</w:t>
            </w:r>
          </w:p>
        </w:tc>
        <w:tc>
          <w:tcPr>
            <w:tcW w:w="1170" w:type="dxa"/>
          </w:tcPr>
          <w:p w14:paraId="1B630AE9"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rPr>
            </w:pPr>
            <w:r w:rsidRPr="00476D7D">
              <w:rPr>
                <w:rFonts w:cstheme="minorHAnsi"/>
              </w:rPr>
              <w:t>% Effort</w:t>
            </w:r>
          </w:p>
        </w:tc>
        <w:tc>
          <w:tcPr>
            <w:tcW w:w="1260" w:type="dxa"/>
          </w:tcPr>
          <w:p w14:paraId="41A6534E"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rPr>
            </w:pPr>
            <w:r w:rsidRPr="00476D7D">
              <w:rPr>
                <w:rFonts w:cstheme="minorHAnsi"/>
              </w:rPr>
              <w:t>Start date</w:t>
            </w:r>
          </w:p>
        </w:tc>
        <w:tc>
          <w:tcPr>
            <w:tcW w:w="1011" w:type="dxa"/>
          </w:tcPr>
          <w:p w14:paraId="24D6A154" w14:textId="77777777" w:rsidR="00352AF3" w:rsidRPr="00476D7D" w:rsidRDefault="00352AF3" w:rsidP="00352AF3">
            <w:pPr>
              <w:cnfStyle w:val="100000000000" w:firstRow="1" w:lastRow="0" w:firstColumn="0" w:lastColumn="0" w:oddVBand="0" w:evenVBand="0" w:oddHBand="0" w:evenHBand="0" w:firstRowFirstColumn="0" w:firstRowLastColumn="0" w:lastRowFirstColumn="0" w:lastRowLastColumn="0"/>
              <w:rPr>
                <w:rFonts w:cstheme="minorHAnsi"/>
              </w:rPr>
            </w:pPr>
            <w:r w:rsidRPr="00476D7D">
              <w:rPr>
                <w:rFonts w:cstheme="minorHAnsi"/>
              </w:rPr>
              <w:t>End date</w:t>
            </w:r>
          </w:p>
        </w:tc>
      </w:tr>
      <w:tr w:rsidR="00352AF3" w:rsidRPr="00476D7D" w14:paraId="40612A65"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998F665" w14:textId="77777777" w:rsidR="00352AF3" w:rsidRPr="00476D7D" w:rsidRDefault="00352AF3" w:rsidP="00352AF3">
            <w:pPr>
              <w:jc w:val="both"/>
              <w:rPr>
                <w:rFonts w:cstheme="minorHAnsi"/>
              </w:rPr>
            </w:pPr>
            <w:r w:rsidRPr="00476D7D">
              <w:rPr>
                <w:rFonts w:cstheme="minorHAnsi"/>
              </w:rPr>
              <w:t>Instructor</w:t>
            </w:r>
          </w:p>
        </w:tc>
        <w:tc>
          <w:tcPr>
            <w:tcW w:w="2880" w:type="dxa"/>
          </w:tcPr>
          <w:p w14:paraId="3C3161A6" w14:textId="77777777" w:rsidR="00352AF3" w:rsidRPr="00476D7D" w:rsidRDefault="00352AF3" w:rsidP="000E7E51">
            <w:pPr>
              <w:pStyle w:val="oancuaDanhsach"/>
              <w:numPr>
                <w:ilvl w:val="0"/>
                <w:numId w:val="35"/>
              </w:numPr>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Provide templates &amp; tools</w:t>
            </w:r>
          </w:p>
          <w:p w14:paraId="4D7BF8CB" w14:textId="77777777" w:rsidR="00352AF3" w:rsidRPr="00476D7D" w:rsidRDefault="00352AF3" w:rsidP="000E7E51">
            <w:pPr>
              <w:pStyle w:val="oancuaDanhsach"/>
              <w:numPr>
                <w:ilvl w:val="0"/>
                <w:numId w:val="35"/>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Review deliverables</w:t>
            </w:r>
          </w:p>
          <w:p w14:paraId="28045545" w14:textId="77777777" w:rsidR="00352AF3" w:rsidRPr="00476D7D" w:rsidRDefault="00352AF3" w:rsidP="000E7E51">
            <w:pPr>
              <w:pStyle w:val="oancuaDanhsach"/>
              <w:numPr>
                <w:ilvl w:val="0"/>
                <w:numId w:val="35"/>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Review project status</w:t>
            </w:r>
          </w:p>
          <w:p w14:paraId="49480385" w14:textId="77777777" w:rsidR="00352AF3" w:rsidRPr="00476D7D" w:rsidRDefault="00352AF3" w:rsidP="000E7E51">
            <w:pPr>
              <w:pStyle w:val="oancuaDanhsach"/>
              <w:numPr>
                <w:ilvl w:val="0"/>
                <w:numId w:val="35"/>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lastRenderedPageBreak/>
              <w:t>Resolve escalated issues</w:t>
            </w:r>
          </w:p>
          <w:p w14:paraId="6ABBDBC8" w14:textId="77777777" w:rsidR="00352AF3" w:rsidRPr="00476D7D" w:rsidRDefault="00352AF3" w:rsidP="000E7E51">
            <w:pPr>
              <w:pStyle w:val="oancuaDanhsach"/>
              <w:numPr>
                <w:ilvl w:val="0"/>
                <w:numId w:val="35"/>
              </w:numPr>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Consultant</w:t>
            </w:r>
          </w:p>
        </w:tc>
        <w:tc>
          <w:tcPr>
            <w:tcW w:w="1260" w:type="dxa"/>
          </w:tcPr>
          <w:p w14:paraId="43EB7906" w14:textId="26E3A205"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lastRenderedPageBreak/>
              <w:t>Pham Truong Lam</w:t>
            </w:r>
          </w:p>
        </w:tc>
        <w:tc>
          <w:tcPr>
            <w:tcW w:w="1170" w:type="dxa"/>
          </w:tcPr>
          <w:p w14:paraId="3B8EAE33" w14:textId="2A68BA55"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6BBDBE41" w14:textId="71678AC0"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6938BABF" w14:textId="2EB3DAD2"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68E5E14F"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6AA44BF1" w14:textId="77777777" w:rsidR="00352AF3" w:rsidRPr="00476D7D" w:rsidRDefault="00352AF3" w:rsidP="00352AF3">
            <w:pPr>
              <w:jc w:val="both"/>
              <w:rPr>
                <w:rFonts w:cstheme="minorHAnsi"/>
              </w:rPr>
            </w:pPr>
            <w:r w:rsidRPr="00476D7D">
              <w:rPr>
                <w:rFonts w:cstheme="minorHAnsi"/>
              </w:rPr>
              <w:t>PM</w:t>
            </w:r>
          </w:p>
        </w:tc>
        <w:tc>
          <w:tcPr>
            <w:tcW w:w="2880" w:type="dxa"/>
          </w:tcPr>
          <w:p w14:paraId="3C0241EE" w14:textId="77777777" w:rsidR="00352AF3" w:rsidRPr="00476D7D" w:rsidRDefault="00352AF3" w:rsidP="000E7E51">
            <w:pPr>
              <w:pStyle w:val="oancuaDanhsac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 xml:space="preserve">Planning and defining scope </w:t>
            </w:r>
          </w:p>
          <w:p w14:paraId="3DA81816" w14:textId="77777777" w:rsidR="00352AF3" w:rsidRPr="00476D7D" w:rsidRDefault="00352AF3" w:rsidP="000E7E51">
            <w:pPr>
              <w:pStyle w:val="oancuaDanhsac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 xml:space="preserve">Developing schedule </w:t>
            </w:r>
          </w:p>
          <w:p w14:paraId="74B0C88C" w14:textId="77777777" w:rsidR="00352AF3" w:rsidRPr="00476D7D" w:rsidRDefault="00352AF3" w:rsidP="000E7E51">
            <w:pPr>
              <w:pStyle w:val="oancuaDanhsac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Reviewing and Tracking document</w:t>
            </w:r>
          </w:p>
          <w:p w14:paraId="3D0AAAC8" w14:textId="77777777" w:rsidR="00352AF3" w:rsidRPr="00476D7D" w:rsidRDefault="00352AF3" w:rsidP="000E7E51">
            <w:pPr>
              <w:pStyle w:val="oancuaDanhsac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Identify resources and assign individual responsibilities</w:t>
            </w:r>
          </w:p>
          <w:p w14:paraId="5D468150" w14:textId="77777777" w:rsidR="00352AF3" w:rsidRPr="00476D7D" w:rsidRDefault="00352AF3" w:rsidP="000E7E51">
            <w:pPr>
              <w:pStyle w:val="oancuaDanhsac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Assign task to team members</w:t>
            </w:r>
          </w:p>
          <w:p w14:paraId="74DBBEEA" w14:textId="77777777" w:rsidR="00352AF3" w:rsidRPr="00476D7D" w:rsidRDefault="00352AF3" w:rsidP="000E7E51">
            <w:pPr>
              <w:pStyle w:val="oancuaDanhsach"/>
              <w:numPr>
                <w:ilvl w:val="0"/>
                <w:numId w:val="34"/>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 xml:space="preserve">Coordinating communication </w:t>
            </w:r>
          </w:p>
        </w:tc>
        <w:tc>
          <w:tcPr>
            <w:tcW w:w="1260" w:type="dxa"/>
          </w:tcPr>
          <w:p w14:paraId="2D380395" w14:textId="6F78252E"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170" w:type="dxa"/>
          </w:tcPr>
          <w:p w14:paraId="58EE263F" w14:textId="2460E639"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433E24CA" w14:textId="0AFAE946"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4216346C" w14:textId="2C9792F4"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1160C6F6"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Pr>
          <w:p w14:paraId="560177E1" w14:textId="77777777" w:rsidR="00352AF3" w:rsidRPr="00476D7D" w:rsidRDefault="00352AF3" w:rsidP="00352AF3">
            <w:pPr>
              <w:jc w:val="center"/>
              <w:rPr>
                <w:rFonts w:cstheme="minorHAnsi"/>
              </w:rPr>
            </w:pPr>
            <w:r w:rsidRPr="00476D7D">
              <w:rPr>
                <w:rFonts w:cstheme="minorHAnsi"/>
              </w:rPr>
              <w:t>Analysis and Design Team</w:t>
            </w:r>
          </w:p>
        </w:tc>
      </w:tr>
      <w:tr w:rsidR="00352AF3" w:rsidRPr="00476D7D" w14:paraId="2DF53C90"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48BD8523" w14:textId="77777777" w:rsidR="00352AF3" w:rsidRPr="00476D7D" w:rsidRDefault="00352AF3" w:rsidP="00352AF3">
            <w:pPr>
              <w:jc w:val="both"/>
              <w:rPr>
                <w:rFonts w:cstheme="minorHAnsi"/>
              </w:rPr>
            </w:pPr>
            <w:r w:rsidRPr="00476D7D">
              <w:rPr>
                <w:rFonts w:cstheme="minorHAnsi"/>
              </w:rPr>
              <w:t>Team Leader</w:t>
            </w:r>
          </w:p>
        </w:tc>
        <w:tc>
          <w:tcPr>
            <w:tcW w:w="2880" w:type="dxa"/>
          </w:tcPr>
          <w:p w14:paraId="29A96B47" w14:textId="77777777" w:rsidR="00352AF3" w:rsidRPr="00476D7D" w:rsidRDefault="00352AF3" w:rsidP="000E7E51">
            <w:pPr>
              <w:pStyle w:val="oancuaDanhsach"/>
              <w:numPr>
                <w:ilvl w:val="0"/>
                <w:numId w:val="36"/>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Reviewing and Tracking design</w:t>
            </w:r>
          </w:p>
          <w:p w14:paraId="63855B48" w14:textId="77777777" w:rsidR="00352AF3" w:rsidRPr="00476D7D" w:rsidRDefault="00352AF3" w:rsidP="000E7E51">
            <w:pPr>
              <w:pStyle w:val="oancuaDanhsach"/>
              <w:numPr>
                <w:ilvl w:val="0"/>
                <w:numId w:val="36"/>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Identify main UI</w:t>
            </w:r>
          </w:p>
          <w:p w14:paraId="0E0BC6DB" w14:textId="77777777" w:rsidR="00352AF3" w:rsidRPr="00476D7D" w:rsidRDefault="00352AF3" w:rsidP="000E7E51">
            <w:pPr>
              <w:pStyle w:val="oancuaDanhsach"/>
              <w:numPr>
                <w:ilvl w:val="0"/>
                <w:numId w:val="36"/>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Draw prototype, Architecture Design</w:t>
            </w:r>
          </w:p>
          <w:p w14:paraId="74D87009" w14:textId="77777777" w:rsidR="00352AF3" w:rsidRPr="00476D7D" w:rsidRDefault="00352AF3" w:rsidP="000E7E51">
            <w:pPr>
              <w:pStyle w:val="oancuaDanhsach"/>
              <w:numPr>
                <w:ilvl w:val="0"/>
                <w:numId w:val="36"/>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Database Design</w:t>
            </w:r>
          </w:p>
        </w:tc>
        <w:tc>
          <w:tcPr>
            <w:tcW w:w="1260" w:type="dxa"/>
          </w:tcPr>
          <w:p w14:paraId="2E4EF71E" w14:textId="4D8FDF1C"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170" w:type="dxa"/>
          </w:tcPr>
          <w:p w14:paraId="266AF877" w14:textId="7476E20F"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70CABA67" w14:textId="0EEF04E8"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2C5E0512" w14:textId="4D51927C"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4CBAAD80"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4211C8E" w14:textId="77777777" w:rsidR="00352AF3" w:rsidRPr="00476D7D" w:rsidRDefault="00352AF3" w:rsidP="00352AF3">
            <w:pPr>
              <w:jc w:val="both"/>
              <w:rPr>
                <w:rFonts w:cstheme="minorHAnsi"/>
              </w:rPr>
            </w:pPr>
            <w:r w:rsidRPr="00476D7D">
              <w:rPr>
                <w:rFonts w:cstheme="minorHAnsi"/>
              </w:rPr>
              <w:t>Team member #1</w:t>
            </w:r>
          </w:p>
        </w:tc>
        <w:tc>
          <w:tcPr>
            <w:tcW w:w="2880" w:type="dxa"/>
          </w:tcPr>
          <w:p w14:paraId="75514EEC" w14:textId="77777777" w:rsidR="00352AF3" w:rsidRPr="00476D7D" w:rsidRDefault="00352AF3" w:rsidP="000E7E51">
            <w:pPr>
              <w:pStyle w:val="oancuaDanhsach"/>
              <w:numPr>
                <w:ilvl w:val="0"/>
                <w:numId w:val="37"/>
              </w:num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Database Design</w:t>
            </w:r>
          </w:p>
          <w:p w14:paraId="4B4D9DAF" w14:textId="77777777" w:rsidR="00352AF3" w:rsidRPr="00476D7D" w:rsidRDefault="00352AF3" w:rsidP="000E7E51">
            <w:pPr>
              <w:pStyle w:val="oancuaDanhsach"/>
              <w:numPr>
                <w:ilvl w:val="0"/>
                <w:numId w:val="37"/>
              </w:numPr>
              <w:spacing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Draw prototype, Architecture Design</w:t>
            </w:r>
          </w:p>
        </w:tc>
        <w:tc>
          <w:tcPr>
            <w:tcW w:w="1260" w:type="dxa"/>
          </w:tcPr>
          <w:p w14:paraId="7BA7166A" w14:textId="11B5625B"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Hoang Trung</w:t>
            </w:r>
          </w:p>
        </w:tc>
        <w:tc>
          <w:tcPr>
            <w:tcW w:w="1170" w:type="dxa"/>
          </w:tcPr>
          <w:p w14:paraId="5413EA86" w14:textId="06FF678F"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1B190700" w14:textId="39A7D8E7"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2A2E4931" w14:textId="4A3BFC1B"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78507E3A"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09ED307" w14:textId="77777777" w:rsidR="00352AF3" w:rsidRPr="00476D7D" w:rsidRDefault="00352AF3" w:rsidP="00352AF3">
            <w:pPr>
              <w:jc w:val="both"/>
              <w:rPr>
                <w:rFonts w:cstheme="minorHAnsi"/>
              </w:rPr>
            </w:pPr>
            <w:r w:rsidRPr="00476D7D">
              <w:rPr>
                <w:rFonts w:cstheme="minorHAnsi"/>
              </w:rPr>
              <w:t>Team member #2</w:t>
            </w:r>
          </w:p>
        </w:tc>
        <w:tc>
          <w:tcPr>
            <w:tcW w:w="2880" w:type="dxa"/>
          </w:tcPr>
          <w:p w14:paraId="581290FA" w14:textId="77777777" w:rsidR="00352AF3" w:rsidRPr="00476D7D" w:rsidRDefault="00352AF3" w:rsidP="000E7E51">
            <w:pPr>
              <w:pStyle w:val="oancuaDanhsach"/>
              <w:numPr>
                <w:ilvl w:val="0"/>
                <w:numId w:val="38"/>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Database Design</w:t>
            </w:r>
          </w:p>
          <w:p w14:paraId="5B50B410" w14:textId="77777777" w:rsidR="00352AF3" w:rsidRPr="00476D7D" w:rsidRDefault="00352AF3" w:rsidP="000E7E51">
            <w:pPr>
              <w:pStyle w:val="oancuaDanhsach"/>
              <w:numPr>
                <w:ilvl w:val="0"/>
                <w:numId w:val="38"/>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Draw prototype, Architecture Design</w:t>
            </w:r>
          </w:p>
        </w:tc>
        <w:tc>
          <w:tcPr>
            <w:tcW w:w="1260" w:type="dxa"/>
          </w:tcPr>
          <w:p w14:paraId="4218C392" w14:textId="3A3B55E8"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70" w:type="dxa"/>
          </w:tcPr>
          <w:p w14:paraId="4B13983F" w14:textId="4D3F0E59"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49C48B6B" w14:textId="43ED7B94"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14255C3E" w14:textId="73A87D61"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33C740A5" w14:textId="77777777" w:rsidTr="00782293">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1345" w:type="dxa"/>
          </w:tcPr>
          <w:p w14:paraId="430770C1" w14:textId="77777777" w:rsidR="00352AF3" w:rsidRPr="00476D7D" w:rsidRDefault="00352AF3" w:rsidP="00352AF3">
            <w:pPr>
              <w:jc w:val="both"/>
              <w:rPr>
                <w:rFonts w:cstheme="minorHAnsi"/>
              </w:rPr>
            </w:pPr>
            <w:r w:rsidRPr="00476D7D">
              <w:rPr>
                <w:rFonts w:cstheme="minorHAnsi"/>
              </w:rPr>
              <w:t>Team member #3</w:t>
            </w:r>
          </w:p>
        </w:tc>
        <w:tc>
          <w:tcPr>
            <w:tcW w:w="2880" w:type="dxa"/>
          </w:tcPr>
          <w:p w14:paraId="0F7D755B" w14:textId="77777777" w:rsidR="00352AF3" w:rsidRPr="00476D7D" w:rsidRDefault="00352AF3" w:rsidP="000E7E51">
            <w:pPr>
              <w:pStyle w:val="oancuaDanhsach"/>
              <w:numPr>
                <w:ilvl w:val="0"/>
                <w:numId w:val="38"/>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Screen</w:t>
            </w:r>
            <w:r w:rsidRPr="00476D7D">
              <w:rPr>
                <w:rFonts w:cstheme="minorHAnsi"/>
              </w:rPr>
              <w:t xml:space="preserve"> Design</w:t>
            </w:r>
          </w:p>
        </w:tc>
        <w:tc>
          <w:tcPr>
            <w:tcW w:w="1260" w:type="dxa"/>
          </w:tcPr>
          <w:p w14:paraId="5B0BE459" w14:textId="56747ABB"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Tuan Dung</w:t>
            </w:r>
          </w:p>
        </w:tc>
        <w:tc>
          <w:tcPr>
            <w:tcW w:w="1170" w:type="dxa"/>
          </w:tcPr>
          <w:p w14:paraId="7243FE53" w14:textId="595BE090"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3580A7BF" w14:textId="657BC896"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23B00BF3" w14:textId="18F060F2"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46FC8646"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7E07CBD6" w14:textId="77777777" w:rsidR="00352AF3" w:rsidRPr="00476D7D" w:rsidRDefault="00352AF3" w:rsidP="00352AF3">
            <w:pPr>
              <w:jc w:val="both"/>
              <w:rPr>
                <w:rFonts w:cstheme="minorHAnsi"/>
              </w:rPr>
            </w:pPr>
            <w:r w:rsidRPr="00476D7D">
              <w:rPr>
                <w:rFonts w:cstheme="minorHAnsi"/>
              </w:rPr>
              <w:t>Team member #4</w:t>
            </w:r>
          </w:p>
        </w:tc>
        <w:tc>
          <w:tcPr>
            <w:tcW w:w="2880" w:type="dxa"/>
          </w:tcPr>
          <w:p w14:paraId="0C23BF0A" w14:textId="77777777" w:rsidR="00352AF3" w:rsidRPr="00476D7D" w:rsidRDefault="00352AF3" w:rsidP="000E7E51">
            <w:pPr>
              <w:pStyle w:val="oancuaDanhsach"/>
              <w:numPr>
                <w:ilvl w:val="0"/>
                <w:numId w:val="38"/>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Screen</w:t>
            </w:r>
            <w:r w:rsidRPr="00476D7D">
              <w:rPr>
                <w:rFonts w:cstheme="minorHAnsi"/>
              </w:rPr>
              <w:t xml:space="preserve"> Design</w:t>
            </w:r>
          </w:p>
        </w:tc>
        <w:tc>
          <w:tcPr>
            <w:tcW w:w="1260" w:type="dxa"/>
          </w:tcPr>
          <w:p w14:paraId="5264A47E" w14:textId="566459A6"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Pham Tuan Dung</w:t>
            </w:r>
          </w:p>
        </w:tc>
        <w:tc>
          <w:tcPr>
            <w:tcW w:w="1170" w:type="dxa"/>
          </w:tcPr>
          <w:p w14:paraId="7A076903" w14:textId="3BCD56A7"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09547FDF" w14:textId="0A758F74"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09BA3128" w14:textId="02209D63"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1104DED7"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Pr>
          <w:p w14:paraId="60B814DA" w14:textId="77777777" w:rsidR="00352AF3" w:rsidRPr="00476D7D" w:rsidRDefault="00352AF3" w:rsidP="00352AF3">
            <w:pPr>
              <w:jc w:val="center"/>
              <w:rPr>
                <w:rFonts w:cstheme="minorHAnsi"/>
              </w:rPr>
            </w:pPr>
            <w:r w:rsidRPr="00476D7D">
              <w:rPr>
                <w:rFonts w:cstheme="minorHAnsi"/>
              </w:rPr>
              <w:t>Documentation Team</w:t>
            </w:r>
          </w:p>
        </w:tc>
      </w:tr>
      <w:tr w:rsidR="00352AF3" w:rsidRPr="00476D7D" w14:paraId="76343103"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02E5AA50" w14:textId="77777777" w:rsidR="00352AF3" w:rsidRPr="00476D7D" w:rsidRDefault="00352AF3" w:rsidP="00352AF3">
            <w:pPr>
              <w:jc w:val="both"/>
              <w:rPr>
                <w:rFonts w:cstheme="minorHAnsi"/>
              </w:rPr>
            </w:pPr>
            <w:r w:rsidRPr="00476D7D">
              <w:rPr>
                <w:rFonts w:cstheme="minorHAnsi"/>
              </w:rPr>
              <w:t>Team Leader</w:t>
            </w:r>
          </w:p>
        </w:tc>
        <w:tc>
          <w:tcPr>
            <w:tcW w:w="2880" w:type="dxa"/>
          </w:tcPr>
          <w:p w14:paraId="3FC36820" w14:textId="77777777" w:rsidR="00352AF3" w:rsidRPr="00476D7D" w:rsidRDefault="00352AF3" w:rsidP="000E7E51">
            <w:pPr>
              <w:pStyle w:val="oancuaDanhsach"/>
              <w:numPr>
                <w:ilvl w:val="0"/>
                <w:numId w:val="38"/>
              </w:numPr>
              <w:spacing w:after="200" w:line="276" w:lineRule="auto"/>
              <w:cnfStyle w:val="000000000000" w:firstRow="0" w:lastRow="0" w:firstColumn="0" w:lastColumn="0" w:oddVBand="0" w:evenVBand="0" w:oddHBand="0" w:evenHBand="0" w:firstRowFirstColumn="0" w:firstRowLastColumn="0" w:lastRowFirstColumn="0" w:lastRowLastColumn="0"/>
            </w:pPr>
            <w:r w:rsidRPr="00476D7D">
              <w:rPr>
                <w:rFonts w:cstheme="minorHAnsi"/>
              </w:rPr>
              <w:t>Reviewing and Tracking Requirement</w:t>
            </w:r>
          </w:p>
        </w:tc>
        <w:tc>
          <w:tcPr>
            <w:tcW w:w="1260" w:type="dxa"/>
          </w:tcPr>
          <w:p w14:paraId="467E5BC9" w14:textId="6600DB10"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70" w:type="dxa"/>
          </w:tcPr>
          <w:p w14:paraId="7893F56C" w14:textId="44E530FA"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5F3B3468" w14:textId="02A56889"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7D566380" w14:textId="165C9D91"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56A893C6"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4B4948AF" w14:textId="77777777" w:rsidR="00352AF3" w:rsidRPr="00476D7D" w:rsidRDefault="00352AF3" w:rsidP="00352AF3">
            <w:pPr>
              <w:jc w:val="both"/>
              <w:rPr>
                <w:rFonts w:cstheme="minorHAnsi"/>
              </w:rPr>
            </w:pPr>
            <w:r w:rsidRPr="00476D7D">
              <w:rPr>
                <w:rFonts w:cstheme="minorHAnsi"/>
              </w:rPr>
              <w:t>Team member #1</w:t>
            </w:r>
          </w:p>
        </w:tc>
        <w:tc>
          <w:tcPr>
            <w:tcW w:w="2880" w:type="dxa"/>
          </w:tcPr>
          <w:p w14:paraId="55764082" w14:textId="77777777" w:rsidR="00352AF3" w:rsidRPr="00476D7D" w:rsidRDefault="00352AF3" w:rsidP="000E7E51">
            <w:pPr>
              <w:pStyle w:val="oancuaDanhsach"/>
              <w:numPr>
                <w:ilvl w:val="0"/>
                <w:numId w:val="38"/>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t>Create SRS document</w:t>
            </w:r>
          </w:p>
        </w:tc>
        <w:tc>
          <w:tcPr>
            <w:tcW w:w="1260" w:type="dxa"/>
          </w:tcPr>
          <w:p w14:paraId="34959A63" w14:textId="7341F6A6"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Sy Bach</w:t>
            </w:r>
          </w:p>
        </w:tc>
        <w:tc>
          <w:tcPr>
            <w:tcW w:w="1170" w:type="dxa"/>
          </w:tcPr>
          <w:p w14:paraId="6A5095AA" w14:textId="0299024E"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308A8276" w14:textId="764A46E3"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4CBBAB54" w14:textId="71AF4262"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0A6A2F8A"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1C3A001A" w14:textId="77777777" w:rsidR="00352AF3" w:rsidRPr="00476D7D" w:rsidRDefault="00352AF3" w:rsidP="00352AF3">
            <w:pPr>
              <w:jc w:val="both"/>
              <w:rPr>
                <w:rFonts w:cstheme="minorHAnsi"/>
              </w:rPr>
            </w:pPr>
            <w:r w:rsidRPr="00476D7D">
              <w:rPr>
                <w:rFonts w:cstheme="minorHAnsi"/>
              </w:rPr>
              <w:lastRenderedPageBreak/>
              <w:t>Team member #2</w:t>
            </w:r>
          </w:p>
        </w:tc>
        <w:tc>
          <w:tcPr>
            <w:tcW w:w="2880" w:type="dxa"/>
          </w:tcPr>
          <w:p w14:paraId="7822B1DE" w14:textId="77777777" w:rsidR="00352AF3" w:rsidRPr="00476D7D" w:rsidRDefault="00352AF3" w:rsidP="000E7E51">
            <w:pPr>
              <w:pStyle w:val="oancuaDanhsach"/>
              <w:numPr>
                <w:ilvl w:val="0"/>
                <w:numId w:val="38"/>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t>Create SRS document</w:t>
            </w:r>
          </w:p>
        </w:tc>
        <w:tc>
          <w:tcPr>
            <w:tcW w:w="1260" w:type="dxa"/>
          </w:tcPr>
          <w:p w14:paraId="660E9C57" w14:textId="5D52A9F9"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70" w:type="dxa"/>
          </w:tcPr>
          <w:p w14:paraId="599097D6" w14:textId="632A85DA"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1B1DCB9B" w14:textId="37A6A05B"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6118AB22" w14:textId="75BD1958"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0FC1BF11"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Pr>
          <w:p w14:paraId="26AE8219" w14:textId="77777777" w:rsidR="00352AF3" w:rsidRPr="00476D7D" w:rsidRDefault="00352AF3" w:rsidP="00352AF3">
            <w:pPr>
              <w:jc w:val="center"/>
              <w:rPr>
                <w:rFonts w:cstheme="minorHAnsi"/>
              </w:rPr>
            </w:pPr>
            <w:r w:rsidRPr="00476D7D">
              <w:rPr>
                <w:rFonts w:cstheme="minorHAnsi"/>
              </w:rPr>
              <w:t>Development Team</w:t>
            </w:r>
          </w:p>
        </w:tc>
      </w:tr>
      <w:tr w:rsidR="00352AF3" w:rsidRPr="00476D7D" w14:paraId="10C9AA80"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16CBBBAE" w14:textId="77777777" w:rsidR="00352AF3" w:rsidRPr="00476D7D" w:rsidRDefault="00352AF3" w:rsidP="00352AF3">
            <w:pPr>
              <w:jc w:val="both"/>
              <w:rPr>
                <w:rFonts w:cstheme="minorHAnsi"/>
              </w:rPr>
            </w:pPr>
            <w:r w:rsidRPr="00476D7D">
              <w:rPr>
                <w:rFonts w:cstheme="minorHAnsi"/>
              </w:rPr>
              <w:t>PTL</w:t>
            </w:r>
          </w:p>
        </w:tc>
        <w:tc>
          <w:tcPr>
            <w:tcW w:w="2880" w:type="dxa"/>
          </w:tcPr>
          <w:p w14:paraId="20EBC726" w14:textId="77777777" w:rsidR="00352AF3" w:rsidRPr="00476D7D" w:rsidRDefault="00352AF3" w:rsidP="000E7E51">
            <w:pPr>
              <w:pStyle w:val="oancuaDanhsach"/>
              <w:numPr>
                <w:ilvl w:val="0"/>
                <w:numId w:val="38"/>
              </w:numPr>
              <w:cnfStyle w:val="000000000000" w:firstRow="0" w:lastRow="0" w:firstColumn="0" w:lastColumn="0" w:oddVBand="0" w:evenVBand="0" w:oddHBand="0" w:evenHBand="0" w:firstRowFirstColumn="0" w:firstRowLastColumn="0" w:lastRowFirstColumn="0" w:lastRowLastColumn="0"/>
              <w:rPr>
                <w:rFonts w:cstheme="minorHAnsi"/>
              </w:rPr>
            </w:pPr>
            <w:r w:rsidRPr="00476D7D">
              <w:t>Developing</w:t>
            </w:r>
          </w:p>
          <w:p w14:paraId="1043B47B" w14:textId="77777777" w:rsidR="00352AF3" w:rsidRPr="00476D7D" w:rsidRDefault="00352AF3" w:rsidP="000E7E51">
            <w:pPr>
              <w:pStyle w:val="oancuaDanhsach"/>
              <w:numPr>
                <w:ilvl w:val="0"/>
                <w:numId w:val="38"/>
              </w:num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Solve issue of project</w:t>
            </w:r>
          </w:p>
        </w:tc>
        <w:tc>
          <w:tcPr>
            <w:tcW w:w="1260" w:type="dxa"/>
          </w:tcPr>
          <w:p w14:paraId="106F8497" w14:textId="56E192AD"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170" w:type="dxa"/>
          </w:tcPr>
          <w:p w14:paraId="213E4749" w14:textId="43248B92"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6D41785C" w14:textId="78324D85"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03B34E26" w14:textId="112AB66F"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79963346"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239EA7CD" w14:textId="77777777" w:rsidR="00352AF3" w:rsidRPr="00476D7D" w:rsidRDefault="00352AF3" w:rsidP="00352AF3">
            <w:pPr>
              <w:jc w:val="both"/>
              <w:rPr>
                <w:rFonts w:cstheme="minorHAnsi"/>
              </w:rPr>
            </w:pPr>
            <w:r w:rsidRPr="00476D7D">
              <w:rPr>
                <w:rFonts w:cstheme="minorHAnsi"/>
              </w:rPr>
              <w:t>Developer #1</w:t>
            </w:r>
          </w:p>
        </w:tc>
        <w:tc>
          <w:tcPr>
            <w:tcW w:w="2880" w:type="dxa"/>
          </w:tcPr>
          <w:p w14:paraId="189818E6" w14:textId="77777777" w:rsidR="00352AF3" w:rsidRPr="00476D7D" w:rsidRDefault="00352AF3" w:rsidP="000E7E51">
            <w:pPr>
              <w:pStyle w:val="oancuaDanhsach"/>
              <w:numPr>
                <w:ilvl w:val="0"/>
                <w:numId w:val="39"/>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476D7D">
              <w:t>Developing</w:t>
            </w:r>
          </w:p>
        </w:tc>
        <w:tc>
          <w:tcPr>
            <w:tcW w:w="1260" w:type="dxa"/>
          </w:tcPr>
          <w:p w14:paraId="1DFFF697" w14:textId="42BC8C72"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Cao Lam Vu</w:t>
            </w:r>
          </w:p>
        </w:tc>
        <w:tc>
          <w:tcPr>
            <w:tcW w:w="1170" w:type="dxa"/>
          </w:tcPr>
          <w:p w14:paraId="7FA3B9D2" w14:textId="13041B4F"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471CAB9E" w14:textId="1DEB0A6D"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31F0AFD4" w14:textId="1CEB123B"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07BAB190"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123A0DC7" w14:textId="77777777" w:rsidR="00352AF3" w:rsidRPr="00476D7D" w:rsidRDefault="00352AF3" w:rsidP="00352AF3">
            <w:pPr>
              <w:jc w:val="both"/>
              <w:rPr>
                <w:rFonts w:cstheme="minorHAnsi"/>
              </w:rPr>
            </w:pPr>
            <w:r w:rsidRPr="00476D7D">
              <w:rPr>
                <w:rFonts w:cstheme="minorHAnsi"/>
              </w:rPr>
              <w:t>Developer #2</w:t>
            </w:r>
          </w:p>
        </w:tc>
        <w:tc>
          <w:tcPr>
            <w:tcW w:w="2880" w:type="dxa"/>
          </w:tcPr>
          <w:p w14:paraId="582F3CD2" w14:textId="77777777" w:rsidR="00352AF3" w:rsidRPr="00476D7D" w:rsidRDefault="00352AF3" w:rsidP="000E7E51">
            <w:pPr>
              <w:pStyle w:val="oancuaDanhsach"/>
              <w:numPr>
                <w:ilvl w:val="0"/>
                <w:numId w:val="39"/>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t>Developing</w:t>
            </w:r>
          </w:p>
        </w:tc>
        <w:tc>
          <w:tcPr>
            <w:tcW w:w="1260" w:type="dxa"/>
          </w:tcPr>
          <w:p w14:paraId="273D209A" w14:textId="1942F906"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170" w:type="dxa"/>
          </w:tcPr>
          <w:p w14:paraId="6F188564" w14:textId="51BAB3C5"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1AC2382E" w14:textId="7F97FD64"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27F1F116" w14:textId="2B83C0AA"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5D9E117B"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26" w:type="dxa"/>
            <w:gridSpan w:val="6"/>
          </w:tcPr>
          <w:p w14:paraId="5D31E153" w14:textId="77777777" w:rsidR="00352AF3" w:rsidRPr="00476D7D" w:rsidRDefault="00352AF3" w:rsidP="00352AF3">
            <w:pPr>
              <w:jc w:val="center"/>
              <w:rPr>
                <w:rFonts w:cstheme="minorHAnsi"/>
              </w:rPr>
            </w:pPr>
            <w:r w:rsidRPr="00476D7D">
              <w:rPr>
                <w:rFonts w:cstheme="minorHAnsi"/>
              </w:rPr>
              <w:t>QA and Test Team</w:t>
            </w:r>
          </w:p>
        </w:tc>
      </w:tr>
      <w:tr w:rsidR="00352AF3" w:rsidRPr="00476D7D" w14:paraId="62EB6B8D"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14117DD8" w14:textId="77777777" w:rsidR="00352AF3" w:rsidRPr="00476D7D" w:rsidRDefault="00352AF3" w:rsidP="00352AF3">
            <w:pPr>
              <w:jc w:val="both"/>
              <w:rPr>
                <w:rFonts w:cstheme="minorHAnsi"/>
              </w:rPr>
            </w:pPr>
            <w:r w:rsidRPr="00476D7D">
              <w:rPr>
                <w:rFonts w:cstheme="minorHAnsi"/>
              </w:rPr>
              <w:t>Test Leader</w:t>
            </w:r>
          </w:p>
        </w:tc>
        <w:tc>
          <w:tcPr>
            <w:tcW w:w="2880" w:type="dxa"/>
          </w:tcPr>
          <w:p w14:paraId="7E1578FE" w14:textId="77777777" w:rsidR="00352AF3" w:rsidRPr="00476D7D" w:rsidRDefault="00352AF3" w:rsidP="000E7E51">
            <w:pPr>
              <w:pStyle w:val="oancuaDanhsach"/>
              <w:numPr>
                <w:ilvl w:val="0"/>
                <w:numId w:val="39"/>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Responsible for test execution</w:t>
            </w:r>
          </w:p>
          <w:p w14:paraId="18CFAAF3" w14:textId="77777777" w:rsidR="00352AF3" w:rsidRPr="00476D7D" w:rsidRDefault="00352AF3" w:rsidP="000E7E51">
            <w:pPr>
              <w:pStyle w:val="oancuaDanhsach"/>
              <w:numPr>
                <w:ilvl w:val="0"/>
                <w:numId w:val="39"/>
              </w:numPr>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Test results recording</w:t>
            </w:r>
          </w:p>
          <w:p w14:paraId="71DDFDB9" w14:textId="77777777" w:rsidR="00352AF3" w:rsidRPr="00476D7D" w:rsidRDefault="00352AF3" w:rsidP="000E7E51">
            <w:pPr>
              <w:pStyle w:val="oancuaDanhsach"/>
              <w:numPr>
                <w:ilvl w:val="0"/>
                <w:numId w:val="39"/>
              </w:numPr>
              <w:cnfStyle w:val="000000000000" w:firstRow="0" w:lastRow="0" w:firstColumn="0" w:lastColumn="0" w:oddVBand="0" w:evenVBand="0" w:oddHBand="0" w:evenHBand="0" w:firstRowFirstColumn="0" w:firstRowLastColumn="0" w:lastRowFirstColumn="0" w:lastRowLastColumn="0"/>
            </w:pPr>
            <w:r w:rsidRPr="00476D7D">
              <w:rPr>
                <w:rFonts w:cstheme="minorHAnsi"/>
              </w:rPr>
              <w:t>Evaluation of test run and error recovery</w:t>
            </w:r>
          </w:p>
        </w:tc>
        <w:tc>
          <w:tcPr>
            <w:tcW w:w="1260" w:type="dxa"/>
          </w:tcPr>
          <w:p w14:paraId="6C5B8D0D" w14:textId="3D91F4CA"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Pham Tuan Dung</w:t>
            </w:r>
          </w:p>
        </w:tc>
        <w:tc>
          <w:tcPr>
            <w:tcW w:w="1170" w:type="dxa"/>
          </w:tcPr>
          <w:p w14:paraId="0F3F2CD4" w14:textId="22EC4913"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05A7734C" w14:textId="277B5AFA"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03FED985" w14:textId="54216B4D"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r w:rsidR="00352AF3" w:rsidRPr="00476D7D" w14:paraId="14DB15F7" w14:textId="77777777" w:rsidTr="00782293">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5" w:type="dxa"/>
          </w:tcPr>
          <w:p w14:paraId="7C89EED0" w14:textId="77777777" w:rsidR="00352AF3" w:rsidRPr="00476D7D" w:rsidRDefault="00352AF3" w:rsidP="00352AF3">
            <w:pPr>
              <w:jc w:val="both"/>
              <w:rPr>
                <w:rFonts w:cstheme="minorHAnsi"/>
              </w:rPr>
            </w:pPr>
            <w:r w:rsidRPr="00476D7D">
              <w:rPr>
                <w:rFonts w:cstheme="minorHAnsi"/>
              </w:rPr>
              <w:t>Tester #1</w:t>
            </w:r>
          </w:p>
        </w:tc>
        <w:tc>
          <w:tcPr>
            <w:tcW w:w="2880" w:type="dxa"/>
          </w:tcPr>
          <w:p w14:paraId="529BA5A9" w14:textId="77777777" w:rsidR="00352AF3" w:rsidRPr="00476D7D" w:rsidRDefault="00352AF3" w:rsidP="000E7E51">
            <w:pPr>
              <w:pStyle w:val="oancuaDanhsach"/>
              <w:numPr>
                <w:ilvl w:val="0"/>
                <w:numId w:val="40"/>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sidRPr="00476D7D">
              <w:rPr>
                <w:rFonts w:cstheme="minorHAnsi"/>
              </w:rPr>
              <w:t>Testing</w:t>
            </w:r>
          </w:p>
        </w:tc>
        <w:tc>
          <w:tcPr>
            <w:tcW w:w="1260" w:type="dxa"/>
          </w:tcPr>
          <w:p w14:paraId="382F273A" w14:textId="2EF48DA2" w:rsidR="00352AF3" w:rsidRPr="00476D7D" w:rsidRDefault="0011343B" w:rsidP="00352AF3">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Tuan Dung</w:t>
            </w:r>
          </w:p>
        </w:tc>
        <w:tc>
          <w:tcPr>
            <w:tcW w:w="1170" w:type="dxa"/>
          </w:tcPr>
          <w:p w14:paraId="0400A5F4" w14:textId="6A5955B3"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260" w:type="dxa"/>
          </w:tcPr>
          <w:p w14:paraId="27EB38DD" w14:textId="172CA8F9"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11" w:type="dxa"/>
          </w:tcPr>
          <w:p w14:paraId="05F14B1C" w14:textId="58B6AF3B" w:rsidR="00352AF3" w:rsidRPr="00476D7D" w:rsidRDefault="00352AF3" w:rsidP="00352AF3">
            <w:pPr>
              <w:jc w:val="both"/>
              <w:cnfStyle w:val="000000100000" w:firstRow="0" w:lastRow="0" w:firstColumn="0" w:lastColumn="0" w:oddVBand="0" w:evenVBand="0" w:oddHBand="1" w:evenHBand="0" w:firstRowFirstColumn="0" w:firstRowLastColumn="0" w:lastRowFirstColumn="0" w:lastRowLastColumn="0"/>
              <w:rPr>
                <w:rFonts w:cstheme="minorHAnsi"/>
              </w:rPr>
            </w:pPr>
          </w:p>
        </w:tc>
      </w:tr>
      <w:tr w:rsidR="00352AF3" w:rsidRPr="00476D7D" w14:paraId="21390419" w14:textId="77777777" w:rsidTr="00782293">
        <w:trPr>
          <w:trHeight w:val="517"/>
        </w:trPr>
        <w:tc>
          <w:tcPr>
            <w:cnfStyle w:val="001000000000" w:firstRow="0" w:lastRow="0" w:firstColumn="1" w:lastColumn="0" w:oddVBand="0" w:evenVBand="0" w:oddHBand="0" w:evenHBand="0" w:firstRowFirstColumn="0" w:firstRowLastColumn="0" w:lastRowFirstColumn="0" w:lastRowLastColumn="0"/>
            <w:tcW w:w="1345" w:type="dxa"/>
          </w:tcPr>
          <w:p w14:paraId="33E65F53" w14:textId="77777777" w:rsidR="00352AF3" w:rsidRPr="00476D7D" w:rsidRDefault="00352AF3" w:rsidP="00352AF3">
            <w:pPr>
              <w:jc w:val="both"/>
              <w:rPr>
                <w:rFonts w:cstheme="minorHAnsi"/>
              </w:rPr>
            </w:pPr>
            <w:r w:rsidRPr="00476D7D">
              <w:rPr>
                <w:rFonts w:cstheme="minorHAnsi"/>
              </w:rPr>
              <w:t>Tester #2</w:t>
            </w:r>
          </w:p>
        </w:tc>
        <w:tc>
          <w:tcPr>
            <w:tcW w:w="2880" w:type="dxa"/>
          </w:tcPr>
          <w:p w14:paraId="27E3CEA4" w14:textId="77777777" w:rsidR="00352AF3" w:rsidRPr="00476D7D" w:rsidRDefault="00352AF3" w:rsidP="000E7E51">
            <w:pPr>
              <w:pStyle w:val="oancuaDanhsach"/>
              <w:numPr>
                <w:ilvl w:val="0"/>
                <w:numId w:val="40"/>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476D7D">
              <w:rPr>
                <w:rFonts w:cstheme="minorHAnsi"/>
              </w:rPr>
              <w:t>Testing</w:t>
            </w:r>
          </w:p>
        </w:tc>
        <w:tc>
          <w:tcPr>
            <w:tcW w:w="1260" w:type="dxa"/>
          </w:tcPr>
          <w:p w14:paraId="697B3B19" w14:textId="33F37766" w:rsidR="00352AF3" w:rsidRPr="00476D7D" w:rsidRDefault="0011343B" w:rsidP="00352AF3">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Sy Bach</w:t>
            </w:r>
          </w:p>
        </w:tc>
        <w:tc>
          <w:tcPr>
            <w:tcW w:w="1170" w:type="dxa"/>
          </w:tcPr>
          <w:p w14:paraId="37971FE6" w14:textId="56C969E5"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260" w:type="dxa"/>
          </w:tcPr>
          <w:p w14:paraId="3BAF9106" w14:textId="1FC09A73"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c>
          <w:tcPr>
            <w:tcW w:w="1011" w:type="dxa"/>
          </w:tcPr>
          <w:p w14:paraId="595B5E2F" w14:textId="598BE27E" w:rsidR="00352AF3" w:rsidRPr="00476D7D" w:rsidRDefault="00352AF3" w:rsidP="00352AF3">
            <w:pPr>
              <w:jc w:val="both"/>
              <w:cnfStyle w:val="000000000000" w:firstRow="0" w:lastRow="0" w:firstColumn="0" w:lastColumn="0" w:oddVBand="0" w:evenVBand="0" w:oddHBand="0" w:evenHBand="0" w:firstRowFirstColumn="0" w:firstRowLastColumn="0" w:lastRowFirstColumn="0" w:lastRowLastColumn="0"/>
              <w:rPr>
                <w:rFonts w:cstheme="minorHAnsi"/>
              </w:rPr>
            </w:pPr>
          </w:p>
        </w:tc>
      </w:tr>
    </w:tbl>
    <w:p w14:paraId="235EF073" w14:textId="74155A6F" w:rsidR="00352AF3" w:rsidRPr="00DE35DE" w:rsidRDefault="00C33F92" w:rsidP="00C33F92">
      <w:pPr>
        <w:pStyle w:val="Chuthich"/>
        <w:ind w:left="2824" w:firstLine="706"/>
        <w:rPr>
          <w:i w:val="0"/>
          <w:sz w:val="22"/>
          <w:szCs w:val="22"/>
        </w:rPr>
      </w:pPr>
      <w:r w:rsidRPr="00DE35DE">
        <w:rPr>
          <w:i w:val="0"/>
          <w:sz w:val="22"/>
          <w:szCs w:val="22"/>
        </w:rPr>
        <w:t xml:space="preserve">Table </w:t>
      </w:r>
      <w:r w:rsidR="00116790" w:rsidRPr="00DE35DE">
        <w:rPr>
          <w:i w:val="0"/>
          <w:sz w:val="22"/>
          <w:szCs w:val="22"/>
        </w:rPr>
        <w:fldChar w:fldCharType="begin"/>
      </w:r>
      <w:r w:rsidR="00116790" w:rsidRPr="00DE35DE">
        <w:rPr>
          <w:i w:val="0"/>
          <w:sz w:val="22"/>
          <w:szCs w:val="22"/>
        </w:rPr>
        <w:instrText xml:space="preserve"> STYLEREF 1 \s </w:instrText>
      </w:r>
      <w:r w:rsidR="00116790" w:rsidRPr="00DE35DE">
        <w:rPr>
          <w:i w:val="0"/>
          <w:sz w:val="22"/>
          <w:szCs w:val="22"/>
        </w:rPr>
        <w:fldChar w:fldCharType="separate"/>
      </w:r>
      <w:r w:rsidR="00210253">
        <w:rPr>
          <w:i w:val="0"/>
          <w:noProof/>
          <w:sz w:val="22"/>
          <w:szCs w:val="22"/>
        </w:rPr>
        <w:t>2</w:t>
      </w:r>
      <w:r w:rsidR="00116790" w:rsidRPr="00DE35DE">
        <w:rPr>
          <w:i w:val="0"/>
          <w:noProof/>
          <w:sz w:val="22"/>
          <w:szCs w:val="22"/>
        </w:rPr>
        <w:fldChar w:fldCharType="end"/>
      </w:r>
      <w:r w:rsidR="00F179AF">
        <w:rPr>
          <w:i w:val="0"/>
          <w:sz w:val="22"/>
          <w:szCs w:val="22"/>
        </w:rPr>
        <w:t>.</w:t>
      </w:r>
      <w:r w:rsidR="005D1889" w:rsidRPr="00DE35DE">
        <w:rPr>
          <w:i w:val="0"/>
          <w:sz w:val="22"/>
          <w:szCs w:val="22"/>
        </w:rPr>
        <w:t>2</w:t>
      </w:r>
      <w:r w:rsidR="004E258B">
        <w:rPr>
          <w:i w:val="0"/>
          <w:sz w:val="22"/>
          <w:szCs w:val="22"/>
        </w:rPr>
        <w:t>.2</w:t>
      </w:r>
      <w:r w:rsidR="005D1889" w:rsidRPr="00DE35DE">
        <w:rPr>
          <w:i w:val="0"/>
          <w:sz w:val="22"/>
          <w:szCs w:val="22"/>
        </w:rPr>
        <w:t xml:space="preserve"> </w:t>
      </w:r>
      <w:r w:rsidRPr="00DE35DE">
        <w:rPr>
          <w:i w:val="0"/>
          <w:sz w:val="22"/>
          <w:szCs w:val="22"/>
        </w:rPr>
        <w:t xml:space="preserve"> </w:t>
      </w:r>
      <w:r w:rsidR="00DE35DE" w:rsidRPr="00DE35DE">
        <w:rPr>
          <w:i w:val="0"/>
          <w:sz w:val="22"/>
          <w:szCs w:val="22"/>
        </w:rPr>
        <w:t xml:space="preserve"> </w:t>
      </w:r>
      <w:r w:rsidRPr="00DE35DE">
        <w:rPr>
          <w:i w:val="0"/>
          <w:sz w:val="22"/>
          <w:szCs w:val="22"/>
        </w:rPr>
        <w:t>Project Team</w:t>
      </w:r>
    </w:p>
    <w:p w14:paraId="0C3B3C8E" w14:textId="2F697B26" w:rsidR="00352AF3" w:rsidRDefault="00352AF3" w:rsidP="004E258B">
      <w:pPr>
        <w:pStyle w:val="u2"/>
        <w:rPr>
          <w:rFonts w:eastAsia="MS Mincho"/>
        </w:rPr>
      </w:pPr>
      <w:bookmarkStart w:id="32" w:name="_Toc460939414"/>
      <w:bookmarkStart w:id="33" w:name="_Toc469436402"/>
      <w:r w:rsidRPr="004E258B">
        <w:t>Project schedule</w:t>
      </w:r>
      <w:bookmarkEnd w:id="32"/>
      <w:r w:rsidR="00841CA3" w:rsidRPr="004E258B">
        <w:rPr>
          <w:rFonts w:hint="eastAsia"/>
        </w:rPr>
        <w:t xml:space="preserve">　プロジェクトスケジュール</w:t>
      </w:r>
      <w:bookmarkEnd w:id="33"/>
    </w:p>
    <w:p w14:paraId="7CA637CB" w14:textId="77777777" w:rsidR="00F44778" w:rsidRPr="00F44778" w:rsidRDefault="00F44778" w:rsidP="00F44778"/>
    <w:p w14:paraId="54C581CC" w14:textId="7935AE47" w:rsidR="00993BDB" w:rsidRDefault="00F44778" w:rsidP="00993BDB">
      <w:r w:rsidRPr="004605FC">
        <w:rPr>
          <w:rFonts w:ascii="Times New Roman" w:hAnsi="Times New Roman" w:cs="Times New Roman"/>
          <w:noProof/>
        </w:rPr>
        <w:lastRenderedPageBreak/>
        <w:drawing>
          <wp:inline distT="0" distB="0" distL="0" distR="0" wp14:anchorId="1B6BE354" wp14:editId="0A55C66D">
            <wp:extent cx="5716270" cy="320929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134144_1720852474603993_980510553_n.jpg"/>
                    <pic:cNvPicPr/>
                  </pic:nvPicPr>
                  <pic:blipFill>
                    <a:blip r:embed="rId11">
                      <a:extLst>
                        <a:ext uri="{28A0092B-C50C-407E-A947-70E740481C1C}">
                          <a14:useLocalDpi xmlns:a14="http://schemas.microsoft.com/office/drawing/2010/main" val="0"/>
                        </a:ext>
                      </a:extLst>
                    </a:blip>
                    <a:stretch>
                      <a:fillRect/>
                    </a:stretch>
                  </pic:blipFill>
                  <pic:spPr>
                    <a:xfrm>
                      <a:off x="0" y="0"/>
                      <a:ext cx="5716270" cy="3209290"/>
                    </a:xfrm>
                    <a:prstGeom prst="rect">
                      <a:avLst/>
                    </a:prstGeom>
                  </pic:spPr>
                </pic:pic>
              </a:graphicData>
            </a:graphic>
          </wp:inline>
        </w:drawing>
      </w:r>
    </w:p>
    <w:p w14:paraId="5E01EFD5" w14:textId="713A0A02" w:rsidR="00993BDB" w:rsidRDefault="00993BDB" w:rsidP="00993BDB"/>
    <w:p w14:paraId="6083F558" w14:textId="77777777" w:rsidR="00993BDB" w:rsidRDefault="00993BDB" w:rsidP="00993BDB">
      <w:pPr>
        <w:pStyle w:val="u2"/>
        <w:numPr>
          <w:ilvl w:val="1"/>
          <w:numId w:val="1"/>
        </w:numPr>
      </w:pPr>
      <w:bookmarkStart w:id="34" w:name="_Toc460939415"/>
      <w:bookmarkStart w:id="35" w:name="_Toc469436403"/>
      <w:r>
        <w:t>Meeting minutes</w:t>
      </w:r>
      <w:bookmarkEnd w:id="34"/>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35"/>
    </w:p>
    <w:p w14:paraId="416811ED" w14:textId="77777777"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84" w:type="dxa"/>
        <w:tblLayout w:type="fixed"/>
        <w:tblLook w:val="04A0" w:firstRow="1" w:lastRow="0" w:firstColumn="1" w:lastColumn="0" w:noHBand="0" w:noVBand="1"/>
      </w:tblPr>
      <w:tblGrid>
        <w:gridCol w:w="1827"/>
        <w:gridCol w:w="4095"/>
        <w:gridCol w:w="1327"/>
        <w:gridCol w:w="1535"/>
      </w:tblGrid>
      <w:tr w:rsidR="00993BDB" w:rsidRPr="00DD77CD" w14:paraId="08122805" w14:textId="77777777" w:rsidTr="0078229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784" w:type="dxa"/>
            <w:gridSpan w:val="4"/>
          </w:tcPr>
          <w:p w14:paraId="50848C96" w14:textId="77777777" w:rsidR="00993BDB" w:rsidRPr="00DD77CD" w:rsidRDefault="00993BDB" w:rsidP="00993BDB">
            <w:pPr>
              <w:pStyle w:val="KhngDncch"/>
              <w:spacing w:line="360" w:lineRule="auto"/>
              <w:rPr>
                <w:rFonts w:cstheme="minorHAnsi"/>
                <w:bCs w:val="0"/>
              </w:rPr>
            </w:pPr>
            <w:r w:rsidRPr="00DD77CD">
              <w:rPr>
                <w:rFonts w:cstheme="minorHAnsi"/>
                <w:bCs w:val="0"/>
              </w:rPr>
              <w:t>Meeting Minutes 1</w:t>
            </w:r>
          </w:p>
        </w:tc>
      </w:tr>
      <w:tr w:rsidR="00993BDB" w:rsidRPr="00932663" w14:paraId="3C203416" w14:textId="77777777" w:rsidTr="00782293">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827" w:type="dxa"/>
          </w:tcPr>
          <w:p w14:paraId="3B95ECE8" w14:textId="77777777" w:rsidR="00993BDB" w:rsidRPr="00F06B74" w:rsidRDefault="00993BDB" w:rsidP="00993BDB">
            <w:pPr>
              <w:pStyle w:val="KhngDncch"/>
              <w:spacing w:line="360" w:lineRule="auto"/>
              <w:rPr>
                <w:rFonts w:cstheme="minorHAnsi"/>
              </w:rPr>
            </w:pPr>
            <w:r w:rsidRPr="00F06B74">
              <w:rPr>
                <w:rFonts w:cstheme="minorHAnsi"/>
              </w:rPr>
              <w:t>Subject</w:t>
            </w:r>
          </w:p>
        </w:tc>
        <w:tc>
          <w:tcPr>
            <w:tcW w:w="4095" w:type="dxa"/>
          </w:tcPr>
          <w:p w14:paraId="01AE56C1" w14:textId="68829F66"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Comment on Report 1</w:t>
            </w:r>
          </w:p>
        </w:tc>
        <w:tc>
          <w:tcPr>
            <w:tcW w:w="1327" w:type="dxa"/>
          </w:tcPr>
          <w:p w14:paraId="1842CEC2" w14:textId="77777777" w:rsidR="00993BDB" w:rsidRPr="00932663" w:rsidRDefault="00993BDB"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Date</w:t>
            </w:r>
          </w:p>
        </w:tc>
        <w:tc>
          <w:tcPr>
            <w:tcW w:w="1535" w:type="dxa"/>
          </w:tcPr>
          <w:p w14:paraId="56029523" w14:textId="31025103"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11/01/2018</w:t>
            </w:r>
          </w:p>
        </w:tc>
      </w:tr>
      <w:tr w:rsidR="00993BDB" w:rsidRPr="00932663" w14:paraId="38D0714C" w14:textId="77777777" w:rsidTr="00782293">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3A7AF7B3" w14:textId="77777777" w:rsidR="00993BDB" w:rsidRPr="00F06B74" w:rsidRDefault="00993BDB" w:rsidP="00993BDB">
            <w:pPr>
              <w:pStyle w:val="KhngDncch"/>
              <w:spacing w:line="360" w:lineRule="auto"/>
              <w:rPr>
                <w:rFonts w:cstheme="minorHAnsi"/>
              </w:rPr>
            </w:pPr>
            <w:r w:rsidRPr="00F06B74">
              <w:rPr>
                <w:rFonts w:cstheme="minorHAnsi"/>
              </w:rPr>
              <w:t>Conductor</w:t>
            </w:r>
          </w:p>
        </w:tc>
        <w:tc>
          <w:tcPr>
            <w:tcW w:w="4095" w:type="dxa"/>
          </w:tcPr>
          <w:p w14:paraId="1A7D615A" w14:textId="63DE4594" w:rsidR="00993BDB" w:rsidRPr="00932663" w:rsidRDefault="00F44778" w:rsidP="00993BDB">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Prof. LamPT</w:t>
            </w:r>
          </w:p>
        </w:tc>
        <w:tc>
          <w:tcPr>
            <w:tcW w:w="1327" w:type="dxa"/>
          </w:tcPr>
          <w:p w14:paraId="570C6C92" w14:textId="77777777" w:rsidR="00993BDB" w:rsidRPr="00932663" w:rsidRDefault="00993BDB" w:rsidP="00993BDB">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b/>
              </w:rPr>
            </w:pPr>
            <w:r w:rsidRPr="00932663">
              <w:rPr>
                <w:rFonts w:cstheme="minorHAnsi"/>
                <w:b/>
              </w:rPr>
              <w:t>Time</w:t>
            </w:r>
          </w:p>
        </w:tc>
        <w:tc>
          <w:tcPr>
            <w:tcW w:w="1535" w:type="dxa"/>
          </w:tcPr>
          <w:p w14:paraId="12AE03B2" w14:textId="6D42A6BD" w:rsidR="00993BDB" w:rsidRPr="00932663" w:rsidRDefault="00F44778" w:rsidP="00993BDB">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10h30’</w:t>
            </w:r>
          </w:p>
        </w:tc>
      </w:tr>
      <w:tr w:rsidR="00993BDB" w:rsidRPr="00932663" w14:paraId="1D284EA2" w14:textId="77777777" w:rsidTr="00782293">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7" w:type="dxa"/>
          </w:tcPr>
          <w:p w14:paraId="2F973BD7" w14:textId="77777777" w:rsidR="00993BDB" w:rsidRPr="00F06B74" w:rsidRDefault="00993BDB" w:rsidP="00993BDB">
            <w:pPr>
              <w:pStyle w:val="KhngDncch"/>
              <w:spacing w:line="360" w:lineRule="auto"/>
              <w:rPr>
                <w:rFonts w:cstheme="minorHAnsi"/>
              </w:rPr>
            </w:pPr>
            <w:r w:rsidRPr="00F06B74">
              <w:rPr>
                <w:rFonts w:cstheme="minorHAnsi"/>
              </w:rPr>
              <w:t>Location</w:t>
            </w:r>
          </w:p>
        </w:tc>
        <w:tc>
          <w:tcPr>
            <w:tcW w:w="4095" w:type="dxa"/>
          </w:tcPr>
          <w:p w14:paraId="57DF68AB" w14:textId="0F3FB1DA"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Room 105L Beta building</w:t>
            </w:r>
          </w:p>
        </w:tc>
        <w:tc>
          <w:tcPr>
            <w:tcW w:w="1327" w:type="dxa"/>
          </w:tcPr>
          <w:p w14:paraId="30BF3F7D" w14:textId="77777777" w:rsidR="00993BDB" w:rsidRPr="00932663" w:rsidRDefault="00993BDB"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Secretary</w:t>
            </w:r>
          </w:p>
        </w:tc>
        <w:tc>
          <w:tcPr>
            <w:tcW w:w="1535" w:type="dxa"/>
          </w:tcPr>
          <w:p w14:paraId="33F3704F" w14:textId="0B10B7D4"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BachNS</w:t>
            </w:r>
          </w:p>
        </w:tc>
      </w:tr>
      <w:tr w:rsidR="00993BDB" w:rsidRPr="00932663" w14:paraId="68E20DD5" w14:textId="77777777" w:rsidTr="00782293">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2E5D5EB7" w14:textId="77777777" w:rsidR="00993BDB" w:rsidRPr="00F06B74" w:rsidRDefault="00993BDB" w:rsidP="00993BDB">
            <w:pPr>
              <w:pStyle w:val="KhngDncch"/>
              <w:spacing w:line="360" w:lineRule="auto"/>
              <w:rPr>
                <w:rFonts w:cstheme="minorHAnsi"/>
              </w:rPr>
            </w:pPr>
            <w:r w:rsidRPr="00F06B74">
              <w:rPr>
                <w:rFonts w:cstheme="minorHAnsi"/>
              </w:rPr>
              <w:t>Attendees</w:t>
            </w:r>
          </w:p>
        </w:tc>
        <w:tc>
          <w:tcPr>
            <w:tcW w:w="6957" w:type="dxa"/>
            <w:gridSpan w:val="3"/>
          </w:tcPr>
          <w:p w14:paraId="4F075F5B" w14:textId="6B6B9627" w:rsidR="00993BDB" w:rsidRPr="00932663" w:rsidRDefault="00F44778" w:rsidP="00993BDB">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r>
              <w:rPr>
                <w:rFonts w:ascii="Times New Roman" w:hAnsi="Times New Roman" w:cs="Times New Roman"/>
              </w:rPr>
              <w:t xml:space="preserve"> </w:t>
            </w:r>
            <w:r w:rsidRPr="004605FC">
              <w:rPr>
                <w:rFonts w:ascii="Times New Roman" w:hAnsi="Times New Roman" w:cs="Times New Roman"/>
              </w:rPr>
              <w:t>TrungNH,</w:t>
            </w:r>
            <w:r>
              <w:rPr>
                <w:rFonts w:ascii="Times New Roman" w:hAnsi="Times New Roman" w:cs="Times New Roman"/>
              </w:rPr>
              <w:t xml:space="preserve"> </w:t>
            </w:r>
            <w:r w:rsidRPr="004605FC">
              <w:rPr>
                <w:rFonts w:ascii="Times New Roman" w:hAnsi="Times New Roman" w:cs="Times New Roman"/>
              </w:rPr>
              <w:t>DungPT,</w:t>
            </w:r>
            <w:r>
              <w:rPr>
                <w:rFonts w:ascii="Times New Roman" w:hAnsi="Times New Roman" w:cs="Times New Roman"/>
              </w:rPr>
              <w:t xml:space="preserve"> </w:t>
            </w:r>
            <w:r w:rsidRPr="004605FC">
              <w:rPr>
                <w:rFonts w:ascii="Times New Roman" w:hAnsi="Times New Roman" w:cs="Times New Roman"/>
              </w:rPr>
              <w:t>BachNS</w:t>
            </w:r>
          </w:p>
        </w:tc>
      </w:tr>
      <w:tr w:rsidR="00993BDB" w:rsidRPr="00932663" w14:paraId="0A8730CF" w14:textId="77777777" w:rsidTr="00782293">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827" w:type="dxa"/>
          </w:tcPr>
          <w:p w14:paraId="4339942C" w14:textId="77777777" w:rsidR="00993BDB" w:rsidRPr="00F06B74" w:rsidRDefault="00993BDB" w:rsidP="00993BDB">
            <w:pPr>
              <w:pStyle w:val="KhngDncch"/>
              <w:spacing w:line="360" w:lineRule="auto"/>
              <w:rPr>
                <w:rFonts w:cstheme="minorHAnsi"/>
              </w:rPr>
            </w:pPr>
            <w:r w:rsidRPr="00F06B74">
              <w:rPr>
                <w:rFonts w:cstheme="minorHAnsi"/>
              </w:rPr>
              <w:t>Absent</w:t>
            </w:r>
          </w:p>
        </w:tc>
        <w:tc>
          <w:tcPr>
            <w:tcW w:w="6957" w:type="dxa"/>
            <w:gridSpan w:val="3"/>
          </w:tcPr>
          <w:p w14:paraId="12F63620" w14:textId="2EC6C394" w:rsidR="00993BDB" w:rsidRPr="00932663" w:rsidRDefault="00F44778"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No</w:t>
            </w:r>
          </w:p>
        </w:tc>
      </w:tr>
    </w:tbl>
    <w:p w14:paraId="73957D57" w14:textId="639A75DD" w:rsidR="00F44778" w:rsidRDefault="00F44778" w:rsidP="00F44778">
      <w:pPr>
        <w:jc w:val="center"/>
      </w:pPr>
      <w:r>
        <w:t xml:space="preserve">Table </w:t>
      </w:r>
      <w:r w:rsidR="00894860">
        <w:fldChar w:fldCharType="begin"/>
      </w:r>
      <w:r w:rsidR="00894860">
        <w:instrText xml:space="preserve"> STYLEREF 1 \s </w:instrText>
      </w:r>
      <w:r w:rsidR="00894860">
        <w:fldChar w:fldCharType="separate"/>
      </w:r>
      <w:r>
        <w:rPr>
          <w:noProof/>
        </w:rPr>
        <w:t>2</w:t>
      </w:r>
      <w:r w:rsidR="00894860">
        <w:rPr>
          <w:noProof/>
        </w:rPr>
        <w:fldChar w:fldCharType="end"/>
      </w:r>
      <w:r>
        <w:t>.4 Meeting minutes</w:t>
      </w:r>
    </w:p>
    <w:p w14:paraId="7F683E1A" w14:textId="77777777" w:rsidR="00993BDB" w:rsidRPr="00932663" w:rsidRDefault="00993BDB" w:rsidP="00993BDB">
      <w:pPr>
        <w:keepNext/>
        <w:keepLines/>
        <w:tabs>
          <w:tab w:val="center" w:pos="4680"/>
          <w:tab w:val="left" w:pos="4963"/>
          <w:tab w:val="left" w:pos="5672"/>
          <w:tab w:val="left" w:pos="6381"/>
          <w:tab w:val="left" w:pos="7090"/>
          <w:tab w:val="left" w:pos="7799"/>
        </w:tabs>
        <w:snapToGrid w:val="0"/>
        <w:spacing w:after="240" w:line="360" w:lineRule="auto"/>
        <w:rPr>
          <w:rFonts w:cstheme="minorHAnsi"/>
        </w:rPr>
      </w:pP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p>
    <w:tbl>
      <w:tblPr>
        <w:tblStyle w:val="GridTable4-Accent31"/>
        <w:tblW w:w="8784" w:type="dxa"/>
        <w:tblLayout w:type="fixed"/>
        <w:tblLook w:val="04A0" w:firstRow="1" w:lastRow="0" w:firstColumn="1" w:lastColumn="0" w:noHBand="0" w:noVBand="1"/>
      </w:tblPr>
      <w:tblGrid>
        <w:gridCol w:w="630"/>
        <w:gridCol w:w="3718"/>
        <w:gridCol w:w="4436"/>
      </w:tblGrid>
      <w:tr w:rsidR="00993BDB" w:rsidRPr="00932663" w14:paraId="31618270" w14:textId="77777777" w:rsidTr="0078229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784" w:type="dxa"/>
            <w:gridSpan w:val="3"/>
          </w:tcPr>
          <w:p w14:paraId="5D236188" w14:textId="77777777" w:rsidR="00993BDB" w:rsidRPr="00932663" w:rsidRDefault="00993BDB" w:rsidP="00993BDB">
            <w:pPr>
              <w:pStyle w:val="KhngDncch"/>
              <w:spacing w:line="360" w:lineRule="auto"/>
              <w:rPr>
                <w:rFonts w:cstheme="minorHAnsi"/>
                <w:b w:val="0"/>
              </w:rPr>
            </w:pPr>
            <w:r w:rsidRPr="00EB6C5E">
              <w:rPr>
                <w:rFonts w:cstheme="minorHAnsi"/>
              </w:rPr>
              <w:t>Key Points Discussed</w:t>
            </w:r>
          </w:p>
        </w:tc>
      </w:tr>
      <w:tr w:rsidR="00993BDB" w:rsidRPr="00932663" w14:paraId="3D1B3D51"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D5C8F9" w14:textId="77777777" w:rsidR="00993BDB" w:rsidRPr="00F06B74" w:rsidRDefault="00993BDB" w:rsidP="00993BDB">
            <w:pPr>
              <w:pStyle w:val="KhngDncch"/>
              <w:spacing w:line="360" w:lineRule="auto"/>
              <w:rPr>
                <w:rStyle w:val="NhnmnhThm"/>
                <w:rFonts w:cstheme="minorHAnsi"/>
                <w:b/>
              </w:rPr>
            </w:pPr>
            <w:r w:rsidRPr="00F06B74">
              <w:rPr>
                <w:rStyle w:val="NhnmnhThm"/>
                <w:rFonts w:cstheme="minorHAnsi"/>
                <w:b/>
              </w:rPr>
              <w:t>No.</w:t>
            </w:r>
          </w:p>
        </w:tc>
        <w:tc>
          <w:tcPr>
            <w:tcW w:w="3718" w:type="dxa"/>
          </w:tcPr>
          <w:p w14:paraId="188BBA79" w14:textId="77777777" w:rsidR="00993BDB" w:rsidRPr="00932663" w:rsidRDefault="00993BDB"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Style w:val="NhnmnhThm"/>
                <w:rFonts w:cstheme="minorHAnsi"/>
              </w:rPr>
            </w:pPr>
            <w:r w:rsidRPr="00932663">
              <w:rPr>
                <w:rStyle w:val="NhnmnhThm"/>
                <w:rFonts w:cstheme="minorHAnsi"/>
              </w:rPr>
              <w:t>Topic</w:t>
            </w:r>
          </w:p>
        </w:tc>
        <w:tc>
          <w:tcPr>
            <w:tcW w:w="4436" w:type="dxa"/>
          </w:tcPr>
          <w:p w14:paraId="437D6868" w14:textId="77777777" w:rsidR="00993BDB" w:rsidRPr="00932663" w:rsidRDefault="00993BDB" w:rsidP="00993BDB">
            <w:pPr>
              <w:pStyle w:val="KhngDncch"/>
              <w:spacing w:line="360" w:lineRule="auto"/>
              <w:cnfStyle w:val="000000100000" w:firstRow="0" w:lastRow="0" w:firstColumn="0" w:lastColumn="0" w:oddVBand="0" w:evenVBand="0" w:oddHBand="1" w:evenHBand="0" w:firstRowFirstColumn="0" w:firstRowLastColumn="0" w:lastRowFirstColumn="0" w:lastRowLastColumn="0"/>
              <w:rPr>
                <w:rStyle w:val="NhnmnhThm"/>
                <w:rFonts w:cstheme="minorHAnsi"/>
              </w:rPr>
            </w:pPr>
            <w:r w:rsidRPr="00932663">
              <w:rPr>
                <w:rStyle w:val="NhnmnhThm"/>
                <w:rFonts w:cstheme="minorHAnsi"/>
              </w:rPr>
              <w:t>Highlights</w:t>
            </w:r>
          </w:p>
        </w:tc>
      </w:tr>
      <w:tr w:rsidR="00F44778" w:rsidRPr="00932663" w14:paraId="1A0DA08D"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90C169B" w14:textId="2C33A69A" w:rsidR="00F44778" w:rsidRPr="00F06B74" w:rsidRDefault="00F44778" w:rsidP="00F44778">
            <w:pPr>
              <w:pStyle w:val="KhngDncch"/>
              <w:spacing w:line="360" w:lineRule="auto"/>
              <w:rPr>
                <w:rFonts w:cstheme="minorHAnsi"/>
              </w:rPr>
            </w:pPr>
            <w:r w:rsidRPr="004605FC">
              <w:rPr>
                <w:rFonts w:ascii="Times New Roman" w:hAnsi="Times New Roman" w:cs="Times New Roman"/>
              </w:rPr>
              <w:t>1</w:t>
            </w:r>
          </w:p>
        </w:tc>
        <w:tc>
          <w:tcPr>
            <w:tcW w:w="3718" w:type="dxa"/>
          </w:tcPr>
          <w:p w14:paraId="3FCC0B68" w14:textId="548B23A8" w:rsidR="00F44778" w:rsidRPr="00932663"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color w:val="000000"/>
              </w:rPr>
              <w:t xml:space="preserve">Common work progress. </w:t>
            </w:r>
          </w:p>
        </w:tc>
        <w:tc>
          <w:tcPr>
            <w:tcW w:w="4436" w:type="dxa"/>
          </w:tcPr>
          <w:p w14:paraId="78E3C955" w14:textId="77777777" w:rsidR="00F44778" w:rsidRPr="004605FC"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Done: report 1.</w:t>
            </w:r>
          </w:p>
          <w:p w14:paraId="11DE591E" w14:textId="55AFB1E5" w:rsidR="00F44778" w:rsidRPr="00932663"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lastRenderedPageBreak/>
              <w:t>Progress: report 2.</w:t>
            </w:r>
          </w:p>
        </w:tc>
      </w:tr>
      <w:tr w:rsidR="00F44778" w:rsidRPr="00932663" w14:paraId="25F2200F"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7D51419" w14:textId="0A61F7DA" w:rsidR="00F44778" w:rsidRPr="00F06B74" w:rsidRDefault="00F44778" w:rsidP="00F44778">
            <w:pPr>
              <w:pStyle w:val="KhngDncch"/>
              <w:spacing w:line="360" w:lineRule="auto"/>
              <w:rPr>
                <w:rFonts w:cstheme="minorHAnsi"/>
              </w:rPr>
            </w:pPr>
            <w:r w:rsidRPr="004605FC">
              <w:rPr>
                <w:rFonts w:ascii="Times New Roman" w:hAnsi="Times New Roman" w:cs="Times New Roman"/>
              </w:rPr>
              <w:lastRenderedPageBreak/>
              <w:t>2</w:t>
            </w:r>
          </w:p>
        </w:tc>
        <w:tc>
          <w:tcPr>
            <w:tcW w:w="3718" w:type="dxa"/>
          </w:tcPr>
          <w:p w14:paraId="6470B282" w14:textId="07AF5600" w:rsidR="00F44778" w:rsidRPr="00F44778"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Setup working environment :</w:t>
            </w:r>
            <w:r w:rsidRPr="004605FC">
              <w:rPr>
                <w:rFonts w:ascii="Times New Roman" w:hAnsi="Times New Roman" w:cs="Times New Roman"/>
                <w:color w:val="000000"/>
              </w:rPr>
              <w:t xml:space="preserve">Tools to manage source code, documents, database... </w:t>
            </w:r>
          </w:p>
        </w:tc>
        <w:tc>
          <w:tcPr>
            <w:tcW w:w="4436" w:type="dxa"/>
          </w:tcPr>
          <w:p w14:paraId="73387205" w14:textId="77777777" w:rsidR="00F44778" w:rsidRPr="004605FC"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Done </w:t>
            </w:r>
          </w:p>
          <w:p w14:paraId="527D249B" w14:textId="6710C233" w:rsidR="00F44778" w:rsidRPr="00932663" w:rsidRDefault="00F44778" w:rsidP="00F44778">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F44778" w:rsidRPr="00932663" w14:paraId="38B6CE4A"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4C49971" w14:textId="2B9D4CD7" w:rsidR="00F44778" w:rsidRPr="00F06B74" w:rsidRDefault="00F44778" w:rsidP="00F44778">
            <w:pPr>
              <w:pStyle w:val="KhngDncch"/>
              <w:spacing w:line="360" w:lineRule="auto"/>
              <w:rPr>
                <w:rFonts w:cstheme="minorHAnsi"/>
              </w:rPr>
            </w:pPr>
            <w:r w:rsidRPr="004605FC">
              <w:rPr>
                <w:rFonts w:ascii="Times New Roman" w:hAnsi="Times New Roman" w:cs="Times New Roman"/>
              </w:rPr>
              <w:t>3</w:t>
            </w:r>
          </w:p>
        </w:tc>
        <w:tc>
          <w:tcPr>
            <w:tcW w:w="3718" w:type="dxa"/>
          </w:tcPr>
          <w:p w14:paraId="153F7485" w14:textId="4C999DFC" w:rsidR="00F44778" w:rsidRPr="00932663"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Learn Nodejs, Learn Css</w:t>
            </w:r>
          </w:p>
        </w:tc>
        <w:tc>
          <w:tcPr>
            <w:tcW w:w="4436" w:type="dxa"/>
          </w:tcPr>
          <w:p w14:paraId="3C4EAA22" w14:textId="77777777" w:rsidR="00F44778" w:rsidRPr="004605FC" w:rsidRDefault="00F44778" w:rsidP="00F44778">
            <w:pPr>
              <w:widowControl w:val="0"/>
              <w:autoSpaceDE w:val="0"/>
              <w:autoSpaceDN w:val="0"/>
              <w:adjustRightInd w:val="0"/>
              <w:spacing w:after="240" w:line="3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In progress </w:t>
            </w:r>
          </w:p>
          <w:p w14:paraId="651383DE" w14:textId="77E75D31" w:rsidR="00F44778" w:rsidRPr="00EB6C5E" w:rsidRDefault="00F44778" w:rsidP="00F44778">
            <w:pPr>
              <w:pStyle w:val="KhngDncch"/>
              <w:cnfStyle w:val="000000000000" w:firstRow="0" w:lastRow="0" w:firstColumn="0" w:lastColumn="0" w:oddVBand="0" w:evenVBand="0" w:oddHBand="0" w:evenHBand="0" w:firstRowFirstColumn="0" w:firstRowLastColumn="0" w:lastRowFirstColumn="0" w:lastRowLastColumn="0"/>
            </w:pPr>
          </w:p>
        </w:tc>
      </w:tr>
      <w:tr w:rsidR="00F44778" w:rsidRPr="00932663" w14:paraId="3FF847C2"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814C346" w14:textId="5D09F623" w:rsidR="00F44778" w:rsidRPr="00F06B74" w:rsidRDefault="00F44778" w:rsidP="00F44778">
            <w:pPr>
              <w:pStyle w:val="KhngDncch"/>
              <w:spacing w:line="360" w:lineRule="auto"/>
              <w:rPr>
                <w:rFonts w:cstheme="minorHAnsi"/>
              </w:rPr>
            </w:pPr>
            <w:r w:rsidRPr="004605FC">
              <w:rPr>
                <w:rFonts w:ascii="Times New Roman" w:hAnsi="Times New Roman" w:cs="Times New Roman"/>
              </w:rPr>
              <w:t>4</w:t>
            </w:r>
          </w:p>
        </w:tc>
        <w:tc>
          <w:tcPr>
            <w:tcW w:w="3718" w:type="dxa"/>
          </w:tcPr>
          <w:p w14:paraId="39609946" w14:textId="77777777" w:rsidR="00F44778" w:rsidRDefault="00F44778" w:rsidP="00F44778">
            <w:pPr>
              <w:pStyle w:val="KhngDncc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Assigning someone looking data for Studio.</w:t>
            </w:r>
          </w:p>
          <w:p w14:paraId="653B2228" w14:textId="156406AB" w:rsidR="00F44778" w:rsidRPr="00932663" w:rsidRDefault="00F44778" w:rsidP="00F44778">
            <w:pPr>
              <w:pStyle w:val="KhngDncch"/>
              <w:cnfStyle w:val="000000100000" w:firstRow="0" w:lastRow="0" w:firstColumn="0" w:lastColumn="0" w:oddVBand="0" w:evenVBand="0" w:oddHBand="1" w:evenHBand="0" w:firstRowFirstColumn="0" w:firstRowLastColumn="0" w:lastRowFirstColumn="0" w:lastRowLastColumn="0"/>
              <w:rPr>
                <w:rFonts w:cstheme="minorHAnsi"/>
              </w:rPr>
            </w:pPr>
          </w:p>
        </w:tc>
        <w:tc>
          <w:tcPr>
            <w:tcW w:w="4436" w:type="dxa"/>
          </w:tcPr>
          <w:p w14:paraId="289A3BE3" w14:textId="12C60AFA" w:rsidR="00F44778" w:rsidRPr="00EB6C5E" w:rsidRDefault="00F44778" w:rsidP="00F44778">
            <w:pPr>
              <w:pStyle w:val="KhngDncch"/>
              <w:jc w:val="both"/>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TrungNH</w:t>
            </w:r>
          </w:p>
        </w:tc>
      </w:tr>
      <w:tr w:rsidR="00F44778" w:rsidRPr="00932663" w14:paraId="676B4960"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32E5C494" w14:textId="562E3FA3" w:rsidR="00F44778" w:rsidRPr="00F06B74" w:rsidRDefault="00F44778" w:rsidP="00F44778">
            <w:pPr>
              <w:pStyle w:val="KhngDncch"/>
              <w:spacing w:line="360" w:lineRule="auto"/>
              <w:rPr>
                <w:rFonts w:cstheme="minorHAnsi"/>
              </w:rPr>
            </w:pPr>
            <w:r w:rsidRPr="004605FC">
              <w:rPr>
                <w:rFonts w:ascii="Times New Roman" w:hAnsi="Times New Roman" w:cs="Times New Roman"/>
              </w:rPr>
              <w:t>1</w:t>
            </w:r>
          </w:p>
        </w:tc>
        <w:tc>
          <w:tcPr>
            <w:tcW w:w="3718" w:type="dxa"/>
          </w:tcPr>
          <w:p w14:paraId="77678C12" w14:textId="474C26AF" w:rsidR="00F44778" w:rsidRPr="00932663" w:rsidRDefault="00F44778" w:rsidP="00F44778">
            <w:pPr>
              <w:pStyle w:val="KhngDncch"/>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color w:val="000000"/>
              </w:rPr>
              <w:t xml:space="preserve">Common work progress. </w:t>
            </w:r>
          </w:p>
        </w:tc>
        <w:tc>
          <w:tcPr>
            <w:tcW w:w="4436" w:type="dxa"/>
          </w:tcPr>
          <w:p w14:paraId="4F74D294" w14:textId="77777777" w:rsidR="00F44778" w:rsidRPr="004605FC"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Done: report 1.</w:t>
            </w:r>
          </w:p>
          <w:p w14:paraId="5A757736" w14:textId="4FBF4AC9" w:rsidR="00F44778" w:rsidRPr="00932663" w:rsidRDefault="00F44778" w:rsidP="00F44778">
            <w:pPr>
              <w:pStyle w:val="KhngDncch"/>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Progress: report 2.</w:t>
            </w:r>
          </w:p>
        </w:tc>
      </w:tr>
      <w:tr w:rsidR="00F44778" w:rsidRPr="00932663" w14:paraId="6D5B69A6"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9EAE442" w14:textId="68E86A85" w:rsidR="00F44778" w:rsidRPr="00F06B74" w:rsidRDefault="00F44778" w:rsidP="00F44778">
            <w:pPr>
              <w:pStyle w:val="KhngDncch"/>
              <w:spacing w:line="360" w:lineRule="auto"/>
              <w:rPr>
                <w:rFonts w:cstheme="minorHAnsi"/>
              </w:rPr>
            </w:pPr>
            <w:r w:rsidRPr="004605FC">
              <w:rPr>
                <w:rFonts w:ascii="Times New Roman" w:hAnsi="Times New Roman" w:cs="Times New Roman"/>
              </w:rPr>
              <w:t>2</w:t>
            </w:r>
          </w:p>
        </w:tc>
        <w:tc>
          <w:tcPr>
            <w:tcW w:w="3718" w:type="dxa"/>
          </w:tcPr>
          <w:p w14:paraId="63437F88" w14:textId="2B7CAF6E" w:rsidR="00F44778" w:rsidRPr="00BA53C5" w:rsidRDefault="00BA53C5" w:rsidP="00BA53C5">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Setup working environment</w:t>
            </w:r>
            <w:r w:rsidR="00F44778" w:rsidRPr="004605FC">
              <w:rPr>
                <w:rFonts w:ascii="Times New Roman" w:hAnsi="Times New Roman" w:cs="Times New Roman"/>
                <w:color w:val="000000"/>
              </w:rPr>
              <w:t xml:space="preserve">: Tools to manage source code, documents, database... </w:t>
            </w:r>
          </w:p>
        </w:tc>
        <w:tc>
          <w:tcPr>
            <w:tcW w:w="4436" w:type="dxa"/>
          </w:tcPr>
          <w:p w14:paraId="23F560CC" w14:textId="77777777" w:rsidR="00F44778" w:rsidRPr="004605FC"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Done </w:t>
            </w:r>
          </w:p>
          <w:p w14:paraId="2F807028" w14:textId="44CBA7B0" w:rsidR="00F44778" w:rsidRPr="00932663" w:rsidRDefault="00F44778" w:rsidP="00F44778">
            <w:pPr>
              <w:pStyle w:val="KhngDncch"/>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bl>
    <w:p w14:paraId="353C7AFB" w14:textId="5EC93203" w:rsidR="00F44778" w:rsidRDefault="00F44778" w:rsidP="00F44778">
      <w:pPr>
        <w:jc w:val="center"/>
      </w:pPr>
      <w:r>
        <w:t xml:space="preserve">Table </w:t>
      </w:r>
      <w:r w:rsidR="00894860">
        <w:fldChar w:fldCharType="begin"/>
      </w:r>
      <w:r w:rsidR="00894860">
        <w:instrText xml:space="preserve"> STYLEREF 1 \s </w:instrText>
      </w:r>
      <w:r w:rsidR="00894860">
        <w:fldChar w:fldCharType="separate"/>
      </w:r>
      <w:r>
        <w:rPr>
          <w:noProof/>
        </w:rPr>
        <w:t>2</w:t>
      </w:r>
      <w:r w:rsidR="00894860">
        <w:rPr>
          <w:noProof/>
        </w:rPr>
        <w:fldChar w:fldCharType="end"/>
      </w:r>
      <w:r>
        <w:t xml:space="preserve">.4.1 </w:t>
      </w:r>
      <w:r w:rsidRPr="00EB6C5E">
        <w:rPr>
          <w:rFonts w:cstheme="minorHAnsi"/>
        </w:rPr>
        <w:t>Key Points Discussed</w:t>
      </w:r>
    </w:p>
    <w:p w14:paraId="437C2B4B" w14:textId="00471F4F" w:rsidR="00993BDB" w:rsidRDefault="00993BDB" w:rsidP="00993BDB">
      <w:pPr>
        <w:rPr>
          <w:rFonts w:cstheme="minorHAnsi"/>
        </w:rPr>
      </w:pPr>
    </w:p>
    <w:p w14:paraId="59E2AC1F" w14:textId="77777777" w:rsidR="00F44778" w:rsidRDefault="00F44778" w:rsidP="00993BDB">
      <w:pPr>
        <w:rPr>
          <w:rFonts w:cstheme="minorHAnsi"/>
        </w:rPr>
      </w:pPr>
    </w:p>
    <w:tbl>
      <w:tblPr>
        <w:tblStyle w:val="GridTable4-Accent31"/>
        <w:tblW w:w="8926" w:type="dxa"/>
        <w:tblLayout w:type="fixed"/>
        <w:tblLook w:val="0420" w:firstRow="1" w:lastRow="0" w:firstColumn="0" w:lastColumn="0" w:noHBand="0" w:noVBand="1"/>
      </w:tblPr>
      <w:tblGrid>
        <w:gridCol w:w="630"/>
        <w:gridCol w:w="5058"/>
        <w:gridCol w:w="1890"/>
        <w:gridCol w:w="1348"/>
      </w:tblGrid>
      <w:tr w:rsidR="00993BDB" w:rsidRPr="00932663" w14:paraId="41B3EFF8" w14:textId="77777777" w:rsidTr="00C95A16">
        <w:trPr>
          <w:cnfStyle w:val="100000000000" w:firstRow="1" w:lastRow="0" w:firstColumn="0" w:lastColumn="0" w:oddVBand="0" w:evenVBand="0" w:oddHBand="0" w:evenHBand="0" w:firstRowFirstColumn="0" w:firstRowLastColumn="0" w:lastRowFirstColumn="0" w:lastRowLastColumn="0"/>
          <w:trHeight w:val="467"/>
        </w:trPr>
        <w:tc>
          <w:tcPr>
            <w:tcW w:w="8926" w:type="dxa"/>
            <w:gridSpan w:val="4"/>
          </w:tcPr>
          <w:p w14:paraId="0D95AA53" w14:textId="77777777" w:rsidR="00993BDB" w:rsidRPr="00932663" w:rsidRDefault="00993BDB" w:rsidP="00993BDB">
            <w:pPr>
              <w:pStyle w:val="KhngDncch"/>
              <w:spacing w:line="360" w:lineRule="auto"/>
              <w:rPr>
                <w:rFonts w:cstheme="minorHAnsi"/>
                <w:b w:val="0"/>
              </w:rPr>
            </w:pPr>
            <w:r w:rsidRPr="00EB6C5E">
              <w:rPr>
                <w:rFonts w:cstheme="minorHAnsi"/>
              </w:rPr>
              <w:t>Action Plan</w:t>
            </w:r>
          </w:p>
        </w:tc>
      </w:tr>
      <w:tr w:rsidR="00993BDB" w:rsidRPr="00932663" w14:paraId="4917D825" w14:textId="77777777" w:rsidTr="00C95A16">
        <w:trPr>
          <w:cnfStyle w:val="000000100000" w:firstRow="0" w:lastRow="0" w:firstColumn="0" w:lastColumn="0" w:oddVBand="0" w:evenVBand="0" w:oddHBand="1" w:evenHBand="0" w:firstRowFirstColumn="0" w:firstRowLastColumn="0" w:lastRowFirstColumn="0" w:lastRowLastColumn="0"/>
        </w:trPr>
        <w:tc>
          <w:tcPr>
            <w:tcW w:w="630" w:type="dxa"/>
          </w:tcPr>
          <w:p w14:paraId="2F09D151" w14:textId="77777777" w:rsidR="00993BDB" w:rsidRPr="00932663" w:rsidRDefault="00993BDB" w:rsidP="00993BDB">
            <w:pPr>
              <w:pStyle w:val="KhngDncch"/>
              <w:spacing w:line="360" w:lineRule="auto"/>
              <w:rPr>
                <w:rStyle w:val="NhnmnhThm"/>
                <w:rFonts w:cstheme="minorHAnsi"/>
              </w:rPr>
            </w:pPr>
            <w:r w:rsidRPr="00932663">
              <w:rPr>
                <w:rStyle w:val="NhnmnhThm"/>
                <w:rFonts w:cstheme="minorHAnsi"/>
              </w:rPr>
              <w:t>No.</w:t>
            </w:r>
          </w:p>
        </w:tc>
        <w:tc>
          <w:tcPr>
            <w:tcW w:w="5058" w:type="dxa"/>
          </w:tcPr>
          <w:p w14:paraId="26AFCA33" w14:textId="77777777" w:rsidR="00993BDB" w:rsidRPr="00932663" w:rsidRDefault="00993BDB" w:rsidP="00993BDB">
            <w:pPr>
              <w:pStyle w:val="KhngDncch"/>
              <w:spacing w:line="360" w:lineRule="auto"/>
              <w:rPr>
                <w:rStyle w:val="NhnmnhThm"/>
                <w:rFonts w:cstheme="minorHAnsi"/>
              </w:rPr>
            </w:pPr>
            <w:r w:rsidRPr="00932663">
              <w:rPr>
                <w:rStyle w:val="NhnmnhThm"/>
                <w:rFonts w:cstheme="minorHAnsi"/>
              </w:rPr>
              <w:t>Action Item(s)</w:t>
            </w:r>
          </w:p>
        </w:tc>
        <w:tc>
          <w:tcPr>
            <w:tcW w:w="1890" w:type="dxa"/>
          </w:tcPr>
          <w:p w14:paraId="40ECBBBA" w14:textId="77777777" w:rsidR="00993BDB" w:rsidRPr="00932663" w:rsidRDefault="00993BDB" w:rsidP="00993BDB">
            <w:pPr>
              <w:pStyle w:val="KhngDncch"/>
              <w:spacing w:line="360" w:lineRule="auto"/>
              <w:rPr>
                <w:rStyle w:val="NhnmnhThm"/>
                <w:rFonts w:cstheme="minorHAnsi"/>
              </w:rPr>
            </w:pPr>
            <w:r w:rsidRPr="00932663">
              <w:rPr>
                <w:rStyle w:val="NhnmnhThm"/>
                <w:rFonts w:cstheme="minorHAnsi"/>
              </w:rPr>
              <w:t>Owner</w:t>
            </w:r>
          </w:p>
        </w:tc>
        <w:tc>
          <w:tcPr>
            <w:tcW w:w="1348" w:type="dxa"/>
          </w:tcPr>
          <w:p w14:paraId="54EAA70F" w14:textId="77777777" w:rsidR="00993BDB" w:rsidRPr="00932663" w:rsidRDefault="00993BDB" w:rsidP="00993BDB">
            <w:pPr>
              <w:pStyle w:val="KhngDncch"/>
              <w:spacing w:line="360" w:lineRule="auto"/>
              <w:rPr>
                <w:rStyle w:val="NhnmnhThm"/>
                <w:rFonts w:cstheme="minorHAnsi"/>
              </w:rPr>
            </w:pPr>
            <w:r w:rsidRPr="00932663">
              <w:rPr>
                <w:rStyle w:val="NhnmnhThm"/>
                <w:rFonts w:cstheme="minorHAnsi"/>
              </w:rPr>
              <w:t>Target Date</w:t>
            </w:r>
          </w:p>
        </w:tc>
      </w:tr>
      <w:tr w:rsidR="00993BDB" w:rsidRPr="00932663" w14:paraId="22AA47B9" w14:textId="77777777" w:rsidTr="00C95A16">
        <w:trPr>
          <w:trHeight w:val="332"/>
        </w:trPr>
        <w:tc>
          <w:tcPr>
            <w:tcW w:w="630" w:type="dxa"/>
          </w:tcPr>
          <w:p w14:paraId="32CBDA49" w14:textId="77777777" w:rsidR="00993BDB" w:rsidRPr="00932663" w:rsidRDefault="00993BDB" w:rsidP="00993BDB">
            <w:pPr>
              <w:pStyle w:val="KhngDncch"/>
              <w:spacing w:line="360" w:lineRule="auto"/>
              <w:rPr>
                <w:rFonts w:cstheme="minorHAnsi"/>
                <w:b/>
              </w:rPr>
            </w:pPr>
            <w:r>
              <w:rPr>
                <w:rFonts w:cstheme="minorHAnsi"/>
              </w:rPr>
              <w:t>1</w:t>
            </w:r>
          </w:p>
        </w:tc>
        <w:tc>
          <w:tcPr>
            <w:tcW w:w="5058" w:type="dxa"/>
          </w:tcPr>
          <w:p w14:paraId="5181EA00" w14:textId="2BA7B755" w:rsidR="00993BDB" w:rsidRPr="00932663" w:rsidRDefault="00F44778" w:rsidP="00993BDB">
            <w:pPr>
              <w:pStyle w:val="KhngDncch"/>
              <w:spacing w:line="360" w:lineRule="auto"/>
              <w:rPr>
                <w:rFonts w:cstheme="minorHAnsi"/>
              </w:rPr>
            </w:pPr>
            <w:r w:rsidRPr="004605FC">
              <w:rPr>
                <w:rFonts w:ascii="Times New Roman" w:hAnsi="Times New Roman" w:cs="Times New Roman"/>
                <w:color w:val="000000"/>
              </w:rPr>
              <w:t>Define the roles &amp; responsibilities of each team member.</w:t>
            </w:r>
          </w:p>
        </w:tc>
        <w:tc>
          <w:tcPr>
            <w:tcW w:w="1890" w:type="dxa"/>
          </w:tcPr>
          <w:p w14:paraId="7FFAE6C6" w14:textId="4AD4E305" w:rsidR="00993BDB" w:rsidRPr="00932663" w:rsidRDefault="00F44778" w:rsidP="00993BDB">
            <w:pPr>
              <w:pStyle w:val="KhngDncch"/>
              <w:spacing w:line="360" w:lineRule="auto"/>
              <w:rPr>
                <w:rFonts w:cstheme="minorHAnsi"/>
              </w:rPr>
            </w:pPr>
            <w:r w:rsidRPr="004605FC">
              <w:rPr>
                <w:rFonts w:ascii="Times New Roman" w:hAnsi="Times New Roman" w:cs="Times New Roman"/>
              </w:rPr>
              <w:t>HuyNM</w:t>
            </w:r>
          </w:p>
        </w:tc>
        <w:tc>
          <w:tcPr>
            <w:tcW w:w="1348" w:type="dxa"/>
          </w:tcPr>
          <w:p w14:paraId="577445E5" w14:textId="474DE80F" w:rsidR="00993BDB" w:rsidRPr="00932663" w:rsidRDefault="00F44778" w:rsidP="00993BDB">
            <w:pPr>
              <w:pStyle w:val="KhngDncch"/>
              <w:spacing w:line="360" w:lineRule="auto"/>
              <w:rPr>
                <w:rFonts w:cstheme="minorHAnsi"/>
              </w:rPr>
            </w:pPr>
            <w:r>
              <w:rPr>
                <w:rFonts w:ascii="Times New Roman" w:hAnsi="Times New Roman" w:cs="Times New Roman"/>
              </w:rPr>
              <w:t>11/01</w:t>
            </w:r>
            <w:r w:rsidRPr="004605FC">
              <w:rPr>
                <w:rFonts w:ascii="Times New Roman" w:hAnsi="Times New Roman" w:cs="Times New Roman"/>
              </w:rPr>
              <w:t>/2018</w:t>
            </w:r>
          </w:p>
        </w:tc>
      </w:tr>
      <w:tr w:rsidR="00993BDB" w:rsidRPr="00932663" w14:paraId="7352CD52" w14:textId="77777777" w:rsidTr="00C95A16">
        <w:trPr>
          <w:cnfStyle w:val="000000100000" w:firstRow="0" w:lastRow="0" w:firstColumn="0" w:lastColumn="0" w:oddVBand="0" w:evenVBand="0" w:oddHBand="1" w:evenHBand="0" w:firstRowFirstColumn="0" w:firstRowLastColumn="0" w:lastRowFirstColumn="0" w:lastRowLastColumn="0"/>
          <w:trHeight w:val="332"/>
        </w:trPr>
        <w:tc>
          <w:tcPr>
            <w:tcW w:w="630" w:type="dxa"/>
          </w:tcPr>
          <w:p w14:paraId="798E3C66" w14:textId="77777777" w:rsidR="00993BDB" w:rsidRPr="00932663" w:rsidRDefault="00993BDB" w:rsidP="00993BDB">
            <w:pPr>
              <w:pStyle w:val="KhngDncch"/>
              <w:spacing w:line="360" w:lineRule="auto"/>
              <w:rPr>
                <w:rFonts w:cstheme="minorHAnsi"/>
              </w:rPr>
            </w:pPr>
            <w:r>
              <w:rPr>
                <w:rFonts w:cstheme="minorHAnsi"/>
              </w:rPr>
              <w:t>2</w:t>
            </w:r>
          </w:p>
        </w:tc>
        <w:tc>
          <w:tcPr>
            <w:tcW w:w="5058" w:type="dxa"/>
          </w:tcPr>
          <w:p w14:paraId="5F7F8776" w14:textId="440D8455" w:rsidR="00993BDB" w:rsidRPr="00932663" w:rsidRDefault="00F44778" w:rsidP="00993BDB">
            <w:pPr>
              <w:pStyle w:val="KhngDncch"/>
              <w:spacing w:line="360" w:lineRule="auto"/>
              <w:rPr>
                <w:rFonts w:cstheme="minorHAnsi"/>
              </w:rPr>
            </w:pPr>
            <w:r w:rsidRPr="004605FC">
              <w:rPr>
                <w:rFonts w:ascii="Times New Roman" w:hAnsi="Times New Roman" w:cs="Times New Roman"/>
                <w:color w:val="000000"/>
              </w:rPr>
              <w:t>Analyze requirement, make project plan to be written in template format.</w:t>
            </w:r>
          </w:p>
        </w:tc>
        <w:tc>
          <w:tcPr>
            <w:tcW w:w="1890" w:type="dxa"/>
          </w:tcPr>
          <w:p w14:paraId="3A7CA6AA" w14:textId="536CAD15" w:rsidR="00993BDB" w:rsidRDefault="00F44778" w:rsidP="00993BDB">
            <w:pPr>
              <w:pStyle w:val="KhngDncch"/>
              <w:spacing w:line="360" w:lineRule="auto"/>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TrungNH</w:t>
            </w:r>
          </w:p>
        </w:tc>
        <w:tc>
          <w:tcPr>
            <w:tcW w:w="1348" w:type="dxa"/>
          </w:tcPr>
          <w:p w14:paraId="5B1297B4" w14:textId="2501DE3D" w:rsidR="00993BDB" w:rsidRDefault="00F44778" w:rsidP="00993BDB">
            <w:pPr>
              <w:pStyle w:val="KhngDncch"/>
              <w:spacing w:line="360" w:lineRule="auto"/>
              <w:rPr>
                <w:rFonts w:cstheme="minorHAnsi"/>
              </w:rPr>
            </w:pPr>
            <w:r w:rsidRPr="004605FC">
              <w:rPr>
                <w:rFonts w:ascii="Times New Roman" w:hAnsi="Times New Roman" w:cs="Times New Roman"/>
              </w:rPr>
              <w:t>15/01/2018</w:t>
            </w:r>
          </w:p>
        </w:tc>
      </w:tr>
      <w:tr w:rsidR="00993BDB" w:rsidRPr="00932663" w14:paraId="21075C01" w14:textId="77777777" w:rsidTr="00C95A16">
        <w:trPr>
          <w:trHeight w:val="332"/>
        </w:trPr>
        <w:tc>
          <w:tcPr>
            <w:tcW w:w="630" w:type="dxa"/>
          </w:tcPr>
          <w:p w14:paraId="4A9BC96F" w14:textId="77777777" w:rsidR="00993BDB" w:rsidRDefault="00993BDB" w:rsidP="00993BDB">
            <w:pPr>
              <w:pStyle w:val="KhngDncch"/>
              <w:spacing w:line="360" w:lineRule="auto"/>
              <w:rPr>
                <w:rFonts w:cstheme="minorHAnsi"/>
              </w:rPr>
            </w:pPr>
            <w:r>
              <w:rPr>
                <w:rFonts w:cstheme="minorHAnsi"/>
              </w:rPr>
              <w:t>3</w:t>
            </w:r>
          </w:p>
        </w:tc>
        <w:tc>
          <w:tcPr>
            <w:tcW w:w="5058" w:type="dxa"/>
          </w:tcPr>
          <w:p w14:paraId="558B90E6" w14:textId="3E2030A1" w:rsidR="00993BDB" w:rsidRDefault="00F44778" w:rsidP="00993BDB">
            <w:pPr>
              <w:pStyle w:val="KhngDncch"/>
              <w:spacing w:line="360" w:lineRule="auto"/>
              <w:rPr>
                <w:rFonts w:cstheme="minorHAnsi"/>
              </w:rPr>
            </w:pPr>
            <w:r w:rsidRPr="004605FC">
              <w:rPr>
                <w:rFonts w:ascii="Times New Roman" w:hAnsi="Times New Roman" w:cs="Times New Roman"/>
                <w:color w:val="000000"/>
              </w:rPr>
              <w:t>Design: ERD, System architecture, Class diagram, Sequence diagram, Use case diagram...</w:t>
            </w:r>
          </w:p>
        </w:tc>
        <w:tc>
          <w:tcPr>
            <w:tcW w:w="1890" w:type="dxa"/>
          </w:tcPr>
          <w:p w14:paraId="628FC38D" w14:textId="06D4F5BC" w:rsidR="00F44778" w:rsidRPr="004605FC" w:rsidRDefault="00F44778" w:rsidP="00F44778">
            <w:pPr>
              <w:pStyle w:val="KhngDncch"/>
              <w:spacing w:line="360" w:lineRule="auto"/>
              <w:rPr>
                <w:rFonts w:ascii="Times New Roman" w:hAnsi="Times New Roman" w:cs="Times New Roman"/>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p>
          <w:p w14:paraId="66429EC5" w14:textId="08E57B39" w:rsidR="00993BDB" w:rsidRDefault="00F44778" w:rsidP="00F44778">
            <w:pPr>
              <w:pStyle w:val="KhngDncch"/>
              <w:spacing w:line="360" w:lineRule="auto"/>
              <w:rPr>
                <w:rFonts w:cstheme="minorHAnsi"/>
              </w:rPr>
            </w:pPr>
            <w:r w:rsidRPr="004605FC">
              <w:rPr>
                <w:rFonts w:ascii="Times New Roman" w:hAnsi="Times New Roman" w:cs="Times New Roman"/>
              </w:rPr>
              <w:t>TrungNH,BachNS</w:t>
            </w:r>
          </w:p>
        </w:tc>
        <w:tc>
          <w:tcPr>
            <w:tcW w:w="1348" w:type="dxa"/>
          </w:tcPr>
          <w:p w14:paraId="24D1D5E4" w14:textId="2A5E4106" w:rsidR="00993BDB" w:rsidRDefault="00F44778" w:rsidP="00993BDB">
            <w:pPr>
              <w:pStyle w:val="KhngDncch"/>
              <w:spacing w:line="360" w:lineRule="auto"/>
              <w:rPr>
                <w:rFonts w:cstheme="minorHAnsi"/>
              </w:rPr>
            </w:pPr>
            <w:r w:rsidRPr="004605FC">
              <w:rPr>
                <w:rFonts w:ascii="Times New Roman" w:hAnsi="Times New Roman" w:cs="Times New Roman"/>
              </w:rPr>
              <w:t>17/01/2018</w:t>
            </w:r>
          </w:p>
        </w:tc>
      </w:tr>
      <w:tr w:rsidR="00993BDB" w:rsidRPr="00932663" w14:paraId="6990F161" w14:textId="77777777" w:rsidTr="00C95A16">
        <w:trPr>
          <w:cnfStyle w:val="000000100000" w:firstRow="0" w:lastRow="0" w:firstColumn="0" w:lastColumn="0" w:oddVBand="0" w:evenVBand="0" w:oddHBand="1" w:evenHBand="0" w:firstRowFirstColumn="0" w:firstRowLastColumn="0" w:lastRowFirstColumn="0" w:lastRowLastColumn="0"/>
          <w:trHeight w:val="350"/>
        </w:trPr>
        <w:tc>
          <w:tcPr>
            <w:tcW w:w="630" w:type="dxa"/>
          </w:tcPr>
          <w:p w14:paraId="3261537A" w14:textId="77777777" w:rsidR="00993BDB" w:rsidRPr="00932663" w:rsidRDefault="00993BDB" w:rsidP="00993BDB">
            <w:pPr>
              <w:pStyle w:val="KhngDncch"/>
              <w:spacing w:line="360" w:lineRule="auto"/>
              <w:rPr>
                <w:rFonts w:cstheme="minorHAnsi"/>
              </w:rPr>
            </w:pPr>
            <w:r>
              <w:rPr>
                <w:rFonts w:cstheme="minorHAnsi"/>
              </w:rPr>
              <w:t>4</w:t>
            </w:r>
          </w:p>
        </w:tc>
        <w:tc>
          <w:tcPr>
            <w:tcW w:w="5058" w:type="dxa"/>
          </w:tcPr>
          <w:p w14:paraId="5ACC433D" w14:textId="4701D4EF" w:rsidR="00993BDB" w:rsidRPr="00932663" w:rsidRDefault="00F44778" w:rsidP="00993BDB">
            <w:pPr>
              <w:pStyle w:val="KhngDncch"/>
              <w:spacing w:line="360" w:lineRule="auto"/>
              <w:rPr>
                <w:rFonts w:cstheme="minorHAnsi"/>
              </w:rPr>
            </w:pPr>
            <w:r w:rsidRPr="004605FC">
              <w:rPr>
                <w:rFonts w:ascii="Times New Roman" w:hAnsi="Times New Roman" w:cs="Times New Roman"/>
                <w:color w:val="000000"/>
              </w:rPr>
              <w:t>Estimate number of use cases, the number of 30 use cases is appropriate.</w:t>
            </w:r>
          </w:p>
        </w:tc>
        <w:tc>
          <w:tcPr>
            <w:tcW w:w="1890" w:type="dxa"/>
          </w:tcPr>
          <w:p w14:paraId="693C65C8" w14:textId="1F6F9510" w:rsidR="00993BDB" w:rsidRPr="00932663" w:rsidRDefault="00F44778" w:rsidP="00993BDB">
            <w:pPr>
              <w:pStyle w:val="KhngDncch"/>
              <w:spacing w:line="360" w:lineRule="auto"/>
              <w:rPr>
                <w:rFonts w:cstheme="minorHAnsi"/>
              </w:rPr>
            </w:pPr>
            <w:r w:rsidRPr="004605FC">
              <w:rPr>
                <w:rFonts w:ascii="Times New Roman" w:hAnsi="Times New Roman" w:cs="Times New Roman"/>
              </w:rPr>
              <w:t>VuCL,TrungNH, BachNS</w:t>
            </w:r>
          </w:p>
        </w:tc>
        <w:tc>
          <w:tcPr>
            <w:tcW w:w="1348" w:type="dxa"/>
          </w:tcPr>
          <w:p w14:paraId="4D1995B4" w14:textId="7B7BFB7C" w:rsidR="00993BDB" w:rsidRPr="00932663" w:rsidRDefault="00F44778" w:rsidP="00993BDB">
            <w:pPr>
              <w:pStyle w:val="KhngDncch"/>
              <w:spacing w:line="360" w:lineRule="auto"/>
              <w:rPr>
                <w:rFonts w:cstheme="minorHAnsi"/>
              </w:rPr>
            </w:pPr>
            <w:r w:rsidRPr="004605FC">
              <w:rPr>
                <w:rFonts w:ascii="Times New Roman" w:hAnsi="Times New Roman" w:cs="Times New Roman"/>
              </w:rPr>
              <w:t>19/01/2018</w:t>
            </w:r>
          </w:p>
        </w:tc>
      </w:tr>
      <w:tr w:rsidR="00F44778" w:rsidRPr="00932663" w14:paraId="361BDF13" w14:textId="77777777" w:rsidTr="00C95A16">
        <w:trPr>
          <w:trHeight w:val="332"/>
        </w:trPr>
        <w:tc>
          <w:tcPr>
            <w:tcW w:w="630" w:type="dxa"/>
          </w:tcPr>
          <w:p w14:paraId="78891204" w14:textId="77777777" w:rsidR="00F44778" w:rsidRPr="00932663" w:rsidRDefault="00F44778" w:rsidP="00F44778">
            <w:pPr>
              <w:pStyle w:val="KhngDncch"/>
              <w:spacing w:line="360" w:lineRule="auto"/>
              <w:rPr>
                <w:rFonts w:cstheme="minorHAnsi"/>
              </w:rPr>
            </w:pPr>
            <w:r>
              <w:rPr>
                <w:rFonts w:cstheme="minorHAnsi"/>
              </w:rPr>
              <w:lastRenderedPageBreak/>
              <w:t>5</w:t>
            </w:r>
          </w:p>
        </w:tc>
        <w:tc>
          <w:tcPr>
            <w:tcW w:w="5058" w:type="dxa"/>
          </w:tcPr>
          <w:p w14:paraId="3D85265A" w14:textId="60C62B9A" w:rsidR="00F44778" w:rsidRPr="00932663" w:rsidRDefault="00F44778" w:rsidP="00F44778">
            <w:pPr>
              <w:pStyle w:val="KhngDncch"/>
              <w:spacing w:line="360" w:lineRule="auto"/>
              <w:rPr>
                <w:rFonts w:cstheme="minorHAnsi"/>
              </w:rPr>
            </w:pPr>
            <w:r w:rsidRPr="004605FC">
              <w:rPr>
                <w:rFonts w:ascii="Times New Roman" w:hAnsi="Times New Roman" w:cs="Times New Roman"/>
                <w:color w:val="000000"/>
              </w:rPr>
              <w:t>Write the report 2, report 3</w:t>
            </w:r>
          </w:p>
        </w:tc>
        <w:tc>
          <w:tcPr>
            <w:tcW w:w="1890" w:type="dxa"/>
          </w:tcPr>
          <w:p w14:paraId="381D3120" w14:textId="6900AED2" w:rsidR="00F44778" w:rsidRPr="00932663" w:rsidRDefault="00F44778" w:rsidP="00F44778">
            <w:pPr>
              <w:pStyle w:val="KhngDncch"/>
              <w:spacing w:line="360" w:lineRule="auto"/>
              <w:rPr>
                <w:rFonts w:cstheme="minorHAnsi"/>
              </w:rPr>
            </w:pPr>
            <w:r w:rsidRPr="004605FC">
              <w:rPr>
                <w:rFonts w:ascii="Times New Roman" w:hAnsi="Times New Roman" w:cs="Times New Roman"/>
              </w:rPr>
              <w:t>HuyNM,BachNS</w:t>
            </w:r>
          </w:p>
        </w:tc>
        <w:tc>
          <w:tcPr>
            <w:tcW w:w="1348" w:type="dxa"/>
          </w:tcPr>
          <w:p w14:paraId="52F257B7" w14:textId="36D2A43F" w:rsidR="00F44778" w:rsidRPr="00932663" w:rsidRDefault="00F44778" w:rsidP="00F44778">
            <w:pPr>
              <w:pStyle w:val="KhngDncch"/>
              <w:spacing w:line="360" w:lineRule="auto"/>
              <w:rPr>
                <w:rFonts w:cstheme="minorHAnsi"/>
              </w:rPr>
            </w:pPr>
            <w:r w:rsidRPr="004605FC">
              <w:rPr>
                <w:rFonts w:ascii="Times New Roman" w:hAnsi="Times New Roman" w:cs="Times New Roman"/>
              </w:rPr>
              <w:t>22/01/2018</w:t>
            </w:r>
          </w:p>
        </w:tc>
      </w:tr>
    </w:tbl>
    <w:p w14:paraId="30FF978A" w14:textId="77777777" w:rsidR="00993BDB" w:rsidRPr="00A44D89" w:rsidRDefault="00993BDB" w:rsidP="00993BDB">
      <w:pPr>
        <w:pStyle w:val="u2"/>
        <w:numPr>
          <w:ilvl w:val="1"/>
          <w:numId w:val="1"/>
        </w:numPr>
      </w:pPr>
      <w:bookmarkStart w:id="36" w:name="_Toc460939416"/>
      <w:bookmarkStart w:id="37" w:name="_Toc469436404"/>
      <w:r w:rsidRPr="00A44D89">
        <w:t>Project Millstones</w:t>
      </w:r>
      <w:bookmarkEnd w:id="36"/>
      <w:r>
        <w:rPr>
          <w:rFonts w:ascii="MS Mincho" w:eastAsia="MS Mincho" w:hAnsi="MS Mincho" w:hint="eastAsia"/>
        </w:rPr>
        <w:t xml:space="preserve">　</w:t>
      </w:r>
      <w:r w:rsidRPr="00E7737D">
        <w:rPr>
          <w:rFonts w:hint="eastAsia"/>
          <w:lang w:val="vi-VN"/>
        </w:rPr>
        <w:t>プロジェクトマイルストーン</w:t>
      </w:r>
      <w:bookmarkEnd w:id="37"/>
    </w:p>
    <w:tbl>
      <w:tblPr>
        <w:tblStyle w:val="GridTable4-Accent31"/>
        <w:tblW w:w="8995" w:type="dxa"/>
        <w:tblLayout w:type="fixed"/>
        <w:tblLook w:val="0420" w:firstRow="1" w:lastRow="0" w:firstColumn="0" w:lastColumn="0" w:noHBand="0" w:noVBand="1"/>
      </w:tblPr>
      <w:tblGrid>
        <w:gridCol w:w="625"/>
        <w:gridCol w:w="2818"/>
        <w:gridCol w:w="2970"/>
        <w:gridCol w:w="2582"/>
      </w:tblGrid>
      <w:tr w:rsidR="00993BDB" w:rsidRPr="00A44D89" w14:paraId="63EBB370" w14:textId="77777777" w:rsidTr="00993BDB">
        <w:trPr>
          <w:cnfStyle w:val="100000000000" w:firstRow="1" w:lastRow="0" w:firstColumn="0" w:lastColumn="0" w:oddVBand="0" w:evenVBand="0" w:oddHBand="0" w:evenHBand="0" w:firstRowFirstColumn="0" w:firstRowLastColumn="0" w:lastRowFirstColumn="0" w:lastRowLastColumn="0"/>
        </w:trPr>
        <w:tc>
          <w:tcPr>
            <w:tcW w:w="625" w:type="dxa"/>
          </w:tcPr>
          <w:p w14:paraId="58654C1E" w14:textId="77777777" w:rsidR="00993BDB" w:rsidRPr="00A44D89" w:rsidRDefault="00993BDB" w:rsidP="00993BDB">
            <w:pPr>
              <w:jc w:val="both"/>
            </w:pPr>
            <w:r w:rsidRPr="00A44D89">
              <w:t>No</w:t>
            </w:r>
          </w:p>
        </w:tc>
        <w:tc>
          <w:tcPr>
            <w:tcW w:w="2818" w:type="dxa"/>
          </w:tcPr>
          <w:p w14:paraId="41260393" w14:textId="77777777" w:rsidR="00993BDB" w:rsidRPr="00A44D89" w:rsidRDefault="00993BDB" w:rsidP="00993BDB">
            <w:pPr>
              <w:jc w:val="both"/>
            </w:pPr>
            <w:r w:rsidRPr="00A44D89">
              <w:t>Milestone</w:t>
            </w:r>
          </w:p>
        </w:tc>
        <w:tc>
          <w:tcPr>
            <w:tcW w:w="2970" w:type="dxa"/>
          </w:tcPr>
          <w:p w14:paraId="6A63EEB9" w14:textId="77777777" w:rsidR="00993BDB" w:rsidRPr="00A44D89" w:rsidRDefault="00993BDB" w:rsidP="00993BDB">
            <w:pPr>
              <w:jc w:val="both"/>
            </w:pPr>
            <w:r w:rsidRPr="00A44D89">
              <w:t>Completion Date</w:t>
            </w:r>
          </w:p>
        </w:tc>
        <w:tc>
          <w:tcPr>
            <w:tcW w:w="2582" w:type="dxa"/>
          </w:tcPr>
          <w:p w14:paraId="16CA249F" w14:textId="77777777" w:rsidR="00993BDB" w:rsidRPr="00A44D89" w:rsidRDefault="00993BDB" w:rsidP="00993BDB">
            <w:pPr>
              <w:jc w:val="both"/>
            </w:pPr>
            <w:r w:rsidRPr="00A44D89">
              <w:t>Verification</w:t>
            </w:r>
          </w:p>
        </w:tc>
      </w:tr>
      <w:tr w:rsidR="00F44778" w:rsidRPr="00A44D89" w14:paraId="3DF7E342"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644FBB0F" w14:textId="5B870CA8" w:rsidR="00F44778" w:rsidRPr="00A44D89" w:rsidRDefault="00F44778" w:rsidP="00F44778">
            <w:pPr>
              <w:jc w:val="both"/>
            </w:pPr>
            <w:r w:rsidRPr="004605FC">
              <w:rPr>
                <w:rFonts w:ascii="Times New Roman" w:hAnsi="Times New Roman" w:cs="Times New Roman"/>
              </w:rPr>
              <w:t>1</w:t>
            </w:r>
          </w:p>
        </w:tc>
        <w:tc>
          <w:tcPr>
            <w:tcW w:w="2818" w:type="dxa"/>
          </w:tcPr>
          <w:p w14:paraId="61C81373" w14:textId="66FD6BDC" w:rsidR="00F44778" w:rsidRPr="00A44D89" w:rsidRDefault="00F44778" w:rsidP="00F44778">
            <w:pPr>
              <w:jc w:val="both"/>
            </w:pPr>
            <w:r w:rsidRPr="004605FC">
              <w:rPr>
                <w:rFonts w:ascii="Times New Roman" w:hAnsi="Times New Roman" w:cs="Times New Roman"/>
              </w:rPr>
              <w:t>Project Start</w:t>
            </w:r>
          </w:p>
        </w:tc>
        <w:tc>
          <w:tcPr>
            <w:tcW w:w="2970" w:type="dxa"/>
          </w:tcPr>
          <w:p w14:paraId="539F1D49" w14:textId="231FC72B" w:rsidR="00F44778" w:rsidRPr="00A44D89" w:rsidRDefault="00F44778" w:rsidP="00F44778">
            <w:pPr>
              <w:jc w:val="both"/>
            </w:pPr>
            <w:r w:rsidRPr="004605FC">
              <w:rPr>
                <w:rFonts w:ascii="Times New Roman" w:hAnsi="Times New Roman" w:cs="Times New Roman"/>
              </w:rPr>
              <w:t>08/01/2018</w:t>
            </w:r>
          </w:p>
        </w:tc>
        <w:tc>
          <w:tcPr>
            <w:tcW w:w="2582" w:type="dxa"/>
          </w:tcPr>
          <w:p w14:paraId="1A3352B0" w14:textId="152873D9" w:rsidR="00F44778" w:rsidRPr="00A44D89" w:rsidRDefault="00F44778" w:rsidP="00F44778">
            <w:pPr>
              <w:jc w:val="both"/>
            </w:pPr>
            <w:r w:rsidRPr="004605FC">
              <w:rPr>
                <w:rFonts w:ascii="Times New Roman" w:hAnsi="Times New Roman" w:cs="Times New Roman"/>
                <w:color w:val="000000"/>
              </w:rPr>
              <w:t xml:space="preserve">Instructor approval </w:t>
            </w:r>
          </w:p>
        </w:tc>
      </w:tr>
      <w:tr w:rsidR="00F44778" w:rsidRPr="00A44D89" w14:paraId="39A22AD7" w14:textId="77777777" w:rsidTr="00993BDB">
        <w:tc>
          <w:tcPr>
            <w:tcW w:w="625" w:type="dxa"/>
          </w:tcPr>
          <w:p w14:paraId="69D63317" w14:textId="76BEB408" w:rsidR="00F44778" w:rsidRPr="00A44D89" w:rsidRDefault="00F44778" w:rsidP="00F44778">
            <w:pPr>
              <w:jc w:val="both"/>
            </w:pPr>
            <w:r w:rsidRPr="004605FC">
              <w:rPr>
                <w:rFonts w:ascii="Times New Roman" w:hAnsi="Times New Roman" w:cs="Times New Roman"/>
              </w:rPr>
              <w:t>2</w:t>
            </w:r>
          </w:p>
        </w:tc>
        <w:tc>
          <w:tcPr>
            <w:tcW w:w="2818" w:type="dxa"/>
          </w:tcPr>
          <w:p w14:paraId="5972EA92" w14:textId="0D0D9E3B" w:rsidR="00F44778" w:rsidRPr="00A44D89" w:rsidRDefault="00F44778" w:rsidP="00F44778">
            <w:pPr>
              <w:jc w:val="both"/>
            </w:pPr>
            <w:r w:rsidRPr="004605FC">
              <w:rPr>
                <w:rFonts w:ascii="Times New Roman" w:hAnsi="Times New Roman" w:cs="Times New Roman"/>
              </w:rPr>
              <w:t>Submit report 1</w:t>
            </w:r>
          </w:p>
        </w:tc>
        <w:tc>
          <w:tcPr>
            <w:tcW w:w="2970" w:type="dxa"/>
          </w:tcPr>
          <w:p w14:paraId="289DCE7D" w14:textId="5E7BF2B5" w:rsidR="00F44778" w:rsidRPr="00A44D89" w:rsidRDefault="00F44778" w:rsidP="00F44778">
            <w:pPr>
              <w:jc w:val="both"/>
            </w:pPr>
            <w:r w:rsidRPr="004605FC">
              <w:rPr>
                <w:rFonts w:ascii="Times New Roman" w:hAnsi="Times New Roman" w:cs="Times New Roman"/>
              </w:rPr>
              <w:t>21/01/2018</w:t>
            </w:r>
          </w:p>
        </w:tc>
        <w:tc>
          <w:tcPr>
            <w:tcW w:w="2582" w:type="dxa"/>
          </w:tcPr>
          <w:p w14:paraId="49075705" w14:textId="541AE936"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3D10B7AA"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1D5253A6" w14:textId="4E017D04" w:rsidR="00F44778" w:rsidRPr="00A44D89" w:rsidRDefault="00F44778" w:rsidP="00F44778">
            <w:pPr>
              <w:jc w:val="both"/>
            </w:pPr>
            <w:r w:rsidRPr="004605FC">
              <w:rPr>
                <w:rFonts w:ascii="Times New Roman" w:hAnsi="Times New Roman" w:cs="Times New Roman"/>
              </w:rPr>
              <w:t>3</w:t>
            </w:r>
          </w:p>
        </w:tc>
        <w:tc>
          <w:tcPr>
            <w:tcW w:w="2818" w:type="dxa"/>
          </w:tcPr>
          <w:p w14:paraId="7A5FBD1A" w14:textId="2A25ECC7" w:rsidR="00F44778" w:rsidRPr="00A44D89" w:rsidRDefault="00F44778" w:rsidP="00F44778">
            <w:pPr>
              <w:jc w:val="both"/>
            </w:pPr>
            <w:r w:rsidRPr="004605FC">
              <w:rPr>
                <w:rFonts w:ascii="Times New Roman" w:hAnsi="Times New Roman" w:cs="Times New Roman"/>
              </w:rPr>
              <w:t>Submit report 2</w:t>
            </w:r>
          </w:p>
        </w:tc>
        <w:tc>
          <w:tcPr>
            <w:tcW w:w="2970" w:type="dxa"/>
          </w:tcPr>
          <w:p w14:paraId="45E67852" w14:textId="0BF95E78" w:rsidR="00F44778" w:rsidRPr="00A44D89" w:rsidRDefault="00F44778" w:rsidP="00F44778">
            <w:pPr>
              <w:jc w:val="both"/>
            </w:pPr>
            <w:r w:rsidRPr="004605FC">
              <w:rPr>
                <w:rFonts w:ascii="Times New Roman" w:hAnsi="Times New Roman" w:cs="Times New Roman"/>
              </w:rPr>
              <w:t>07/02/2018</w:t>
            </w:r>
          </w:p>
        </w:tc>
        <w:tc>
          <w:tcPr>
            <w:tcW w:w="2582" w:type="dxa"/>
          </w:tcPr>
          <w:p w14:paraId="35A2AE97" w14:textId="78A9E2B4"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3FB76FF7" w14:textId="77777777" w:rsidTr="00993BDB">
        <w:tc>
          <w:tcPr>
            <w:tcW w:w="625" w:type="dxa"/>
          </w:tcPr>
          <w:p w14:paraId="4562C24F" w14:textId="2DF86A1C" w:rsidR="00F44778" w:rsidRPr="00A44D89" w:rsidRDefault="00F44778" w:rsidP="00F44778">
            <w:pPr>
              <w:jc w:val="both"/>
            </w:pPr>
            <w:r w:rsidRPr="004605FC">
              <w:rPr>
                <w:rFonts w:ascii="Times New Roman" w:hAnsi="Times New Roman" w:cs="Times New Roman"/>
              </w:rPr>
              <w:t>4</w:t>
            </w:r>
          </w:p>
        </w:tc>
        <w:tc>
          <w:tcPr>
            <w:tcW w:w="2818" w:type="dxa"/>
          </w:tcPr>
          <w:p w14:paraId="78C52A76" w14:textId="2E0B79DB" w:rsidR="00F44778" w:rsidRPr="00A44D89" w:rsidRDefault="00F44778" w:rsidP="00F44778">
            <w:pPr>
              <w:jc w:val="both"/>
            </w:pPr>
            <w:r w:rsidRPr="004605FC">
              <w:rPr>
                <w:rFonts w:ascii="Times New Roman" w:hAnsi="Times New Roman" w:cs="Times New Roman"/>
              </w:rPr>
              <w:t>Submit report 3</w:t>
            </w:r>
          </w:p>
        </w:tc>
        <w:tc>
          <w:tcPr>
            <w:tcW w:w="2970" w:type="dxa"/>
          </w:tcPr>
          <w:p w14:paraId="3EFAE1EF" w14:textId="094E9D8E" w:rsidR="00F44778" w:rsidRPr="00A44D89" w:rsidRDefault="00F44778" w:rsidP="00F44778">
            <w:pPr>
              <w:jc w:val="both"/>
            </w:pPr>
            <w:r w:rsidRPr="004605FC">
              <w:rPr>
                <w:rFonts w:ascii="Times New Roman" w:hAnsi="Times New Roman" w:cs="Times New Roman"/>
              </w:rPr>
              <w:t>13/02/2018</w:t>
            </w:r>
          </w:p>
        </w:tc>
        <w:tc>
          <w:tcPr>
            <w:tcW w:w="2582" w:type="dxa"/>
          </w:tcPr>
          <w:p w14:paraId="39BA6B69" w14:textId="27FEFFA5"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7D2DA359"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7B4F21E1" w14:textId="70C425E2" w:rsidR="00F44778" w:rsidRPr="00A44D89" w:rsidRDefault="00F44778" w:rsidP="00F44778">
            <w:pPr>
              <w:jc w:val="both"/>
            </w:pPr>
            <w:r w:rsidRPr="004605FC">
              <w:rPr>
                <w:rFonts w:ascii="Times New Roman" w:hAnsi="Times New Roman" w:cs="Times New Roman"/>
              </w:rPr>
              <w:t>5</w:t>
            </w:r>
          </w:p>
        </w:tc>
        <w:tc>
          <w:tcPr>
            <w:tcW w:w="2818" w:type="dxa"/>
          </w:tcPr>
          <w:p w14:paraId="25D3BC10" w14:textId="2FEE541A" w:rsidR="00F44778" w:rsidRPr="00A44D89" w:rsidRDefault="00F44778" w:rsidP="00F44778">
            <w:pPr>
              <w:jc w:val="both"/>
            </w:pPr>
            <w:r w:rsidRPr="004605FC">
              <w:rPr>
                <w:rFonts w:ascii="Times New Roman" w:hAnsi="Times New Roman" w:cs="Times New Roman"/>
              </w:rPr>
              <w:t>Submit report 4</w:t>
            </w:r>
          </w:p>
        </w:tc>
        <w:tc>
          <w:tcPr>
            <w:tcW w:w="2970" w:type="dxa"/>
          </w:tcPr>
          <w:p w14:paraId="46E26716" w14:textId="651D2CCE" w:rsidR="00F44778" w:rsidRPr="00A44D89" w:rsidRDefault="00F44778" w:rsidP="00F44778">
            <w:pPr>
              <w:jc w:val="both"/>
            </w:pPr>
            <w:r w:rsidRPr="004605FC">
              <w:rPr>
                <w:rFonts w:ascii="Times New Roman" w:hAnsi="Times New Roman" w:cs="Times New Roman"/>
              </w:rPr>
              <w:t>01/03/2018</w:t>
            </w:r>
          </w:p>
        </w:tc>
        <w:tc>
          <w:tcPr>
            <w:tcW w:w="2582" w:type="dxa"/>
          </w:tcPr>
          <w:p w14:paraId="76999673" w14:textId="2B4CBFFE"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1A29B034" w14:textId="77777777" w:rsidTr="00993BDB">
        <w:tc>
          <w:tcPr>
            <w:tcW w:w="625" w:type="dxa"/>
          </w:tcPr>
          <w:p w14:paraId="5AE08AFC" w14:textId="300D9733" w:rsidR="00F44778" w:rsidRPr="00A44D89" w:rsidRDefault="00F44778" w:rsidP="00F44778">
            <w:pPr>
              <w:jc w:val="both"/>
            </w:pPr>
            <w:r w:rsidRPr="004605FC">
              <w:rPr>
                <w:rFonts w:ascii="Times New Roman" w:hAnsi="Times New Roman" w:cs="Times New Roman"/>
              </w:rPr>
              <w:t>6</w:t>
            </w:r>
          </w:p>
        </w:tc>
        <w:tc>
          <w:tcPr>
            <w:tcW w:w="2818" w:type="dxa"/>
          </w:tcPr>
          <w:p w14:paraId="7340D6E9" w14:textId="146E399A" w:rsidR="00F44778" w:rsidRPr="00A44D89" w:rsidRDefault="00F44778" w:rsidP="00F44778">
            <w:pPr>
              <w:jc w:val="both"/>
            </w:pPr>
            <w:r w:rsidRPr="004605FC">
              <w:rPr>
                <w:rFonts w:ascii="Times New Roman" w:hAnsi="Times New Roman" w:cs="Times New Roman"/>
              </w:rPr>
              <w:t>Submit report 5</w:t>
            </w:r>
          </w:p>
        </w:tc>
        <w:tc>
          <w:tcPr>
            <w:tcW w:w="2970" w:type="dxa"/>
          </w:tcPr>
          <w:p w14:paraId="1981A208" w14:textId="63A473A7" w:rsidR="00F44778" w:rsidRPr="00A44D89" w:rsidRDefault="00F44778" w:rsidP="00F44778">
            <w:pPr>
              <w:jc w:val="both"/>
            </w:pPr>
            <w:r w:rsidRPr="004605FC">
              <w:rPr>
                <w:rFonts w:ascii="Times New Roman" w:hAnsi="Times New Roman" w:cs="Times New Roman"/>
              </w:rPr>
              <w:t>25/03/2018</w:t>
            </w:r>
          </w:p>
        </w:tc>
        <w:tc>
          <w:tcPr>
            <w:tcW w:w="2582" w:type="dxa"/>
          </w:tcPr>
          <w:p w14:paraId="1D31CA46" w14:textId="36F5BC0A"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739B8634" w14:textId="77777777" w:rsidTr="00993BDB">
        <w:trPr>
          <w:cnfStyle w:val="000000100000" w:firstRow="0" w:lastRow="0" w:firstColumn="0" w:lastColumn="0" w:oddVBand="0" w:evenVBand="0" w:oddHBand="1" w:evenHBand="0" w:firstRowFirstColumn="0" w:firstRowLastColumn="0" w:lastRowFirstColumn="0" w:lastRowLastColumn="0"/>
        </w:trPr>
        <w:tc>
          <w:tcPr>
            <w:tcW w:w="625" w:type="dxa"/>
          </w:tcPr>
          <w:p w14:paraId="4C598D63" w14:textId="64BB61FC" w:rsidR="00F44778" w:rsidRPr="00A44D89" w:rsidRDefault="00F44778" w:rsidP="00F44778">
            <w:pPr>
              <w:jc w:val="both"/>
            </w:pPr>
            <w:r w:rsidRPr="004605FC">
              <w:rPr>
                <w:rFonts w:ascii="Times New Roman" w:hAnsi="Times New Roman" w:cs="Times New Roman"/>
              </w:rPr>
              <w:t>7</w:t>
            </w:r>
          </w:p>
        </w:tc>
        <w:tc>
          <w:tcPr>
            <w:tcW w:w="2818" w:type="dxa"/>
          </w:tcPr>
          <w:p w14:paraId="2291E848" w14:textId="03AAE8B4" w:rsidR="00F44778" w:rsidRPr="00A44D89" w:rsidRDefault="00F44778" w:rsidP="00F44778">
            <w:pPr>
              <w:jc w:val="both"/>
            </w:pPr>
            <w:r w:rsidRPr="004605FC">
              <w:rPr>
                <w:rFonts w:ascii="Times New Roman" w:hAnsi="Times New Roman" w:cs="Times New Roman"/>
              </w:rPr>
              <w:t>Submit report 6</w:t>
            </w:r>
          </w:p>
        </w:tc>
        <w:tc>
          <w:tcPr>
            <w:tcW w:w="2970" w:type="dxa"/>
          </w:tcPr>
          <w:p w14:paraId="5288D96A" w14:textId="4EADE0EF" w:rsidR="00F44778" w:rsidRPr="00A44D89" w:rsidRDefault="00F44778" w:rsidP="00F44778">
            <w:pPr>
              <w:jc w:val="both"/>
            </w:pPr>
            <w:r w:rsidRPr="004605FC">
              <w:rPr>
                <w:rFonts w:ascii="Times New Roman" w:hAnsi="Times New Roman" w:cs="Times New Roman"/>
              </w:rPr>
              <w:t>27/04/2018</w:t>
            </w:r>
          </w:p>
        </w:tc>
        <w:tc>
          <w:tcPr>
            <w:tcW w:w="2582" w:type="dxa"/>
          </w:tcPr>
          <w:p w14:paraId="67098761" w14:textId="7F9B1CB8"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14:paraId="7F4FB564" w14:textId="77777777" w:rsidTr="00993BDB">
        <w:tc>
          <w:tcPr>
            <w:tcW w:w="625" w:type="dxa"/>
          </w:tcPr>
          <w:p w14:paraId="30785D4C" w14:textId="148F1E14" w:rsidR="00F44778" w:rsidRPr="00A44D89" w:rsidRDefault="00F44778" w:rsidP="00F44778">
            <w:pPr>
              <w:jc w:val="both"/>
            </w:pPr>
            <w:r w:rsidRPr="004605FC">
              <w:rPr>
                <w:rFonts w:ascii="Times New Roman" w:hAnsi="Times New Roman" w:cs="Times New Roman"/>
              </w:rPr>
              <w:t>9</w:t>
            </w:r>
          </w:p>
        </w:tc>
        <w:tc>
          <w:tcPr>
            <w:tcW w:w="2818" w:type="dxa"/>
          </w:tcPr>
          <w:p w14:paraId="149FEF60" w14:textId="5181A1BB" w:rsidR="00F44778" w:rsidRPr="00A44D89" w:rsidRDefault="00F44778" w:rsidP="00F44778">
            <w:pPr>
              <w:jc w:val="both"/>
            </w:pPr>
            <w:r w:rsidRPr="004605FC">
              <w:rPr>
                <w:rFonts w:ascii="Times New Roman" w:hAnsi="Times New Roman" w:cs="Times New Roman"/>
              </w:rPr>
              <w:t>Defend project</w:t>
            </w:r>
          </w:p>
        </w:tc>
        <w:tc>
          <w:tcPr>
            <w:tcW w:w="2970" w:type="dxa"/>
          </w:tcPr>
          <w:p w14:paraId="56AEE348" w14:textId="7526732C" w:rsidR="00F44778" w:rsidRPr="00A44D89" w:rsidRDefault="00F44778" w:rsidP="00F44778">
            <w:pPr>
              <w:jc w:val="both"/>
            </w:pPr>
            <w:r w:rsidRPr="004605FC">
              <w:rPr>
                <w:rFonts w:ascii="Times New Roman" w:hAnsi="Times New Roman" w:cs="Times New Roman"/>
              </w:rPr>
              <w:t>03/05/2018</w:t>
            </w:r>
          </w:p>
        </w:tc>
        <w:tc>
          <w:tcPr>
            <w:tcW w:w="2582" w:type="dxa"/>
          </w:tcPr>
          <w:p w14:paraId="0E521DD9" w14:textId="5F1D62EE" w:rsidR="00F44778" w:rsidRPr="00A44D89" w:rsidRDefault="00F44778" w:rsidP="00F44778">
            <w:pPr>
              <w:jc w:val="both"/>
            </w:pPr>
            <w:r w:rsidRPr="004605FC">
              <w:rPr>
                <w:rFonts w:ascii="Times New Roman" w:hAnsi="Times New Roman" w:cs="Times New Roman"/>
                <w:color w:val="000000"/>
              </w:rPr>
              <w:t>Instructor approval</w:t>
            </w:r>
          </w:p>
        </w:tc>
      </w:tr>
    </w:tbl>
    <w:p w14:paraId="2FEEB9EF" w14:textId="77777777" w:rsidR="00993BDB" w:rsidRDefault="00993BDB" w:rsidP="00993BDB">
      <w:pPr>
        <w:pStyle w:val="KhngDncch"/>
      </w:pPr>
      <w:bookmarkStart w:id="38" w:name="_Toc460939417"/>
    </w:p>
    <w:p w14:paraId="745FE25C" w14:textId="77777777" w:rsidR="00993BDB" w:rsidRDefault="00993BDB" w:rsidP="00993BDB">
      <w:pPr>
        <w:pStyle w:val="Chuthich"/>
        <w:jc w:val="center"/>
        <w:rPr>
          <w:i w:val="0"/>
          <w:sz w:val="22"/>
          <w:szCs w:val="22"/>
        </w:rPr>
      </w:pPr>
      <w:r w:rsidRPr="00F179AF">
        <w:rPr>
          <w:i w:val="0"/>
          <w:sz w:val="22"/>
          <w:szCs w:val="22"/>
        </w:rPr>
        <w:t xml:space="preserve">Table </w:t>
      </w:r>
      <w:r w:rsidRPr="00F179AF">
        <w:rPr>
          <w:i w:val="0"/>
          <w:sz w:val="22"/>
          <w:szCs w:val="22"/>
        </w:rPr>
        <w:fldChar w:fldCharType="begin"/>
      </w:r>
      <w:r w:rsidRPr="00F179AF">
        <w:rPr>
          <w:i w:val="0"/>
          <w:sz w:val="22"/>
          <w:szCs w:val="22"/>
        </w:rPr>
        <w:instrText xml:space="preserve"> STYLEREF 1 \s </w:instrText>
      </w:r>
      <w:r w:rsidRPr="00F179AF">
        <w:rPr>
          <w:i w:val="0"/>
          <w:sz w:val="22"/>
          <w:szCs w:val="22"/>
        </w:rPr>
        <w:fldChar w:fldCharType="separate"/>
      </w:r>
      <w:r w:rsidR="00210253">
        <w:rPr>
          <w:i w:val="0"/>
          <w:noProof/>
          <w:sz w:val="22"/>
          <w:szCs w:val="22"/>
        </w:rPr>
        <w:t>2</w:t>
      </w:r>
      <w:r w:rsidRPr="00F179AF">
        <w:rPr>
          <w:i w:val="0"/>
          <w:noProof/>
          <w:sz w:val="22"/>
          <w:szCs w:val="22"/>
        </w:rPr>
        <w:fldChar w:fldCharType="end"/>
      </w:r>
      <w:r w:rsidRPr="00F179AF">
        <w:rPr>
          <w:i w:val="0"/>
          <w:sz w:val="22"/>
          <w:szCs w:val="22"/>
        </w:rPr>
        <w:t>.5 Project Millstones</w:t>
      </w:r>
    </w:p>
    <w:p w14:paraId="1D7BC9C7" w14:textId="77777777" w:rsidR="00993BDB" w:rsidRPr="00BD7945" w:rsidRDefault="00993BDB" w:rsidP="00993BDB"/>
    <w:p w14:paraId="30F88F91" w14:textId="77777777" w:rsidR="00993BDB" w:rsidRPr="00A44D89" w:rsidRDefault="00993BDB" w:rsidP="00993BDB">
      <w:pPr>
        <w:pStyle w:val="u2"/>
        <w:numPr>
          <w:ilvl w:val="1"/>
          <w:numId w:val="1"/>
        </w:numPr>
      </w:pPr>
      <w:bookmarkStart w:id="39" w:name="_Toc469436405"/>
      <w:r w:rsidRPr="00A44D89">
        <w:t>Project Deliverables</w:t>
      </w:r>
      <w:bookmarkEnd w:id="38"/>
      <w:r>
        <w:rPr>
          <w:rFonts w:ascii="MS Mincho" w:eastAsia="MS Mincho" w:hAnsi="MS Mincho" w:hint="eastAsia"/>
        </w:rPr>
        <w:t xml:space="preserve">　</w:t>
      </w:r>
      <w:r w:rsidRPr="00E7737D">
        <w:rPr>
          <w:rFonts w:hint="eastAsia"/>
          <w:lang w:val="vi-VN"/>
        </w:rPr>
        <w:t>プロジェクトの成果物</w:t>
      </w:r>
      <w:bookmarkEnd w:id="39"/>
    </w:p>
    <w:tbl>
      <w:tblPr>
        <w:tblW w:w="8921" w:type="dxa"/>
        <w:tblCellMar>
          <w:left w:w="0" w:type="dxa"/>
          <w:right w:w="0" w:type="dxa"/>
        </w:tblCellMar>
        <w:tblLook w:val="0620" w:firstRow="1" w:lastRow="0" w:firstColumn="0" w:lastColumn="0" w:noHBand="1" w:noVBand="1"/>
      </w:tblPr>
      <w:tblGrid>
        <w:gridCol w:w="600"/>
        <w:gridCol w:w="2914"/>
        <w:gridCol w:w="1350"/>
        <w:gridCol w:w="1530"/>
        <w:gridCol w:w="2527"/>
      </w:tblGrid>
      <w:tr w:rsidR="00993BDB" w:rsidRPr="005A0EF3" w14:paraId="3E61AF85" w14:textId="77777777" w:rsidTr="00490CE0">
        <w:trPr>
          <w:trHeight w:val="554"/>
        </w:trPr>
        <w:tc>
          <w:tcPr>
            <w:tcW w:w="600"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14:paraId="4AA870F6" w14:textId="77777777" w:rsidR="00993BDB" w:rsidRPr="005A0EF3" w:rsidRDefault="00993BDB" w:rsidP="00993BDB">
            <w:pPr>
              <w:jc w:val="both"/>
              <w:rPr>
                <w:color w:val="FFFFFF" w:themeColor="background1"/>
              </w:rPr>
            </w:pPr>
            <w:r w:rsidRPr="005A0EF3">
              <w:rPr>
                <w:b/>
                <w:bCs/>
                <w:color w:val="FFFFFF" w:themeColor="background1"/>
              </w:rPr>
              <w:t>No</w:t>
            </w:r>
          </w:p>
        </w:tc>
        <w:tc>
          <w:tcPr>
            <w:tcW w:w="2914"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3B026B8D" w14:textId="77777777" w:rsidR="00993BDB" w:rsidRPr="005A0EF3" w:rsidRDefault="00993BDB" w:rsidP="00993BDB">
            <w:pPr>
              <w:jc w:val="both"/>
              <w:rPr>
                <w:color w:val="FFFFFF" w:themeColor="background1"/>
              </w:rPr>
            </w:pPr>
            <w:r w:rsidRPr="005A0EF3">
              <w:rPr>
                <w:b/>
                <w:bCs/>
                <w:color w:val="FFFFFF" w:themeColor="background1"/>
              </w:rPr>
              <w:t>Deliverable</w:t>
            </w:r>
          </w:p>
        </w:tc>
        <w:tc>
          <w:tcPr>
            <w:tcW w:w="135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66E4E66C" w14:textId="77777777" w:rsidR="00993BDB" w:rsidRPr="005A0EF3" w:rsidRDefault="00993BDB" w:rsidP="00993BDB">
            <w:pPr>
              <w:jc w:val="both"/>
              <w:rPr>
                <w:color w:val="FFFFFF" w:themeColor="background1"/>
              </w:rPr>
            </w:pPr>
            <w:r w:rsidRPr="005A0EF3">
              <w:rPr>
                <w:b/>
                <w:bCs/>
                <w:color w:val="FFFFFF" w:themeColor="background1"/>
              </w:rPr>
              <w:t>Committed Delivery date</w:t>
            </w:r>
          </w:p>
        </w:tc>
        <w:tc>
          <w:tcPr>
            <w:tcW w:w="153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7668B424" w14:textId="77777777" w:rsidR="00993BDB" w:rsidRPr="005A0EF3" w:rsidRDefault="00993BDB" w:rsidP="00993BDB">
            <w:pPr>
              <w:jc w:val="both"/>
              <w:rPr>
                <w:color w:val="FFFFFF" w:themeColor="background1"/>
              </w:rPr>
            </w:pPr>
            <w:r w:rsidRPr="005A0EF3">
              <w:rPr>
                <w:b/>
                <w:bCs/>
                <w:color w:val="FFFFFF" w:themeColor="background1"/>
              </w:rPr>
              <w:t>Description of Deliverable</w:t>
            </w:r>
          </w:p>
        </w:tc>
        <w:tc>
          <w:tcPr>
            <w:tcW w:w="2527"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14:paraId="29D3D366" w14:textId="77777777" w:rsidR="00993BDB" w:rsidRPr="005A0EF3" w:rsidRDefault="00993BDB" w:rsidP="00993BDB">
            <w:pPr>
              <w:jc w:val="both"/>
              <w:rPr>
                <w:color w:val="FFFFFF" w:themeColor="background1"/>
              </w:rPr>
            </w:pPr>
            <w:r w:rsidRPr="005A0EF3">
              <w:rPr>
                <w:b/>
                <w:bCs/>
                <w:color w:val="FFFFFF" w:themeColor="background1"/>
              </w:rPr>
              <w:t>Delivery  media</w:t>
            </w:r>
          </w:p>
        </w:tc>
      </w:tr>
      <w:tr w:rsidR="00490CE0" w:rsidRPr="005A0EF3" w14:paraId="5ADA9963" w14:textId="77777777" w:rsidTr="00490CE0">
        <w:trPr>
          <w:trHeight w:val="277"/>
        </w:trPr>
        <w:tc>
          <w:tcPr>
            <w:tcW w:w="600"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4975563" w14:textId="52E22835" w:rsidR="00490CE0" w:rsidRPr="005A0EF3" w:rsidRDefault="00490CE0" w:rsidP="00490CE0">
            <w:pPr>
              <w:jc w:val="both"/>
            </w:pPr>
            <w:r w:rsidRPr="004605FC">
              <w:rPr>
                <w:rFonts w:ascii="Times New Roman" w:hAnsi="Times New Roman" w:cs="Times New Roman"/>
              </w:rPr>
              <w:t>1</w:t>
            </w:r>
          </w:p>
        </w:tc>
        <w:tc>
          <w:tcPr>
            <w:tcW w:w="2914"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CB38928" w14:textId="492D6AEB" w:rsidR="00490CE0" w:rsidRPr="005A0EF3" w:rsidRDefault="00490CE0" w:rsidP="00490CE0">
            <w:pPr>
              <w:jc w:val="both"/>
            </w:pPr>
            <w:r w:rsidRPr="004605FC">
              <w:rPr>
                <w:rFonts w:ascii="Times New Roman" w:hAnsi="Times New Roman" w:cs="Times New Roman"/>
              </w:rPr>
              <w:t>Capstone project register</w:t>
            </w:r>
          </w:p>
        </w:tc>
        <w:tc>
          <w:tcPr>
            <w:tcW w:w="135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0EA1CDB4" w14:textId="0C08AE89" w:rsidR="00490CE0" w:rsidRPr="005A0EF3" w:rsidRDefault="00490CE0" w:rsidP="00490CE0">
            <w:pPr>
              <w:jc w:val="both"/>
            </w:pPr>
            <w:r>
              <w:rPr>
                <w:rFonts w:ascii="Times New Roman" w:hAnsi="Times New Roman" w:cs="Times New Roman"/>
              </w:rPr>
              <w:t>25/04</w:t>
            </w:r>
            <w:r w:rsidRPr="004605FC">
              <w:rPr>
                <w:rFonts w:ascii="Times New Roman" w:hAnsi="Times New Roman" w:cs="Times New Roman"/>
              </w:rPr>
              <w:t>/2018</w:t>
            </w:r>
          </w:p>
        </w:tc>
        <w:tc>
          <w:tcPr>
            <w:tcW w:w="153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05D23C4" w14:textId="628E3B9F" w:rsidR="00490CE0" w:rsidRPr="005A0EF3" w:rsidRDefault="00490CE0" w:rsidP="00490CE0">
            <w:pPr>
              <w:jc w:val="both"/>
            </w:pPr>
            <w:r w:rsidRPr="004605FC">
              <w:rPr>
                <w:rFonts w:ascii="Times New Roman" w:hAnsi="Times New Roman" w:cs="Times New Roman"/>
              </w:rPr>
              <w:t> </w:t>
            </w:r>
          </w:p>
        </w:tc>
        <w:tc>
          <w:tcPr>
            <w:tcW w:w="2527"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40320AF1" w14:textId="05923482" w:rsidR="00490CE0" w:rsidRPr="005A0EF3" w:rsidRDefault="00490CE0" w:rsidP="00490CE0">
            <w:pPr>
              <w:jc w:val="both"/>
            </w:pPr>
            <w:r w:rsidRPr="004605FC">
              <w:rPr>
                <w:rFonts w:ascii="Times New Roman" w:hAnsi="Times New Roman" w:cs="Times New Roman"/>
              </w:rPr>
              <w:t>Hard copy</w:t>
            </w:r>
          </w:p>
        </w:tc>
      </w:tr>
      <w:tr w:rsidR="00993BDB" w:rsidRPr="005A0EF3" w14:paraId="7451D063" w14:textId="77777777"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F3B6301" w14:textId="77777777" w:rsidR="00993BDB" w:rsidRPr="005A0EF3" w:rsidRDefault="00993BDB" w:rsidP="00993BDB">
            <w:pPr>
              <w:jc w:val="both"/>
            </w:pPr>
            <w:r w:rsidRPr="005A0EF3">
              <w:rPr>
                <w:b/>
                <w:bCs/>
              </w:rPr>
              <w:t>Iteration 1</w:t>
            </w:r>
          </w:p>
        </w:tc>
      </w:tr>
      <w:tr w:rsidR="00490CE0" w:rsidRPr="005A0EF3" w14:paraId="1F6D02A4" w14:textId="77777777" w:rsidTr="00490CE0">
        <w:trPr>
          <w:trHeight w:val="554"/>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1B45A8F" w14:textId="77777777" w:rsidR="00490CE0" w:rsidRPr="005A0EF3" w:rsidRDefault="00490CE0" w:rsidP="00490CE0">
            <w:pPr>
              <w:jc w:val="both"/>
            </w:pPr>
            <w:r w:rsidRPr="005A0EF3">
              <w:t>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F02C556" w14:textId="4B9B4F0E" w:rsidR="00490CE0" w:rsidRPr="005A0EF3" w:rsidRDefault="00490CE0" w:rsidP="00490CE0">
            <w:pPr>
              <w:jc w:val="both"/>
            </w:pPr>
            <w:r w:rsidRPr="004605FC">
              <w:rPr>
                <w:rFonts w:ascii="Times New Roman" w:hAnsi="Times New Roman" w:cs="Times New Roman"/>
              </w:rPr>
              <w:t>Software Requirement Specifications - SRS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28596696" w14:textId="2034A51A" w:rsidR="00490CE0" w:rsidRPr="005A0EF3" w:rsidRDefault="00490CE0" w:rsidP="00490CE0">
            <w:pPr>
              <w:jc w:val="both"/>
            </w:pPr>
            <w:r w:rsidRPr="004605FC">
              <w:rPr>
                <w:rFonts w:ascii="Times New Roman" w:hAnsi="Times New Roman" w:cs="Times New Roman"/>
              </w:rPr>
              <w:t>11/01/2018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08C15A18" w14:textId="1EAEA832"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CA9F6C6" w14:textId="2D774029" w:rsidR="00490CE0" w:rsidRPr="005A0EF3" w:rsidRDefault="00490CE0" w:rsidP="00490CE0">
            <w:pPr>
              <w:jc w:val="both"/>
            </w:pPr>
            <w:r w:rsidRPr="004605FC">
              <w:rPr>
                <w:rFonts w:ascii="Times New Roman" w:hAnsi="Times New Roman" w:cs="Times New Roman"/>
              </w:rPr>
              <w:t>Commit to Github</w:t>
            </w:r>
          </w:p>
        </w:tc>
      </w:tr>
      <w:tr w:rsidR="00490CE0" w:rsidRPr="005A0EF3" w14:paraId="65A9D906"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40B1908" w14:textId="77777777" w:rsidR="00490CE0" w:rsidRPr="005A0EF3" w:rsidRDefault="00490CE0" w:rsidP="00490CE0">
            <w:pPr>
              <w:jc w:val="both"/>
            </w:pPr>
            <w:r w:rsidRPr="005A0EF3">
              <w:t>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8CC1E60" w14:textId="52E52EFF" w:rsidR="00490CE0" w:rsidRPr="005A0EF3" w:rsidRDefault="00490CE0" w:rsidP="00490CE0">
            <w:pPr>
              <w:jc w:val="both"/>
            </w:pPr>
            <w:r w:rsidRPr="004605FC">
              <w:rPr>
                <w:rFonts w:ascii="Times New Roman" w:hAnsi="Times New Roman" w:cs="Times New Roman"/>
              </w:rPr>
              <w:t>Project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9B613E1" w14:textId="3D48DF21" w:rsidR="00490CE0" w:rsidRPr="005A0EF3" w:rsidRDefault="00490CE0" w:rsidP="00490CE0">
            <w:pPr>
              <w:jc w:val="both"/>
            </w:pPr>
            <w:r w:rsidRPr="004605FC">
              <w:rPr>
                <w:rFonts w:ascii="Times New Roman" w:hAnsi="Times New Roman" w:cs="Times New Roman"/>
              </w:rPr>
              <w:t>13/01/2018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92571C3" w14:textId="2FA4BD72"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C8A0335" w14:textId="5E048AB1" w:rsidR="00490CE0" w:rsidRPr="005A0EF3" w:rsidRDefault="00490CE0" w:rsidP="00490CE0">
            <w:pPr>
              <w:jc w:val="both"/>
            </w:pPr>
            <w:r w:rsidRPr="004605FC">
              <w:rPr>
                <w:rFonts w:ascii="Times New Roman" w:hAnsi="Times New Roman" w:cs="Times New Roman"/>
              </w:rPr>
              <w:t>Commit to Github</w:t>
            </w:r>
          </w:p>
        </w:tc>
      </w:tr>
      <w:tr w:rsidR="00490CE0" w:rsidRPr="005A0EF3" w14:paraId="0ACC89A5"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FF7B40A" w14:textId="77777777" w:rsidR="00490CE0" w:rsidRPr="005A0EF3" w:rsidRDefault="00490CE0" w:rsidP="00490CE0">
            <w:pPr>
              <w:jc w:val="both"/>
            </w:pPr>
            <w:r w:rsidRPr="005A0EF3">
              <w:t>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CC2BCF3" w14:textId="6F497EB1" w:rsidR="00490CE0" w:rsidRPr="005A0EF3" w:rsidRDefault="00490CE0" w:rsidP="00490CE0">
            <w:pPr>
              <w:jc w:val="both"/>
            </w:pPr>
            <w:r w:rsidRPr="004605FC">
              <w:rPr>
                <w:rFonts w:ascii="Times New Roman" w:hAnsi="Times New Roman" w:cs="Times New Roman"/>
              </w:rPr>
              <w:t>User requirements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5D77D88" w14:textId="718E36B2" w:rsidR="00490CE0" w:rsidRPr="005A0EF3" w:rsidRDefault="00490CE0" w:rsidP="00490CE0">
            <w:pPr>
              <w:jc w:val="both"/>
            </w:pPr>
            <w:r w:rsidRPr="004605FC">
              <w:rPr>
                <w:rFonts w:ascii="Times New Roman" w:hAnsi="Times New Roman" w:cs="Times New Roman"/>
              </w:rPr>
              <w:t>18/01/2018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6F7C0A4" w14:textId="77D5482A"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9A645B2" w14:textId="4C3E7D0D" w:rsidR="00490CE0" w:rsidRPr="005A0EF3" w:rsidRDefault="00490CE0" w:rsidP="00490CE0">
            <w:pPr>
              <w:jc w:val="both"/>
            </w:pPr>
            <w:r w:rsidRPr="004605FC">
              <w:rPr>
                <w:rFonts w:ascii="Times New Roman" w:hAnsi="Times New Roman" w:cs="Times New Roman"/>
              </w:rPr>
              <w:t>Commit to Github</w:t>
            </w:r>
          </w:p>
        </w:tc>
      </w:tr>
      <w:tr w:rsidR="00490CE0" w:rsidRPr="005A0EF3" w14:paraId="04F28704"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3C93975" w14:textId="77777777" w:rsidR="00490CE0" w:rsidRPr="005A0EF3" w:rsidRDefault="00490CE0" w:rsidP="00490CE0">
            <w:pPr>
              <w:jc w:val="both"/>
            </w:pPr>
            <w:r w:rsidRPr="005A0EF3">
              <w:t>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9AE3863" w14:textId="14503710" w:rsidR="00490CE0" w:rsidRPr="005A0EF3" w:rsidRDefault="00490CE0" w:rsidP="00490CE0">
            <w:pPr>
              <w:jc w:val="both"/>
            </w:pPr>
            <w:r w:rsidRPr="004605FC">
              <w:rPr>
                <w:rFonts w:ascii="Times New Roman" w:hAnsi="Times New Roman" w:cs="Times New Roman"/>
              </w:rPr>
              <w:t>Q&amp;A Management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BB6039B" w14:textId="645D2465" w:rsidR="00490CE0" w:rsidRPr="005A0EF3" w:rsidRDefault="00490CE0" w:rsidP="00490CE0">
            <w:pPr>
              <w:jc w:val="both"/>
            </w:pPr>
            <w:r w:rsidRPr="004605FC">
              <w:rPr>
                <w:rFonts w:ascii="Times New Roman" w:hAnsi="Times New Roman" w:cs="Times New Roman"/>
              </w:rPr>
              <w:t>19/01/2018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0B542C0" w14:textId="644A30BF"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4CE99E5" w14:textId="0D3D0B79" w:rsidR="00490CE0" w:rsidRPr="005A0EF3" w:rsidRDefault="00490CE0" w:rsidP="00490CE0">
            <w:pPr>
              <w:jc w:val="both"/>
            </w:pPr>
            <w:r w:rsidRPr="004605FC">
              <w:rPr>
                <w:rFonts w:ascii="Times New Roman" w:hAnsi="Times New Roman" w:cs="Times New Roman"/>
              </w:rPr>
              <w:t>Commit to Github</w:t>
            </w:r>
          </w:p>
        </w:tc>
      </w:tr>
      <w:tr w:rsidR="00490CE0" w:rsidRPr="005A0EF3" w14:paraId="270CD33A"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73246FE" w14:textId="77777777" w:rsidR="00490CE0" w:rsidRPr="005A0EF3" w:rsidRDefault="00490CE0" w:rsidP="00490CE0">
            <w:pPr>
              <w:jc w:val="both"/>
            </w:pPr>
            <w:r w:rsidRPr="005A0EF3">
              <w:t>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DA745D" w14:textId="79EDCCA3" w:rsidR="00490CE0" w:rsidRPr="005A0EF3" w:rsidRDefault="00490CE0" w:rsidP="00490CE0">
            <w:pPr>
              <w:jc w:val="both"/>
            </w:pPr>
            <w:r w:rsidRPr="004605FC">
              <w:rPr>
                <w:rFonts w:ascii="Times New Roman" w:hAnsi="Times New Roman" w:cs="Times New Roman"/>
              </w:rPr>
              <w:t>Progress report 1</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DAED173" w14:textId="32D08572" w:rsidR="00490CE0" w:rsidRPr="005A0EF3" w:rsidRDefault="00490CE0" w:rsidP="00490CE0">
            <w:pPr>
              <w:jc w:val="both"/>
            </w:pPr>
            <w:r w:rsidRPr="004605FC">
              <w:rPr>
                <w:rFonts w:ascii="Times New Roman" w:hAnsi="Times New Roman" w:cs="Times New Roman"/>
              </w:rPr>
              <w:t>22/01/2018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6A6156C" w14:textId="049C468D"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C90B8C3" w14:textId="7A4B446B" w:rsidR="00490CE0" w:rsidRPr="005A0EF3" w:rsidRDefault="00490CE0" w:rsidP="00490CE0">
            <w:pPr>
              <w:jc w:val="both"/>
            </w:pPr>
            <w:r w:rsidRPr="004605FC">
              <w:rPr>
                <w:rFonts w:ascii="Times New Roman" w:hAnsi="Times New Roman" w:cs="Times New Roman"/>
              </w:rPr>
              <w:t>Commit to Github</w:t>
            </w:r>
          </w:p>
        </w:tc>
      </w:tr>
      <w:tr w:rsidR="00490CE0" w:rsidRPr="005A0EF3" w14:paraId="12CA62E5"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2102F5D" w14:textId="77777777" w:rsidR="00490CE0" w:rsidRPr="005A0EF3" w:rsidRDefault="00490CE0" w:rsidP="00490CE0">
            <w:pPr>
              <w:jc w:val="both"/>
            </w:pPr>
            <w:r w:rsidRPr="005A0EF3">
              <w:t>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1F5CDB7" w14:textId="348CBBBA" w:rsidR="00490CE0" w:rsidRPr="005A0EF3" w:rsidRDefault="00490CE0" w:rsidP="00490CE0">
            <w:pPr>
              <w:jc w:val="both"/>
            </w:pPr>
            <w:r w:rsidRPr="004605FC">
              <w:rPr>
                <w:rFonts w:ascii="Times New Roman" w:hAnsi="Times New Roman" w:cs="Times New Roman"/>
              </w:rPr>
              <w:t>Architecture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DE1B188" w14:textId="160A95FB" w:rsidR="00490CE0" w:rsidRPr="005A0EF3" w:rsidRDefault="00490CE0" w:rsidP="00490CE0">
            <w:pPr>
              <w:jc w:val="both"/>
            </w:pPr>
            <w:r w:rsidRPr="004605FC">
              <w:rPr>
                <w:rFonts w:ascii="Times New Roman" w:hAnsi="Times New Roman" w:cs="Times New Roman"/>
              </w:rPr>
              <w:t>23/01/2018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6649642" w14:textId="2F2875A2"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BE53260" w14:textId="3E358B36" w:rsidR="00490CE0" w:rsidRPr="005A0EF3" w:rsidRDefault="00490CE0" w:rsidP="00490CE0">
            <w:pPr>
              <w:jc w:val="both"/>
            </w:pPr>
            <w:r w:rsidRPr="004605FC">
              <w:rPr>
                <w:rFonts w:ascii="Times New Roman" w:hAnsi="Times New Roman" w:cs="Times New Roman"/>
              </w:rPr>
              <w:t>Commit to Github</w:t>
            </w:r>
          </w:p>
        </w:tc>
      </w:tr>
      <w:tr w:rsidR="00490CE0" w:rsidRPr="005A0EF3" w14:paraId="279518B9"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7940B2BF" w14:textId="77777777" w:rsidR="00490CE0" w:rsidRPr="005A0EF3" w:rsidRDefault="00490CE0" w:rsidP="00490CE0">
            <w:pPr>
              <w:jc w:val="both"/>
            </w:pPr>
            <w:r w:rsidRPr="005A0EF3">
              <w:t>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2163522" w14:textId="272A7BC6" w:rsidR="00490CE0" w:rsidRPr="005A0EF3" w:rsidRDefault="00490CE0" w:rsidP="00490CE0">
            <w:pPr>
              <w:jc w:val="both"/>
            </w:pPr>
            <w:r w:rsidRPr="004605FC">
              <w:rPr>
                <w:rFonts w:ascii="Times New Roman" w:hAnsi="Times New Roman" w:cs="Times New Roman"/>
              </w:rPr>
              <w:t>User interface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9013AFB" w14:textId="23DB16A6" w:rsidR="00490CE0" w:rsidRPr="005A0EF3" w:rsidRDefault="00490CE0" w:rsidP="00490CE0">
            <w:pPr>
              <w:jc w:val="both"/>
            </w:pPr>
            <w:r w:rsidRPr="004605FC">
              <w:rPr>
                <w:rFonts w:ascii="Times New Roman" w:hAnsi="Times New Roman" w:cs="Times New Roman"/>
              </w:rPr>
              <w:t>26/02/2018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F40A305" w14:textId="2700AF3B"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DBAEFFA" w14:textId="604F2480" w:rsidR="00490CE0" w:rsidRPr="005A0EF3" w:rsidRDefault="00490CE0" w:rsidP="00490CE0">
            <w:pPr>
              <w:jc w:val="both"/>
            </w:pPr>
            <w:r w:rsidRPr="004605FC">
              <w:rPr>
                <w:rFonts w:ascii="Times New Roman" w:hAnsi="Times New Roman" w:cs="Times New Roman"/>
              </w:rPr>
              <w:t>Commit to Github</w:t>
            </w:r>
          </w:p>
        </w:tc>
      </w:tr>
      <w:tr w:rsidR="00490CE0" w:rsidRPr="005A0EF3" w14:paraId="37543D33" w14:textId="77777777"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DE22EF3" w14:textId="77777777" w:rsidR="00490CE0" w:rsidRPr="005A0EF3" w:rsidRDefault="00490CE0" w:rsidP="00490CE0">
            <w:pPr>
              <w:jc w:val="both"/>
            </w:pPr>
            <w:r w:rsidRPr="005A0EF3">
              <w:lastRenderedPageBreak/>
              <w:t>9</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92FED88" w14:textId="573839EF" w:rsidR="00490CE0" w:rsidRPr="005A0EF3" w:rsidRDefault="00490CE0" w:rsidP="00490CE0">
            <w:pPr>
              <w:jc w:val="both"/>
            </w:pPr>
            <w:r w:rsidRPr="004605FC">
              <w:rPr>
                <w:rFonts w:ascii="Times New Roman" w:hAnsi="Times New Roman" w:cs="Times New Roman"/>
              </w:rPr>
              <w:t>Progress report 2</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B8384D" w14:textId="23137432" w:rsidR="00490CE0" w:rsidRPr="005A0EF3" w:rsidRDefault="00490CE0" w:rsidP="00490CE0">
            <w:pPr>
              <w:jc w:val="both"/>
            </w:pPr>
            <w:r w:rsidRPr="004605FC">
              <w:rPr>
                <w:rFonts w:ascii="Times New Roman" w:hAnsi="Times New Roman" w:cs="Times New Roman"/>
              </w:rPr>
              <w:t>07/02/2018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C5496CC" w14:textId="3C5D6AFF"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429EC1F" w14:textId="66DE8164" w:rsidR="00490CE0" w:rsidRPr="005A0EF3" w:rsidRDefault="00490CE0" w:rsidP="00490CE0">
            <w:pPr>
              <w:jc w:val="both"/>
            </w:pPr>
            <w:r w:rsidRPr="004605FC">
              <w:rPr>
                <w:rFonts w:ascii="Times New Roman" w:hAnsi="Times New Roman" w:cs="Times New Roman"/>
              </w:rPr>
              <w:t>Commit to Github</w:t>
            </w:r>
          </w:p>
        </w:tc>
      </w:tr>
      <w:tr w:rsidR="00490CE0" w:rsidRPr="005A0EF3" w14:paraId="65D8F21C"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5BCA27F" w14:textId="77777777" w:rsidR="00490CE0" w:rsidRPr="005A0EF3" w:rsidRDefault="00490CE0" w:rsidP="00490CE0">
            <w:pPr>
              <w:jc w:val="both"/>
            </w:pPr>
            <w:r w:rsidRPr="005A0EF3">
              <w:t>10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0B2BB3B" w14:textId="0116C17C" w:rsidR="00490CE0" w:rsidRPr="005A0EF3" w:rsidRDefault="00490CE0" w:rsidP="00490CE0">
            <w:pPr>
              <w:jc w:val="both"/>
            </w:pPr>
            <w:r w:rsidRPr="004605FC">
              <w:rPr>
                <w:rFonts w:ascii="Times New Roman" w:hAnsi="Times New Roman" w:cs="Times New Roman"/>
              </w:rPr>
              <w:t>Database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3C578CA" w14:textId="61095197" w:rsidR="00490CE0" w:rsidRPr="005A0EF3" w:rsidRDefault="00490CE0" w:rsidP="00490CE0">
            <w:pPr>
              <w:jc w:val="both"/>
            </w:pPr>
            <w:r w:rsidRPr="004605FC">
              <w:rPr>
                <w:rFonts w:ascii="Times New Roman" w:hAnsi="Times New Roman" w:cs="Times New Roman"/>
              </w:rPr>
              <w:t>08/02/2018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9B79342" w14:textId="3D8BF9C1"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2991575" w14:textId="3DF935A2" w:rsidR="00490CE0" w:rsidRPr="005A0EF3" w:rsidRDefault="00490CE0" w:rsidP="00490CE0">
            <w:pPr>
              <w:jc w:val="both"/>
            </w:pPr>
            <w:r w:rsidRPr="004605FC">
              <w:rPr>
                <w:rFonts w:ascii="Times New Roman" w:hAnsi="Times New Roman" w:cs="Times New Roman"/>
              </w:rPr>
              <w:t>Commit to Github</w:t>
            </w:r>
          </w:p>
        </w:tc>
      </w:tr>
      <w:tr w:rsidR="00490CE0" w:rsidRPr="005A0EF3" w14:paraId="38CF3851"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ECCF663" w14:textId="77777777" w:rsidR="00490CE0" w:rsidRPr="005A0EF3" w:rsidRDefault="00490CE0" w:rsidP="00490CE0">
            <w:pPr>
              <w:jc w:val="both"/>
            </w:pPr>
            <w:r w:rsidRPr="005A0EF3">
              <w:t>11</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815021E" w14:textId="1C8B5D7F" w:rsidR="00490CE0" w:rsidRPr="005A0EF3" w:rsidRDefault="00490CE0" w:rsidP="00490CE0">
            <w:pPr>
              <w:jc w:val="both"/>
            </w:pPr>
            <w:r w:rsidRPr="004605FC">
              <w:rPr>
                <w:rFonts w:ascii="Times New Roman" w:hAnsi="Times New Roman" w:cs="Times New Roman"/>
              </w:rPr>
              <w:t>Test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8FEFDAF" w14:textId="298E9C37" w:rsidR="00490CE0" w:rsidRPr="005A0EF3" w:rsidRDefault="00490CE0" w:rsidP="00490CE0">
            <w:pPr>
              <w:jc w:val="both"/>
            </w:pPr>
            <w:r w:rsidRPr="004605FC">
              <w:rPr>
                <w:rFonts w:ascii="Times New Roman" w:hAnsi="Times New Roman" w:cs="Times New Roman"/>
              </w:rPr>
              <w:t>10/02/2018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956F2AB" w14:textId="5F0BC3F8"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7A890FF" w14:textId="6169E0B3" w:rsidR="00490CE0" w:rsidRPr="005A0EF3" w:rsidRDefault="00490CE0" w:rsidP="00490CE0">
            <w:pPr>
              <w:jc w:val="both"/>
            </w:pPr>
            <w:r w:rsidRPr="004605FC">
              <w:rPr>
                <w:rFonts w:ascii="Times New Roman" w:hAnsi="Times New Roman" w:cs="Times New Roman"/>
              </w:rPr>
              <w:t>Commit to Github</w:t>
            </w:r>
          </w:p>
        </w:tc>
      </w:tr>
      <w:tr w:rsidR="00490CE0" w:rsidRPr="005A0EF3" w14:paraId="72BB3EED"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0B03F51" w14:textId="77777777" w:rsidR="00490CE0" w:rsidRPr="005A0EF3" w:rsidRDefault="00490CE0" w:rsidP="00490CE0">
            <w:pPr>
              <w:jc w:val="both"/>
            </w:pPr>
            <w:r w:rsidRPr="005A0EF3">
              <w:t>12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479A945" w14:textId="35DE2A8A" w:rsidR="00490CE0" w:rsidRPr="005A0EF3" w:rsidRDefault="00490CE0" w:rsidP="00490CE0">
            <w:pPr>
              <w:jc w:val="both"/>
            </w:pPr>
            <w:r w:rsidRPr="004605FC">
              <w:rPr>
                <w:rFonts w:ascii="Times New Roman" w:hAnsi="Times New Roman" w:cs="Times New Roman"/>
              </w:rPr>
              <w:t>Test case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5F814D" w14:textId="2712BF1C" w:rsidR="00490CE0" w:rsidRPr="005A0EF3" w:rsidRDefault="00490CE0" w:rsidP="00490CE0">
            <w:pPr>
              <w:jc w:val="both"/>
            </w:pPr>
            <w:r w:rsidRPr="004605FC">
              <w:rPr>
                <w:rFonts w:ascii="Times New Roman" w:hAnsi="Times New Roman" w:cs="Times New Roman"/>
              </w:rPr>
              <w:t>11/02/2018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CF04604" w14:textId="153A59E2"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8BAD647" w14:textId="7A96FC3A" w:rsidR="00490CE0" w:rsidRPr="005A0EF3" w:rsidRDefault="00490CE0" w:rsidP="00490CE0">
            <w:pPr>
              <w:jc w:val="both"/>
            </w:pPr>
            <w:r w:rsidRPr="004605FC">
              <w:rPr>
                <w:rFonts w:ascii="Times New Roman" w:hAnsi="Times New Roman" w:cs="Times New Roman"/>
              </w:rPr>
              <w:t>Commit to Github</w:t>
            </w:r>
          </w:p>
        </w:tc>
      </w:tr>
      <w:tr w:rsidR="00490CE0" w:rsidRPr="005A0EF3" w14:paraId="488C309A"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46A01D6" w14:textId="77777777" w:rsidR="00490CE0" w:rsidRPr="005A0EF3" w:rsidRDefault="00490CE0" w:rsidP="00490CE0">
            <w:pPr>
              <w:jc w:val="both"/>
            </w:pPr>
            <w:r w:rsidRPr="005A0EF3">
              <w:t>13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1D52C69" w14:textId="0D574811" w:rsidR="00490CE0" w:rsidRPr="005A0EF3" w:rsidRDefault="00490CE0" w:rsidP="00490CE0">
            <w:pPr>
              <w:jc w:val="both"/>
            </w:pPr>
            <w:r w:rsidRPr="004605FC">
              <w:rPr>
                <w:rFonts w:ascii="Times New Roman" w:hAnsi="Times New Roman" w:cs="Times New Roman"/>
              </w:rPr>
              <w:t>Progress report 3</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A157E6E" w14:textId="6874658D" w:rsidR="00490CE0" w:rsidRPr="005A0EF3" w:rsidRDefault="00490CE0" w:rsidP="00490CE0">
            <w:pPr>
              <w:jc w:val="both"/>
            </w:pPr>
            <w:r w:rsidRPr="004605FC">
              <w:rPr>
                <w:rFonts w:ascii="Times New Roman" w:hAnsi="Times New Roman" w:cs="Times New Roman"/>
              </w:rPr>
              <w:t>13/02/2018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5A003FA" w14:textId="5468C6F6"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6C54245" w14:textId="52A5A50E" w:rsidR="00490CE0" w:rsidRPr="005A0EF3" w:rsidRDefault="00490CE0" w:rsidP="00490CE0">
            <w:pPr>
              <w:jc w:val="both"/>
            </w:pPr>
            <w:r w:rsidRPr="004605FC">
              <w:rPr>
                <w:rFonts w:ascii="Times New Roman" w:hAnsi="Times New Roman" w:cs="Times New Roman"/>
              </w:rPr>
              <w:t>Commit to Github</w:t>
            </w:r>
          </w:p>
        </w:tc>
      </w:tr>
      <w:tr w:rsidR="00490CE0" w:rsidRPr="005A0EF3" w14:paraId="5913A483"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5314E20" w14:textId="77777777" w:rsidR="00490CE0" w:rsidRPr="005A0EF3" w:rsidRDefault="00490CE0" w:rsidP="00490CE0">
            <w:pPr>
              <w:jc w:val="both"/>
            </w:pPr>
            <w:r w:rsidRPr="005A0EF3">
              <w:t>14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F8EF4B9" w14:textId="37B9F42F" w:rsidR="00490CE0" w:rsidRPr="005A0EF3" w:rsidRDefault="00490CE0" w:rsidP="00490CE0">
            <w:pPr>
              <w:jc w:val="both"/>
            </w:pPr>
            <w:r w:rsidRPr="004605FC">
              <w:rPr>
                <w:rFonts w:ascii="Times New Roman" w:hAnsi="Times New Roman" w:cs="Times New Roman"/>
              </w:rPr>
              <w:t>Progress report 4</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A4F218A" w14:textId="73D990B4" w:rsidR="00490CE0" w:rsidRPr="005A0EF3" w:rsidRDefault="00490CE0" w:rsidP="00490CE0">
            <w:pPr>
              <w:jc w:val="both"/>
            </w:pPr>
            <w:r w:rsidRPr="004605FC">
              <w:rPr>
                <w:rFonts w:ascii="Times New Roman" w:hAnsi="Times New Roman" w:cs="Times New Roman"/>
              </w:rPr>
              <w:t>01/03/2018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8C69E26" w14:textId="7C913D3A"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6ADEAC1" w14:textId="6AE6D360" w:rsidR="00490CE0" w:rsidRPr="005A0EF3" w:rsidRDefault="00490CE0" w:rsidP="00490CE0">
            <w:pPr>
              <w:jc w:val="both"/>
            </w:pPr>
            <w:r w:rsidRPr="004605FC">
              <w:rPr>
                <w:rFonts w:ascii="Times New Roman" w:hAnsi="Times New Roman" w:cs="Times New Roman"/>
              </w:rPr>
              <w:t>Commit to Github</w:t>
            </w:r>
          </w:p>
        </w:tc>
      </w:tr>
      <w:tr w:rsidR="00490CE0" w:rsidRPr="005A0EF3" w14:paraId="59A4C604"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19B0A7B" w14:textId="77777777" w:rsidR="00490CE0" w:rsidRPr="005A0EF3" w:rsidRDefault="00490CE0" w:rsidP="00490CE0">
            <w:pPr>
              <w:jc w:val="both"/>
            </w:pPr>
            <w:r w:rsidRPr="005A0EF3">
              <w:t>15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3EE092C" w14:textId="34480D13" w:rsidR="00490CE0" w:rsidRPr="005A0EF3" w:rsidRDefault="00490CE0" w:rsidP="00490CE0">
            <w:pPr>
              <w:jc w:val="both"/>
            </w:pPr>
            <w:r w:rsidRPr="004605FC">
              <w:rPr>
                <w:rFonts w:ascii="Times New Roman" w:hAnsi="Times New Roman" w:cs="Times New Roman"/>
              </w:rPr>
              <w:t>Test case - execute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DE29375" w14:textId="4B2A6DD7" w:rsidR="00490CE0" w:rsidRPr="005A0EF3" w:rsidRDefault="00490CE0" w:rsidP="00490CE0">
            <w:pPr>
              <w:jc w:val="both"/>
            </w:pPr>
            <w:r w:rsidRPr="004605FC">
              <w:rPr>
                <w:rFonts w:ascii="Times New Roman" w:hAnsi="Times New Roman" w:cs="Times New Roman"/>
              </w:rPr>
              <w:t>14/03/2018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83FCB5D" w14:textId="35C4A613"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69A325" w14:textId="5423FFFE" w:rsidR="00490CE0" w:rsidRPr="005A0EF3" w:rsidRDefault="00490CE0" w:rsidP="00490CE0">
            <w:pPr>
              <w:jc w:val="both"/>
            </w:pPr>
            <w:r w:rsidRPr="004605FC">
              <w:rPr>
                <w:rFonts w:ascii="Times New Roman" w:hAnsi="Times New Roman" w:cs="Times New Roman"/>
              </w:rPr>
              <w:t>Commit to Github</w:t>
            </w:r>
          </w:p>
        </w:tc>
      </w:tr>
      <w:tr w:rsidR="00490CE0" w:rsidRPr="005A0EF3" w14:paraId="096EE150"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214D5FCC" w14:textId="77777777" w:rsidR="00490CE0" w:rsidRPr="005A0EF3" w:rsidRDefault="00490CE0" w:rsidP="00490CE0">
            <w:pPr>
              <w:jc w:val="both"/>
            </w:pPr>
            <w:r w:rsidRPr="005A0EF3">
              <w:t>16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060CE81" w14:textId="04208BFE" w:rsidR="00490CE0" w:rsidRPr="005A0EF3" w:rsidRDefault="00490CE0" w:rsidP="00490CE0">
            <w:pPr>
              <w:jc w:val="both"/>
            </w:pPr>
            <w:r w:rsidRPr="004605FC">
              <w:rPr>
                <w:rFonts w:ascii="Times New Roman" w:hAnsi="Times New Roman" w:cs="Times New Roman"/>
              </w:rPr>
              <w:t>Test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CDF09F3" w14:textId="6FA74525" w:rsidR="00490CE0" w:rsidRPr="005A0EF3" w:rsidRDefault="00490CE0" w:rsidP="00490CE0">
            <w:pPr>
              <w:jc w:val="both"/>
            </w:pPr>
            <w:r w:rsidRPr="004605FC">
              <w:rPr>
                <w:rFonts w:ascii="Times New Roman" w:hAnsi="Times New Roman" w:cs="Times New Roman"/>
              </w:rPr>
              <w:t>16/03/2018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38D7602" w14:textId="7F148D48"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4F5168C" w14:textId="527CF246" w:rsidR="00490CE0" w:rsidRPr="005A0EF3" w:rsidRDefault="00490CE0" w:rsidP="00490CE0">
            <w:pPr>
              <w:jc w:val="both"/>
            </w:pPr>
            <w:r w:rsidRPr="004605FC">
              <w:rPr>
                <w:rFonts w:ascii="Times New Roman" w:hAnsi="Times New Roman" w:cs="Times New Roman"/>
              </w:rPr>
              <w:t>Commit to Github</w:t>
            </w:r>
          </w:p>
        </w:tc>
      </w:tr>
      <w:tr w:rsidR="00490CE0" w:rsidRPr="005A0EF3" w14:paraId="7EA469EB"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7DC6757A" w14:textId="77777777" w:rsidR="00490CE0" w:rsidRPr="005A0EF3" w:rsidRDefault="00490CE0" w:rsidP="00490CE0">
            <w:pPr>
              <w:jc w:val="both"/>
            </w:pPr>
            <w:r w:rsidRPr="005A0EF3">
              <w:t>17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195CB19" w14:textId="1E674FA8" w:rsidR="00490CE0" w:rsidRPr="005A0EF3" w:rsidRDefault="00490CE0" w:rsidP="00490CE0">
            <w:pPr>
              <w:jc w:val="both"/>
            </w:pPr>
            <w:r w:rsidRPr="004605FC">
              <w:rPr>
                <w:rFonts w:ascii="Times New Roman" w:hAnsi="Times New Roman" w:cs="Times New Roman"/>
              </w:rPr>
              <w:t>Progress report 5</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A9D48A3" w14:textId="7C67ACE8" w:rsidR="00490CE0" w:rsidRPr="005A0EF3" w:rsidRDefault="00490CE0" w:rsidP="00490CE0">
            <w:pPr>
              <w:jc w:val="both"/>
            </w:pPr>
            <w:r w:rsidRPr="004605FC">
              <w:rPr>
                <w:rFonts w:ascii="Times New Roman" w:hAnsi="Times New Roman" w:cs="Times New Roman"/>
              </w:rPr>
              <w:t>25/03/2018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EF864C9" w14:textId="3061280F"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3F6F7A" w14:textId="1A4A90F5" w:rsidR="00490CE0" w:rsidRPr="005A0EF3" w:rsidRDefault="00490CE0" w:rsidP="00490CE0">
            <w:pPr>
              <w:jc w:val="both"/>
            </w:pPr>
            <w:r w:rsidRPr="004605FC">
              <w:rPr>
                <w:rFonts w:ascii="Times New Roman" w:hAnsi="Times New Roman" w:cs="Times New Roman"/>
              </w:rPr>
              <w:t>Commit to Github</w:t>
            </w:r>
          </w:p>
        </w:tc>
      </w:tr>
      <w:tr w:rsidR="00993BDB" w:rsidRPr="005A0EF3" w14:paraId="48C8C377" w14:textId="77777777"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4804AF8" w14:textId="77777777" w:rsidR="00993BDB" w:rsidRPr="005A0EF3" w:rsidRDefault="00993BDB" w:rsidP="00993BDB">
            <w:pPr>
              <w:jc w:val="both"/>
            </w:pPr>
            <w:r w:rsidRPr="005A0EF3">
              <w:rPr>
                <w:b/>
                <w:bCs/>
              </w:rPr>
              <w:t>Iteration 2</w:t>
            </w:r>
          </w:p>
        </w:tc>
      </w:tr>
      <w:tr w:rsidR="00490CE0" w:rsidRPr="005A0EF3" w14:paraId="42257109"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8FF8EFC" w14:textId="77777777" w:rsidR="00490CE0" w:rsidRPr="005A0EF3" w:rsidRDefault="00490CE0" w:rsidP="00490CE0">
            <w:pPr>
              <w:jc w:val="both"/>
            </w:pPr>
            <w:r w:rsidRPr="005A0EF3">
              <w:t>18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F1D42D2" w14:textId="085E3E09" w:rsidR="00490CE0" w:rsidRPr="005A0EF3" w:rsidRDefault="00490CE0" w:rsidP="00490CE0">
            <w:pPr>
              <w:jc w:val="both"/>
            </w:pPr>
            <w:r w:rsidRPr="004605FC">
              <w:rPr>
                <w:rFonts w:ascii="Times New Roman" w:hAnsi="Times New Roman" w:cs="Times New Roman"/>
              </w:rPr>
              <w:t>User manual</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0995400" w14:textId="227E8EC7" w:rsidR="00490CE0" w:rsidRPr="005A0EF3" w:rsidRDefault="00490CE0" w:rsidP="00490CE0">
            <w:pPr>
              <w:jc w:val="both"/>
            </w:pPr>
            <w:r w:rsidRPr="004605FC">
              <w:rPr>
                <w:rFonts w:ascii="Times New Roman" w:hAnsi="Times New Roman" w:cs="Times New Roman"/>
              </w:rPr>
              <w:t>02/04/2018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5383215" w14:textId="6C3821E9"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7E61E4E" w14:textId="4079DBA2" w:rsidR="00490CE0" w:rsidRPr="005A0EF3" w:rsidRDefault="00490CE0" w:rsidP="00490CE0">
            <w:pPr>
              <w:jc w:val="both"/>
            </w:pPr>
            <w:r w:rsidRPr="004605FC">
              <w:rPr>
                <w:rFonts w:ascii="Times New Roman" w:hAnsi="Times New Roman" w:cs="Times New Roman"/>
              </w:rPr>
              <w:t>Commit to Github</w:t>
            </w:r>
          </w:p>
        </w:tc>
      </w:tr>
      <w:tr w:rsidR="00490CE0" w:rsidRPr="005A0EF3" w14:paraId="22652CA0"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16E4E89" w14:textId="77777777" w:rsidR="00490CE0" w:rsidRPr="005A0EF3" w:rsidRDefault="00490CE0" w:rsidP="00490CE0">
            <w:pPr>
              <w:jc w:val="both"/>
            </w:pPr>
            <w:r w:rsidRPr="005A0EF3">
              <w:t xml:space="preserve">19     </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FC79AE9" w14:textId="1DEBB696" w:rsidR="00490CE0" w:rsidRPr="005A0EF3" w:rsidRDefault="00490CE0" w:rsidP="00490CE0">
            <w:pPr>
              <w:jc w:val="both"/>
            </w:pPr>
            <w:r w:rsidRPr="004605FC">
              <w:rPr>
                <w:rFonts w:ascii="Times New Roman" w:hAnsi="Times New Roman" w:cs="Times New Roman"/>
              </w:rPr>
              <w:t>Progress report 6</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78EBEE0" w14:textId="76C85F12" w:rsidR="00490CE0" w:rsidRPr="005A0EF3" w:rsidRDefault="00490CE0" w:rsidP="00490CE0">
            <w:pPr>
              <w:jc w:val="both"/>
            </w:pPr>
            <w:r w:rsidRPr="004605FC">
              <w:rPr>
                <w:rFonts w:ascii="Times New Roman" w:hAnsi="Times New Roman" w:cs="Times New Roman"/>
              </w:rPr>
              <w:t>27/04/2018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A3D7650" w14:textId="7FF439C9"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2F093DC" w14:textId="5759C4C9" w:rsidR="00490CE0" w:rsidRPr="005A0EF3" w:rsidRDefault="00490CE0" w:rsidP="00490CE0">
            <w:pPr>
              <w:jc w:val="both"/>
            </w:pPr>
            <w:r w:rsidRPr="004605FC">
              <w:rPr>
                <w:rFonts w:ascii="Times New Roman" w:hAnsi="Times New Roman" w:cs="Times New Roman"/>
              </w:rPr>
              <w:t>Commit to Github</w:t>
            </w:r>
          </w:p>
        </w:tc>
      </w:tr>
      <w:tr w:rsidR="00490CE0" w:rsidRPr="005A0EF3" w14:paraId="20911DFF" w14:textId="77777777"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E6DB777" w14:textId="77777777" w:rsidR="00490CE0" w:rsidRPr="005A0EF3" w:rsidRDefault="00490CE0" w:rsidP="00490CE0">
            <w:pPr>
              <w:jc w:val="both"/>
            </w:pPr>
            <w:r w:rsidRPr="005A0EF3">
              <w:t>20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2412B0" w14:textId="29DF3B19" w:rsidR="00490CE0" w:rsidRPr="005A0EF3" w:rsidRDefault="00490CE0" w:rsidP="00490CE0">
            <w:pPr>
              <w:jc w:val="both"/>
            </w:pPr>
            <w:r w:rsidRPr="004605FC">
              <w:rPr>
                <w:rFonts w:ascii="Times New Roman" w:hAnsi="Times New Roman" w:cs="Times New Roman"/>
              </w:rPr>
              <w:t>Final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CEDEE8F" w14:textId="73EAED05" w:rsidR="00490CE0" w:rsidRPr="005A0EF3" w:rsidRDefault="00490CE0" w:rsidP="00490CE0">
            <w:pPr>
              <w:jc w:val="both"/>
            </w:pPr>
            <w:r w:rsidRPr="004605FC">
              <w:rPr>
                <w:rFonts w:ascii="Times New Roman" w:hAnsi="Times New Roman" w:cs="Times New Roman"/>
              </w:rPr>
              <w:t>03/05/2018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EE5D144" w14:textId="1693C8D6"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19A1E81" w14:textId="3E8C827F" w:rsidR="00490CE0" w:rsidRPr="005A0EF3" w:rsidRDefault="00490CE0" w:rsidP="00490CE0">
            <w:pPr>
              <w:jc w:val="both"/>
            </w:pPr>
            <w:r w:rsidRPr="004605FC">
              <w:rPr>
                <w:rFonts w:ascii="Times New Roman" w:hAnsi="Times New Roman" w:cs="Times New Roman"/>
              </w:rPr>
              <w:t>Hard copy</w:t>
            </w:r>
          </w:p>
        </w:tc>
      </w:tr>
    </w:tbl>
    <w:p w14:paraId="7A387F06" w14:textId="77777777" w:rsidR="00993BDB" w:rsidRPr="008428E7" w:rsidRDefault="00993BDB" w:rsidP="00993BDB">
      <w:pPr>
        <w:pStyle w:val="Chuthich"/>
        <w:jc w:val="center"/>
        <w:rPr>
          <w:i w:val="0"/>
          <w:sz w:val="22"/>
          <w:szCs w:val="22"/>
        </w:rPr>
      </w:pPr>
      <w:r w:rsidRPr="008428E7">
        <w:rPr>
          <w:i w:val="0"/>
          <w:sz w:val="22"/>
          <w:szCs w:val="22"/>
        </w:rPr>
        <w:t xml:space="preserve">Table </w:t>
      </w:r>
      <w:r w:rsidRPr="008428E7">
        <w:rPr>
          <w:i w:val="0"/>
          <w:sz w:val="22"/>
          <w:szCs w:val="22"/>
        </w:rPr>
        <w:fldChar w:fldCharType="begin"/>
      </w:r>
      <w:r w:rsidRPr="008428E7">
        <w:rPr>
          <w:i w:val="0"/>
          <w:sz w:val="22"/>
          <w:szCs w:val="22"/>
        </w:rPr>
        <w:instrText xml:space="preserve"> STYLEREF 1 \s </w:instrText>
      </w:r>
      <w:r w:rsidRPr="008428E7">
        <w:rPr>
          <w:i w:val="0"/>
          <w:sz w:val="22"/>
          <w:szCs w:val="22"/>
        </w:rPr>
        <w:fldChar w:fldCharType="separate"/>
      </w:r>
      <w:r w:rsidR="00210253">
        <w:rPr>
          <w:i w:val="0"/>
          <w:noProof/>
          <w:sz w:val="22"/>
          <w:szCs w:val="22"/>
        </w:rPr>
        <w:t>2</w:t>
      </w:r>
      <w:r w:rsidRPr="008428E7">
        <w:rPr>
          <w:i w:val="0"/>
          <w:noProof/>
          <w:sz w:val="22"/>
          <w:szCs w:val="22"/>
        </w:rPr>
        <w:fldChar w:fldCharType="end"/>
      </w:r>
      <w:r>
        <w:rPr>
          <w:i w:val="0"/>
          <w:sz w:val="22"/>
          <w:szCs w:val="22"/>
        </w:rPr>
        <w:t>.</w:t>
      </w:r>
      <w:r w:rsidRPr="008428E7">
        <w:rPr>
          <w:i w:val="0"/>
          <w:sz w:val="22"/>
          <w:szCs w:val="22"/>
        </w:rPr>
        <w:t>6 Project Deliverables</w:t>
      </w:r>
    </w:p>
    <w:p w14:paraId="646DFCA4" w14:textId="77777777" w:rsidR="00993BDB" w:rsidRPr="00A44D89" w:rsidRDefault="00993BDB" w:rsidP="00993BDB">
      <w:pPr>
        <w:pStyle w:val="u2"/>
        <w:numPr>
          <w:ilvl w:val="1"/>
          <w:numId w:val="1"/>
        </w:numPr>
      </w:pPr>
      <w:bookmarkStart w:id="40" w:name="_Toc460939418"/>
      <w:bookmarkStart w:id="41" w:name="_Toc469436406"/>
      <w:r w:rsidRPr="00A44D89">
        <w:t>Resource</w:t>
      </w:r>
      <w:bookmarkEnd w:id="40"/>
      <w:r>
        <w:rPr>
          <w:rFonts w:ascii="MS Mincho" w:eastAsia="MS Mincho" w:hAnsi="MS Mincho" w:hint="eastAsia"/>
        </w:rPr>
        <w:t xml:space="preserve">　</w:t>
      </w:r>
      <w:r w:rsidRPr="00E7737D">
        <w:rPr>
          <w:rFonts w:hint="eastAsia"/>
          <w:lang w:val="vi-VN"/>
        </w:rPr>
        <w:t>リソース</w:t>
      </w:r>
      <w:bookmarkEnd w:id="41"/>
    </w:p>
    <w:p w14:paraId="6A821C55" w14:textId="77777777" w:rsidR="00993BDB" w:rsidRPr="00A44D89" w:rsidRDefault="00993BDB" w:rsidP="00993BDB">
      <w:pPr>
        <w:pStyle w:val="u3"/>
        <w:numPr>
          <w:ilvl w:val="2"/>
          <w:numId w:val="1"/>
        </w:numPr>
      </w:pPr>
      <w:bookmarkStart w:id="42" w:name="_Toc460939419"/>
      <w:bookmarkStart w:id="43" w:name="_Toc469436407"/>
      <w:r w:rsidRPr="00A44D89">
        <w:t>Human resource</w:t>
      </w:r>
      <w:bookmarkEnd w:id="42"/>
      <w:r>
        <w:rPr>
          <w:rFonts w:ascii="MS Mincho" w:eastAsia="MS Mincho" w:hAnsi="MS Mincho" w:hint="eastAsia"/>
        </w:rPr>
        <w:t xml:space="preserve">　</w:t>
      </w:r>
      <w:r w:rsidRPr="00BC399B">
        <w:rPr>
          <w:rFonts w:ascii="MS Mincho" w:eastAsia="MS Mincho" w:hAnsi="MS Mincho" w:hint="eastAsia"/>
        </w:rPr>
        <w:t>人的リソース</w:t>
      </w:r>
      <w:bookmarkEnd w:id="43"/>
    </w:p>
    <w:p w14:paraId="1C85D348" w14:textId="77777777" w:rsidR="00993BDB" w:rsidRPr="00A44D89" w:rsidRDefault="00993BDB" w:rsidP="000E7E51">
      <w:pPr>
        <w:pStyle w:val="oancuaDanhsach"/>
        <w:numPr>
          <w:ilvl w:val="0"/>
          <w:numId w:val="28"/>
        </w:numPr>
        <w:jc w:val="both"/>
      </w:pPr>
      <w:r>
        <w:t>Team members</w:t>
      </w:r>
    </w:p>
    <w:p w14:paraId="550721EF" w14:textId="77777777" w:rsidR="00993BDB" w:rsidRPr="00A44D89" w:rsidRDefault="00993BDB" w:rsidP="000E7E51">
      <w:pPr>
        <w:pStyle w:val="oancuaDanhsach"/>
        <w:numPr>
          <w:ilvl w:val="0"/>
          <w:numId w:val="28"/>
        </w:numPr>
        <w:jc w:val="both"/>
      </w:pPr>
      <w:r w:rsidRPr="00A44D89">
        <w:t>Supervisor</w:t>
      </w:r>
    </w:p>
    <w:p w14:paraId="0DADB12F" w14:textId="77777777" w:rsidR="00993BDB" w:rsidRPr="00A44D89" w:rsidRDefault="00993BDB" w:rsidP="00993BDB">
      <w:pPr>
        <w:pStyle w:val="u3"/>
        <w:numPr>
          <w:ilvl w:val="2"/>
          <w:numId w:val="1"/>
        </w:numPr>
      </w:pPr>
      <w:bookmarkStart w:id="44" w:name="_Toc460939420"/>
      <w:bookmarkStart w:id="45" w:name="_Toc469436408"/>
      <w:r w:rsidRPr="00A44D89">
        <w:t>Non-human resource</w:t>
      </w:r>
      <w:bookmarkEnd w:id="44"/>
      <w:r>
        <w:rPr>
          <w:rFonts w:ascii="MS Mincho" w:eastAsia="MS Mincho" w:hAnsi="MS Mincho" w:hint="eastAsia"/>
        </w:rPr>
        <w:t xml:space="preserve">　</w:t>
      </w:r>
      <w:r>
        <w:rPr>
          <w:rFonts w:eastAsia="MS Mincho" w:hint="eastAsia"/>
        </w:rPr>
        <w:t>機器やツール</w:t>
      </w:r>
      <w:bookmarkEnd w:id="45"/>
    </w:p>
    <w:p w14:paraId="5B730601" w14:textId="6054AF7B" w:rsidR="00993BDB" w:rsidRPr="00A44D89" w:rsidRDefault="00993BDB" w:rsidP="000E7E51">
      <w:pPr>
        <w:pStyle w:val="oancuaDanhsach"/>
        <w:numPr>
          <w:ilvl w:val="0"/>
          <w:numId w:val="29"/>
        </w:numPr>
        <w:jc w:val="both"/>
      </w:pPr>
      <w:r>
        <w:t>Equipment: Desktop, L</w:t>
      </w:r>
      <w:r w:rsidRPr="00A44D89">
        <w:t>aptop</w:t>
      </w:r>
      <w:r>
        <w:t xml:space="preserve">. </w:t>
      </w:r>
    </w:p>
    <w:p w14:paraId="66BA3B76" w14:textId="77777777" w:rsidR="00993BDB" w:rsidRPr="00A44D89" w:rsidRDefault="00993BDB" w:rsidP="000E7E51">
      <w:pPr>
        <w:pStyle w:val="oancuaDanhsach"/>
        <w:numPr>
          <w:ilvl w:val="0"/>
          <w:numId w:val="29"/>
        </w:numPr>
        <w:jc w:val="both"/>
      </w:pPr>
      <w:r w:rsidRPr="00A44D89">
        <w:t xml:space="preserve">Building: </w:t>
      </w:r>
      <w:r>
        <w:t xml:space="preserve">ALFA &amp; BETA Building - FPT University. </w:t>
      </w:r>
    </w:p>
    <w:p w14:paraId="11881BAD" w14:textId="77777777" w:rsidR="00993BDB" w:rsidRDefault="00993BDB" w:rsidP="00993BDB">
      <w:pPr>
        <w:pStyle w:val="u2"/>
        <w:numPr>
          <w:ilvl w:val="1"/>
          <w:numId w:val="1"/>
        </w:numPr>
      </w:pPr>
      <w:bookmarkStart w:id="46" w:name="_Toc460939421"/>
      <w:bookmarkStart w:id="47" w:name="_Toc469436409"/>
      <w:r w:rsidRPr="00A44D89">
        <w:t>Risk Management</w:t>
      </w:r>
      <w:bookmarkEnd w:id="46"/>
      <w:r>
        <w:rPr>
          <w:rFonts w:ascii="MS Mincho" w:eastAsia="MS Mincho" w:hAnsi="MS Mincho" w:hint="eastAsia"/>
        </w:rPr>
        <w:t xml:space="preserve">　リスク管理</w:t>
      </w:r>
      <w:bookmarkEnd w:id="47"/>
    </w:p>
    <w:tbl>
      <w:tblPr>
        <w:tblStyle w:val="GridTable4-Accent31"/>
        <w:tblW w:w="9493" w:type="dxa"/>
        <w:tblLayout w:type="fixed"/>
        <w:tblLook w:val="04A0" w:firstRow="1" w:lastRow="0" w:firstColumn="1" w:lastColumn="0" w:noHBand="0" w:noVBand="1"/>
      </w:tblPr>
      <w:tblGrid>
        <w:gridCol w:w="558"/>
        <w:gridCol w:w="1440"/>
        <w:gridCol w:w="1620"/>
        <w:gridCol w:w="1260"/>
        <w:gridCol w:w="1980"/>
        <w:gridCol w:w="1710"/>
        <w:gridCol w:w="925"/>
      </w:tblGrid>
      <w:tr w:rsidR="00993BDB" w:rsidRPr="00932663" w14:paraId="64AA2436" w14:textId="77777777" w:rsidTr="00782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D9A6E5A" w14:textId="77777777" w:rsidR="00993BDB" w:rsidRPr="00156192" w:rsidRDefault="00993BDB" w:rsidP="00993BDB">
            <w:pPr>
              <w:rPr>
                <w:b w:val="0"/>
                <w:szCs w:val="24"/>
              </w:rPr>
            </w:pPr>
            <w:r w:rsidRPr="00156192">
              <w:rPr>
                <w:szCs w:val="24"/>
              </w:rPr>
              <w:t>No</w:t>
            </w:r>
          </w:p>
        </w:tc>
        <w:tc>
          <w:tcPr>
            <w:tcW w:w="1440" w:type="dxa"/>
          </w:tcPr>
          <w:p w14:paraId="18883682"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Name</w:t>
            </w:r>
          </w:p>
        </w:tc>
        <w:tc>
          <w:tcPr>
            <w:tcW w:w="1620" w:type="dxa"/>
          </w:tcPr>
          <w:p w14:paraId="3C9FDB77"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Pr>
                <w:szCs w:val="24"/>
              </w:rPr>
              <w:t>Root Cause</w:t>
            </w:r>
          </w:p>
        </w:tc>
        <w:tc>
          <w:tcPr>
            <w:tcW w:w="1260" w:type="dxa"/>
          </w:tcPr>
          <w:p w14:paraId="5BB32D95"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Probability</w:t>
            </w:r>
          </w:p>
        </w:tc>
        <w:tc>
          <w:tcPr>
            <w:tcW w:w="1980" w:type="dxa"/>
          </w:tcPr>
          <w:p w14:paraId="03E8A6AB" w14:textId="77777777" w:rsidR="00993BDB" w:rsidRPr="00415B19"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415B19">
              <w:t>Avoidance plan</w:t>
            </w:r>
          </w:p>
        </w:tc>
        <w:tc>
          <w:tcPr>
            <w:tcW w:w="1710" w:type="dxa"/>
          </w:tcPr>
          <w:p w14:paraId="0F4E9310"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0438AC">
              <w:rPr>
                <w:szCs w:val="24"/>
              </w:rPr>
              <w:t>Conti</w:t>
            </w:r>
            <w:r>
              <w:rPr>
                <w:szCs w:val="24"/>
              </w:rPr>
              <w:t>n</w:t>
            </w:r>
            <w:r w:rsidRPr="000438AC">
              <w:rPr>
                <w:szCs w:val="24"/>
              </w:rPr>
              <w:t>gency plan</w:t>
            </w:r>
          </w:p>
        </w:tc>
        <w:tc>
          <w:tcPr>
            <w:tcW w:w="925" w:type="dxa"/>
          </w:tcPr>
          <w:p w14:paraId="546C9558"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Impact</w:t>
            </w:r>
          </w:p>
        </w:tc>
      </w:tr>
      <w:tr w:rsidR="00993BDB" w:rsidRPr="00932663" w14:paraId="74B46225"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E3C2440" w14:textId="77777777" w:rsidR="00993BDB" w:rsidRPr="00156192" w:rsidRDefault="00993BDB" w:rsidP="00993BDB">
            <w:pPr>
              <w:rPr>
                <w:szCs w:val="24"/>
              </w:rPr>
            </w:pPr>
            <w:r w:rsidRPr="00156192">
              <w:rPr>
                <w:szCs w:val="24"/>
              </w:rPr>
              <w:t>1</w:t>
            </w:r>
          </w:p>
        </w:tc>
        <w:tc>
          <w:tcPr>
            <w:tcW w:w="1440" w:type="dxa"/>
          </w:tcPr>
          <w:p w14:paraId="14479607"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don’t keep the deadline on time.</w:t>
            </w:r>
          </w:p>
        </w:tc>
        <w:tc>
          <w:tcPr>
            <w:tcW w:w="1620" w:type="dxa"/>
          </w:tcPr>
          <w:p w14:paraId="195337E1"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Members lack of responsibility, have bad habits.</w:t>
            </w:r>
          </w:p>
          <w:p w14:paraId="28936218"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Lack of </w:t>
            </w:r>
            <w:r>
              <w:rPr>
                <w:szCs w:val="24"/>
              </w:rPr>
              <w:lastRenderedPageBreak/>
              <w:t>management.</w:t>
            </w:r>
          </w:p>
        </w:tc>
        <w:tc>
          <w:tcPr>
            <w:tcW w:w="1260" w:type="dxa"/>
          </w:tcPr>
          <w:p w14:paraId="392704C4"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Medium</w:t>
            </w:r>
          </w:p>
        </w:tc>
        <w:tc>
          <w:tcPr>
            <w:tcW w:w="1980" w:type="dxa"/>
          </w:tcPr>
          <w:p w14:paraId="28EEA91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Make rules and penalties for people who doesn’t meet the deadline.</w:t>
            </w:r>
          </w:p>
        </w:tc>
        <w:tc>
          <w:tcPr>
            <w:tcW w:w="1710" w:type="dxa"/>
          </w:tcPr>
          <w:p w14:paraId="66D8F785"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Working overtime to complete on time</w:t>
            </w:r>
          </w:p>
          <w:p w14:paraId="2C9C9D4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Punish member </w:t>
            </w:r>
            <w:r>
              <w:rPr>
                <w:szCs w:val="24"/>
              </w:rPr>
              <w:lastRenderedPageBreak/>
              <w:t>by money...</w:t>
            </w:r>
          </w:p>
          <w:p w14:paraId="0F4B9A12"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p>
        </w:tc>
        <w:tc>
          <w:tcPr>
            <w:tcW w:w="925" w:type="dxa"/>
          </w:tcPr>
          <w:p w14:paraId="62626B1F"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lastRenderedPageBreak/>
              <w:t>High</w:t>
            </w:r>
          </w:p>
        </w:tc>
      </w:tr>
      <w:tr w:rsidR="00993BDB" w:rsidRPr="00932663" w14:paraId="23A67AFA"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47261622" w14:textId="77777777" w:rsidR="00993BDB" w:rsidRPr="00156192" w:rsidRDefault="00993BDB" w:rsidP="00993BDB">
            <w:pPr>
              <w:rPr>
                <w:szCs w:val="24"/>
              </w:rPr>
            </w:pPr>
            <w:r>
              <w:rPr>
                <w:szCs w:val="24"/>
              </w:rPr>
              <w:t>2</w:t>
            </w:r>
          </w:p>
        </w:tc>
        <w:tc>
          <w:tcPr>
            <w:tcW w:w="1440" w:type="dxa"/>
          </w:tcPr>
          <w:p w14:paraId="1B2BF7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Requirement changed</w:t>
            </w:r>
            <w:r>
              <w:rPr>
                <w:szCs w:val="24"/>
              </w:rPr>
              <w:t xml:space="preserve"> while project is processing.</w:t>
            </w:r>
          </w:p>
        </w:tc>
        <w:tc>
          <w:tcPr>
            <w:tcW w:w="1620" w:type="dxa"/>
          </w:tcPr>
          <w:p w14:paraId="00BE4D1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SRS is not provide all information about user requirement such as:</w:t>
            </w:r>
            <w:r>
              <w:rPr>
                <w:szCs w:val="24"/>
              </w:rPr>
              <w:br/>
              <w:t>lack of customer’s requirement, misunderstand requirement of customer.</w:t>
            </w:r>
          </w:p>
        </w:tc>
        <w:tc>
          <w:tcPr>
            <w:tcW w:w="1260" w:type="dxa"/>
          </w:tcPr>
          <w:p w14:paraId="1F9F05D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High</w:t>
            </w:r>
          </w:p>
        </w:tc>
        <w:tc>
          <w:tcPr>
            <w:tcW w:w="1980" w:type="dxa"/>
          </w:tcPr>
          <w:p w14:paraId="32B04806"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SRS should be review carefully by PM and the S</w:t>
            </w:r>
            <w:r w:rsidRPr="00561C69">
              <w:rPr>
                <w:szCs w:val="24"/>
              </w:rPr>
              <w:t>upervisor.</w:t>
            </w:r>
          </w:p>
          <w:p w14:paraId="2FC7ECA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Always do brainstorming carefully to design detail system. </w:t>
            </w:r>
            <w:r w:rsidRPr="003D7CC0">
              <w:rPr>
                <w:szCs w:val="24"/>
              </w:rPr>
              <w:t>Hold</w:t>
            </w:r>
            <w:r>
              <w:rPr>
                <w:szCs w:val="24"/>
              </w:rPr>
              <w:t xml:space="preserve"> all meeting and make minimize effort to change and improve design by requirement changes.</w:t>
            </w:r>
          </w:p>
          <w:p w14:paraId="23CDA18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22BADA14"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Team members will have meetings with supervisor to analyze the requirement change, and make a specific action to resolve that problem.</w:t>
            </w:r>
          </w:p>
        </w:tc>
        <w:tc>
          <w:tcPr>
            <w:tcW w:w="925" w:type="dxa"/>
          </w:tcPr>
          <w:p w14:paraId="754CF02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r w:rsidR="00993BDB" w:rsidRPr="00932663" w14:paraId="17BF54E7"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4C8807E" w14:textId="77777777" w:rsidR="00993BDB" w:rsidRPr="00156192" w:rsidRDefault="00993BDB" w:rsidP="00993BDB">
            <w:pPr>
              <w:rPr>
                <w:szCs w:val="24"/>
              </w:rPr>
            </w:pPr>
            <w:r>
              <w:rPr>
                <w:szCs w:val="24"/>
              </w:rPr>
              <w:t>3</w:t>
            </w:r>
          </w:p>
        </w:tc>
        <w:tc>
          <w:tcPr>
            <w:tcW w:w="1440" w:type="dxa"/>
          </w:tcPr>
          <w:p w14:paraId="5AF63A0A"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Delivery does not meet the deadline.</w:t>
            </w:r>
          </w:p>
        </w:tc>
        <w:tc>
          <w:tcPr>
            <w:tcW w:w="1620" w:type="dxa"/>
          </w:tcPr>
          <w:p w14:paraId="331D6A6D"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member work late, lack of responsible causing not meet project schedule.</w:t>
            </w:r>
          </w:p>
        </w:tc>
        <w:tc>
          <w:tcPr>
            <w:tcW w:w="1260" w:type="dxa"/>
          </w:tcPr>
          <w:p w14:paraId="0A88947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c>
          <w:tcPr>
            <w:tcW w:w="1980" w:type="dxa"/>
          </w:tcPr>
          <w:p w14:paraId="34B37969"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14:paraId="64457A1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leader should regularly care about deadline and project schedule to inform members.</w:t>
            </w:r>
          </w:p>
          <w:p w14:paraId="586AF45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14:paraId="1A2BA75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highlight w:val="yellow"/>
              </w:rPr>
            </w:pPr>
            <w:r w:rsidRPr="00156192">
              <w:rPr>
                <w:szCs w:val="24"/>
              </w:rPr>
              <w:t>Medium</w:t>
            </w:r>
          </w:p>
        </w:tc>
      </w:tr>
      <w:tr w:rsidR="00993BDB" w:rsidRPr="00932663" w14:paraId="660FE8E0"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2228E069" w14:textId="77777777" w:rsidR="00993BDB" w:rsidRPr="00156192" w:rsidRDefault="00993BDB" w:rsidP="00993BDB">
            <w:pPr>
              <w:rPr>
                <w:szCs w:val="24"/>
              </w:rPr>
            </w:pPr>
            <w:r>
              <w:rPr>
                <w:szCs w:val="24"/>
              </w:rPr>
              <w:t>4</w:t>
            </w:r>
          </w:p>
        </w:tc>
        <w:tc>
          <w:tcPr>
            <w:tcW w:w="1440" w:type="dxa"/>
          </w:tcPr>
          <w:p w14:paraId="1535E25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Lack of knowledge about technology</w:t>
            </w:r>
            <w:r>
              <w:rPr>
                <w:szCs w:val="24"/>
              </w:rPr>
              <w:t xml:space="preserve"> needs for project.</w:t>
            </w:r>
          </w:p>
        </w:tc>
        <w:tc>
          <w:tcPr>
            <w:tcW w:w="1620" w:type="dxa"/>
          </w:tcPr>
          <w:p w14:paraId="4F39781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With some member, they want to study new technology through this project.</w:t>
            </w:r>
          </w:p>
        </w:tc>
        <w:tc>
          <w:tcPr>
            <w:tcW w:w="1260" w:type="dxa"/>
          </w:tcPr>
          <w:p w14:paraId="6AC15C61"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1701D466"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Each team member must </w:t>
            </w:r>
            <w:r>
              <w:rPr>
                <w:szCs w:val="24"/>
              </w:rPr>
              <w:t xml:space="preserve">study to </w:t>
            </w:r>
            <w:r w:rsidRPr="00156192">
              <w:rPr>
                <w:szCs w:val="24"/>
              </w:rPr>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14:paraId="3C3E1A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359545D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Technical leader </w:t>
            </w:r>
            <w:r>
              <w:rPr>
                <w:szCs w:val="24"/>
              </w:rPr>
              <w:t>need support carefully for</w:t>
            </w:r>
            <w:r w:rsidRPr="00156192">
              <w:rPr>
                <w:szCs w:val="24"/>
              </w:rPr>
              <w:t xml:space="preserve"> team member</w:t>
            </w:r>
            <w:r>
              <w:rPr>
                <w:szCs w:val="24"/>
              </w:rPr>
              <w:t>s</w:t>
            </w:r>
            <w:r w:rsidRPr="00156192">
              <w:rPr>
                <w:szCs w:val="24"/>
              </w:rPr>
              <w:t xml:space="preserve"> in group to develop required skills</w:t>
            </w:r>
            <w:r w:rsidRPr="00156192">
              <w:rPr>
                <w:spacing w:val="-5"/>
                <w:szCs w:val="24"/>
              </w:rPr>
              <w:t xml:space="preserve"> </w:t>
            </w:r>
            <w:r>
              <w:rPr>
                <w:szCs w:val="24"/>
              </w:rPr>
              <w:t>and knowledge.</w:t>
            </w:r>
          </w:p>
          <w:p w14:paraId="3AA425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br/>
              <w:t>Review complete task to make comment for team member.</w:t>
            </w:r>
          </w:p>
        </w:tc>
        <w:tc>
          <w:tcPr>
            <w:tcW w:w="925" w:type="dxa"/>
          </w:tcPr>
          <w:p w14:paraId="463B253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r>
      <w:tr w:rsidR="00993BDB" w:rsidRPr="00932663" w14:paraId="102CCCC5"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65CC2B" w14:textId="77777777" w:rsidR="00993BDB" w:rsidRPr="00156192" w:rsidRDefault="00993BDB" w:rsidP="00993BDB">
            <w:pPr>
              <w:rPr>
                <w:szCs w:val="24"/>
              </w:rPr>
            </w:pPr>
            <w:r>
              <w:rPr>
                <w:szCs w:val="24"/>
              </w:rPr>
              <w:lastRenderedPageBreak/>
              <w:t>5</w:t>
            </w:r>
          </w:p>
        </w:tc>
        <w:tc>
          <w:tcPr>
            <w:tcW w:w="1440" w:type="dxa"/>
          </w:tcPr>
          <w:p w14:paraId="5B564B9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313E2">
              <w:rPr>
                <w:szCs w:val="24"/>
              </w:rPr>
              <w:t>Conflict among team members</w:t>
            </w:r>
            <w:r>
              <w:rPr>
                <w:szCs w:val="24"/>
              </w:rPr>
              <w:t>.</w:t>
            </w:r>
          </w:p>
        </w:tc>
        <w:tc>
          <w:tcPr>
            <w:tcW w:w="1620" w:type="dxa"/>
          </w:tcPr>
          <w:p w14:paraId="189E9BA7"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F972B4">
              <w:rPr>
                <w:szCs w:val="24"/>
              </w:rPr>
              <w:t>Team membe</w:t>
            </w:r>
            <w:r>
              <w:rPr>
                <w:szCs w:val="24"/>
              </w:rPr>
              <w:t>r doesn't understand each other.</w:t>
            </w:r>
          </w:p>
        </w:tc>
        <w:tc>
          <w:tcPr>
            <w:tcW w:w="1260" w:type="dxa"/>
          </w:tcPr>
          <w:p w14:paraId="17C6073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30EE57A"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Plan some games or team building activities to improve teammate’s relationship and to understand each other.</w:t>
            </w:r>
          </w:p>
          <w:p w14:paraId="0D864AC5"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Clear role and responsibility between members.</w:t>
            </w:r>
          </w:p>
        </w:tc>
        <w:tc>
          <w:tcPr>
            <w:tcW w:w="1710" w:type="dxa"/>
          </w:tcPr>
          <w:p w14:paraId="73EF2C0C"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Have a meeting to resolve conflict problems.</w:t>
            </w:r>
          </w:p>
        </w:tc>
        <w:tc>
          <w:tcPr>
            <w:tcW w:w="925" w:type="dxa"/>
          </w:tcPr>
          <w:p w14:paraId="3979C950"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r>
      <w:tr w:rsidR="00993BDB" w:rsidRPr="00932663" w14:paraId="57698657"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21B858B7" w14:textId="77777777" w:rsidR="00993BDB" w:rsidRPr="00156192" w:rsidRDefault="00993BDB" w:rsidP="00993BDB">
            <w:pPr>
              <w:rPr>
                <w:szCs w:val="24"/>
              </w:rPr>
            </w:pPr>
            <w:r>
              <w:rPr>
                <w:szCs w:val="24"/>
              </w:rPr>
              <w:t>6</w:t>
            </w:r>
          </w:p>
        </w:tc>
        <w:tc>
          <w:tcPr>
            <w:tcW w:w="1440" w:type="dxa"/>
          </w:tcPr>
          <w:p w14:paraId="38303255"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Data or Source Code Lost</w:t>
            </w:r>
            <w:r>
              <w:rPr>
                <w:szCs w:val="24"/>
              </w:rPr>
              <w:t>.</w:t>
            </w:r>
          </w:p>
        </w:tc>
        <w:tc>
          <w:tcPr>
            <w:tcW w:w="1620" w:type="dxa"/>
          </w:tcPr>
          <w:p w14:paraId="2C07B628"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Brand in GitHub.</w:t>
            </w:r>
          </w:p>
          <w:p w14:paraId="3EE3D6C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wrong source code.</w:t>
            </w:r>
          </w:p>
        </w:tc>
        <w:tc>
          <w:tcPr>
            <w:tcW w:w="1260" w:type="dxa"/>
          </w:tcPr>
          <w:p w14:paraId="45B262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6783929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Back up source code carefully.</w:t>
            </w:r>
            <w:r>
              <w:rPr>
                <w:szCs w:val="24"/>
              </w:rPr>
              <w:br/>
              <w:t>Commit all small tasks after complete to GitHub.</w:t>
            </w:r>
          </w:p>
        </w:tc>
        <w:tc>
          <w:tcPr>
            <w:tcW w:w="1710" w:type="dxa"/>
          </w:tcPr>
          <w:p w14:paraId="3D9C0DE3"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14:paraId="26CDA58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14:paraId="3A54847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bl>
    <w:p w14:paraId="0653A6A7" w14:textId="77777777" w:rsidR="00993BDB" w:rsidRPr="004E258B" w:rsidRDefault="00993BDB" w:rsidP="00993BDB">
      <w:pPr>
        <w:pStyle w:val="Chuthich"/>
        <w:rPr>
          <w:i w:val="0"/>
          <w:sz w:val="22"/>
          <w:szCs w:val="22"/>
        </w:rPr>
      </w:pPr>
      <w:r>
        <w:tab/>
      </w:r>
      <w:r>
        <w:tab/>
      </w:r>
      <w:r>
        <w:tab/>
      </w:r>
      <w:r>
        <w:tab/>
      </w:r>
      <w:r w:rsidRPr="004E258B">
        <w:rPr>
          <w:i w:val="0"/>
          <w:sz w:val="22"/>
          <w:szCs w:val="22"/>
        </w:rPr>
        <w:t xml:space="preserve">Table </w:t>
      </w:r>
      <w:r w:rsidRPr="004E258B">
        <w:rPr>
          <w:i w:val="0"/>
          <w:sz w:val="22"/>
          <w:szCs w:val="22"/>
        </w:rPr>
        <w:fldChar w:fldCharType="begin"/>
      </w:r>
      <w:r w:rsidRPr="004E258B">
        <w:rPr>
          <w:i w:val="0"/>
          <w:sz w:val="22"/>
          <w:szCs w:val="22"/>
        </w:rPr>
        <w:instrText xml:space="preserve"> STYLEREF 1 \s </w:instrText>
      </w:r>
      <w:r w:rsidRPr="004E258B">
        <w:rPr>
          <w:i w:val="0"/>
          <w:sz w:val="22"/>
          <w:szCs w:val="22"/>
        </w:rPr>
        <w:fldChar w:fldCharType="separate"/>
      </w:r>
      <w:r w:rsidR="00210253">
        <w:rPr>
          <w:i w:val="0"/>
          <w:noProof/>
          <w:sz w:val="22"/>
          <w:szCs w:val="22"/>
        </w:rPr>
        <w:t>2</w:t>
      </w:r>
      <w:r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14:paraId="522D0F7C" w14:textId="77777777" w:rsidR="00993BDB" w:rsidRPr="00A44D89" w:rsidRDefault="00993BDB" w:rsidP="00993BDB">
      <w:pPr>
        <w:pStyle w:val="u2"/>
        <w:numPr>
          <w:ilvl w:val="1"/>
          <w:numId w:val="1"/>
        </w:numPr>
      </w:pPr>
      <w:bookmarkStart w:id="48" w:name="_Toc460939422"/>
      <w:bookmarkStart w:id="49" w:name="_Toc469436410"/>
      <w:r w:rsidRPr="00A44D89">
        <w:t>Communication Management</w:t>
      </w:r>
      <w:bookmarkEnd w:id="48"/>
      <w:r>
        <w:rPr>
          <w:rFonts w:ascii="MS Mincho" w:eastAsia="MS Mincho" w:hAnsi="MS Mincho" w:hint="eastAsia"/>
        </w:rPr>
        <w:t xml:space="preserve">　コミュニケーション管理</w:t>
      </w:r>
      <w:bookmarkEnd w:id="49"/>
    </w:p>
    <w:p w14:paraId="25B7F871" w14:textId="77777777" w:rsidR="00993BDB" w:rsidRPr="00A44D89" w:rsidRDefault="00993BDB" w:rsidP="00993BDB">
      <w:pPr>
        <w:pStyle w:val="u3"/>
        <w:numPr>
          <w:ilvl w:val="2"/>
          <w:numId w:val="1"/>
        </w:numPr>
      </w:pPr>
      <w:bookmarkStart w:id="50" w:name="_Toc460939423"/>
      <w:bookmarkStart w:id="51" w:name="_Toc469436411"/>
      <w:r w:rsidRPr="00A44D89">
        <w:t>Communication between Team Members</w:t>
      </w:r>
      <w:bookmarkEnd w:id="50"/>
      <w:r>
        <w:rPr>
          <w:rFonts w:ascii="MS Mincho" w:eastAsia="MS Mincho" w:hAnsi="MS Mincho" w:hint="eastAsia"/>
        </w:rPr>
        <w:t xml:space="preserve">　チームメンバーの間のコミュニケーション</w:t>
      </w:r>
      <w:bookmarkEnd w:id="51"/>
    </w:p>
    <w:p w14:paraId="1DC2CC36" w14:textId="77777777" w:rsidR="00993BDB" w:rsidRPr="00A44D89" w:rsidRDefault="00993BDB" w:rsidP="000E7E51">
      <w:pPr>
        <w:pStyle w:val="oancuaDanhsach"/>
        <w:numPr>
          <w:ilvl w:val="0"/>
          <w:numId w:val="32"/>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14:paraId="55210031" w14:textId="77777777" w:rsidR="00993BDB" w:rsidRPr="00A44D89" w:rsidRDefault="00993BDB" w:rsidP="000E7E51">
      <w:pPr>
        <w:pStyle w:val="oancuaDanhsach"/>
        <w:numPr>
          <w:ilvl w:val="0"/>
          <w:numId w:val="32"/>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14:paraId="6E114A10" w14:textId="526F7A9C" w:rsidR="00993BDB" w:rsidRPr="00A44D89" w:rsidRDefault="00993BDB" w:rsidP="000E7E51">
      <w:pPr>
        <w:pStyle w:val="oancuaDanhsach"/>
        <w:numPr>
          <w:ilvl w:val="0"/>
          <w:numId w:val="32"/>
        </w:numPr>
        <w:jc w:val="both"/>
      </w:pPr>
      <w:r w:rsidRPr="00A44D89">
        <w:rPr>
          <w:b/>
        </w:rPr>
        <w:t>Mobile Phone:</w:t>
      </w:r>
      <w:r w:rsidRPr="00A44D89">
        <w:t xml:space="preserve"> is using for </w:t>
      </w:r>
      <w:r w:rsidR="00A955F7" w:rsidRPr="00A44D89">
        <w:t>emergency</w:t>
      </w:r>
      <w:r w:rsidRPr="00A44D89">
        <w:t xml:space="preserve"> to directly contact to others.</w:t>
      </w:r>
    </w:p>
    <w:p w14:paraId="28534817" w14:textId="77777777" w:rsidR="00993BDB" w:rsidRPr="00A44D89" w:rsidRDefault="00993BDB" w:rsidP="000E7E51">
      <w:pPr>
        <w:pStyle w:val="oancuaDanhsach"/>
        <w:numPr>
          <w:ilvl w:val="0"/>
          <w:numId w:val="32"/>
        </w:numPr>
        <w:jc w:val="both"/>
      </w:pPr>
      <w:r w:rsidRPr="00A44D89">
        <w:rPr>
          <w:b/>
        </w:rPr>
        <w:t>Collaboration tool:</w:t>
      </w:r>
      <w:r w:rsidRPr="00A44D89">
        <w:t xml:space="preserve"> </w:t>
      </w:r>
      <w:r>
        <w:t>GitHub</w:t>
      </w:r>
      <w:r w:rsidRPr="00A44D89">
        <w:t xml:space="preserve"> is used for document and source code management.</w:t>
      </w:r>
    </w:p>
    <w:p w14:paraId="1E0172FF" w14:textId="77777777" w:rsidR="00993BDB" w:rsidRPr="00A44D89" w:rsidRDefault="00993BDB" w:rsidP="00993BDB">
      <w:pPr>
        <w:pStyle w:val="u3"/>
        <w:numPr>
          <w:ilvl w:val="2"/>
          <w:numId w:val="1"/>
        </w:numPr>
      </w:pPr>
      <w:bookmarkStart w:id="52" w:name="_Toc460939424"/>
      <w:bookmarkStart w:id="53" w:name="_Toc469436412"/>
      <w:r w:rsidRPr="00A44D89">
        <w:t>Communication with Supervisor</w:t>
      </w:r>
      <w:bookmarkEnd w:id="52"/>
      <w:r>
        <w:rPr>
          <w:rFonts w:ascii="MS Mincho" w:eastAsia="MS Mincho" w:hAnsi="MS Mincho" w:hint="eastAsia"/>
        </w:rPr>
        <w:t xml:space="preserve">　指導教員とコミュニケーション</w:t>
      </w:r>
      <w:bookmarkEnd w:id="53"/>
    </w:p>
    <w:p w14:paraId="38A575E8" w14:textId="77777777" w:rsidR="00993BDB" w:rsidRPr="00A44D89" w:rsidRDefault="00993BDB" w:rsidP="000E7E51">
      <w:pPr>
        <w:pStyle w:val="oancuaDanhsach"/>
        <w:numPr>
          <w:ilvl w:val="0"/>
          <w:numId w:val="33"/>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14:paraId="3EA913E2" w14:textId="77777777" w:rsidR="00993BDB" w:rsidRPr="00A44D89" w:rsidRDefault="00993BDB" w:rsidP="000E7E51">
      <w:pPr>
        <w:pStyle w:val="oancuaDanhsach"/>
        <w:numPr>
          <w:ilvl w:val="0"/>
          <w:numId w:val="33"/>
        </w:numPr>
        <w:jc w:val="both"/>
      </w:pPr>
      <w:r w:rsidRPr="00A44D89">
        <w:rPr>
          <w:b/>
        </w:rPr>
        <w:t>E-mail:</w:t>
      </w:r>
      <w:r w:rsidRPr="00A44D89">
        <w:t xml:space="preserve"> Gmail is the fastest way to get advice and document checking from supervisor.</w:t>
      </w:r>
    </w:p>
    <w:p w14:paraId="776C8D54" w14:textId="77777777" w:rsidR="00993BDB" w:rsidRDefault="00993BDB" w:rsidP="000E7E51">
      <w:pPr>
        <w:pStyle w:val="oancuaDanhsach"/>
        <w:numPr>
          <w:ilvl w:val="0"/>
          <w:numId w:val="33"/>
        </w:numPr>
        <w:jc w:val="both"/>
      </w:pPr>
      <w:r w:rsidRPr="00A44D89">
        <w:rPr>
          <w:b/>
        </w:rPr>
        <w:t>Mobile phone:</w:t>
      </w:r>
      <w:r w:rsidRPr="00A44D89">
        <w:t xml:space="preserve"> is used to get time and place arranged for the meeting every weeks.</w:t>
      </w:r>
    </w:p>
    <w:p w14:paraId="1A76D39E" w14:textId="77777777" w:rsidR="00993BDB" w:rsidRPr="00A44D89" w:rsidRDefault="00993BDB" w:rsidP="00993BDB">
      <w:pPr>
        <w:pStyle w:val="u2"/>
        <w:numPr>
          <w:ilvl w:val="1"/>
          <w:numId w:val="1"/>
        </w:numPr>
      </w:pPr>
      <w:r>
        <w:t xml:space="preserve"> </w:t>
      </w:r>
      <w:bookmarkStart w:id="54" w:name="_Toc460939425"/>
      <w:bookmarkStart w:id="55" w:name="_Toc469436413"/>
      <w:r w:rsidRPr="00A44D89">
        <w:t>Configuration Management Process</w:t>
      </w:r>
      <w:bookmarkEnd w:id="54"/>
      <w:r>
        <w:rPr>
          <w:rFonts w:ascii="MS Mincho" w:eastAsia="MS Mincho" w:hAnsi="MS Mincho" w:hint="eastAsia"/>
        </w:rPr>
        <w:t xml:space="preserve">　</w:t>
      </w:r>
      <w:r w:rsidRPr="00456F10">
        <w:rPr>
          <w:rFonts w:ascii="MS Mincho" w:eastAsia="MS Mincho" w:hAnsi="MS Mincho" w:hint="eastAsia"/>
        </w:rPr>
        <w:t>コンフィグレーション管理</w:t>
      </w:r>
      <w:bookmarkEnd w:id="55"/>
    </w:p>
    <w:p w14:paraId="5BA110DD" w14:textId="77777777" w:rsidR="00993BDB" w:rsidRDefault="00993BDB" w:rsidP="00993BDB">
      <w:pPr>
        <w:pStyle w:val="u3"/>
        <w:numPr>
          <w:ilvl w:val="2"/>
          <w:numId w:val="1"/>
        </w:numPr>
        <w:rPr>
          <w:rFonts w:ascii="MS Mincho" w:eastAsia="MS Mincho" w:hAnsi="MS Mincho"/>
        </w:rPr>
      </w:pPr>
      <w:bookmarkStart w:id="56" w:name="_Toc460939426"/>
      <w:bookmarkStart w:id="57" w:name="_Toc469436414"/>
      <w:r w:rsidRPr="00A44D89">
        <w:t>CI Identification and Naming Convention</w:t>
      </w:r>
      <w:bookmarkEnd w:id="56"/>
      <w:r>
        <w:rPr>
          <w:rFonts w:ascii="MS Mincho" w:eastAsia="MS Mincho" w:hAnsi="MS Mincho" w:hint="eastAsia"/>
        </w:rPr>
        <w:t xml:space="preserve">　構成アイテムと</w:t>
      </w:r>
      <w:r w:rsidRPr="001D21D4">
        <w:rPr>
          <w:rFonts w:ascii="MS Mincho" w:eastAsia="MS Mincho" w:hAnsi="MS Mincho" w:hint="eastAsia"/>
        </w:rPr>
        <w:t>命名規則</w:t>
      </w:r>
      <w:bookmarkEnd w:id="57"/>
    </w:p>
    <w:p w14:paraId="4D10DE87" w14:textId="77777777" w:rsidR="00993BDB" w:rsidRDefault="00993BDB" w:rsidP="00993BDB">
      <w:pPr>
        <w:pStyle w:val="Chuthich"/>
        <w:keepNext/>
      </w:pPr>
    </w:p>
    <w:tbl>
      <w:tblPr>
        <w:tblStyle w:val="GridTable4-Accent31"/>
        <w:tblW w:w="9139" w:type="dxa"/>
        <w:tblInd w:w="-72" w:type="dxa"/>
        <w:tblLook w:val="04A0" w:firstRow="1" w:lastRow="0" w:firstColumn="1" w:lastColumn="0" w:noHBand="0" w:noVBand="1"/>
      </w:tblPr>
      <w:tblGrid>
        <w:gridCol w:w="1530"/>
        <w:gridCol w:w="2070"/>
        <w:gridCol w:w="2880"/>
        <w:gridCol w:w="1350"/>
        <w:gridCol w:w="1309"/>
      </w:tblGrid>
      <w:tr w:rsidR="00993BDB" w:rsidRPr="00841CA3" w14:paraId="7D336B71" w14:textId="77777777" w:rsidTr="00782293">
        <w:trPr>
          <w:cnfStyle w:val="100000000000" w:firstRow="1" w:lastRow="0" w:firstColumn="0" w:lastColumn="0" w:oddVBand="0" w:evenVBand="0" w:oddHBand="0"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30" w:type="dxa"/>
            <w:hideMark/>
          </w:tcPr>
          <w:p w14:paraId="1B35BEA2" w14:textId="77777777" w:rsidR="00993BDB" w:rsidRPr="00841CA3" w:rsidRDefault="00993BDB" w:rsidP="00993BDB">
            <w:pPr>
              <w:spacing w:before="0" w:after="160" w:line="259" w:lineRule="auto"/>
            </w:pPr>
            <w:r w:rsidRPr="00841CA3">
              <w:t>No</w:t>
            </w:r>
          </w:p>
        </w:tc>
        <w:tc>
          <w:tcPr>
            <w:tcW w:w="2070" w:type="dxa"/>
            <w:hideMark/>
          </w:tcPr>
          <w:p w14:paraId="77DEFB4E" w14:textId="77777777" w:rsidR="00993BDB" w:rsidRPr="00841CA3" w:rsidRDefault="00993BDB" w:rsidP="00993BDB">
            <w:pPr>
              <w:spacing w:before="0" w:after="160" w:line="259" w:lineRule="auto"/>
              <w:cnfStyle w:val="100000000000" w:firstRow="1" w:lastRow="0" w:firstColumn="0" w:lastColumn="0" w:oddVBand="0" w:evenVBand="0" w:oddHBand="0" w:evenHBand="0" w:firstRowFirstColumn="0" w:firstRowLastColumn="0" w:lastRowFirstColumn="0" w:lastRowLastColumn="0"/>
            </w:pPr>
            <w:r w:rsidRPr="00841CA3">
              <w:t>Deliverable</w:t>
            </w:r>
          </w:p>
        </w:tc>
        <w:tc>
          <w:tcPr>
            <w:tcW w:w="2880" w:type="dxa"/>
            <w:hideMark/>
          </w:tcPr>
          <w:p w14:paraId="405BD0DA" w14:textId="77777777" w:rsidR="00993BDB" w:rsidRPr="00841CA3" w:rsidRDefault="00993BDB" w:rsidP="00993BDB">
            <w:pPr>
              <w:spacing w:before="0" w:after="160" w:line="259" w:lineRule="auto"/>
              <w:cnfStyle w:val="100000000000" w:firstRow="1" w:lastRow="0" w:firstColumn="0" w:lastColumn="0" w:oddVBand="0" w:evenVBand="0" w:oddHBand="0" w:evenHBand="0" w:firstRowFirstColumn="0" w:firstRowLastColumn="0" w:lastRowFirstColumn="0" w:lastRowLastColumn="0"/>
            </w:pPr>
            <w:r w:rsidRPr="00841CA3">
              <w:t>Committed Delivery date</w:t>
            </w:r>
          </w:p>
        </w:tc>
        <w:tc>
          <w:tcPr>
            <w:tcW w:w="1350" w:type="dxa"/>
            <w:hideMark/>
          </w:tcPr>
          <w:p w14:paraId="1D681C3B" w14:textId="77777777" w:rsidR="00993BDB" w:rsidRPr="00841CA3" w:rsidRDefault="00993BDB" w:rsidP="00993BDB">
            <w:pPr>
              <w:spacing w:before="0" w:after="160" w:line="259" w:lineRule="auto"/>
              <w:cnfStyle w:val="100000000000" w:firstRow="1" w:lastRow="0" w:firstColumn="0" w:lastColumn="0" w:oddVBand="0" w:evenVBand="0" w:oddHBand="0" w:evenHBand="0" w:firstRowFirstColumn="0" w:firstRowLastColumn="0" w:lastRowFirstColumn="0" w:lastRowLastColumn="0"/>
            </w:pPr>
            <w:r w:rsidRPr="00841CA3">
              <w:t xml:space="preserve">Description of </w:t>
            </w:r>
            <w:r w:rsidRPr="00841CA3">
              <w:lastRenderedPageBreak/>
              <w:t>Deliverable</w:t>
            </w:r>
          </w:p>
        </w:tc>
        <w:tc>
          <w:tcPr>
            <w:tcW w:w="1309" w:type="dxa"/>
            <w:hideMark/>
          </w:tcPr>
          <w:p w14:paraId="3E0FBF87" w14:textId="77777777" w:rsidR="00993BDB" w:rsidRPr="00841CA3" w:rsidRDefault="00993BDB" w:rsidP="00993BDB">
            <w:pPr>
              <w:spacing w:before="0" w:after="160" w:line="259" w:lineRule="auto"/>
              <w:cnfStyle w:val="100000000000" w:firstRow="1" w:lastRow="0" w:firstColumn="0" w:lastColumn="0" w:oddVBand="0" w:evenVBand="0" w:oddHBand="0" w:evenHBand="0" w:firstRowFirstColumn="0" w:firstRowLastColumn="0" w:lastRowFirstColumn="0" w:lastRowLastColumn="0"/>
            </w:pPr>
            <w:r w:rsidRPr="00841CA3">
              <w:lastRenderedPageBreak/>
              <w:t>Delivery  media</w:t>
            </w:r>
          </w:p>
        </w:tc>
      </w:tr>
      <w:tr w:rsidR="00993BDB" w:rsidRPr="00841CA3" w14:paraId="24C39776"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38ADC03E" w14:textId="77777777" w:rsidR="00993BDB" w:rsidRPr="00841CA3" w:rsidRDefault="00993BDB" w:rsidP="00993BDB">
            <w:pPr>
              <w:spacing w:before="0" w:after="160" w:line="259" w:lineRule="auto"/>
              <w:jc w:val="center"/>
            </w:pPr>
            <w:r w:rsidRPr="00841CA3">
              <w:t>1</w:t>
            </w:r>
          </w:p>
        </w:tc>
        <w:tc>
          <w:tcPr>
            <w:tcW w:w="2070" w:type="dxa"/>
          </w:tcPr>
          <w:p w14:paraId="7CB4DD77" w14:textId="591B6360"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41A1215B" w14:textId="46D0F387"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5D89751A" w14:textId="05C7388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7D5E4680" w14:textId="1F0E61B6"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652965B9" w14:textId="77777777" w:rsidTr="00782293">
        <w:trPr>
          <w:gridAfter w:val="4"/>
          <w:wAfter w:w="7609" w:type="dxa"/>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7E964030" w14:textId="77777777" w:rsidR="00993BDB" w:rsidRPr="00841CA3" w:rsidRDefault="00993BDB" w:rsidP="00993BDB">
            <w:pPr>
              <w:spacing w:before="0" w:after="160" w:line="259" w:lineRule="auto"/>
              <w:jc w:val="center"/>
            </w:pPr>
            <w:r w:rsidRPr="00841CA3">
              <w:t>Iteration 1</w:t>
            </w:r>
          </w:p>
        </w:tc>
      </w:tr>
      <w:tr w:rsidR="00993BDB" w:rsidRPr="00841CA3" w14:paraId="365473B6" w14:textId="77777777" w:rsidTr="00782293">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530" w:type="dxa"/>
            <w:hideMark/>
          </w:tcPr>
          <w:p w14:paraId="003066D1" w14:textId="77777777" w:rsidR="00993BDB" w:rsidRPr="00841CA3" w:rsidRDefault="00993BDB" w:rsidP="00993BDB">
            <w:pPr>
              <w:spacing w:before="0" w:after="160" w:line="259" w:lineRule="auto"/>
              <w:jc w:val="center"/>
            </w:pPr>
            <w:r w:rsidRPr="00841CA3">
              <w:t>2</w:t>
            </w:r>
          </w:p>
        </w:tc>
        <w:tc>
          <w:tcPr>
            <w:tcW w:w="2070" w:type="dxa"/>
          </w:tcPr>
          <w:p w14:paraId="5BE51606" w14:textId="15B6611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7E8AC390" w14:textId="1093EB4B"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2C7D5C4E" w14:textId="0A44E864"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604AF2E0" w14:textId="0AC031D8"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46DC897B" w14:textId="77777777" w:rsidTr="00782293">
        <w:trPr>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60E7DC04" w14:textId="77777777" w:rsidR="00993BDB" w:rsidRPr="00841CA3" w:rsidRDefault="00993BDB" w:rsidP="00993BDB">
            <w:pPr>
              <w:spacing w:before="0" w:after="160" w:line="259" w:lineRule="auto"/>
              <w:jc w:val="center"/>
            </w:pPr>
            <w:r w:rsidRPr="00841CA3">
              <w:t>3</w:t>
            </w:r>
          </w:p>
        </w:tc>
        <w:tc>
          <w:tcPr>
            <w:tcW w:w="2070" w:type="dxa"/>
          </w:tcPr>
          <w:p w14:paraId="39F0698F" w14:textId="61A20157"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570E6033" w14:textId="0FA90142"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5D8D68C8" w14:textId="02ABB0C4"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14F99BD9" w14:textId="10B81FE1"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76B13383" w14:textId="77777777" w:rsidTr="00782293">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15930FA0" w14:textId="77777777" w:rsidR="00993BDB" w:rsidRPr="00841CA3" w:rsidRDefault="00993BDB" w:rsidP="00993BDB">
            <w:pPr>
              <w:spacing w:before="0" w:after="160" w:line="259" w:lineRule="auto"/>
              <w:jc w:val="center"/>
            </w:pPr>
            <w:r w:rsidRPr="00841CA3">
              <w:t>4</w:t>
            </w:r>
          </w:p>
        </w:tc>
        <w:tc>
          <w:tcPr>
            <w:tcW w:w="2070" w:type="dxa"/>
          </w:tcPr>
          <w:p w14:paraId="45CB1BBB" w14:textId="0FFC6F1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1BF3AE07" w14:textId="26A4812D"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6E67F4E4" w14:textId="50C4BD71"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252AD16E" w14:textId="1F1A5893"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52A2AD7E" w14:textId="77777777" w:rsidTr="00782293">
        <w:trPr>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07121E88" w14:textId="77777777" w:rsidR="00993BDB" w:rsidRPr="00841CA3" w:rsidRDefault="00993BDB" w:rsidP="00993BDB">
            <w:pPr>
              <w:spacing w:before="0" w:after="160" w:line="259" w:lineRule="auto"/>
              <w:jc w:val="center"/>
            </w:pPr>
            <w:r w:rsidRPr="00841CA3">
              <w:t>5</w:t>
            </w:r>
          </w:p>
        </w:tc>
        <w:tc>
          <w:tcPr>
            <w:tcW w:w="2070" w:type="dxa"/>
          </w:tcPr>
          <w:p w14:paraId="5D29F749" w14:textId="65B225FF"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2E0087FC" w14:textId="2D13A51D"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656D8791" w14:textId="40197E6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35F6A848" w14:textId="623FAE95"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168F1E51" w14:textId="77777777" w:rsidTr="00782293">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45E6A4B9" w14:textId="77777777" w:rsidR="00993BDB" w:rsidRPr="00841CA3" w:rsidRDefault="00993BDB" w:rsidP="00993BDB">
            <w:pPr>
              <w:spacing w:before="0" w:after="160" w:line="259" w:lineRule="auto"/>
              <w:jc w:val="center"/>
            </w:pPr>
            <w:r w:rsidRPr="00841CA3">
              <w:t>6</w:t>
            </w:r>
          </w:p>
        </w:tc>
        <w:tc>
          <w:tcPr>
            <w:tcW w:w="2070" w:type="dxa"/>
          </w:tcPr>
          <w:p w14:paraId="3C4A20E7" w14:textId="56FC41FD"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02DD13A4" w14:textId="19D9E393"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76472642" w14:textId="0B10AD6D"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2293AE36" w14:textId="7E688704"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43C25FD4" w14:textId="77777777" w:rsidTr="00782293">
        <w:trPr>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0B8AD4F5" w14:textId="77777777" w:rsidR="00993BDB" w:rsidRPr="00841CA3" w:rsidRDefault="00993BDB" w:rsidP="00993BDB">
            <w:pPr>
              <w:spacing w:before="0" w:after="160" w:line="259" w:lineRule="auto"/>
              <w:jc w:val="center"/>
            </w:pPr>
            <w:r w:rsidRPr="00841CA3">
              <w:t>7</w:t>
            </w:r>
          </w:p>
        </w:tc>
        <w:tc>
          <w:tcPr>
            <w:tcW w:w="2070" w:type="dxa"/>
          </w:tcPr>
          <w:p w14:paraId="68187213" w14:textId="71FF6EB8"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0CDD3027" w14:textId="7D9C589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1C8CF534" w14:textId="0BACC208"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66A785BC" w14:textId="267C5A9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1F32EC74" w14:textId="77777777" w:rsidTr="00782293">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12E31C63" w14:textId="77777777" w:rsidR="00993BDB" w:rsidRPr="00841CA3" w:rsidRDefault="00993BDB" w:rsidP="00993BDB">
            <w:pPr>
              <w:spacing w:before="0" w:after="160" w:line="259" w:lineRule="auto"/>
              <w:jc w:val="center"/>
            </w:pPr>
            <w:r w:rsidRPr="00841CA3">
              <w:t>8</w:t>
            </w:r>
          </w:p>
        </w:tc>
        <w:tc>
          <w:tcPr>
            <w:tcW w:w="2070" w:type="dxa"/>
          </w:tcPr>
          <w:p w14:paraId="2DC4C9AC" w14:textId="6DDBE3A0"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71799ECD" w14:textId="303EA20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61CE1E13" w14:textId="2752D83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3B64A5A1" w14:textId="6F478F56"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7FDB85D6" w14:textId="77777777" w:rsidTr="00782293">
        <w:trPr>
          <w:trHeight w:val="377"/>
        </w:trPr>
        <w:tc>
          <w:tcPr>
            <w:cnfStyle w:val="001000000000" w:firstRow="0" w:lastRow="0" w:firstColumn="1" w:lastColumn="0" w:oddVBand="0" w:evenVBand="0" w:oddHBand="0" w:evenHBand="0" w:firstRowFirstColumn="0" w:firstRowLastColumn="0" w:lastRowFirstColumn="0" w:lastRowLastColumn="0"/>
            <w:tcW w:w="1530" w:type="dxa"/>
            <w:hideMark/>
          </w:tcPr>
          <w:p w14:paraId="7FA5E53E" w14:textId="77777777" w:rsidR="00993BDB" w:rsidRPr="00841CA3" w:rsidRDefault="00993BDB" w:rsidP="00993BDB">
            <w:pPr>
              <w:spacing w:before="0" w:after="160" w:line="259" w:lineRule="auto"/>
              <w:jc w:val="center"/>
            </w:pPr>
            <w:r w:rsidRPr="00841CA3">
              <w:t>9</w:t>
            </w:r>
          </w:p>
        </w:tc>
        <w:tc>
          <w:tcPr>
            <w:tcW w:w="2070" w:type="dxa"/>
          </w:tcPr>
          <w:p w14:paraId="1A588A31" w14:textId="52FF49E2"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51BA2748" w14:textId="1E3E318A"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6D81D8CF" w14:textId="68DDC0E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29676D5E" w14:textId="27B86A9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1D9A7278"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23AA6904" w14:textId="77777777" w:rsidR="00993BDB" w:rsidRPr="00841CA3" w:rsidRDefault="00993BDB" w:rsidP="00993BDB">
            <w:pPr>
              <w:spacing w:before="0" w:after="160" w:line="259" w:lineRule="auto"/>
              <w:jc w:val="center"/>
            </w:pPr>
            <w:r w:rsidRPr="00841CA3">
              <w:t>10</w:t>
            </w:r>
          </w:p>
        </w:tc>
        <w:tc>
          <w:tcPr>
            <w:tcW w:w="2070" w:type="dxa"/>
          </w:tcPr>
          <w:p w14:paraId="5B8B851C" w14:textId="3C9C5A5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127E6807" w14:textId="3CA90E74"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16699AC1" w14:textId="041BE190"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6C629928" w14:textId="26C23945"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09093403"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49261E77" w14:textId="77777777" w:rsidR="00993BDB" w:rsidRPr="00841CA3" w:rsidRDefault="00993BDB" w:rsidP="00993BDB">
            <w:pPr>
              <w:spacing w:before="0" w:after="160" w:line="259" w:lineRule="auto"/>
              <w:jc w:val="center"/>
            </w:pPr>
            <w:r w:rsidRPr="00841CA3">
              <w:t>11</w:t>
            </w:r>
          </w:p>
        </w:tc>
        <w:tc>
          <w:tcPr>
            <w:tcW w:w="2070" w:type="dxa"/>
          </w:tcPr>
          <w:p w14:paraId="566B8FE6" w14:textId="2C2D72F2"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777C4E22" w14:textId="6C8B043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76CE578C" w14:textId="252A8DB4"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650196F5" w14:textId="5543CD5F"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383147F3"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411D05FF" w14:textId="77777777" w:rsidR="00993BDB" w:rsidRPr="00841CA3" w:rsidRDefault="00993BDB" w:rsidP="00993BDB">
            <w:pPr>
              <w:spacing w:before="0" w:after="160" w:line="259" w:lineRule="auto"/>
              <w:jc w:val="center"/>
            </w:pPr>
            <w:r w:rsidRPr="00841CA3">
              <w:t>12</w:t>
            </w:r>
          </w:p>
        </w:tc>
        <w:tc>
          <w:tcPr>
            <w:tcW w:w="2070" w:type="dxa"/>
          </w:tcPr>
          <w:p w14:paraId="117BD63D" w14:textId="77DA72EA"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56D6AA64" w14:textId="044F78D0"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04539C11" w14:textId="4ACF0DC1"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1696F492" w14:textId="6C992937"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3DD36CF4"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55A216FC" w14:textId="77777777" w:rsidR="00993BDB" w:rsidRPr="00841CA3" w:rsidRDefault="00993BDB" w:rsidP="00993BDB">
            <w:pPr>
              <w:spacing w:before="0" w:after="160" w:line="259" w:lineRule="auto"/>
              <w:jc w:val="center"/>
            </w:pPr>
            <w:r w:rsidRPr="00841CA3">
              <w:t>13</w:t>
            </w:r>
          </w:p>
        </w:tc>
        <w:tc>
          <w:tcPr>
            <w:tcW w:w="2070" w:type="dxa"/>
          </w:tcPr>
          <w:p w14:paraId="465895FE" w14:textId="378CA875"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4F7EFFF3" w14:textId="3A4D0384"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562DDC7A" w14:textId="0B93A5D1"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38700DEF" w14:textId="1277736C"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571D4734"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7307B264" w14:textId="77777777" w:rsidR="00993BDB" w:rsidRPr="00841CA3" w:rsidRDefault="00993BDB" w:rsidP="00993BDB">
            <w:pPr>
              <w:spacing w:before="0" w:after="160" w:line="259" w:lineRule="auto"/>
              <w:jc w:val="center"/>
            </w:pPr>
            <w:r w:rsidRPr="00841CA3">
              <w:t>14</w:t>
            </w:r>
          </w:p>
        </w:tc>
        <w:tc>
          <w:tcPr>
            <w:tcW w:w="2070" w:type="dxa"/>
          </w:tcPr>
          <w:p w14:paraId="095399CC" w14:textId="7A7972F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673FD723" w14:textId="60A0235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172D441E" w14:textId="463E5719"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3E9AE3AD" w14:textId="2A27719D"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39CECBF1"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19416A30" w14:textId="77777777" w:rsidR="00993BDB" w:rsidRPr="00841CA3" w:rsidRDefault="00993BDB" w:rsidP="00993BDB">
            <w:pPr>
              <w:spacing w:before="0" w:after="160" w:line="259" w:lineRule="auto"/>
              <w:jc w:val="center"/>
            </w:pPr>
            <w:r w:rsidRPr="00841CA3">
              <w:t>15</w:t>
            </w:r>
          </w:p>
        </w:tc>
        <w:tc>
          <w:tcPr>
            <w:tcW w:w="2070" w:type="dxa"/>
          </w:tcPr>
          <w:p w14:paraId="7D93742C" w14:textId="2DED942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1CDCB9CB" w14:textId="52A8B9D2"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5AD05352" w14:textId="64816265"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051961EF" w14:textId="203D2356"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5C960EB2"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4D72A648" w14:textId="77777777" w:rsidR="00993BDB" w:rsidRPr="00841CA3" w:rsidRDefault="00993BDB" w:rsidP="00993BDB">
            <w:pPr>
              <w:spacing w:before="0" w:after="160" w:line="259" w:lineRule="auto"/>
              <w:jc w:val="center"/>
            </w:pPr>
            <w:r w:rsidRPr="00841CA3">
              <w:t>16</w:t>
            </w:r>
          </w:p>
        </w:tc>
        <w:tc>
          <w:tcPr>
            <w:tcW w:w="2070" w:type="dxa"/>
          </w:tcPr>
          <w:p w14:paraId="4261E7CE" w14:textId="110AC12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4106A6E6" w14:textId="65FF5FCA"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373D8FF6" w14:textId="4ED53FDA"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4FC89201" w14:textId="0D5346F1"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34A83076"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03BEB6CF" w14:textId="77777777" w:rsidR="00993BDB" w:rsidRPr="00841CA3" w:rsidRDefault="00993BDB" w:rsidP="00993BDB">
            <w:pPr>
              <w:spacing w:before="0" w:after="160" w:line="259" w:lineRule="auto"/>
              <w:jc w:val="center"/>
            </w:pPr>
            <w:r w:rsidRPr="00841CA3">
              <w:t>17</w:t>
            </w:r>
          </w:p>
        </w:tc>
        <w:tc>
          <w:tcPr>
            <w:tcW w:w="2070" w:type="dxa"/>
          </w:tcPr>
          <w:p w14:paraId="4677C524" w14:textId="3E6321A1"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7BD2DAC7" w14:textId="2D375275"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6320094A" w14:textId="1E11D579"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5F11459B" w14:textId="64A160F7"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52293B33" w14:textId="77777777" w:rsidTr="00782293">
        <w:trPr>
          <w:gridAfter w:val="4"/>
          <w:cnfStyle w:val="000000100000" w:firstRow="0" w:lastRow="0" w:firstColumn="0" w:lastColumn="0" w:oddVBand="0" w:evenVBand="0" w:oddHBand="1" w:evenHBand="0" w:firstRowFirstColumn="0" w:firstRowLastColumn="0" w:lastRowFirstColumn="0" w:lastRowLastColumn="0"/>
          <w:wAfter w:w="7609" w:type="dxa"/>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335800F3" w14:textId="77777777" w:rsidR="00993BDB" w:rsidRPr="00841CA3" w:rsidRDefault="00993BDB" w:rsidP="00993BDB">
            <w:pPr>
              <w:spacing w:before="0" w:after="160" w:line="259" w:lineRule="auto"/>
              <w:jc w:val="center"/>
            </w:pPr>
            <w:r w:rsidRPr="00841CA3">
              <w:t>Iteration 2</w:t>
            </w:r>
          </w:p>
        </w:tc>
      </w:tr>
      <w:tr w:rsidR="00993BDB" w:rsidRPr="00841CA3" w14:paraId="3C6A26B0"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12D0F3F7" w14:textId="77777777" w:rsidR="00993BDB" w:rsidRPr="00841CA3" w:rsidRDefault="00993BDB" w:rsidP="00993BDB">
            <w:pPr>
              <w:spacing w:before="0" w:after="160" w:line="259" w:lineRule="auto"/>
              <w:jc w:val="center"/>
            </w:pPr>
            <w:r w:rsidRPr="00841CA3">
              <w:t>18</w:t>
            </w:r>
          </w:p>
        </w:tc>
        <w:tc>
          <w:tcPr>
            <w:tcW w:w="2070" w:type="dxa"/>
          </w:tcPr>
          <w:p w14:paraId="752BF570" w14:textId="73C15003"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3273B80F" w14:textId="2FEEB5CD"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1C68E05B" w14:textId="79E70D1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7E73D2C7" w14:textId="2A542A49"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r w:rsidR="00993BDB" w:rsidRPr="00841CA3" w14:paraId="6504C273" w14:textId="77777777" w:rsidTr="0078229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4F5AF44B" w14:textId="77777777" w:rsidR="00993BDB" w:rsidRPr="00841CA3" w:rsidRDefault="00993BDB" w:rsidP="00993BDB">
            <w:pPr>
              <w:spacing w:before="0" w:after="160" w:line="259" w:lineRule="auto"/>
              <w:jc w:val="center"/>
            </w:pPr>
            <w:r w:rsidRPr="00841CA3">
              <w:t>19</w:t>
            </w:r>
          </w:p>
        </w:tc>
        <w:tc>
          <w:tcPr>
            <w:tcW w:w="2070" w:type="dxa"/>
          </w:tcPr>
          <w:p w14:paraId="6F5AD096" w14:textId="3496528F"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2880" w:type="dxa"/>
          </w:tcPr>
          <w:p w14:paraId="0A01078D" w14:textId="7BE252FB"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50" w:type="dxa"/>
          </w:tcPr>
          <w:p w14:paraId="648B65D7" w14:textId="37B6D3A6"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c>
          <w:tcPr>
            <w:tcW w:w="1309" w:type="dxa"/>
          </w:tcPr>
          <w:p w14:paraId="52CEDD18" w14:textId="5A277B6C" w:rsidR="00993BDB" w:rsidRPr="00841CA3" w:rsidRDefault="00993BDB" w:rsidP="00993BDB">
            <w:pPr>
              <w:spacing w:before="0" w:after="160" w:line="259" w:lineRule="auto"/>
              <w:cnfStyle w:val="000000100000" w:firstRow="0" w:lastRow="0" w:firstColumn="0" w:lastColumn="0" w:oddVBand="0" w:evenVBand="0" w:oddHBand="1" w:evenHBand="0" w:firstRowFirstColumn="0" w:firstRowLastColumn="0" w:lastRowFirstColumn="0" w:lastRowLastColumn="0"/>
            </w:pPr>
          </w:p>
        </w:tc>
      </w:tr>
      <w:tr w:rsidR="00993BDB" w:rsidRPr="00841CA3" w14:paraId="3844B6EB" w14:textId="77777777" w:rsidTr="00782293">
        <w:trPr>
          <w:trHeight w:val="277"/>
        </w:trPr>
        <w:tc>
          <w:tcPr>
            <w:cnfStyle w:val="001000000000" w:firstRow="0" w:lastRow="0" w:firstColumn="1" w:lastColumn="0" w:oddVBand="0" w:evenVBand="0" w:oddHBand="0" w:evenHBand="0" w:firstRowFirstColumn="0" w:firstRowLastColumn="0" w:lastRowFirstColumn="0" w:lastRowLastColumn="0"/>
            <w:tcW w:w="1530" w:type="dxa"/>
            <w:hideMark/>
          </w:tcPr>
          <w:p w14:paraId="02A4A2BA" w14:textId="77777777" w:rsidR="00993BDB" w:rsidRPr="00841CA3" w:rsidRDefault="00993BDB" w:rsidP="00993BDB">
            <w:pPr>
              <w:spacing w:before="0" w:after="160" w:line="259" w:lineRule="auto"/>
              <w:jc w:val="center"/>
            </w:pPr>
            <w:r w:rsidRPr="00841CA3">
              <w:t>20</w:t>
            </w:r>
          </w:p>
        </w:tc>
        <w:tc>
          <w:tcPr>
            <w:tcW w:w="2070" w:type="dxa"/>
          </w:tcPr>
          <w:p w14:paraId="01037119" w14:textId="4939FB38"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2880" w:type="dxa"/>
          </w:tcPr>
          <w:p w14:paraId="7C16700C" w14:textId="11E2EA0F"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50" w:type="dxa"/>
          </w:tcPr>
          <w:p w14:paraId="03D57465" w14:textId="7BA8B2DE"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c>
          <w:tcPr>
            <w:tcW w:w="1309" w:type="dxa"/>
          </w:tcPr>
          <w:p w14:paraId="2EDEE6B0" w14:textId="05E9F6AB" w:rsidR="00993BDB" w:rsidRPr="00841CA3" w:rsidRDefault="00993BDB" w:rsidP="00993BDB">
            <w:pPr>
              <w:spacing w:before="0" w:after="160" w:line="259" w:lineRule="auto"/>
              <w:cnfStyle w:val="000000000000" w:firstRow="0" w:lastRow="0" w:firstColumn="0" w:lastColumn="0" w:oddVBand="0" w:evenVBand="0" w:oddHBand="0" w:evenHBand="0" w:firstRowFirstColumn="0" w:firstRowLastColumn="0" w:lastRowFirstColumn="0" w:lastRowLastColumn="0"/>
            </w:pPr>
          </w:p>
        </w:tc>
      </w:tr>
    </w:tbl>
    <w:p w14:paraId="3F2A2C10" w14:textId="77777777" w:rsidR="00993BDB" w:rsidRDefault="00993BDB" w:rsidP="00993BDB">
      <w:pPr>
        <w:jc w:val="center"/>
        <w:rPr>
          <w:lang w:val="vi-VN"/>
        </w:rPr>
      </w:pPr>
      <w:bookmarkStart w:id="58" w:name="_Toc460939427"/>
      <w:r>
        <w:t xml:space="preserve">Table </w:t>
      </w:r>
      <w:r w:rsidR="00894860">
        <w:fldChar w:fldCharType="begin"/>
      </w:r>
      <w:r w:rsidR="00894860">
        <w:instrText xml:space="preserve"> STYLEREF 1 \s </w:instrText>
      </w:r>
      <w:r w:rsidR="00894860">
        <w:fldChar w:fldCharType="separate"/>
      </w:r>
      <w:r w:rsidR="00210253">
        <w:rPr>
          <w:noProof/>
        </w:rPr>
        <w:t>2</w:t>
      </w:r>
      <w:r w:rsidR="00894860">
        <w:rPr>
          <w:noProof/>
        </w:rPr>
        <w:fldChar w:fldCharType="end"/>
      </w:r>
      <w:r>
        <w:t>.</w:t>
      </w:r>
      <w:r>
        <w:rPr>
          <w:lang w:val="vi-VN"/>
        </w:rPr>
        <w:t>10.1 Naming Convention</w:t>
      </w:r>
    </w:p>
    <w:p w14:paraId="4FE941B8" w14:textId="77777777" w:rsidR="00993BDB" w:rsidRDefault="00993BDB" w:rsidP="00993BDB">
      <w:pPr>
        <w:jc w:val="center"/>
      </w:pPr>
    </w:p>
    <w:p w14:paraId="428B1CDD" w14:textId="77777777" w:rsidR="00993BDB" w:rsidRDefault="00993BDB" w:rsidP="00993BDB">
      <w:pPr>
        <w:jc w:val="center"/>
      </w:pPr>
    </w:p>
    <w:p w14:paraId="6DDF2F23" w14:textId="77777777" w:rsidR="00993BDB" w:rsidRDefault="00993BDB" w:rsidP="00993BDB">
      <w:pPr>
        <w:jc w:val="center"/>
      </w:pPr>
    </w:p>
    <w:p w14:paraId="26203E4A" w14:textId="77777777" w:rsidR="00993BDB" w:rsidRPr="00A44D89" w:rsidRDefault="00993BDB" w:rsidP="00993BDB">
      <w:pPr>
        <w:pStyle w:val="u3"/>
        <w:numPr>
          <w:ilvl w:val="2"/>
          <w:numId w:val="1"/>
        </w:numPr>
      </w:pPr>
      <w:bookmarkStart w:id="59" w:name="_Toc469436415"/>
      <w:r w:rsidRPr="00A44D89">
        <w:lastRenderedPageBreak/>
        <w:t>Project Infrastructure</w:t>
      </w:r>
      <w:bookmarkEnd w:id="58"/>
      <w:r>
        <w:rPr>
          <w:rFonts w:ascii="MS Mincho" w:eastAsia="MS Mincho" w:hAnsi="MS Mincho" w:hint="eastAsia"/>
        </w:rPr>
        <w:t xml:space="preserve">　</w:t>
      </w:r>
      <w:r w:rsidRPr="001D21D4">
        <w:rPr>
          <w:rFonts w:hint="eastAsia"/>
        </w:rPr>
        <w:t>プロジェクトインフラストラクチャ</w:t>
      </w:r>
      <w:bookmarkEnd w:id="59"/>
    </w:p>
    <w:p w14:paraId="3E025800" w14:textId="77777777" w:rsidR="00993BDB" w:rsidRDefault="00993BDB" w:rsidP="00993BDB">
      <w:pPr>
        <w:jc w:val="both"/>
      </w:pPr>
      <w:r w:rsidRPr="00A44D89">
        <w:t>Below is the list of tools and infrastructure requirements needed for development environment.</w:t>
      </w:r>
    </w:p>
    <w:p w14:paraId="7AF6DDE6" w14:textId="77777777" w:rsidR="00993BDB" w:rsidRPr="00F55951" w:rsidRDefault="00993BDB" w:rsidP="00993BDB">
      <w:pPr>
        <w:pStyle w:val="u4"/>
        <w:numPr>
          <w:ilvl w:val="3"/>
          <w:numId w:val="1"/>
        </w:numPr>
      </w:pPr>
      <w:r>
        <w:t>Software</w:t>
      </w:r>
      <w:r>
        <w:rPr>
          <w:rFonts w:ascii="MS Mincho" w:eastAsia="MS Mincho" w:hAnsi="MS Mincho" w:hint="eastAsia"/>
        </w:rPr>
        <w:t xml:space="preserve">　ソフトウェア</w:t>
      </w:r>
    </w:p>
    <w:tbl>
      <w:tblPr>
        <w:tblStyle w:val="GridTable4-Accent31"/>
        <w:tblW w:w="9158" w:type="dxa"/>
        <w:tblLayout w:type="fixed"/>
        <w:tblLook w:val="0480" w:firstRow="0" w:lastRow="0" w:firstColumn="1" w:lastColumn="0" w:noHBand="0" w:noVBand="1"/>
      </w:tblPr>
      <w:tblGrid>
        <w:gridCol w:w="4320"/>
        <w:gridCol w:w="4838"/>
      </w:tblGrid>
      <w:tr w:rsidR="00993BDB" w:rsidRPr="00932663" w14:paraId="2C259D64" w14:textId="77777777" w:rsidTr="00993BDB">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6BABC1F4"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14:paraId="373CA228" w14:textId="4DB297BF" w:rsidR="00993BDB" w:rsidRPr="00F06B74" w:rsidRDefault="00993BDB" w:rsidP="00993BDB">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Pr>
                <w:rFonts w:asciiTheme="minorHAnsi" w:hAnsiTheme="minorHAnsi" w:cstheme="minorHAnsi"/>
                <w:b/>
              </w:rPr>
              <w:t xml:space="preserve">Node.js </w:t>
            </w:r>
            <w:r w:rsidRPr="00F06B74">
              <w:rPr>
                <w:rFonts w:asciiTheme="minorHAnsi" w:hAnsiTheme="minorHAnsi" w:cstheme="minorHAnsi"/>
                <w:b/>
              </w:rPr>
              <w:t>, HTML, CSS, Javascript</w:t>
            </w:r>
          </w:p>
        </w:tc>
      </w:tr>
      <w:tr w:rsidR="00993BDB" w:rsidRPr="00932663" w14:paraId="031936AF" w14:textId="77777777" w:rsidTr="00993BDB">
        <w:trPr>
          <w:trHeight w:hRule="exact" w:val="562"/>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3A13DC65"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14:paraId="26FAEB14" w14:textId="6177A893"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5D178F5A" w14:textId="77777777" w:rsidTr="00993BDB">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795397EF" w14:textId="77777777" w:rsidR="00993BDB" w:rsidRPr="00F06B74" w:rsidRDefault="00993BDB" w:rsidP="00993BDB">
            <w:pPr>
              <w:pStyle w:val="TableParagraph"/>
              <w:spacing w:line="270" w:lineRule="exact"/>
              <w:rPr>
                <w:rFonts w:asciiTheme="minorHAnsi" w:hAnsiTheme="minorHAnsi" w:cstheme="minorHAnsi"/>
              </w:rPr>
            </w:pPr>
            <w:r w:rsidRPr="00F06B74">
              <w:rPr>
                <w:rFonts w:asciiTheme="minorHAnsi" w:hAnsiTheme="minorHAnsi" w:cstheme="minorHAnsi"/>
              </w:rPr>
              <w:t>Version Control</w:t>
            </w:r>
          </w:p>
        </w:tc>
        <w:tc>
          <w:tcPr>
            <w:tcW w:w="4838" w:type="dxa"/>
            <w:shd w:val="clear" w:color="auto" w:fill="auto"/>
          </w:tcPr>
          <w:p w14:paraId="16F8AD28" w14:textId="77777777" w:rsidR="00993BDB" w:rsidRPr="00F06B74" w:rsidRDefault="00993BDB" w:rsidP="00993BDB">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Github</w:t>
            </w:r>
          </w:p>
        </w:tc>
      </w:tr>
      <w:tr w:rsidR="00993BDB" w:rsidRPr="00932663" w14:paraId="762CAE79" w14:textId="77777777" w:rsidTr="00993BDB">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6BE355E5"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14:paraId="0B63291B" w14:textId="6EB892B8"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1A20D459" w14:textId="77777777" w:rsidTr="00993BDB">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2B2E449B"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14:paraId="290AB079" w14:textId="77777777" w:rsidR="00993BDB" w:rsidRPr="00F06B74" w:rsidRDefault="00993BDB" w:rsidP="00993BDB">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MySQL v5.7, MySQL Workbench v6.3.7</w:t>
            </w:r>
          </w:p>
        </w:tc>
      </w:tr>
      <w:tr w:rsidR="00993BDB" w:rsidRPr="00932663" w14:paraId="71DF271E" w14:textId="77777777" w:rsidTr="00993BDB">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787F0B42"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14:paraId="3CDFD445" w14:textId="3DCFCDF9"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0D429E91" w14:textId="77777777" w:rsidTr="00993BDB">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18EC91C0"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14:paraId="46A0434C" w14:textId="77777777" w:rsidR="00993BDB" w:rsidRPr="00F06B74" w:rsidRDefault="00993BDB" w:rsidP="00993BDB">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Trello, Skype, Facebook, Phone, Email.</w:t>
            </w:r>
          </w:p>
        </w:tc>
      </w:tr>
      <w:tr w:rsidR="00993BDB" w:rsidRPr="00932663" w14:paraId="187B4539" w14:textId="77777777" w:rsidTr="00993BDB">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FC9DFFD"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14:paraId="0EA2D969" w14:textId="609DD25E"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3BA14C54" w14:textId="77777777" w:rsidTr="00993BDB">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4C1B5866"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14:paraId="501B1FD7" w14:textId="77777777" w:rsidR="00993BDB" w:rsidRPr="00F06B74" w:rsidRDefault="00993BDB" w:rsidP="00993BDB">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Project Professional 2013</w:t>
            </w:r>
          </w:p>
        </w:tc>
      </w:tr>
      <w:tr w:rsidR="00993BDB" w:rsidRPr="00932663" w14:paraId="6ADEED02" w14:textId="77777777" w:rsidTr="00993BDB">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35FA0876" w14:textId="77777777"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Web server</w:t>
            </w:r>
          </w:p>
        </w:tc>
        <w:tc>
          <w:tcPr>
            <w:tcW w:w="4838" w:type="dxa"/>
            <w:shd w:val="clear" w:color="auto" w:fill="auto"/>
          </w:tcPr>
          <w:p w14:paraId="54235774" w14:textId="2DC3C3CE" w:rsidR="00993BDB" w:rsidRPr="00F06B74" w:rsidRDefault="00993BDB" w:rsidP="00993BDB">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p>
        </w:tc>
      </w:tr>
      <w:tr w:rsidR="00993BDB" w:rsidRPr="00932663" w14:paraId="4300A21E" w14:textId="77777777" w:rsidTr="00993BDB">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053746D6" w14:textId="77777777" w:rsidR="00993BDB" w:rsidRPr="00F06B74" w:rsidRDefault="00993BDB" w:rsidP="00993BDB">
            <w:pPr>
              <w:pStyle w:val="TableParagraph"/>
              <w:spacing w:line="270" w:lineRule="exact"/>
              <w:rPr>
                <w:rFonts w:asciiTheme="minorHAnsi" w:hAnsiTheme="minorHAnsi" w:cstheme="minorHAnsi"/>
              </w:rPr>
            </w:pPr>
            <w:r w:rsidRPr="00F06B74">
              <w:rPr>
                <w:rFonts w:asciiTheme="minorHAnsi" w:hAnsiTheme="minorHAnsi" w:cstheme="minorHAnsi"/>
              </w:rPr>
              <w:t>Other</w:t>
            </w:r>
          </w:p>
        </w:tc>
        <w:tc>
          <w:tcPr>
            <w:tcW w:w="4838" w:type="dxa"/>
            <w:shd w:val="clear" w:color="auto" w:fill="auto"/>
          </w:tcPr>
          <w:p w14:paraId="34A542CE" w14:textId="77777777" w:rsidR="00993BDB" w:rsidRPr="00F06B74" w:rsidRDefault="00993BDB" w:rsidP="00993BDB">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Office 2013</w:t>
            </w:r>
          </w:p>
        </w:tc>
      </w:tr>
    </w:tbl>
    <w:p w14:paraId="0A58251B" w14:textId="77777777" w:rsidR="00993BDB" w:rsidRPr="00C80597" w:rsidRDefault="00993BDB" w:rsidP="00993BDB">
      <w:pPr>
        <w:pStyle w:val="Chuthich"/>
        <w:jc w:val="center"/>
        <w:rPr>
          <w:i w:val="0"/>
          <w:sz w:val="22"/>
          <w:szCs w:val="22"/>
        </w:rPr>
      </w:pPr>
      <w:r w:rsidRPr="00C80597">
        <w:rPr>
          <w:i w:val="0"/>
          <w:sz w:val="22"/>
          <w:szCs w:val="22"/>
        </w:rPr>
        <w:t xml:space="preserve">Table </w:t>
      </w:r>
      <w:r w:rsidRPr="00C80597">
        <w:rPr>
          <w:i w:val="0"/>
          <w:sz w:val="22"/>
          <w:szCs w:val="22"/>
        </w:rPr>
        <w:fldChar w:fldCharType="begin"/>
      </w:r>
      <w:r w:rsidRPr="00C80597">
        <w:rPr>
          <w:i w:val="0"/>
          <w:sz w:val="22"/>
          <w:szCs w:val="22"/>
        </w:rPr>
        <w:instrText xml:space="preserve"> STYLEREF 1 \s </w:instrText>
      </w:r>
      <w:r w:rsidRPr="00C80597">
        <w:rPr>
          <w:i w:val="0"/>
          <w:sz w:val="22"/>
          <w:szCs w:val="22"/>
        </w:rPr>
        <w:fldChar w:fldCharType="separate"/>
      </w:r>
      <w:r w:rsidR="00210253">
        <w:rPr>
          <w:i w:val="0"/>
          <w:noProof/>
          <w:sz w:val="22"/>
          <w:szCs w:val="22"/>
        </w:rPr>
        <w:t>2</w:t>
      </w:r>
      <w:r w:rsidRPr="00C80597">
        <w:rPr>
          <w:i w:val="0"/>
          <w:sz w:val="22"/>
          <w:szCs w:val="22"/>
        </w:rPr>
        <w:fldChar w:fldCharType="end"/>
      </w:r>
      <w:r w:rsidRPr="00C80597">
        <w:rPr>
          <w:i w:val="0"/>
          <w:sz w:val="22"/>
          <w:szCs w:val="22"/>
        </w:rPr>
        <w:t>.10.2</w:t>
      </w:r>
      <w:r w:rsidRPr="00C80597">
        <w:rPr>
          <w:i w:val="0"/>
          <w:sz w:val="22"/>
          <w:szCs w:val="22"/>
          <w:lang w:val="vi-VN"/>
        </w:rPr>
        <w:t xml:space="preserve"> Tools</w:t>
      </w:r>
    </w:p>
    <w:p w14:paraId="729425DE" w14:textId="77777777" w:rsidR="00993BDB" w:rsidRPr="00A44D89" w:rsidRDefault="00993BDB" w:rsidP="00993BDB">
      <w:pPr>
        <w:pStyle w:val="u4"/>
        <w:numPr>
          <w:ilvl w:val="3"/>
          <w:numId w:val="1"/>
        </w:numPr>
      </w:pPr>
      <w:r w:rsidRPr="00A44D89">
        <w:t>Hardware</w:t>
      </w:r>
      <w:r>
        <w:rPr>
          <w:rFonts w:ascii="MS Mincho" w:eastAsia="MS Mincho" w:hAnsi="MS Mincho" w:hint="eastAsia"/>
        </w:rPr>
        <w:t xml:space="preserve">　ハードウェア</w:t>
      </w:r>
    </w:p>
    <w:p w14:paraId="387DA42B" w14:textId="5F3CBE42" w:rsidR="00993BDB" w:rsidRPr="00A44D89" w:rsidRDefault="00993BDB" w:rsidP="000E7E51">
      <w:pPr>
        <w:pStyle w:val="oancuaDanhsach"/>
        <w:numPr>
          <w:ilvl w:val="0"/>
          <w:numId w:val="30"/>
        </w:numPr>
        <w:jc w:val="both"/>
      </w:pPr>
      <w:r w:rsidRPr="00A44D89">
        <w:t xml:space="preserve">Personal computer for developing and testing with the </w:t>
      </w:r>
      <w:r>
        <w:t>configuration: 16</w:t>
      </w:r>
      <w:r w:rsidRPr="00A44D89">
        <w:t>GB RAM,</w:t>
      </w:r>
      <w:r>
        <w:t xml:space="preserve"> 1TB of hard disk, Intel Core i7</w:t>
      </w:r>
      <w:r w:rsidRPr="003D7CC0">
        <w:t xml:space="preserve"> Processor.</w:t>
      </w:r>
    </w:p>
    <w:p w14:paraId="470FDC76" w14:textId="1B41884C" w:rsidR="00993BDB" w:rsidRPr="00A44D89" w:rsidRDefault="00993BDB" w:rsidP="000E7E51">
      <w:pPr>
        <w:pStyle w:val="oancuaDanhsach"/>
        <w:numPr>
          <w:ilvl w:val="0"/>
          <w:numId w:val="30"/>
        </w:numPr>
        <w:jc w:val="both"/>
      </w:pPr>
      <w:r>
        <w:t>Other computers and phone for testing</w:t>
      </w:r>
      <w:r w:rsidRPr="00A44D89">
        <w:t>.</w:t>
      </w:r>
    </w:p>
    <w:p w14:paraId="468988B6" w14:textId="77777777" w:rsidR="00993BDB" w:rsidRPr="00A44D89" w:rsidRDefault="00993BDB" w:rsidP="000E7E51">
      <w:pPr>
        <w:pStyle w:val="oancuaDanhsach"/>
        <w:numPr>
          <w:ilvl w:val="0"/>
          <w:numId w:val="30"/>
        </w:numPr>
        <w:jc w:val="both"/>
      </w:pPr>
      <w:r w:rsidRPr="00A44D89">
        <w:t>Internet network connec</w:t>
      </w:r>
      <w:r>
        <w:t>tion with minimum speech 512KByte</w:t>
      </w:r>
      <w:r w:rsidRPr="00A44D89">
        <w:t>/s.</w:t>
      </w:r>
    </w:p>
    <w:p w14:paraId="254E92E6" w14:textId="77777777" w:rsidR="00993BDB" w:rsidRPr="00A44D89" w:rsidRDefault="00993BDB" w:rsidP="00993BDB">
      <w:pPr>
        <w:pStyle w:val="u4"/>
        <w:numPr>
          <w:ilvl w:val="3"/>
          <w:numId w:val="1"/>
        </w:numPr>
      </w:pPr>
      <w:r w:rsidRPr="00A44D89">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14:paraId="526640CB" w14:textId="77777777" w:rsidR="00993BDB" w:rsidRPr="00A44D89" w:rsidRDefault="00993BDB" w:rsidP="000E7E51">
      <w:pPr>
        <w:pStyle w:val="oancuaDanhsach"/>
        <w:numPr>
          <w:ilvl w:val="0"/>
          <w:numId w:val="31"/>
        </w:numPr>
        <w:jc w:val="both"/>
      </w:pPr>
      <w:r w:rsidRPr="00A44D89">
        <w:t>Rooms for meeting and working.</w:t>
      </w:r>
    </w:p>
    <w:p w14:paraId="37D09146" w14:textId="77777777" w:rsidR="00993BDB" w:rsidRDefault="00993BDB" w:rsidP="000E7E51">
      <w:pPr>
        <w:pStyle w:val="oancuaDanhsach"/>
        <w:numPr>
          <w:ilvl w:val="0"/>
          <w:numId w:val="31"/>
        </w:numPr>
        <w:jc w:val="both"/>
      </w:pPr>
      <w:r w:rsidRPr="00A44D89">
        <w:t>Internet and mobile phone services for communication.</w:t>
      </w:r>
    </w:p>
    <w:p w14:paraId="576208FD" w14:textId="77777777" w:rsidR="00993BDB" w:rsidRPr="00A44D89" w:rsidRDefault="00993BDB" w:rsidP="00993BDB">
      <w:pPr>
        <w:jc w:val="both"/>
      </w:pPr>
    </w:p>
    <w:p w14:paraId="66FFB497" w14:textId="77777777" w:rsidR="00993BDB" w:rsidRPr="00A44D89" w:rsidRDefault="00993BDB" w:rsidP="00993BDB">
      <w:pPr>
        <w:pStyle w:val="u3"/>
        <w:numPr>
          <w:ilvl w:val="2"/>
          <w:numId w:val="1"/>
        </w:numPr>
      </w:pPr>
      <w:bookmarkStart w:id="60" w:name="_Toc460939428"/>
      <w:bookmarkStart w:id="61" w:name="_Toc469436416"/>
      <w:r w:rsidRPr="00A44D89">
        <w:t>Directory structure</w:t>
      </w:r>
      <w:bookmarkEnd w:id="60"/>
      <w:r>
        <w:rPr>
          <w:rFonts w:ascii="MS Mincho" w:eastAsia="MS Mincho" w:hAnsi="MS Mincho" w:hint="eastAsia"/>
        </w:rPr>
        <w:t xml:space="preserve">　</w:t>
      </w:r>
      <w:r w:rsidRPr="00AD6B2A">
        <w:rPr>
          <w:rFonts w:ascii="MS Mincho" w:eastAsia="MS Mincho" w:hAnsi="MS Mincho" w:hint="eastAsia"/>
        </w:rPr>
        <w:t>ディレクトリ構造</w:t>
      </w:r>
      <w:bookmarkEnd w:id="61"/>
    </w:p>
    <w:tbl>
      <w:tblPr>
        <w:tblStyle w:val="GridTable4-Accent31"/>
        <w:tblW w:w="8995" w:type="dxa"/>
        <w:tblLayout w:type="fixed"/>
        <w:tblLook w:val="04A0" w:firstRow="1" w:lastRow="0" w:firstColumn="1" w:lastColumn="0" w:noHBand="0" w:noVBand="1"/>
      </w:tblPr>
      <w:tblGrid>
        <w:gridCol w:w="1368"/>
        <w:gridCol w:w="2790"/>
        <w:gridCol w:w="4837"/>
      </w:tblGrid>
      <w:tr w:rsidR="00993BDB" w:rsidRPr="00A44D89" w14:paraId="7B4FEBDB" w14:textId="77777777" w:rsidTr="00993BDB">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68" w:type="dxa"/>
          </w:tcPr>
          <w:p w14:paraId="7ABFE728" w14:textId="77777777" w:rsidR="00993BDB" w:rsidRPr="00A44D89" w:rsidRDefault="00993BDB" w:rsidP="00993BDB">
            <w:pPr>
              <w:jc w:val="both"/>
            </w:pPr>
            <w:r w:rsidRPr="00A44D89">
              <w:t>Main folder</w:t>
            </w:r>
          </w:p>
        </w:tc>
        <w:tc>
          <w:tcPr>
            <w:tcW w:w="2790" w:type="dxa"/>
          </w:tcPr>
          <w:p w14:paraId="2F13F5B9" w14:textId="77777777" w:rsidR="00993BDB" w:rsidRPr="00A44D89" w:rsidRDefault="00993BDB" w:rsidP="00993BDB">
            <w:pPr>
              <w:jc w:val="both"/>
              <w:cnfStyle w:val="100000000000" w:firstRow="1" w:lastRow="0" w:firstColumn="0" w:lastColumn="0" w:oddVBand="0" w:evenVBand="0" w:oddHBand="0" w:evenHBand="0" w:firstRowFirstColumn="0" w:firstRowLastColumn="0" w:lastRowFirstColumn="0" w:lastRowLastColumn="0"/>
            </w:pPr>
            <w:r w:rsidRPr="00A44D89">
              <w:t>Sub-folder</w:t>
            </w:r>
          </w:p>
        </w:tc>
        <w:tc>
          <w:tcPr>
            <w:tcW w:w="4837" w:type="dxa"/>
          </w:tcPr>
          <w:p w14:paraId="2BC68E5A" w14:textId="77777777" w:rsidR="00993BDB" w:rsidRPr="00A44D89" w:rsidRDefault="00993BDB" w:rsidP="00993BDB">
            <w:pPr>
              <w:jc w:val="both"/>
              <w:cnfStyle w:val="100000000000" w:firstRow="1" w:lastRow="0" w:firstColumn="0" w:lastColumn="0" w:oddVBand="0" w:evenVBand="0" w:oddHBand="0" w:evenHBand="0" w:firstRowFirstColumn="0" w:firstRowLastColumn="0" w:lastRowFirstColumn="0" w:lastRowLastColumn="0"/>
            </w:pPr>
            <w:r w:rsidRPr="00A44D89">
              <w:t>Purpose</w:t>
            </w:r>
          </w:p>
        </w:tc>
      </w:tr>
      <w:tr w:rsidR="00993BDB" w:rsidRPr="00A44D89" w14:paraId="54FE611D" w14:textId="77777777" w:rsidTr="00993BDB">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4418369B" w14:textId="77777777" w:rsidR="00993BDB" w:rsidRPr="00A44D89" w:rsidRDefault="00993BDB" w:rsidP="00993BDB">
            <w:pPr>
              <w:jc w:val="both"/>
            </w:pPr>
            <w:r w:rsidRPr="00A44D89">
              <w:t>Documents</w:t>
            </w:r>
          </w:p>
        </w:tc>
        <w:tc>
          <w:tcPr>
            <w:tcW w:w="2790" w:type="dxa"/>
          </w:tcPr>
          <w:p w14:paraId="6FF3B07F" w14:textId="04EF927A" w:rsidR="00993BDB" w:rsidRPr="00A44D89" w:rsidRDefault="00993BDB" w:rsidP="00993BDB">
            <w:pPr>
              <w:jc w:val="both"/>
              <w:cnfStyle w:val="000000100000" w:firstRow="0" w:lastRow="0" w:firstColumn="0" w:lastColumn="0" w:oddVBand="0" w:evenVBand="0" w:oddHBand="1" w:evenHBand="0" w:firstRowFirstColumn="0" w:firstRowLastColumn="0" w:lastRowFirstColumn="0" w:lastRowLastColumn="0"/>
            </w:pPr>
          </w:p>
        </w:tc>
        <w:tc>
          <w:tcPr>
            <w:tcW w:w="4837" w:type="dxa"/>
          </w:tcPr>
          <w:p w14:paraId="72C6F052" w14:textId="005CD8A3" w:rsidR="00993BDB" w:rsidRPr="00A44D89" w:rsidRDefault="00993BDB" w:rsidP="00993BDB">
            <w:pPr>
              <w:jc w:val="both"/>
              <w:cnfStyle w:val="000000100000" w:firstRow="0" w:lastRow="0" w:firstColumn="0" w:lastColumn="0" w:oddVBand="0" w:evenVBand="0" w:oddHBand="1" w:evenHBand="0" w:firstRowFirstColumn="0" w:firstRowLastColumn="0" w:lastRowFirstColumn="0" w:lastRowLastColumn="0"/>
            </w:pPr>
          </w:p>
        </w:tc>
      </w:tr>
      <w:tr w:rsidR="00993BDB" w:rsidRPr="00A44D89" w14:paraId="60A01AC2" w14:textId="77777777" w:rsidTr="00993BDB">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3DE081F5" w14:textId="77777777" w:rsidR="00993BDB" w:rsidRPr="00A44D89" w:rsidRDefault="00993BDB" w:rsidP="00993BDB">
            <w:pPr>
              <w:jc w:val="both"/>
            </w:pPr>
          </w:p>
        </w:tc>
        <w:tc>
          <w:tcPr>
            <w:tcW w:w="2790" w:type="dxa"/>
          </w:tcPr>
          <w:p w14:paraId="68E66779" w14:textId="39E8D64B" w:rsidR="00993BDB" w:rsidRPr="00A44D89" w:rsidRDefault="00993BDB" w:rsidP="00993BDB">
            <w:pPr>
              <w:jc w:val="both"/>
              <w:cnfStyle w:val="000000000000" w:firstRow="0" w:lastRow="0" w:firstColumn="0" w:lastColumn="0" w:oddVBand="0" w:evenVBand="0" w:oddHBand="0" w:evenHBand="0" w:firstRowFirstColumn="0" w:firstRowLastColumn="0" w:lastRowFirstColumn="0" w:lastRowLastColumn="0"/>
            </w:pPr>
          </w:p>
        </w:tc>
        <w:tc>
          <w:tcPr>
            <w:tcW w:w="4837" w:type="dxa"/>
          </w:tcPr>
          <w:p w14:paraId="6A1C7422" w14:textId="75D2FAB5" w:rsidR="00993BDB" w:rsidRPr="00A44D89" w:rsidRDefault="00993BDB" w:rsidP="00993BDB">
            <w:pPr>
              <w:jc w:val="both"/>
              <w:cnfStyle w:val="000000000000" w:firstRow="0" w:lastRow="0" w:firstColumn="0" w:lastColumn="0" w:oddVBand="0" w:evenVBand="0" w:oddHBand="0" w:evenHBand="0" w:firstRowFirstColumn="0" w:firstRowLastColumn="0" w:lastRowFirstColumn="0" w:lastRowLastColumn="0"/>
            </w:pPr>
          </w:p>
        </w:tc>
      </w:tr>
    </w:tbl>
    <w:p w14:paraId="2F931C54" w14:textId="5B5F3D9A" w:rsidR="00993BDB" w:rsidRDefault="00993BDB" w:rsidP="00993BDB"/>
    <w:p w14:paraId="2B0C5393" w14:textId="77777777" w:rsidR="00993BDB" w:rsidRDefault="00993BDB" w:rsidP="00993BDB">
      <w:pPr>
        <w:pStyle w:val="u3"/>
        <w:numPr>
          <w:ilvl w:val="2"/>
          <w:numId w:val="1"/>
        </w:numPr>
      </w:pPr>
      <w:bookmarkStart w:id="62" w:name="_Toc460939429"/>
      <w:bookmarkStart w:id="63" w:name="_Toc469436417"/>
      <w:r w:rsidRPr="00A44D89">
        <w:lastRenderedPageBreak/>
        <w:t>Coding convention</w:t>
      </w:r>
      <w:bookmarkEnd w:id="62"/>
      <w:r>
        <w:rPr>
          <w:rFonts w:ascii="MS Mincho" w:eastAsia="MS Mincho" w:hAnsi="MS Mincho" w:hint="eastAsia"/>
        </w:rPr>
        <w:t xml:space="preserve">　コーディング規約</w:t>
      </w:r>
      <w:bookmarkEnd w:id="63"/>
    </w:p>
    <w:p w14:paraId="12EF082B" w14:textId="77777777" w:rsidR="00993BDB" w:rsidRPr="00156192" w:rsidRDefault="00993BDB" w:rsidP="00993BDB">
      <w:r w:rsidRPr="00156192">
        <w:t xml:space="preserve">The following rules follow the standard rule of developing applications using </w:t>
      </w:r>
      <w:r>
        <w:t>PHP</w:t>
      </w:r>
      <w:r w:rsidRPr="00156192">
        <w:t>. It refers to the coding convention on websites:</w:t>
      </w:r>
    </w:p>
    <w:p w14:paraId="1A9361AA" w14:textId="53943D6B" w:rsidR="00993BDB" w:rsidRPr="00365EB1" w:rsidRDefault="00993BDB" w:rsidP="00993BDB"/>
    <w:p w14:paraId="6E1ABFF4" w14:textId="77777777" w:rsidR="00993BDB" w:rsidRDefault="00993BDB" w:rsidP="00993BDB">
      <w:r>
        <w:br w:type="page"/>
      </w:r>
    </w:p>
    <w:p w14:paraId="1342EAC8" w14:textId="77777777" w:rsidR="00993BDB" w:rsidRDefault="00993BDB" w:rsidP="00993BDB">
      <w:pPr>
        <w:pStyle w:val="oancuaDanhsach"/>
      </w:pPr>
    </w:p>
    <w:p w14:paraId="0935A6F1" w14:textId="77777777" w:rsidR="00993BDB" w:rsidRPr="005C45A0" w:rsidRDefault="00993BDB" w:rsidP="00993BDB">
      <w:pPr>
        <w:pStyle w:val="u1"/>
        <w:numPr>
          <w:ilvl w:val="0"/>
          <w:numId w:val="1"/>
        </w:numPr>
      </w:pPr>
      <w:bookmarkStart w:id="64" w:name="_Toc469436418"/>
      <w:r>
        <w:t>SOFTWARE REQUIREMENTS SPECIFICATION</w:t>
      </w:r>
      <w:r w:rsidRPr="00436763">
        <w:rPr>
          <w:rFonts w:hint="eastAsia"/>
        </w:rPr>
        <w:t>ソフトウェア要件仕様</w:t>
      </w:r>
      <w:bookmarkEnd w:id="64"/>
    </w:p>
    <w:p w14:paraId="6A522C70" w14:textId="77777777" w:rsidR="00993BDB" w:rsidRPr="0020332C" w:rsidRDefault="00993BDB" w:rsidP="00993BDB">
      <w:pPr>
        <w:pStyle w:val="u2"/>
        <w:numPr>
          <w:ilvl w:val="1"/>
          <w:numId w:val="1"/>
        </w:numPr>
      </w:pPr>
      <w:bookmarkStart w:id="65" w:name="_Toc521150196"/>
      <w:bookmarkStart w:id="66" w:name="_Toc461526242"/>
      <w:bookmarkStart w:id="67" w:name="_Toc462505862"/>
      <w:bookmarkStart w:id="68" w:name="_Toc469436419"/>
      <w:r w:rsidRPr="005C45A0">
        <w:t>Introduction</w:t>
      </w:r>
      <w:bookmarkEnd w:id="65"/>
      <w:bookmarkEnd w:id="66"/>
      <w:bookmarkEnd w:id="67"/>
      <w:r>
        <w:rPr>
          <w:rFonts w:ascii="MS Mincho" w:eastAsia="MS Mincho" w:hAnsi="MS Mincho" w:hint="eastAsia"/>
        </w:rPr>
        <w:t xml:space="preserve">　はじめに</w:t>
      </w:r>
      <w:bookmarkEnd w:id="68"/>
    </w:p>
    <w:p w14:paraId="6D7FAA10" w14:textId="77777777" w:rsidR="00993BDB" w:rsidRPr="005C45A0" w:rsidRDefault="00993BDB" w:rsidP="00993BDB">
      <w:pPr>
        <w:pStyle w:val="u3"/>
        <w:numPr>
          <w:ilvl w:val="2"/>
          <w:numId w:val="1"/>
        </w:numPr>
      </w:pPr>
      <w:bookmarkStart w:id="69" w:name="_Toc521150197"/>
      <w:bookmarkStart w:id="70" w:name="_Toc461526243"/>
      <w:bookmarkStart w:id="71" w:name="_Toc462505863"/>
      <w:bookmarkStart w:id="72" w:name="_Toc469436420"/>
      <w:r w:rsidRPr="005C45A0">
        <w:t>Purpose</w:t>
      </w:r>
      <w:bookmarkEnd w:id="69"/>
      <w:bookmarkEnd w:id="70"/>
      <w:bookmarkEnd w:id="71"/>
      <w:r>
        <w:rPr>
          <w:rFonts w:ascii="MS Mincho" w:eastAsia="MS Mincho" w:hAnsi="MS Mincho" w:hint="eastAsia"/>
        </w:rPr>
        <w:t xml:space="preserve">　目的</w:t>
      </w:r>
      <w:bookmarkEnd w:id="72"/>
    </w:p>
    <w:p w14:paraId="55AC1ECC" w14:textId="77777777" w:rsidR="00993BDB" w:rsidRPr="005C45A0" w:rsidRDefault="00993BDB" w:rsidP="00993BDB">
      <w:bookmarkStart w:id="73" w:name="_Toc521150198"/>
      <w:r w:rsidRPr="005C45A0">
        <w:t>This document is created as the introduction for project JFS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7266308" w14:textId="77777777" w:rsidR="00993BDB" w:rsidRDefault="00993BDB" w:rsidP="00993BDB">
      <w:pPr>
        <w:pStyle w:val="u3"/>
        <w:numPr>
          <w:ilvl w:val="2"/>
          <w:numId w:val="1"/>
        </w:numPr>
      </w:pPr>
      <w:bookmarkStart w:id="74" w:name="_Toc461526244"/>
      <w:bookmarkStart w:id="75" w:name="_Toc462505864"/>
      <w:bookmarkStart w:id="76" w:name="_Toc469436421"/>
      <w:r w:rsidRPr="005C45A0">
        <w:t>Scope</w:t>
      </w:r>
      <w:bookmarkEnd w:id="73"/>
      <w:bookmarkEnd w:id="74"/>
      <w:bookmarkEnd w:id="75"/>
      <w:r>
        <w:rPr>
          <w:rFonts w:ascii="MS Mincho" w:eastAsia="MS Mincho" w:hAnsi="MS Mincho" w:hint="eastAsia"/>
        </w:rPr>
        <w:t xml:space="preserve">　範囲</w:t>
      </w:r>
      <w:bookmarkEnd w:id="76"/>
    </w:p>
    <w:p w14:paraId="26B20B77" w14:textId="652863D0" w:rsidR="00993BDB" w:rsidRDefault="00305899" w:rsidP="00993BDB">
      <w:pPr>
        <w:pStyle w:val="ThnVnban"/>
      </w:pPr>
      <w:r>
        <w:t>PSM</w:t>
      </w:r>
      <w:r w:rsidR="00993BDB" w:rsidRPr="00B736E1">
        <w:t xml:space="preserve"> is a system that build on web platform to create the connect between </w:t>
      </w:r>
      <w:r>
        <w:t>Photo Studio Manager</w:t>
      </w:r>
      <w:r w:rsidR="00993BDB" w:rsidRPr="00B736E1">
        <w:t xml:space="preserve"> and </w:t>
      </w:r>
      <w:r>
        <w:t xml:space="preserve">Customers </w:t>
      </w:r>
      <w:r w:rsidR="00993BDB" w:rsidRPr="00B736E1">
        <w:t xml:space="preserve">by provide all necessary information that all </w:t>
      </w:r>
      <w:r>
        <w:t xml:space="preserve">Managers </w:t>
      </w:r>
      <w:r w:rsidR="00993BDB" w:rsidRPr="00B736E1">
        <w:t xml:space="preserve">and </w:t>
      </w:r>
      <w:r>
        <w:t>Customers</w:t>
      </w:r>
      <w:r w:rsidR="00993BDB" w:rsidRPr="00B736E1">
        <w:t xml:space="preserve"> need, and help them to find each other in a fastest way. To do this, we build our system a special feature to </w:t>
      </w:r>
      <w:r>
        <w:t>help Manager and Customers keep track od their contract</w:t>
      </w:r>
      <w:r w:rsidR="00993BDB" w:rsidRPr="00B736E1">
        <w:t xml:space="preserve">. </w:t>
      </w:r>
    </w:p>
    <w:p w14:paraId="176E9ABE" w14:textId="77777777" w:rsidR="00993BDB" w:rsidRPr="005C45A0" w:rsidRDefault="00993BDB" w:rsidP="00993BDB">
      <w:pPr>
        <w:pStyle w:val="u3"/>
        <w:numPr>
          <w:ilvl w:val="2"/>
          <w:numId w:val="1"/>
        </w:numPr>
      </w:pPr>
      <w:bookmarkStart w:id="77" w:name="_Toc521150200"/>
      <w:bookmarkStart w:id="78" w:name="_Toc461526246"/>
      <w:bookmarkStart w:id="79" w:name="_Toc462505866"/>
      <w:bookmarkStart w:id="80" w:name="_Toc469436422"/>
      <w:r w:rsidRPr="005C45A0">
        <w:t>References</w:t>
      </w:r>
      <w:bookmarkEnd w:id="77"/>
      <w:bookmarkEnd w:id="78"/>
      <w:bookmarkEnd w:id="79"/>
      <w:r>
        <w:rPr>
          <w:rFonts w:ascii="MS Mincho" w:eastAsia="MS Mincho" w:hAnsi="MS Mincho" w:hint="eastAsia"/>
        </w:rPr>
        <w:t xml:space="preserve">　</w:t>
      </w:r>
      <w:r>
        <w:rPr>
          <w:rFonts w:hint="eastAsia"/>
        </w:rPr>
        <w:t>参照資料</w:t>
      </w:r>
      <w:bookmarkEnd w:id="80"/>
    </w:p>
    <w:tbl>
      <w:tblPr>
        <w:tblStyle w:val="GridTable4-Accent31"/>
        <w:tblW w:w="0" w:type="auto"/>
        <w:tblLook w:val="04A0" w:firstRow="1" w:lastRow="0" w:firstColumn="1" w:lastColumn="0" w:noHBand="0" w:noVBand="1"/>
      </w:tblPr>
      <w:tblGrid>
        <w:gridCol w:w="1085"/>
        <w:gridCol w:w="5030"/>
        <w:gridCol w:w="2875"/>
      </w:tblGrid>
      <w:tr w:rsidR="00993BDB" w:rsidRPr="005C45A0" w14:paraId="16E09C32" w14:textId="77777777" w:rsidTr="00993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09331B95" w14:textId="77777777" w:rsidR="00993BDB" w:rsidRPr="005C45A0" w:rsidRDefault="00993BDB" w:rsidP="00993BDB">
            <w:bookmarkStart w:id="81" w:name="_Toc521150201"/>
            <w:r w:rsidRPr="005C45A0">
              <w:t>No.</w:t>
            </w:r>
          </w:p>
        </w:tc>
        <w:tc>
          <w:tcPr>
            <w:tcW w:w="5030" w:type="dxa"/>
          </w:tcPr>
          <w:p w14:paraId="08B5CB38"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Document</w:t>
            </w:r>
          </w:p>
        </w:tc>
        <w:tc>
          <w:tcPr>
            <w:tcW w:w="2875" w:type="dxa"/>
          </w:tcPr>
          <w:p w14:paraId="4141DDA3"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Source/Web Address</w:t>
            </w:r>
          </w:p>
        </w:tc>
      </w:tr>
      <w:tr w:rsidR="00993BDB" w:rsidRPr="005C45A0" w14:paraId="3227D5E8" w14:textId="77777777" w:rsidTr="00993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1D4E5CF" w14:textId="77777777" w:rsidR="00993BDB" w:rsidRPr="005C45A0" w:rsidRDefault="00993BDB" w:rsidP="00993BDB">
            <w:r w:rsidRPr="005C45A0">
              <w:t>1</w:t>
            </w:r>
          </w:p>
        </w:tc>
        <w:tc>
          <w:tcPr>
            <w:tcW w:w="5030" w:type="dxa"/>
          </w:tcPr>
          <w:p w14:paraId="1F810028"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System Requirements Specification Template</w:t>
            </w:r>
          </w:p>
        </w:tc>
        <w:tc>
          <w:tcPr>
            <w:tcW w:w="2875" w:type="dxa"/>
          </w:tcPr>
          <w:p w14:paraId="32EFBCB9"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FPT Software Cop.</w:t>
            </w:r>
          </w:p>
        </w:tc>
      </w:tr>
    </w:tbl>
    <w:p w14:paraId="3D45F0CF" w14:textId="77777777" w:rsidR="00993BDB" w:rsidRDefault="00993BDB" w:rsidP="00993BDB">
      <w:pPr>
        <w:pStyle w:val="KhngDncch"/>
      </w:pPr>
      <w:bookmarkStart w:id="82" w:name="_Toc461526247"/>
      <w:bookmarkStart w:id="83" w:name="_Toc462505867"/>
    </w:p>
    <w:p w14:paraId="3F3412A3" w14:textId="77777777" w:rsidR="00993BDB" w:rsidRPr="005C45A0" w:rsidRDefault="00993BDB" w:rsidP="00993BDB">
      <w:pPr>
        <w:pStyle w:val="u3"/>
        <w:numPr>
          <w:ilvl w:val="2"/>
          <w:numId w:val="1"/>
        </w:numPr>
      </w:pPr>
      <w:bookmarkStart w:id="84" w:name="_Toc469436423"/>
      <w:r w:rsidRPr="005C45A0">
        <w:t>Overview</w:t>
      </w:r>
      <w:bookmarkEnd w:id="81"/>
      <w:bookmarkEnd w:id="82"/>
      <w:bookmarkEnd w:id="83"/>
      <w:r>
        <w:rPr>
          <w:rFonts w:ascii="MS Mincho" w:eastAsia="MS Mincho" w:hAnsi="MS Mincho" w:hint="eastAsia"/>
        </w:rPr>
        <w:t xml:space="preserve">　</w:t>
      </w:r>
      <w:r>
        <w:rPr>
          <w:rFonts w:hint="eastAsia"/>
        </w:rPr>
        <w:t>概要</w:t>
      </w:r>
      <w:bookmarkEnd w:id="84"/>
    </w:p>
    <w:p w14:paraId="4BBBBE19" w14:textId="77777777" w:rsidR="00993BDB" w:rsidRPr="005C45A0" w:rsidRDefault="00993BDB" w:rsidP="00993BDB">
      <w:pPr>
        <w:rPr>
          <w:rStyle w:val="Nhnmanh"/>
          <w:i w:val="0"/>
        </w:rPr>
      </w:pPr>
      <w:r w:rsidRPr="005C45A0">
        <w:rPr>
          <w:rStyle w:val="Nhnmanh"/>
        </w:rPr>
        <w:t>The rest of this document contains 4 sections:</w:t>
      </w:r>
    </w:p>
    <w:p w14:paraId="7C789879" w14:textId="77777777" w:rsidR="00993BDB" w:rsidRPr="005C45A0" w:rsidRDefault="00993BDB" w:rsidP="000E7E51">
      <w:pPr>
        <w:pStyle w:val="oancuaDanhsach"/>
        <w:numPr>
          <w:ilvl w:val="0"/>
          <w:numId w:val="42"/>
        </w:numPr>
        <w:rPr>
          <w:rStyle w:val="Nhnmanh"/>
          <w:rFonts w:cs="Tahoma"/>
          <w:i w:val="0"/>
        </w:rPr>
      </w:pPr>
      <w:r w:rsidRPr="005F15DE">
        <w:rPr>
          <w:rStyle w:val="Nhnmanh"/>
          <w:rFonts w:cs="Tahoma"/>
          <w:b/>
        </w:rPr>
        <w:t>Introduction</w:t>
      </w:r>
      <w:r w:rsidRPr="005C45A0">
        <w:rPr>
          <w:rStyle w:val="Nhnmanh"/>
          <w:rFonts w:cs="Tahoma"/>
        </w:rPr>
        <w:t>: provides an overview of this document. It includes the purpose, scope, definitions, acronyms, abbreviations, references, and overview.</w:t>
      </w:r>
    </w:p>
    <w:p w14:paraId="397E6087" w14:textId="77777777" w:rsidR="00993BDB" w:rsidRPr="005C45A0" w:rsidRDefault="00993BDB" w:rsidP="000E7E51">
      <w:pPr>
        <w:pStyle w:val="oancuaDanhsach"/>
        <w:numPr>
          <w:ilvl w:val="0"/>
          <w:numId w:val="42"/>
        </w:numPr>
        <w:rPr>
          <w:rStyle w:val="Nhnmanh"/>
          <w:rFonts w:cs="Tahoma"/>
          <w:i w:val="0"/>
        </w:rPr>
      </w:pPr>
      <w:r w:rsidRPr="005F15DE">
        <w:rPr>
          <w:rStyle w:val="Nhnmanh"/>
          <w:rFonts w:cs="Tahoma"/>
          <w:b/>
        </w:rPr>
        <w:t>Overall Description</w:t>
      </w:r>
      <w:r w:rsidRPr="005C45A0">
        <w:rPr>
          <w:rStyle w:val="Nhnmanh"/>
          <w:rFonts w:cs="Tahoma"/>
        </w:rPr>
        <w:t>: describes the general factors that affect to the product and their requirements.</w:t>
      </w:r>
    </w:p>
    <w:p w14:paraId="4049FD93" w14:textId="77777777" w:rsidR="00993BDB" w:rsidRPr="005C45A0" w:rsidRDefault="00993BDB" w:rsidP="000E7E51">
      <w:pPr>
        <w:pStyle w:val="oancuaDanhsach"/>
        <w:numPr>
          <w:ilvl w:val="0"/>
          <w:numId w:val="42"/>
        </w:numPr>
        <w:rPr>
          <w:rStyle w:val="Nhnmanh"/>
          <w:rFonts w:cs="Tahoma"/>
          <w:i w:val="0"/>
        </w:rPr>
      </w:pPr>
      <w:r w:rsidRPr="005F15DE">
        <w:rPr>
          <w:rStyle w:val="Nhnmanh"/>
          <w:rFonts w:cs="Tahoma"/>
          <w:b/>
        </w:rPr>
        <w:t>Specific Requirement</w:t>
      </w:r>
      <w:r w:rsidRPr="005C45A0">
        <w:rPr>
          <w:rStyle w:val="Nhnmanh"/>
          <w:rFonts w:cs="Tahoma"/>
        </w:rPr>
        <w:t>: Contains all requirements to a level of detail sufficient to help designers and testers satisfy those requirements.</w:t>
      </w:r>
    </w:p>
    <w:p w14:paraId="6FCB3308" w14:textId="7634CAF2" w:rsidR="00993BDB" w:rsidRPr="00305899" w:rsidRDefault="00993BDB" w:rsidP="000E7E51">
      <w:pPr>
        <w:pStyle w:val="oancuaDanhsach"/>
        <w:numPr>
          <w:ilvl w:val="0"/>
          <w:numId w:val="42"/>
        </w:numPr>
        <w:rPr>
          <w:rFonts w:cs="Tahoma"/>
          <w:iCs/>
        </w:rPr>
      </w:pPr>
      <w:r w:rsidRPr="005F15DE">
        <w:rPr>
          <w:rStyle w:val="Nhnmanh"/>
          <w:rFonts w:cs="Tahoma"/>
          <w:b/>
        </w:rPr>
        <w:t>Supporting Information</w:t>
      </w:r>
      <w:r w:rsidRPr="005C45A0">
        <w:rPr>
          <w:rStyle w:val="Nhnmanh"/>
          <w:rFonts w:cs="Tahoma"/>
        </w:rPr>
        <w:t>: Provide some other reference information that can help people understand easier.</w:t>
      </w:r>
    </w:p>
    <w:p w14:paraId="3C961FDF" w14:textId="6678505D" w:rsidR="00305899" w:rsidRDefault="00305899" w:rsidP="00305899">
      <w:pPr>
        <w:pStyle w:val="u2"/>
        <w:numPr>
          <w:ilvl w:val="1"/>
          <w:numId w:val="1"/>
        </w:numPr>
        <w:rPr>
          <w:rFonts w:eastAsia="MS Mincho"/>
        </w:rPr>
      </w:pPr>
      <w:bookmarkStart w:id="85" w:name="_Toc461526248"/>
      <w:bookmarkStart w:id="86" w:name="_Toc462505868"/>
      <w:bookmarkStart w:id="87" w:name="_Toc469436424"/>
      <w:r w:rsidRPr="005C45A0">
        <w:t>Overall Description</w:t>
      </w:r>
      <w:bookmarkEnd w:id="85"/>
      <w:bookmarkEnd w:id="86"/>
      <w:r>
        <w:rPr>
          <w:rFonts w:ascii="MS Mincho" w:eastAsia="MS Mincho" w:hAnsi="MS Mincho" w:hint="eastAsia"/>
        </w:rPr>
        <w:t xml:space="preserve">　</w:t>
      </w:r>
      <w:r>
        <w:rPr>
          <w:rFonts w:hint="eastAsia"/>
        </w:rPr>
        <w:t>概要説明</w:t>
      </w:r>
      <w:bookmarkEnd w:id="87"/>
    </w:p>
    <w:p w14:paraId="30AFEA1C" w14:textId="77777777" w:rsidR="00305899" w:rsidRPr="00305899" w:rsidRDefault="00305899" w:rsidP="00305899"/>
    <w:p w14:paraId="32E19BE8" w14:textId="643CC5C8" w:rsidR="00305899" w:rsidRDefault="00305899" w:rsidP="00993BDB">
      <w:pPr>
        <w:rPr>
          <w:noProof/>
        </w:rPr>
      </w:pPr>
      <w:r>
        <w:rPr>
          <w:noProof/>
        </w:rPr>
        <w:lastRenderedPageBreak/>
        <w:t xml:space="preserve">                               </w:t>
      </w:r>
      <w:r w:rsidR="002A2EAC">
        <w:rPr>
          <w:noProof/>
          <w:lang w:eastAsia="en-US"/>
        </w:rPr>
        <w:drawing>
          <wp:inline distT="0" distB="0" distL="0" distR="0" wp14:anchorId="0A7C6572" wp14:editId="48E77D74">
            <wp:extent cx="5716270" cy="221297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Lv.0.png"/>
                    <pic:cNvPicPr/>
                  </pic:nvPicPr>
                  <pic:blipFill>
                    <a:blip r:embed="rId12"/>
                    <a:stretch>
                      <a:fillRect/>
                    </a:stretch>
                  </pic:blipFill>
                  <pic:spPr>
                    <a:xfrm>
                      <a:off x="0" y="0"/>
                      <a:ext cx="5716270" cy="2212975"/>
                    </a:xfrm>
                    <a:prstGeom prst="rect">
                      <a:avLst/>
                    </a:prstGeom>
                  </pic:spPr>
                </pic:pic>
              </a:graphicData>
            </a:graphic>
          </wp:inline>
        </w:drawing>
      </w:r>
    </w:p>
    <w:p w14:paraId="651E4D96" w14:textId="51D76C52" w:rsidR="008D2455" w:rsidRDefault="008D2455" w:rsidP="00993BDB">
      <w:pPr>
        <w:rPr>
          <w:noProof/>
        </w:rPr>
      </w:pPr>
    </w:p>
    <w:p w14:paraId="64CA4F56" w14:textId="059D0BD2" w:rsidR="008D2455" w:rsidRDefault="008D2455" w:rsidP="008D2455">
      <w:pPr>
        <w:pStyle w:val="Chuthich"/>
        <w:jc w:val="center"/>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210253">
        <w:rPr>
          <w:i w:val="0"/>
          <w:noProof/>
          <w:color w:val="auto"/>
          <w:sz w:val="22"/>
          <w:szCs w:val="22"/>
        </w:rPr>
        <w:t>3</w:t>
      </w:r>
      <w:r w:rsidRPr="00C80597">
        <w:rPr>
          <w:i w:val="0"/>
          <w:color w:val="auto"/>
          <w:sz w:val="22"/>
          <w:szCs w:val="22"/>
        </w:rPr>
        <w:fldChar w:fldCharType="end"/>
      </w:r>
      <w:r>
        <w:rPr>
          <w:i w:val="0"/>
          <w:color w:val="auto"/>
          <w:sz w:val="22"/>
          <w:szCs w:val="22"/>
        </w:rPr>
        <w:t>.</w:t>
      </w:r>
      <w:r w:rsidRPr="00C80597">
        <w:rPr>
          <w:i w:val="0"/>
          <w:color w:val="auto"/>
          <w:sz w:val="22"/>
          <w:szCs w:val="22"/>
        </w:rPr>
        <w:t>2</w:t>
      </w:r>
      <w:r w:rsidR="002A2EAC">
        <w:rPr>
          <w:i w:val="0"/>
          <w:color w:val="auto"/>
          <w:sz w:val="22"/>
          <w:szCs w:val="22"/>
        </w:rPr>
        <w:t>.1 :</w:t>
      </w:r>
      <w:r w:rsidRPr="00DE276A">
        <w:rPr>
          <w:i w:val="0"/>
          <w:color w:val="auto"/>
          <w:sz w:val="22"/>
          <w:szCs w:val="22"/>
        </w:rPr>
        <w:t xml:space="preserve">Use Case of </w:t>
      </w:r>
      <w:r>
        <w:rPr>
          <w:i w:val="0"/>
          <w:color w:val="auto"/>
          <w:sz w:val="22"/>
          <w:szCs w:val="22"/>
        </w:rPr>
        <w:t>PSM</w:t>
      </w:r>
      <w:r w:rsidR="002A2EAC">
        <w:rPr>
          <w:i w:val="0"/>
          <w:color w:val="auto"/>
          <w:sz w:val="22"/>
          <w:szCs w:val="22"/>
        </w:rPr>
        <w:t xml:space="preserve"> Lv.0</w:t>
      </w:r>
    </w:p>
    <w:p w14:paraId="779005B5" w14:textId="2FCBE06C" w:rsidR="002A2EAC" w:rsidRDefault="002A2EAC" w:rsidP="002A2EAC">
      <w:r>
        <w:lastRenderedPageBreak/>
        <w:tab/>
      </w:r>
      <w:r>
        <w:tab/>
      </w:r>
      <w:r>
        <w:rPr>
          <w:noProof/>
          <w:lang w:eastAsia="en-US"/>
        </w:rPr>
        <w:drawing>
          <wp:inline distT="0" distB="0" distL="0" distR="0" wp14:anchorId="07576F7A" wp14:editId="543CBD63">
            <wp:extent cx="4379595" cy="8230870"/>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sic Use Case Diagram Lv.2.png"/>
                    <pic:cNvPicPr/>
                  </pic:nvPicPr>
                  <pic:blipFill>
                    <a:blip r:embed="rId13"/>
                    <a:stretch>
                      <a:fillRect/>
                    </a:stretch>
                  </pic:blipFill>
                  <pic:spPr>
                    <a:xfrm>
                      <a:off x="0" y="0"/>
                      <a:ext cx="4379595" cy="8230870"/>
                    </a:xfrm>
                    <a:prstGeom prst="rect">
                      <a:avLst/>
                    </a:prstGeom>
                  </pic:spPr>
                </pic:pic>
              </a:graphicData>
            </a:graphic>
          </wp:inline>
        </w:drawing>
      </w:r>
    </w:p>
    <w:p w14:paraId="67118A44" w14:textId="7739E327" w:rsidR="002A2EAC" w:rsidRDefault="002A2EAC" w:rsidP="002A2EAC">
      <w:pPr>
        <w:pStyle w:val="Chuthich"/>
        <w:jc w:val="center"/>
        <w:rPr>
          <w:i w:val="0"/>
          <w:color w:val="auto"/>
          <w:sz w:val="22"/>
          <w:szCs w:val="22"/>
        </w:rPr>
      </w:pPr>
      <w:r w:rsidRPr="00C80597">
        <w:rPr>
          <w:i w:val="0"/>
          <w:color w:val="auto"/>
          <w:sz w:val="22"/>
          <w:szCs w:val="22"/>
        </w:rPr>
        <w:lastRenderedPageBreak/>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210253">
        <w:rPr>
          <w:i w:val="0"/>
          <w:noProof/>
          <w:color w:val="auto"/>
          <w:sz w:val="22"/>
          <w:szCs w:val="22"/>
        </w:rPr>
        <w:t>3</w:t>
      </w:r>
      <w:r w:rsidRPr="00C80597">
        <w:rPr>
          <w:i w:val="0"/>
          <w:color w:val="auto"/>
          <w:sz w:val="22"/>
          <w:szCs w:val="22"/>
        </w:rPr>
        <w:fldChar w:fldCharType="end"/>
      </w:r>
      <w:r>
        <w:rPr>
          <w:i w:val="0"/>
          <w:color w:val="auto"/>
          <w:sz w:val="22"/>
          <w:szCs w:val="22"/>
        </w:rPr>
        <w:t>.</w:t>
      </w:r>
      <w:r w:rsidRPr="00C80597">
        <w:rPr>
          <w:i w:val="0"/>
          <w:color w:val="auto"/>
          <w:sz w:val="22"/>
          <w:szCs w:val="22"/>
        </w:rPr>
        <w:t>2</w:t>
      </w:r>
      <w:r>
        <w:rPr>
          <w:i w:val="0"/>
          <w:color w:val="auto"/>
          <w:sz w:val="22"/>
          <w:szCs w:val="22"/>
        </w:rPr>
        <w:t xml:space="preserve">.1: List Of </w:t>
      </w:r>
      <w:r w:rsidRPr="00DE276A">
        <w:rPr>
          <w:i w:val="0"/>
          <w:color w:val="auto"/>
          <w:sz w:val="22"/>
          <w:szCs w:val="22"/>
        </w:rPr>
        <w:t xml:space="preserve">Use Case of </w:t>
      </w:r>
      <w:r>
        <w:rPr>
          <w:i w:val="0"/>
          <w:color w:val="auto"/>
          <w:sz w:val="22"/>
          <w:szCs w:val="22"/>
        </w:rPr>
        <w:t>PSM</w:t>
      </w:r>
    </w:p>
    <w:p w14:paraId="3B6D6195" w14:textId="73C91E06" w:rsidR="002A2EAC" w:rsidRPr="002A2EAC" w:rsidRDefault="002A2EAC" w:rsidP="002A2EAC"/>
    <w:p w14:paraId="3485DE26" w14:textId="0D0FDF7E" w:rsidR="00EC5585" w:rsidRPr="005C45A0" w:rsidRDefault="00EC5585" w:rsidP="00EC5585">
      <w:pPr>
        <w:pStyle w:val="u2"/>
        <w:numPr>
          <w:ilvl w:val="1"/>
          <w:numId w:val="1"/>
        </w:numPr>
      </w:pPr>
      <w:bookmarkStart w:id="88" w:name="_Toc461526252"/>
      <w:bookmarkStart w:id="89" w:name="_Toc462505871"/>
      <w:bookmarkStart w:id="90" w:name="_Toc469436430"/>
      <w:r w:rsidRPr="005C45A0">
        <w:t>Entity Relation Model</w:t>
      </w:r>
      <w:bookmarkEnd w:id="88"/>
      <w:bookmarkEnd w:id="89"/>
      <w:r w:rsidRPr="007F19CE">
        <w:rPr>
          <w:rFonts w:hint="eastAsia"/>
        </w:rPr>
        <w:t>エンティティ関係モデル</w:t>
      </w:r>
      <w:bookmarkEnd w:id="90"/>
    </w:p>
    <w:p w14:paraId="590D92CA" w14:textId="7164EBDF" w:rsidR="00E85904" w:rsidRDefault="00EC5585" w:rsidP="00312AD4">
      <w:pPr>
        <w:pStyle w:val="u3"/>
        <w:numPr>
          <w:ilvl w:val="2"/>
          <w:numId w:val="1"/>
        </w:numPr>
        <w:rPr>
          <w:rFonts w:eastAsia="MS Mincho"/>
        </w:rPr>
      </w:pPr>
      <w:bookmarkStart w:id="91" w:name="_Toc469436431"/>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91"/>
    </w:p>
    <w:p w14:paraId="47B9CAD1" w14:textId="77777777" w:rsidR="00CF4AC2" w:rsidRPr="00CF4AC2" w:rsidRDefault="00CF4AC2" w:rsidP="00CF4AC2"/>
    <w:p w14:paraId="1BBC9894" w14:textId="1B66BCD8" w:rsidR="00B11B36" w:rsidRDefault="00CF4AC2" w:rsidP="00CF4AC2">
      <w:pPr>
        <w:keepNext/>
      </w:pPr>
      <w:r>
        <w:rPr>
          <w:noProof/>
          <w:lang w:eastAsia="en-US"/>
        </w:rPr>
        <w:drawing>
          <wp:inline distT="0" distB="0" distL="0" distR="0" wp14:anchorId="7C88A82B" wp14:editId="15BE94F8">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14"/>
                    <a:stretch>
                      <a:fillRect/>
                    </a:stretch>
                  </pic:blipFill>
                  <pic:spPr>
                    <a:xfrm>
                      <a:off x="0" y="0"/>
                      <a:ext cx="5716270" cy="2877185"/>
                    </a:xfrm>
                    <a:prstGeom prst="rect">
                      <a:avLst/>
                    </a:prstGeom>
                  </pic:spPr>
                </pic:pic>
              </a:graphicData>
            </a:graphic>
          </wp:inline>
        </w:drawing>
      </w:r>
    </w:p>
    <w:p w14:paraId="4F675EEB" w14:textId="77777777" w:rsidR="00CF4AC2" w:rsidRDefault="00CF4AC2" w:rsidP="00CF4AC2">
      <w:pPr>
        <w:keepNext/>
      </w:pPr>
    </w:p>
    <w:p w14:paraId="7F549059" w14:textId="77777777" w:rsidR="00EC5585" w:rsidRPr="00F64778" w:rsidRDefault="00EC5585" w:rsidP="00EC5585">
      <w:pPr>
        <w:pStyle w:val="Chuthich"/>
        <w:jc w:val="center"/>
        <w:rPr>
          <w:rFonts w:cs="Times New Roman"/>
          <w:i w:val="0"/>
          <w:color w:val="auto"/>
          <w:sz w:val="22"/>
          <w:szCs w:val="22"/>
        </w:rPr>
      </w:pPr>
      <w:r w:rsidRPr="00EE3BC5">
        <w:rPr>
          <w:i w:val="0"/>
          <w:color w:val="auto"/>
          <w:sz w:val="22"/>
          <w:szCs w:val="22"/>
        </w:rPr>
        <w:t xml:space="preserve">Figure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14:paraId="6A32A09D" w14:textId="1974D9F6" w:rsidR="00EC5585" w:rsidRPr="006936CE" w:rsidRDefault="00135BA8" w:rsidP="00EC5585">
      <w:pPr>
        <w:pStyle w:val="u4"/>
        <w:numPr>
          <w:ilvl w:val="3"/>
          <w:numId w:val="1"/>
        </w:numPr>
      </w:pPr>
      <w:bookmarkStart w:id="92" w:name="_Hlk509264979"/>
      <w:r>
        <w:t>User(Manager)</w:t>
      </w:r>
    </w:p>
    <w:tbl>
      <w:tblPr>
        <w:tblStyle w:val="GridTable4-Accent31"/>
        <w:tblW w:w="8251" w:type="dxa"/>
        <w:tblLayout w:type="fixed"/>
        <w:tblLook w:val="0620" w:firstRow="1" w:lastRow="0" w:firstColumn="0" w:lastColumn="0" w:noHBand="1" w:noVBand="1"/>
      </w:tblPr>
      <w:tblGrid>
        <w:gridCol w:w="738"/>
        <w:gridCol w:w="1890"/>
        <w:gridCol w:w="1530"/>
        <w:gridCol w:w="1440"/>
        <w:gridCol w:w="2653"/>
      </w:tblGrid>
      <w:tr w:rsidR="00EC5585" w:rsidRPr="006936CE" w14:paraId="6B4CC7B8"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334891A9"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0208C615"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25A3C442"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16ACED66"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31C2F3C"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135BA8" w:rsidRPr="006936CE" w14:paraId="60B3080A" w14:textId="77777777" w:rsidTr="00D759AD">
        <w:trPr>
          <w:trHeight w:val="512"/>
        </w:trPr>
        <w:tc>
          <w:tcPr>
            <w:tcW w:w="738" w:type="dxa"/>
          </w:tcPr>
          <w:p w14:paraId="7B96BD27" w14:textId="29FECC6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14:paraId="60E373E2" w14:textId="54B9EABD" w:rsidR="00135BA8" w:rsidRPr="006936CE" w:rsidRDefault="00135BA8" w:rsidP="00135BA8">
            <w:pPr>
              <w:framePr w:hSpace="180" w:wrap="around" w:vAnchor="text" w:hAnchor="text" w:xAlign="center" w:y="1"/>
              <w:spacing w:after="120"/>
              <w:suppressOverlap/>
              <w:rPr>
                <w:rFonts w:cs="Times New Roman"/>
              </w:rPr>
            </w:pPr>
            <w:r>
              <w:rPr>
                <w:rFonts w:cs="Times New Roman"/>
              </w:rPr>
              <w:t>User_ID</w:t>
            </w:r>
          </w:p>
        </w:tc>
        <w:tc>
          <w:tcPr>
            <w:tcW w:w="1530" w:type="dxa"/>
          </w:tcPr>
          <w:p w14:paraId="10E1828A" w14:textId="746BA9C1"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3659AF04" w14:textId="2BD0F76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99BFFDA" w14:textId="7FA822D1"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135BA8" w:rsidRPr="006936CE" w14:paraId="5AE9BF3F" w14:textId="77777777" w:rsidTr="00D759AD">
        <w:tc>
          <w:tcPr>
            <w:tcW w:w="738" w:type="dxa"/>
          </w:tcPr>
          <w:p w14:paraId="4F484A2A" w14:textId="46B6B3B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14:paraId="235201A1" w14:textId="5A27B0AF" w:rsidR="00135BA8" w:rsidRPr="006936CE" w:rsidRDefault="00135BA8" w:rsidP="00135BA8">
            <w:pPr>
              <w:framePr w:hSpace="180" w:wrap="around" w:vAnchor="text" w:hAnchor="text" w:xAlign="center" w:y="1"/>
              <w:spacing w:after="120"/>
              <w:suppressOverlap/>
              <w:rPr>
                <w:rFonts w:cs="Times New Roman"/>
              </w:rPr>
            </w:pPr>
            <w:r>
              <w:rPr>
                <w:rFonts w:cs="Times New Roman"/>
              </w:rPr>
              <w:t>Studio_ID</w:t>
            </w:r>
          </w:p>
        </w:tc>
        <w:tc>
          <w:tcPr>
            <w:tcW w:w="1530" w:type="dxa"/>
          </w:tcPr>
          <w:p w14:paraId="1C154532" w14:textId="2F8F594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14:paraId="770C627B" w14:textId="68C10AF0"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12B084A" w14:textId="75E7D80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135BA8" w:rsidRPr="006936CE" w14:paraId="194D4DF3" w14:textId="77777777" w:rsidTr="00D759AD">
        <w:trPr>
          <w:trHeight w:val="400"/>
        </w:trPr>
        <w:tc>
          <w:tcPr>
            <w:tcW w:w="738" w:type="dxa"/>
          </w:tcPr>
          <w:p w14:paraId="545AAED9" w14:textId="5F3AE77E"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14:paraId="35F2A84E" w14:textId="48CFA8D5" w:rsidR="00135BA8" w:rsidRPr="006936CE" w:rsidRDefault="00135BA8" w:rsidP="00135BA8">
            <w:pPr>
              <w:framePr w:hSpace="180" w:wrap="around" w:vAnchor="text" w:hAnchor="text" w:xAlign="center" w:y="1"/>
              <w:spacing w:after="120"/>
              <w:suppressOverlap/>
              <w:rPr>
                <w:rFonts w:cs="Times New Roman"/>
              </w:rPr>
            </w:pPr>
            <w:r>
              <w:rPr>
                <w:rFonts w:cs="Times New Roman"/>
              </w:rPr>
              <w:t>User_Role</w:t>
            </w:r>
          </w:p>
        </w:tc>
        <w:tc>
          <w:tcPr>
            <w:tcW w:w="1530" w:type="dxa"/>
          </w:tcPr>
          <w:p w14:paraId="392F7A46" w14:textId="72AC6360"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6D72A346" w14:textId="2C3D300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61EE9815" w14:textId="6EB517BB" w:rsidR="00135BA8" w:rsidRPr="006936CE" w:rsidRDefault="00186785" w:rsidP="00186785">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w:t>
            </w:r>
            <w:r w:rsidR="00135BA8">
              <w:rPr>
                <w:rFonts w:asciiTheme="minorHAnsi" w:hAnsiTheme="minorHAnsi"/>
                <w:i w:val="0"/>
                <w:color w:val="auto"/>
              </w:rPr>
              <w:t xml:space="preserve">’s </w:t>
            </w:r>
            <w:r>
              <w:rPr>
                <w:rFonts w:asciiTheme="minorHAnsi" w:hAnsiTheme="minorHAnsi"/>
                <w:i w:val="0"/>
                <w:color w:val="auto"/>
              </w:rPr>
              <w:t>role</w:t>
            </w:r>
          </w:p>
        </w:tc>
      </w:tr>
      <w:tr w:rsidR="00135BA8" w:rsidRPr="006936CE" w14:paraId="0F18214E" w14:textId="77777777" w:rsidTr="00D759AD">
        <w:trPr>
          <w:trHeight w:val="400"/>
        </w:trPr>
        <w:tc>
          <w:tcPr>
            <w:tcW w:w="738" w:type="dxa"/>
          </w:tcPr>
          <w:p w14:paraId="45B42178" w14:textId="4BF4ED7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14:paraId="2A74C94B" w14:textId="337A6BF6" w:rsidR="00135BA8" w:rsidRPr="006936CE" w:rsidRDefault="00135BA8" w:rsidP="00135BA8">
            <w:pPr>
              <w:framePr w:hSpace="180" w:wrap="around" w:vAnchor="text" w:hAnchor="text" w:xAlign="center" w:y="1"/>
              <w:spacing w:after="120"/>
              <w:suppressOverlap/>
              <w:rPr>
                <w:rFonts w:cs="Times New Roman"/>
              </w:rPr>
            </w:pPr>
            <w:r>
              <w:rPr>
                <w:rFonts w:cs="Times New Roman"/>
              </w:rPr>
              <w:t>User_Password</w:t>
            </w:r>
          </w:p>
        </w:tc>
        <w:tc>
          <w:tcPr>
            <w:tcW w:w="1530" w:type="dxa"/>
          </w:tcPr>
          <w:p w14:paraId="5D5B0DC6" w14:textId="7E6E20CB"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092C425E" w14:textId="5D43C2C8"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01FAD709" w14:textId="17CB4700" w:rsidR="00135BA8" w:rsidRPr="006936CE"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14:paraId="275AA869" w14:textId="3602E28C" w:rsidR="00EC5585" w:rsidRPr="00546413" w:rsidRDefault="00EC5585" w:rsidP="00EC5585">
      <w:pPr>
        <w:pStyle w:val="Chuthich"/>
        <w:framePr w:hSpace="180" w:wrap="around" w:vAnchor="text" w:hAnchor="text" w:xAlign="center" w:y="1"/>
        <w:suppressOverlap/>
        <w:jc w:val="center"/>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sidRPr="00EE3BC5">
        <w:rPr>
          <w:i w:val="0"/>
          <w:color w:val="auto"/>
          <w:sz w:val="22"/>
          <w:szCs w:val="22"/>
        </w:rPr>
        <w:t>.4.1.1</w:t>
      </w:r>
      <w:r w:rsidRPr="00546413">
        <w:rPr>
          <w:b/>
          <w:i w:val="0"/>
          <w:color w:val="auto"/>
          <w:sz w:val="22"/>
          <w:szCs w:val="22"/>
        </w:rPr>
        <w:t xml:space="preserve">: </w:t>
      </w:r>
      <w:r w:rsidR="00135BA8">
        <w:rPr>
          <w:i w:val="0"/>
          <w:color w:val="auto"/>
          <w:sz w:val="22"/>
          <w:szCs w:val="22"/>
        </w:rPr>
        <w:t>User(Manager)</w:t>
      </w:r>
    </w:p>
    <w:p w14:paraId="5BFB99C9" w14:textId="21829202" w:rsidR="00EC5585" w:rsidRDefault="00135BA8" w:rsidP="00EC5585">
      <w:pPr>
        <w:pStyle w:val="u4"/>
        <w:numPr>
          <w:ilvl w:val="3"/>
          <w:numId w:val="1"/>
        </w:numPr>
      </w:pPr>
      <w:r>
        <w:t>Studio</w:t>
      </w:r>
    </w:p>
    <w:p w14:paraId="5E47A576" w14:textId="77777777" w:rsidR="00EC5585" w:rsidRPr="00684575" w:rsidRDefault="00EC5585" w:rsidP="00EC5585"/>
    <w:tbl>
      <w:tblPr>
        <w:tblStyle w:val="GridTable4-Accent31"/>
        <w:tblW w:w="8251" w:type="dxa"/>
        <w:tblLayout w:type="fixed"/>
        <w:tblLook w:val="0620" w:firstRow="1" w:lastRow="0" w:firstColumn="0" w:lastColumn="0" w:noHBand="1" w:noVBand="1"/>
      </w:tblPr>
      <w:tblGrid>
        <w:gridCol w:w="738"/>
        <w:gridCol w:w="1957"/>
        <w:gridCol w:w="1553"/>
        <w:gridCol w:w="1350"/>
        <w:gridCol w:w="2653"/>
      </w:tblGrid>
      <w:tr w:rsidR="00EC5585" w:rsidRPr="006936CE" w14:paraId="79E71361"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7DA379DA"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lastRenderedPageBreak/>
              <w:t>No</w:t>
            </w:r>
          </w:p>
        </w:tc>
        <w:tc>
          <w:tcPr>
            <w:tcW w:w="1957" w:type="dxa"/>
          </w:tcPr>
          <w:p w14:paraId="0386A62C"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5FA190C4"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543BA48A"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F242D35"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135BA8" w:rsidRPr="006936CE" w14:paraId="10BE8385" w14:textId="77777777" w:rsidTr="00D759AD">
        <w:trPr>
          <w:trHeight w:val="512"/>
        </w:trPr>
        <w:tc>
          <w:tcPr>
            <w:tcW w:w="738" w:type="dxa"/>
          </w:tcPr>
          <w:p w14:paraId="30DF7B3B" w14:textId="70ECF2D4"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957" w:type="dxa"/>
          </w:tcPr>
          <w:p w14:paraId="08875E2E" w14:textId="43F20432" w:rsidR="00135BA8" w:rsidRPr="006936CE" w:rsidRDefault="00135BA8" w:rsidP="00135BA8">
            <w:pPr>
              <w:framePr w:hSpace="180" w:wrap="around" w:vAnchor="text" w:hAnchor="text" w:xAlign="center" w:y="1"/>
              <w:spacing w:after="120"/>
              <w:suppressOverlap/>
            </w:pPr>
            <w:r>
              <w:t>Studio_ID</w:t>
            </w:r>
          </w:p>
        </w:tc>
        <w:tc>
          <w:tcPr>
            <w:tcW w:w="1553" w:type="dxa"/>
          </w:tcPr>
          <w:p w14:paraId="4C34B2B9" w14:textId="7757C118"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Int</w:t>
            </w:r>
          </w:p>
        </w:tc>
        <w:tc>
          <w:tcPr>
            <w:tcW w:w="1350" w:type="dxa"/>
          </w:tcPr>
          <w:p w14:paraId="1CB93CE6" w14:textId="623C5B2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0962074B" w14:textId="3B0D0840"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135BA8" w:rsidRPr="006936CE" w14:paraId="49CACD94" w14:textId="77777777" w:rsidTr="00D759AD">
        <w:trPr>
          <w:trHeight w:val="400"/>
        </w:trPr>
        <w:tc>
          <w:tcPr>
            <w:tcW w:w="738" w:type="dxa"/>
          </w:tcPr>
          <w:p w14:paraId="77C82C6D" w14:textId="3BF54F7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957" w:type="dxa"/>
          </w:tcPr>
          <w:p w14:paraId="555D4AC1" w14:textId="17D7200F" w:rsidR="00135BA8" w:rsidRPr="006936CE" w:rsidRDefault="00135BA8" w:rsidP="00135BA8">
            <w:pPr>
              <w:framePr w:hSpace="180" w:wrap="around" w:vAnchor="text" w:hAnchor="text" w:xAlign="center" w:y="1"/>
              <w:spacing w:after="120"/>
              <w:suppressOverlap/>
            </w:pPr>
            <w:r>
              <w:t>District_ID</w:t>
            </w:r>
          </w:p>
        </w:tc>
        <w:tc>
          <w:tcPr>
            <w:tcW w:w="1553" w:type="dxa"/>
          </w:tcPr>
          <w:p w14:paraId="7709C35F" w14:textId="1126AA61"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4C991DFB" w14:textId="56A7919A"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91FF370" w14:textId="3BEF9816"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ID.</w:t>
            </w:r>
          </w:p>
        </w:tc>
      </w:tr>
      <w:tr w:rsidR="00135BA8" w:rsidRPr="006936CE" w14:paraId="50488CE4" w14:textId="77777777" w:rsidTr="00D759AD">
        <w:trPr>
          <w:trHeight w:val="400"/>
        </w:trPr>
        <w:tc>
          <w:tcPr>
            <w:tcW w:w="738" w:type="dxa"/>
          </w:tcPr>
          <w:p w14:paraId="043D81F5" w14:textId="30E6FA2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957" w:type="dxa"/>
          </w:tcPr>
          <w:p w14:paraId="46AF49A7" w14:textId="29D10B28" w:rsidR="00135BA8" w:rsidRPr="006936CE" w:rsidRDefault="00135BA8" w:rsidP="00135BA8">
            <w:pPr>
              <w:framePr w:hSpace="180" w:wrap="around" w:vAnchor="text" w:hAnchor="text" w:xAlign="center" w:y="1"/>
              <w:spacing w:after="120"/>
              <w:suppressOverlap/>
            </w:pPr>
            <w:r>
              <w:t>Studio_Name</w:t>
            </w:r>
          </w:p>
        </w:tc>
        <w:tc>
          <w:tcPr>
            <w:tcW w:w="1553" w:type="dxa"/>
          </w:tcPr>
          <w:p w14:paraId="4DA9679B" w14:textId="1C1BEAFF"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76F87A46" w14:textId="51CD459E"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577CEE2" w14:textId="240E330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name</w:t>
            </w:r>
          </w:p>
        </w:tc>
      </w:tr>
      <w:tr w:rsidR="00135BA8" w:rsidRPr="006936CE" w14:paraId="054F329F" w14:textId="77777777" w:rsidTr="00D759AD">
        <w:trPr>
          <w:trHeight w:val="400"/>
        </w:trPr>
        <w:tc>
          <w:tcPr>
            <w:tcW w:w="738" w:type="dxa"/>
          </w:tcPr>
          <w:p w14:paraId="0A51EA09" w14:textId="363E54AF"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957" w:type="dxa"/>
          </w:tcPr>
          <w:p w14:paraId="038C21A2" w14:textId="08153D39" w:rsidR="00135BA8" w:rsidRPr="006936CE" w:rsidRDefault="00135BA8" w:rsidP="00135BA8">
            <w:pPr>
              <w:framePr w:hSpace="180" w:wrap="around" w:vAnchor="text" w:hAnchor="text" w:xAlign="center" w:y="1"/>
              <w:spacing w:after="120"/>
              <w:suppressOverlap/>
            </w:pPr>
            <w:r>
              <w:t>Studio_Address</w:t>
            </w:r>
          </w:p>
        </w:tc>
        <w:tc>
          <w:tcPr>
            <w:tcW w:w="1553" w:type="dxa"/>
          </w:tcPr>
          <w:p w14:paraId="31F2E678" w14:textId="2408787D"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4E806049" w14:textId="34F7EF7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DFAB06E" w14:textId="586E963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physical address</w:t>
            </w:r>
          </w:p>
        </w:tc>
      </w:tr>
      <w:tr w:rsidR="00135BA8" w:rsidRPr="006936CE" w14:paraId="240841BA" w14:textId="77777777" w:rsidTr="00D759AD">
        <w:trPr>
          <w:trHeight w:val="400"/>
        </w:trPr>
        <w:tc>
          <w:tcPr>
            <w:tcW w:w="738" w:type="dxa"/>
          </w:tcPr>
          <w:p w14:paraId="4A55BC40" w14:textId="15047A99"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5</w:t>
            </w:r>
          </w:p>
        </w:tc>
        <w:tc>
          <w:tcPr>
            <w:tcW w:w="1957" w:type="dxa"/>
          </w:tcPr>
          <w:p w14:paraId="5623CFD2" w14:textId="1468648A" w:rsidR="00135BA8" w:rsidRPr="006936CE" w:rsidRDefault="00135BA8" w:rsidP="00135BA8">
            <w:pPr>
              <w:framePr w:hSpace="180" w:wrap="around" w:vAnchor="text" w:hAnchor="text" w:xAlign="center" w:y="1"/>
              <w:spacing w:after="120"/>
              <w:suppressOverlap/>
            </w:pPr>
            <w:r>
              <w:t>Studio_Email</w:t>
            </w:r>
          </w:p>
        </w:tc>
        <w:tc>
          <w:tcPr>
            <w:tcW w:w="1553" w:type="dxa"/>
          </w:tcPr>
          <w:p w14:paraId="36E88CB2" w14:textId="202F9F6E"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126A679A" w14:textId="5B07E6DF"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71537BE" w14:textId="43EFE605"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email address</w:t>
            </w:r>
          </w:p>
        </w:tc>
      </w:tr>
      <w:tr w:rsidR="00135BA8" w:rsidRPr="006936CE" w14:paraId="1FE7A9C1" w14:textId="77777777" w:rsidTr="00D759AD">
        <w:trPr>
          <w:trHeight w:val="400"/>
        </w:trPr>
        <w:tc>
          <w:tcPr>
            <w:tcW w:w="738" w:type="dxa"/>
          </w:tcPr>
          <w:p w14:paraId="6BCE3DE8" w14:textId="00413D5D"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6</w:t>
            </w:r>
          </w:p>
        </w:tc>
        <w:tc>
          <w:tcPr>
            <w:tcW w:w="1957" w:type="dxa"/>
          </w:tcPr>
          <w:p w14:paraId="6229D61B" w14:textId="4A09A310" w:rsidR="00135BA8" w:rsidRPr="006936CE" w:rsidRDefault="00135BA8" w:rsidP="00135BA8">
            <w:pPr>
              <w:framePr w:hSpace="180" w:wrap="around" w:vAnchor="text" w:hAnchor="text" w:xAlign="center" w:y="1"/>
              <w:spacing w:after="120"/>
              <w:suppressOverlap/>
            </w:pPr>
            <w:r>
              <w:t>Studio_Number</w:t>
            </w:r>
          </w:p>
        </w:tc>
        <w:tc>
          <w:tcPr>
            <w:tcW w:w="1553" w:type="dxa"/>
          </w:tcPr>
          <w:p w14:paraId="7A07A824" w14:textId="0EB838EE"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Number</w:t>
            </w:r>
          </w:p>
        </w:tc>
        <w:tc>
          <w:tcPr>
            <w:tcW w:w="1350" w:type="dxa"/>
          </w:tcPr>
          <w:p w14:paraId="12CA6138" w14:textId="025B808D"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790069CC" w14:textId="64B6D7E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phone number</w:t>
            </w:r>
          </w:p>
        </w:tc>
      </w:tr>
      <w:tr w:rsidR="00135BA8" w:rsidRPr="006936CE" w14:paraId="161598EB" w14:textId="77777777" w:rsidTr="00D759AD">
        <w:trPr>
          <w:trHeight w:val="400"/>
        </w:trPr>
        <w:tc>
          <w:tcPr>
            <w:tcW w:w="738" w:type="dxa"/>
          </w:tcPr>
          <w:p w14:paraId="1568014C" w14:textId="6CF191BD"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7</w:t>
            </w:r>
          </w:p>
        </w:tc>
        <w:tc>
          <w:tcPr>
            <w:tcW w:w="1957" w:type="dxa"/>
          </w:tcPr>
          <w:p w14:paraId="52066C38" w14:textId="2A290913" w:rsidR="00135BA8" w:rsidRPr="006936CE" w:rsidRDefault="00135BA8" w:rsidP="00135BA8">
            <w:pPr>
              <w:framePr w:hSpace="180" w:wrap="around" w:vAnchor="text" w:hAnchor="text" w:xAlign="center" w:y="1"/>
              <w:spacing w:after="120"/>
              <w:suppressOverlap/>
            </w:pPr>
            <w:r>
              <w:t>Studio_Coordinate</w:t>
            </w:r>
          </w:p>
        </w:tc>
        <w:tc>
          <w:tcPr>
            <w:tcW w:w="1553" w:type="dxa"/>
          </w:tcPr>
          <w:p w14:paraId="5B726F3E" w14:textId="5D74503E"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502281A1" w14:textId="5237410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56D3CABD" w14:textId="5726B2B6"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location coordinate</w:t>
            </w:r>
          </w:p>
        </w:tc>
      </w:tr>
      <w:tr w:rsidR="00186785" w:rsidRPr="006936CE" w14:paraId="174DB261" w14:textId="77777777" w:rsidTr="00D759AD">
        <w:trPr>
          <w:trHeight w:val="400"/>
        </w:trPr>
        <w:tc>
          <w:tcPr>
            <w:tcW w:w="738" w:type="dxa"/>
          </w:tcPr>
          <w:p w14:paraId="13582596" w14:textId="1AC0E37F" w:rsidR="00186785"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8</w:t>
            </w:r>
          </w:p>
        </w:tc>
        <w:tc>
          <w:tcPr>
            <w:tcW w:w="1957" w:type="dxa"/>
          </w:tcPr>
          <w:p w14:paraId="37A69BBF" w14:textId="74E431B6" w:rsidR="00186785" w:rsidRDefault="00186785" w:rsidP="00135BA8">
            <w:pPr>
              <w:framePr w:hSpace="180" w:wrap="around" w:vAnchor="text" w:hAnchor="text" w:xAlign="center" w:y="1"/>
              <w:spacing w:after="120"/>
              <w:suppressOverlap/>
            </w:pPr>
            <w:r>
              <w:t>Studio_Icon</w:t>
            </w:r>
          </w:p>
        </w:tc>
        <w:tc>
          <w:tcPr>
            <w:tcW w:w="1553" w:type="dxa"/>
          </w:tcPr>
          <w:p w14:paraId="0DB1C754" w14:textId="71540442" w:rsidR="00186785" w:rsidRDefault="00186785"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7838AC4A" w14:textId="3F343C9B" w:rsidR="00186785"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1369DBA" w14:textId="62780963" w:rsidR="00186785"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icon</w:t>
            </w:r>
          </w:p>
        </w:tc>
      </w:tr>
    </w:tbl>
    <w:p w14:paraId="643E959E" w14:textId="56394CB2" w:rsidR="00EC5585" w:rsidRPr="00546413" w:rsidRDefault="00EC5585" w:rsidP="00EC5585">
      <w:pPr>
        <w:pStyle w:val="Chuthich"/>
        <w:framePr w:hSpace="180" w:wrap="around" w:vAnchor="text" w:hAnchor="text" w:xAlign="center" w:y="1"/>
        <w:suppressOverlap/>
        <w:jc w:val="center"/>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sidRPr="00EE3BC5">
        <w:rPr>
          <w:i w:val="0"/>
          <w:color w:val="auto"/>
          <w:sz w:val="22"/>
          <w:szCs w:val="22"/>
        </w:rPr>
        <w:t>.</w:t>
      </w:r>
      <w:r>
        <w:rPr>
          <w:i w:val="0"/>
          <w:color w:val="auto"/>
          <w:sz w:val="22"/>
          <w:szCs w:val="22"/>
        </w:rPr>
        <w:t>4.1.2</w:t>
      </w:r>
      <w:r w:rsidR="00135BA8">
        <w:rPr>
          <w:b/>
          <w:i w:val="0"/>
          <w:color w:val="auto"/>
          <w:sz w:val="22"/>
          <w:szCs w:val="22"/>
        </w:rPr>
        <w:t xml:space="preserve">: </w:t>
      </w:r>
      <w:r w:rsidR="00135BA8" w:rsidRPr="00135BA8">
        <w:rPr>
          <w:i w:val="0"/>
          <w:color w:val="auto"/>
          <w:sz w:val="22"/>
          <w:szCs w:val="22"/>
        </w:rPr>
        <w:t>Studio</w:t>
      </w:r>
    </w:p>
    <w:p w14:paraId="4FFEBAF8" w14:textId="7E0B977B" w:rsidR="00EC5585" w:rsidRDefault="00135BA8" w:rsidP="00EC5585">
      <w:pPr>
        <w:pStyle w:val="u4"/>
        <w:numPr>
          <w:ilvl w:val="3"/>
          <w:numId w:val="1"/>
        </w:numPr>
      </w:pPr>
      <w:r>
        <w:t>District</w:t>
      </w:r>
    </w:p>
    <w:p w14:paraId="7A579D7F" w14:textId="77777777" w:rsidR="00EC5585" w:rsidRPr="00684575" w:rsidRDefault="00EC5585" w:rsidP="00EC5585"/>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EC5585" w:rsidRPr="006936CE" w14:paraId="372E838E" w14:textId="77777777" w:rsidTr="00D759AD">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0E421670"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18637F90"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3C21659E"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684441FA"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1DA3FD06" w14:textId="77777777"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35BA8" w:rsidRPr="006936CE" w14:paraId="5FCA2C60" w14:textId="77777777" w:rsidTr="00D759AD">
        <w:trPr>
          <w:trHeight w:val="512"/>
        </w:trPr>
        <w:tc>
          <w:tcPr>
            <w:tcW w:w="648" w:type="dxa"/>
          </w:tcPr>
          <w:p w14:paraId="0E79B728" w14:textId="3702A9A9"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6E742177" w14:textId="5D64A8AC" w:rsidR="00135BA8" w:rsidRPr="006936CE" w:rsidRDefault="00135BA8" w:rsidP="00135BA8">
            <w:pPr>
              <w:framePr w:hSpace="180" w:wrap="around" w:vAnchor="text" w:hAnchor="text" w:xAlign="center" w:y="1"/>
              <w:spacing w:after="120"/>
              <w:suppressOverlap/>
            </w:pPr>
            <w:r>
              <w:t>District_ID</w:t>
            </w:r>
          </w:p>
        </w:tc>
        <w:tc>
          <w:tcPr>
            <w:tcW w:w="1440" w:type="dxa"/>
          </w:tcPr>
          <w:p w14:paraId="7834CB50" w14:textId="31167CA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1C68AA49" w14:textId="22C551E8"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76596D7C" w14:textId="7158664C"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135BA8" w:rsidRPr="006936CE" w14:paraId="5F2B4E85" w14:textId="77777777" w:rsidTr="00D759AD">
        <w:tc>
          <w:tcPr>
            <w:tcW w:w="648" w:type="dxa"/>
          </w:tcPr>
          <w:p w14:paraId="6A15424D" w14:textId="41B72C8A"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4C9D8599" w14:textId="18A0BA2B" w:rsidR="00135BA8" w:rsidRPr="006936CE" w:rsidRDefault="00135BA8" w:rsidP="00135BA8">
            <w:pPr>
              <w:framePr w:hSpace="180" w:wrap="around" w:vAnchor="text" w:hAnchor="text" w:xAlign="center" w:y="1"/>
              <w:spacing w:after="120"/>
              <w:suppressOverlap/>
            </w:pPr>
            <w:r>
              <w:t>Province_ID</w:t>
            </w:r>
          </w:p>
        </w:tc>
        <w:tc>
          <w:tcPr>
            <w:tcW w:w="1440" w:type="dxa"/>
          </w:tcPr>
          <w:p w14:paraId="521B2190" w14:textId="0D26D5D8"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75E36920" w14:textId="16F0E74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3044EC55" w14:textId="1EFB7073"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135BA8" w:rsidRPr="006936CE" w14:paraId="57519390" w14:textId="77777777" w:rsidTr="00D759AD">
        <w:trPr>
          <w:trHeight w:val="400"/>
        </w:trPr>
        <w:tc>
          <w:tcPr>
            <w:tcW w:w="648" w:type="dxa"/>
          </w:tcPr>
          <w:p w14:paraId="1B7035C3" w14:textId="14C58396"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3ACB2D77" w14:textId="0DF389F3" w:rsidR="00135BA8" w:rsidRPr="006936CE" w:rsidRDefault="00135BA8" w:rsidP="00135BA8">
            <w:pPr>
              <w:framePr w:hSpace="180" w:wrap="around" w:vAnchor="text" w:hAnchor="text" w:xAlign="center" w:y="1"/>
              <w:spacing w:after="120"/>
              <w:suppressOverlap/>
            </w:pPr>
            <w:r>
              <w:t>District_Name</w:t>
            </w:r>
          </w:p>
        </w:tc>
        <w:tc>
          <w:tcPr>
            <w:tcW w:w="1440" w:type="dxa"/>
          </w:tcPr>
          <w:p w14:paraId="1F9C0DD7" w14:textId="3E90CD71"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40CBC241" w14:textId="573F8197"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63E80696" w14:textId="5EE98632"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482D2EF4" w14:textId="71AA57EA" w:rsidR="00EC5585" w:rsidRPr="00AE4814" w:rsidRDefault="00EC5585" w:rsidP="00EC5585">
      <w:pPr>
        <w:pStyle w:val="Chuthich"/>
        <w:framePr w:hSpace="180" w:wrap="around" w:vAnchor="text" w:hAnchor="text" w:xAlign="center" w:y="1"/>
        <w:suppressOverlap/>
        <w:jc w:val="center"/>
        <w:rPr>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.4.1.3</w:t>
      </w:r>
      <w:r w:rsidRPr="00AE4814">
        <w:rPr>
          <w:b/>
          <w:i w:val="0"/>
          <w:color w:val="auto"/>
          <w:sz w:val="22"/>
          <w:szCs w:val="22"/>
        </w:rPr>
        <w:t>:</w:t>
      </w:r>
      <w:r w:rsidRPr="00AE4814">
        <w:rPr>
          <w:color w:val="auto"/>
          <w:sz w:val="22"/>
          <w:szCs w:val="22"/>
        </w:rPr>
        <w:t xml:space="preserve"> </w:t>
      </w:r>
      <w:r w:rsidR="00135BA8">
        <w:rPr>
          <w:i w:val="0"/>
          <w:color w:val="auto"/>
          <w:sz w:val="22"/>
          <w:szCs w:val="22"/>
        </w:rPr>
        <w:t>District</w:t>
      </w:r>
    </w:p>
    <w:p w14:paraId="086F273A" w14:textId="77777777" w:rsidR="00EC5585" w:rsidRPr="006936CE" w:rsidRDefault="00EC5585" w:rsidP="00EC5585"/>
    <w:p w14:paraId="6796169B" w14:textId="3592BCEF" w:rsidR="00EC5585" w:rsidRDefault="00135BA8" w:rsidP="00EC5585">
      <w:pPr>
        <w:pStyle w:val="u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EC5585" w:rsidRPr="006936CE" w14:paraId="3FC1C3BC"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03EE2841"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628B0753" w14:textId="77777777" w:rsidR="00EC5585" w:rsidRPr="00DE276A" w:rsidRDefault="00EC5585" w:rsidP="00D759AD">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0AA4E075"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7243B228"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A169794" w14:textId="77777777"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35BA8" w:rsidRPr="006936CE" w14:paraId="1701D9C0" w14:textId="77777777" w:rsidTr="00D759AD">
        <w:trPr>
          <w:trHeight w:val="512"/>
        </w:trPr>
        <w:tc>
          <w:tcPr>
            <w:tcW w:w="738" w:type="dxa"/>
          </w:tcPr>
          <w:p w14:paraId="077EDB44" w14:textId="64D0386C"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28AE7C9F" w14:textId="6E47163E"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48EFAD16" w14:textId="39F5F438"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2DD01037" w14:textId="397436F3"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220AE50D" w14:textId="7CA75C07"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135BA8" w:rsidRPr="006936CE" w14:paraId="10AAB522" w14:textId="77777777" w:rsidTr="00D759AD">
        <w:tc>
          <w:tcPr>
            <w:tcW w:w="738" w:type="dxa"/>
          </w:tcPr>
          <w:p w14:paraId="3D0B4CCD" w14:textId="1470CAF7"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758E3B32" w14:textId="673ADE30"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6C81EE7D" w14:textId="13A379FD"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4FA71F08" w14:textId="64953973"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595E45DB" w14:textId="1C9C10EB"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2C576CB1" w14:textId="3612F2F2" w:rsidR="00EC5585" w:rsidRPr="00AE4814" w:rsidRDefault="00EC5585" w:rsidP="00EC5585">
      <w:pPr>
        <w:pStyle w:val="Chuthich"/>
        <w:framePr w:hSpace="180" w:wrap="around" w:vAnchor="text" w:hAnchor="text" w:xAlign="center" w:y="1"/>
        <w:suppressOverlap/>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4</w:t>
      </w:r>
      <w:r w:rsidR="00135BA8">
        <w:rPr>
          <w:i w:val="0"/>
          <w:color w:val="auto"/>
          <w:sz w:val="22"/>
          <w:szCs w:val="22"/>
        </w:rPr>
        <w:t>: Provice</w:t>
      </w:r>
    </w:p>
    <w:p w14:paraId="3D763FFA" w14:textId="47B1233B" w:rsidR="00EC5585" w:rsidRDefault="00135BA8" w:rsidP="00EC5585">
      <w:pPr>
        <w:pStyle w:val="u4"/>
        <w:numPr>
          <w:ilvl w:val="3"/>
          <w:numId w:val="1"/>
        </w:numPr>
      </w:pPr>
      <w:r>
        <w:lastRenderedPageBreak/>
        <w:t>Contract</w:t>
      </w:r>
    </w:p>
    <w:p w14:paraId="71A17C6D" w14:textId="77777777" w:rsidR="005B52F3" w:rsidRPr="005B52F3" w:rsidRDefault="005B52F3" w:rsidP="005B52F3"/>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05B31039"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C813DD9"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052E9A7B" w14:textId="77777777" w:rsidR="00EC5585" w:rsidRPr="00DE276A" w:rsidRDefault="00EC5585" w:rsidP="00D759AD">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67E922D8"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75EAA137"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4537B8A3"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35BA8" w:rsidRPr="006936CE" w14:paraId="5BC5D207" w14:textId="77777777" w:rsidTr="00D759AD">
        <w:trPr>
          <w:trHeight w:val="512"/>
        </w:trPr>
        <w:tc>
          <w:tcPr>
            <w:tcW w:w="669" w:type="dxa"/>
          </w:tcPr>
          <w:p w14:paraId="4182075D"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4615E84" w14:textId="2EF017A1" w:rsidR="00135BA8" w:rsidRPr="006936CE" w:rsidRDefault="00135BA8" w:rsidP="00135BA8">
            <w:r>
              <w:rPr>
                <w:iCs/>
                <w:color w:val="000000" w:themeColor="text1"/>
              </w:rPr>
              <w:t>Contract_ID</w:t>
            </w:r>
          </w:p>
        </w:tc>
        <w:tc>
          <w:tcPr>
            <w:tcW w:w="1440" w:type="dxa"/>
          </w:tcPr>
          <w:p w14:paraId="1673BEBB" w14:textId="7881EDA8" w:rsidR="00135BA8" w:rsidRPr="006936CE" w:rsidRDefault="00186785" w:rsidP="00135BA8">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7168B810" w14:textId="345494CE" w:rsidR="00135BA8" w:rsidRPr="006936CE" w:rsidRDefault="00135BA8" w:rsidP="00135BA8">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96A3D7D" w14:textId="15112016" w:rsidR="00135BA8" w:rsidRPr="006936CE" w:rsidRDefault="00135BA8" w:rsidP="00186785">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w:t>
            </w:r>
            <w:r w:rsidR="00186785">
              <w:rPr>
                <w:rFonts w:asciiTheme="minorHAnsi" w:hAnsiTheme="minorHAnsi"/>
                <w:i w:val="0"/>
                <w:iCs/>
                <w:color w:val="000000" w:themeColor="text1"/>
              </w:rPr>
              <w:t>ontract</w:t>
            </w:r>
            <w:r>
              <w:rPr>
                <w:rFonts w:asciiTheme="minorHAnsi" w:eastAsiaTheme="minorEastAsia" w:hAnsiTheme="minorHAnsi"/>
                <w:i w:val="0"/>
                <w:iCs/>
                <w:color w:val="000000" w:themeColor="text1"/>
              </w:rPr>
              <w:t>’s ID</w:t>
            </w:r>
          </w:p>
        </w:tc>
      </w:tr>
      <w:tr w:rsidR="00135BA8" w:rsidRPr="006936CE" w14:paraId="115CC547" w14:textId="77777777" w:rsidTr="00D759AD">
        <w:tc>
          <w:tcPr>
            <w:tcW w:w="669" w:type="dxa"/>
          </w:tcPr>
          <w:p w14:paraId="4F174CC7"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4BE96042" w14:textId="7B5B01E8" w:rsidR="00135BA8" w:rsidRPr="006936CE" w:rsidRDefault="00135BA8" w:rsidP="00135BA8">
            <w:pPr>
              <w:jc w:val="both"/>
            </w:pPr>
            <w:r>
              <w:rPr>
                <w:iCs/>
                <w:color w:val="000000" w:themeColor="text1"/>
              </w:rPr>
              <w:t>Customer_ID</w:t>
            </w:r>
          </w:p>
        </w:tc>
        <w:tc>
          <w:tcPr>
            <w:tcW w:w="1440" w:type="dxa"/>
          </w:tcPr>
          <w:p w14:paraId="531EA861" w14:textId="5AE7ED9F" w:rsidR="00135BA8" w:rsidRPr="006936CE" w:rsidRDefault="00135BA8" w:rsidP="00135BA8">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5A2E7A5D" w14:textId="58253D5F" w:rsidR="00135BA8" w:rsidRPr="006936CE" w:rsidRDefault="00135BA8" w:rsidP="00135BA8">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419158E" w14:textId="2C5E1555" w:rsidR="00135BA8" w:rsidRPr="006936CE" w:rsidRDefault="00135BA8" w:rsidP="00186785">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w:t>
            </w:r>
            <w:r w:rsidR="00186785">
              <w:rPr>
                <w:rFonts w:asciiTheme="minorHAnsi" w:eastAsiaTheme="minorEastAsia" w:hAnsiTheme="minorHAnsi"/>
                <w:i w:val="0"/>
                <w:iCs/>
                <w:color w:val="000000" w:themeColor="text1"/>
              </w:rPr>
              <w:t>ustomer</w:t>
            </w:r>
            <w:r>
              <w:rPr>
                <w:rFonts w:asciiTheme="minorHAnsi" w:eastAsiaTheme="minorEastAsia" w:hAnsiTheme="minorHAnsi"/>
                <w:i w:val="0"/>
                <w:iCs/>
                <w:color w:val="000000" w:themeColor="text1"/>
              </w:rPr>
              <w:t>’s</w:t>
            </w:r>
            <w:r w:rsidR="00186785">
              <w:rPr>
                <w:rFonts w:asciiTheme="minorHAnsi" w:eastAsiaTheme="minorEastAsia" w:hAnsiTheme="minorHAnsi"/>
                <w:i w:val="0"/>
                <w:iCs/>
                <w:color w:val="000000" w:themeColor="text1"/>
              </w:rPr>
              <w:t xml:space="preserve"> ID</w:t>
            </w:r>
          </w:p>
        </w:tc>
      </w:tr>
      <w:tr w:rsidR="00135BA8" w:rsidRPr="006936CE" w14:paraId="6302930E" w14:textId="77777777" w:rsidTr="00D759AD">
        <w:trPr>
          <w:trHeight w:val="400"/>
        </w:trPr>
        <w:tc>
          <w:tcPr>
            <w:tcW w:w="669" w:type="dxa"/>
          </w:tcPr>
          <w:p w14:paraId="2F08DC5B"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01FA654E" w14:textId="1D64DD7C" w:rsidR="00135BA8" w:rsidRPr="006936CE" w:rsidRDefault="00135BA8" w:rsidP="00135BA8">
            <w:r>
              <w:rPr>
                <w:iCs/>
                <w:color w:val="000000" w:themeColor="text1"/>
              </w:rPr>
              <w:t>Studio_ID</w:t>
            </w:r>
          </w:p>
        </w:tc>
        <w:tc>
          <w:tcPr>
            <w:tcW w:w="1440" w:type="dxa"/>
          </w:tcPr>
          <w:p w14:paraId="7E0D176E" w14:textId="0BE13B34" w:rsidR="00135BA8" w:rsidRPr="006936CE" w:rsidRDefault="00135BA8" w:rsidP="00135BA8">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5748DCB6" w14:textId="1CCC8AA7" w:rsidR="00135BA8" w:rsidRPr="006936CE" w:rsidRDefault="00135BA8" w:rsidP="00135BA8">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2148055D" w14:textId="1277FCE6" w:rsidR="00135BA8" w:rsidRPr="006936CE" w:rsidRDefault="00186785" w:rsidP="00135BA8">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35BA8" w:rsidRPr="006936CE" w14:paraId="3B209ABB" w14:textId="77777777" w:rsidTr="00D759AD">
        <w:trPr>
          <w:trHeight w:val="400"/>
        </w:trPr>
        <w:tc>
          <w:tcPr>
            <w:tcW w:w="669" w:type="dxa"/>
          </w:tcPr>
          <w:p w14:paraId="3B406DD8"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1C2BE21" w14:textId="4EBEFA65" w:rsidR="00135BA8" w:rsidRDefault="00135BA8" w:rsidP="00135BA8">
            <w:pPr>
              <w:rPr>
                <w:iCs/>
                <w:color w:val="000000" w:themeColor="text1"/>
              </w:rPr>
            </w:pPr>
            <w:r>
              <w:rPr>
                <w:iCs/>
                <w:color w:val="000000" w:themeColor="text1"/>
              </w:rPr>
              <w:t>Contract_Description</w:t>
            </w:r>
          </w:p>
        </w:tc>
        <w:tc>
          <w:tcPr>
            <w:tcW w:w="1440" w:type="dxa"/>
          </w:tcPr>
          <w:p w14:paraId="1704B67B" w14:textId="0F98E024"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2AD952E5" w14:textId="76DB8AAF" w:rsidR="00135BA8" w:rsidRDefault="00135BA8"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6E4DD63B" w14:textId="5F6451F6"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35BA8" w:rsidRPr="006936CE" w14:paraId="5004D59E" w14:textId="77777777" w:rsidTr="00D759AD">
        <w:trPr>
          <w:trHeight w:val="400"/>
        </w:trPr>
        <w:tc>
          <w:tcPr>
            <w:tcW w:w="669" w:type="dxa"/>
          </w:tcPr>
          <w:p w14:paraId="68980B11"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2BED75CD" w14:textId="26A923E9" w:rsidR="00135BA8" w:rsidRDefault="00135BA8" w:rsidP="00135BA8">
            <w:pPr>
              <w:rPr>
                <w:iCs/>
                <w:color w:val="000000" w:themeColor="text1"/>
              </w:rPr>
            </w:pPr>
            <w:r>
              <w:rPr>
                <w:iCs/>
                <w:color w:val="000000" w:themeColor="text1"/>
              </w:rPr>
              <w:t>Contract_cDate</w:t>
            </w:r>
          </w:p>
        </w:tc>
        <w:tc>
          <w:tcPr>
            <w:tcW w:w="1440" w:type="dxa"/>
          </w:tcPr>
          <w:p w14:paraId="4FCCFF28" w14:textId="41D35771"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06657887" w14:textId="63CE73EC" w:rsidR="00135BA8" w:rsidRDefault="00135BA8"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7DCD8218" w14:textId="024217D4"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35BA8" w:rsidRPr="006936CE" w14:paraId="548901CB" w14:textId="77777777" w:rsidTr="00D759AD">
        <w:trPr>
          <w:trHeight w:val="400"/>
        </w:trPr>
        <w:tc>
          <w:tcPr>
            <w:tcW w:w="669" w:type="dxa"/>
          </w:tcPr>
          <w:p w14:paraId="21B92755"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5726A52B" w14:textId="3C98D37E" w:rsidR="00135BA8" w:rsidRDefault="00135BA8" w:rsidP="00135BA8">
            <w:pPr>
              <w:rPr>
                <w:iCs/>
                <w:color w:val="000000" w:themeColor="text1"/>
              </w:rPr>
            </w:pPr>
            <w:r>
              <w:rPr>
                <w:iCs/>
                <w:color w:val="000000" w:themeColor="text1"/>
              </w:rPr>
              <w:t>Contract_sDate</w:t>
            </w:r>
          </w:p>
        </w:tc>
        <w:tc>
          <w:tcPr>
            <w:tcW w:w="1440" w:type="dxa"/>
          </w:tcPr>
          <w:p w14:paraId="009B52CB" w14:textId="4DF65A72"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61C3E600" w14:textId="362A020B" w:rsidR="00135BA8" w:rsidRDefault="005B52F3"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335B66F1" w14:textId="26B0455C"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35BA8" w:rsidRPr="006936CE" w14:paraId="07B37340" w14:textId="77777777" w:rsidTr="00D759AD">
        <w:trPr>
          <w:trHeight w:val="400"/>
        </w:trPr>
        <w:tc>
          <w:tcPr>
            <w:tcW w:w="669" w:type="dxa"/>
          </w:tcPr>
          <w:p w14:paraId="79050373" w14:textId="77777777"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506253E1" w14:textId="5361A713" w:rsidR="00135BA8" w:rsidRDefault="00135BA8" w:rsidP="00135BA8">
            <w:pPr>
              <w:rPr>
                <w:iCs/>
                <w:color w:val="000000" w:themeColor="text1"/>
              </w:rPr>
            </w:pPr>
            <w:r>
              <w:rPr>
                <w:iCs/>
                <w:color w:val="000000" w:themeColor="text1"/>
              </w:rPr>
              <w:t>Contract_eDate</w:t>
            </w:r>
          </w:p>
        </w:tc>
        <w:tc>
          <w:tcPr>
            <w:tcW w:w="1440" w:type="dxa"/>
          </w:tcPr>
          <w:p w14:paraId="6738B760" w14:textId="645356C5"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05DFD983" w14:textId="1E7E7B64" w:rsidR="00135BA8" w:rsidRDefault="005B52F3"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77A81ED3" w14:textId="1EF48755"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bl>
    <w:p w14:paraId="74D06ADB" w14:textId="4AAD161D" w:rsidR="00EC5585" w:rsidRPr="008A5F68" w:rsidRDefault="00EC5585" w:rsidP="00EC5585">
      <w:pPr>
        <w:pStyle w:val="Chuthich"/>
        <w:framePr w:hSpace="180" w:wrap="around" w:vAnchor="text" w:hAnchor="page" w:x="5551" w:y="2596"/>
        <w:suppressOverlap/>
        <w:rPr>
          <w:b/>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5</w:t>
      </w:r>
      <w:r w:rsidRPr="008A5F68">
        <w:rPr>
          <w:b/>
          <w:i w:val="0"/>
          <w:color w:val="auto"/>
          <w:sz w:val="22"/>
          <w:szCs w:val="22"/>
        </w:rPr>
        <w:t>:</w:t>
      </w:r>
      <w:r w:rsidRPr="008A5F68">
        <w:rPr>
          <w:b/>
          <w:color w:val="auto"/>
          <w:sz w:val="22"/>
          <w:szCs w:val="22"/>
        </w:rPr>
        <w:t xml:space="preserve"> </w:t>
      </w:r>
      <w:r w:rsidR="00135BA8">
        <w:rPr>
          <w:i w:val="0"/>
          <w:color w:val="auto"/>
          <w:sz w:val="22"/>
          <w:szCs w:val="22"/>
        </w:rPr>
        <w:t>Contract</w:t>
      </w:r>
    </w:p>
    <w:p w14:paraId="7AA04D8A" w14:textId="0284E458" w:rsidR="00EC5585" w:rsidRDefault="005F644A" w:rsidP="00EC5585">
      <w:pPr>
        <w:pStyle w:val="u4"/>
        <w:numPr>
          <w:ilvl w:val="3"/>
          <w:numId w:val="1"/>
        </w:numPr>
      </w:pPr>
      <w:r>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740B810A"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2CB9C3E" w14:textId="77777777" w:rsidR="00EC5585" w:rsidRPr="006936CE" w:rsidRDefault="00EC5585" w:rsidP="00D759AD">
            <w:r w:rsidRPr="006936CE">
              <w:t>No</w:t>
            </w:r>
          </w:p>
        </w:tc>
        <w:tc>
          <w:tcPr>
            <w:tcW w:w="2139" w:type="dxa"/>
          </w:tcPr>
          <w:p w14:paraId="0835F322" w14:textId="77777777" w:rsidR="00EC5585" w:rsidRPr="006936CE" w:rsidRDefault="00EC5585" w:rsidP="00D759AD">
            <w:r w:rsidRPr="006936CE">
              <w:t>Attribute</w:t>
            </w:r>
          </w:p>
        </w:tc>
        <w:tc>
          <w:tcPr>
            <w:tcW w:w="1440" w:type="dxa"/>
          </w:tcPr>
          <w:p w14:paraId="18BD1587" w14:textId="77777777" w:rsidR="00EC5585" w:rsidRPr="006936CE" w:rsidRDefault="00EC5585" w:rsidP="00D759AD">
            <w:r w:rsidRPr="006936CE">
              <w:t>Type</w:t>
            </w:r>
          </w:p>
        </w:tc>
        <w:tc>
          <w:tcPr>
            <w:tcW w:w="1350" w:type="dxa"/>
          </w:tcPr>
          <w:p w14:paraId="28EF9C09" w14:textId="77777777" w:rsidR="00EC5585" w:rsidRPr="006936CE" w:rsidRDefault="00EC5585" w:rsidP="00D759AD">
            <w:r w:rsidRPr="006936CE">
              <w:t>Mandatory</w:t>
            </w:r>
          </w:p>
        </w:tc>
        <w:tc>
          <w:tcPr>
            <w:tcW w:w="2653" w:type="dxa"/>
          </w:tcPr>
          <w:p w14:paraId="0B41BD65" w14:textId="77777777" w:rsidR="00EC5585" w:rsidRPr="006936CE" w:rsidRDefault="00EC5585" w:rsidP="00D759AD">
            <w:r w:rsidRPr="006936CE">
              <w:t>Description</w:t>
            </w:r>
          </w:p>
        </w:tc>
      </w:tr>
      <w:tr w:rsidR="005F644A" w:rsidRPr="006936CE" w14:paraId="2AD6B8C5" w14:textId="77777777" w:rsidTr="00D759AD">
        <w:trPr>
          <w:trHeight w:val="512"/>
        </w:trPr>
        <w:tc>
          <w:tcPr>
            <w:tcW w:w="669" w:type="dxa"/>
          </w:tcPr>
          <w:p w14:paraId="7862430F" w14:textId="74F15794" w:rsidR="005F644A" w:rsidRPr="006936CE" w:rsidRDefault="005F644A" w:rsidP="005F644A">
            <w:pPr>
              <w:jc w:val="center"/>
            </w:pPr>
            <w:r>
              <w:t>1</w:t>
            </w:r>
          </w:p>
        </w:tc>
        <w:tc>
          <w:tcPr>
            <w:tcW w:w="2139" w:type="dxa"/>
          </w:tcPr>
          <w:p w14:paraId="6CB37BFA" w14:textId="130FD581" w:rsidR="005F644A" w:rsidRPr="006936CE" w:rsidRDefault="005F644A" w:rsidP="005F644A">
            <w:pPr>
              <w:spacing w:after="120"/>
            </w:pPr>
            <w:r>
              <w:t>Customer_ID</w:t>
            </w:r>
          </w:p>
        </w:tc>
        <w:tc>
          <w:tcPr>
            <w:tcW w:w="1440" w:type="dxa"/>
          </w:tcPr>
          <w:p w14:paraId="3CA80475" w14:textId="4C060479" w:rsidR="005F644A" w:rsidRPr="006936CE" w:rsidRDefault="005F644A" w:rsidP="005F644A">
            <w:pPr>
              <w:spacing w:after="120"/>
            </w:pPr>
            <w:r>
              <w:t>Int</w:t>
            </w:r>
          </w:p>
        </w:tc>
        <w:tc>
          <w:tcPr>
            <w:tcW w:w="1350" w:type="dxa"/>
          </w:tcPr>
          <w:p w14:paraId="14BFBFDE" w14:textId="2BBD9DE5" w:rsidR="005F644A" w:rsidRPr="006936CE" w:rsidRDefault="005F644A" w:rsidP="005F644A">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306671" w14:textId="72C38F6E" w:rsidR="005F644A" w:rsidRPr="006936CE" w:rsidRDefault="005F644A" w:rsidP="005F644A">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5F644A" w:rsidRPr="006936CE" w14:paraId="7745866B" w14:textId="77777777" w:rsidTr="00D759AD">
        <w:tc>
          <w:tcPr>
            <w:tcW w:w="669" w:type="dxa"/>
          </w:tcPr>
          <w:p w14:paraId="0A7B2E7E" w14:textId="007AE504" w:rsidR="005F644A" w:rsidRPr="006936CE" w:rsidRDefault="005F644A" w:rsidP="005F644A">
            <w:pPr>
              <w:jc w:val="center"/>
            </w:pPr>
            <w:r>
              <w:t>2</w:t>
            </w:r>
          </w:p>
        </w:tc>
        <w:tc>
          <w:tcPr>
            <w:tcW w:w="2139" w:type="dxa"/>
          </w:tcPr>
          <w:p w14:paraId="32B351D8" w14:textId="5BF9265F" w:rsidR="005F644A" w:rsidRPr="006936CE" w:rsidRDefault="005F644A" w:rsidP="005F644A">
            <w:pPr>
              <w:spacing w:after="120"/>
            </w:pPr>
            <w:r>
              <w:t>Customer_Name</w:t>
            </w:r>
          </w:p>
        </w:tc>
        <w:tc>
          <w:tcPr>
            <w:tcW w:w="1440" w:type="dxa"/>
          </w:tcPr>
          <w:p w14:paraId="24579C8B" w14:textId="7A482B50" w:rsidR="005F644A" w:rsidRPr="006936CE" w:rsidRDefault="005F644A" w:rsidP="005F644A">
            <w:pPr>
              <w:spacing w:after="120"/>
            </w:pPr>
            <w:r>
              <w:t>String</w:t>
            </w:r>
          </w:p>
        </w:tc>
        <w:tc>
          <w:tcPr>
            <w:tcW w:w="1350" w:type="dxa"/>
          </w:tcPr>
          <w:p w14:paraId="501D4880" w14:textId="09D988FA" w:rsidR="005F644A" w:rsidRPr="006936CE" w:rsidRDefault="005F644A" w:rsidP="005F644A">
            <w:r>
              <w:t>Y</w:t>
            </w:r>
          </w:p>
        </w:tc>
        <w:tc>
          <w:tcPr>
            <w:tcW w:w="2653" w:type="dxa"/>
          </w:tcPr>
          <w:p w14:paraId="0E7345B2" w14:textId="3E36C2F6" w:rsidR="005F644A" w:rsidRPr="006936CE" w:rsidRDefault="005F644A" w:rsidP="005F644A">
            <w:r>
              <w:t>Customer’s name</w:t>
            </w:r>
          </w:p>
        </w:tc>
      </w:tr>
      <w:tr w:rsidR="005F644A" w:rsidRPr="006936CE" w14:paraId="4D832F5D" w14:textId="77777777" w:rsidTr="00D759AD">
        <w:trPr>
          <w:trHeight w:val="400"/>
        </w:trPr>
        <w:tc>
          <w:tcPr>
            <w:tcW w:w="669" w:type="dxa"/>
          </w:tcPr>
          <w:p w14:paraId="41429F06" w14:textId="5E72F35C" w:rsidR="005F644A" w:rsidRPr="006936CE" w:rsidRDefault="005F644A" w:rsidP="005F644A">
            <w:pPr>
              <w:jc w:val="center"/>
            </w:pPr>
            <w:r>
              <w:t>3</w:t>
            </w:r>
          </w:p>
        </w:tc>
        <w:tc>
          <w:tcPr>
            <w:tcW w:w="2139" w:type="dxa"/>
          </w:tcPr>
          <w:p w14:paraId="33DB6F3D" w14:textId="3D0AC214" w:rsidR="005F644A" w:rsidRPr="006936CE" w:rsidRDefault="005F644A" w:rsidP="005F644A">
            <w:pPr>
              <w:spacing w:after="120"/>
            </w:pPr>
            <w:r>
              <w:t>Customer_Gender</w:t>
            </w:r>
          </w:p>
        </w:tc>
        <w:tc>
          <w:tcPr>
            <w:tcW w:w="1440" w:type="dxa"/>
          </w:tcPr>
          <w:p w14:paraId="04474AA2" w14:textId="657E9272" w:rsidR="005F644A" w:rsidRPr="006936CE" w:rsidRDefault="005F644A" w:rsidP="005F644A">
            <w:pPr>
              <w:spacing w:after="120"/>
            </w:pPr>
            <w:r>
              <w:t>String</w:t>
            </w:r>
          </w:p>
        </w:tc>
        <w:tc>
          <w:tcPr>
            <w:tcW w:w="1350" w:type="dxa"/>
          </w:tcPr>
          <w:p w14:paraId="3E06E9AA" w14:textId="79FF1D3A" w:rsidR="005F644A" w:rsidRPr="006936CE" w:rsidRDefault="005F644A" w:rsidP="005F644A">
            <w:r>
              <w:t>Y</w:t>
            </w:r>
          </w:p>
        </w:tc>
        <w:tc>
          <w:tcPr>
            <w:tcW w:w="2653" w:type="dxa"/>
          </w:tcPr>
          <w:p w14:paraId="2A3EFD2B" w14:textId="6C5A7F2D" w:rsidR="005F644A" w:rsidRPr="006936CE" w:rsidRDefault="005F644A" w:rsidP="005F644A">
            <w:r>
              <w:rPr>
                <w:iCs/>
                <w:color w:val="000000" w:themeColor="text1"/>
              </w:rPr>
              <w:t>Customer’s gender</w:t>
            </w:r>
          </w:p>
        </w:tc>
      </w:tr>
      <w:tr w:rsidR="005F644A" w:rsidRPr="006936CE" w14:paraId="7B2FCA72" w14:textId="77777777" w:rsidTr="00D759AD">
        <w:trPr>
          <w:trHeight w:val="400"/>
        </w:trPr>
        <w:tc>
          <w:tcPr>
            <w:tcW w:w="669" w:type="dxa"/>
          </w:tcPr>
          <w:p w14:paraId="40BBE260" w14:textId="66CDE512" w:rsidR="005F644A" w:rsidRDefault="005F644A" w:rsidP="005F644A">
            <w:pPr>
              <w:jc w:val="center"/>
            </w:pPr>
            <w:r>
              <w:t>4</w:t>
            </w:r>
          </w:p>
        </w:tc>
        <w:tc>
          <w:tcPr>
            <w:tcW w:w="2139" w:type="dxa"/>
          </w:tcPr>
          <w:p w14:paraId="02E86421" w14:textId="03D9C9F8" w:rsidR="005F644A" w:rsidRDefault="005F644A" w:rsidP="005F644A">
            <w:pPr>
              <w:spacing w:after="120"/>
            </w:pPr>
            <w:r>
              <w:t>Customer_Address</w:t>
            </w:r>
          </w:p>
        </w:tc>
        <w:tc>
          <w:tcPr>
            <w:tcW w:w="1440" w:type="dxa"/>
          </w:tcPr>
          <w:p w14:paraId="28560501" w14:textId="5525EE2F" w:rsidR="005F644A" w:rsidRDefault="005F644A" w:rsidP="005F644A">
            <w:pPr>
              <w:spacing w:after="120"/>
            </w:pPr>
            <w:r>
              <w:t>String</w:t>
            </w:r>
          </w:p>
        </w:tc>
        <w:tc>
          <w:tcPr>
            <w:tcW w:w="1350" w:type="dxa"/>
          </w:tcPr>
          <w:p w14:paraId="070AC7FE" w14:textId="2B2F58AB" w:rsidR="005F644A" w:rsidRPr="006936CE" w:rsidRDefault="005F644A" w:rsidP="005F644A">
            <w:r>
              <w:t>Y</w:t>
            </w:r>
          </w:p>
        </w:tc>
        <w:tc>
          <w:tcPr>
            <w:tcW w:w="2653" w:type="dxa"/>
          </w:tcPr>
          <w:p w14:paraId="43A71079" w14:textId="5269588F" w:rsidR="005F644A" w:rsidRPr="00203191" w:rsidRDefault="005F644A" w:rsidP="005F644A">
            <w:pPr>
              <w:rPr>
                <w:iCs/>
                <w:color w:val="000000" w:themeColor="text1"/>
              </w:rPr>
            </w:pPr>
            <w:r>
              <w:rPr>
                <w:iCs/>
                <w:color w:val="000000" w:themeColor="text1"/>
              </w:rPr>
              <w:t>Customer’s address</w:t>
            </w:r>
          </w:p>
        </w:tc>
      </w:tr>
      <w:tr w:rsidR="005F644A" w:rsidRPr="006936CE" w14:paraId="577A1F17" w14:textId="77777777" w:rsidTr="00D759AD">
        <w:trPr>
          <w:trHeight w:val="400"/>
        </w:trPr>
        <w:tc>
          <w:tcPr>
            <w:tcW w:w="669" w:type="dxa"/>
          </w:tcPr>
          <w:p w14:paraId="7DE27F34" w14:textId="2E7747E2" w:rsidR="005F644A" w:rsidRDefault="005F644A" w:rsidP="005F644A">
            <w:pPr>
              <w:jc w:val="center"/>
            </w:pPr>
            <w:r>
              <w:t>5</w:t>
            </w:r>
          </w:p>
        </w:tc>
        <w:tc>
          <w:tcPr>
            <w:tcW w:w="2139" w:type="dxa"/>
          </w:tcPr>
          <w:p w14:paraId="7536F7FB" w14:textId="310D6C17" w:rsidR="005F644A" w:rsidRDefault="005F644A" w:rsidP="005F644A">
            <w:pPr>
              <w:spacing w:after="120"/>
            </w:pPr>
            <w:r>
              <w:t>Customer_Email</w:t>
            </w:r>
          </w:p>
        </w:tc>
        <w:tc>
          <w:tcPr>
            <w:tcW w:w="1440" w:type="dxa"/>
          </w:tcPr>
          <w:p w14:paraId="58D44F65" w14:textId="6AF870AA" w:rsidR="005F644A" w:rsidRDefault="005F644A" w:rsidP="005F644A">
            <w:pPr>
              <w:spacing w:after="120"/>
            </w:pPr>
            <w:r>
              <w:t>String</w:t>
            </w:r>
          </w:p>
        </w:tc>
        <w:tc>
          <w:tcPr>
            <w:tcW w:w="1350" w:type="dxa"/>
          </w:tcPr>
          <w:p w14:paraId="63F6AF3B" w14:textId="58072071" w:rsidR="005F644A" w:rsidRPr="006936CE" w:rsidRDefault="005F644A" w:rsidP="005F644A">
            <w:r>
              <w:t>Y</w:t>
            </w:r>
          </w:p>
        </w:tc>
        <w:tc>
          <w:tcPr>
            <w:tcW w:w="2653" w:type="dxa"/>
          </w:tcPr>
          <w:p w14:paraId="09AD4699" w14:textId="24748477" w:rsidR="005F644A" w:rsidRPr="00203191" w:rsidRDefault="005F644A" w:rsidP="005F644A">
            <w:pPr>
              <w:rPr>
                <w:iCs/>
                <w:color w:val="000000" w:themeColor="text1"/>
              </w:rPr>
            </w:pPr>
            <w:r>
              <w:rPr>
                <w:iCs/>
                <w:color w:val="000000" w:themeColor="text1"/>
              </w:rPr>
              <w:t>Customer’s email</w:t>
            </w:r>
          </w:p>
        </w:tc>
      </w:tr>
      <w:tr w:rsidR="005F644A" w:rsidRPr="006936CE" w14:paraId="43192C95" w14:textId="77777777" w:rsidTr="00D759AD">
        <w:trPr>
          <w:trHeight w:val="400"/>
        </w:trPr>
        <w:tc>
          <w:tcPr>
            <w:tcW w:w="669" w:type="dxa"/>
          </w:tcPr>
          <w:p w14:paraId="456ADFEA" w14:textId="250A94E9" w:rsidR="005F644A" w:rsidRDefault="005F644A" w:rsidP="005F644A">
            <w:pPr>
              <w:jc w:val="center"/>
            </w:pPr>
            <w:r>
              <w:t>6</w:t>
            </w:r>
          </w:p>
        </w:tc>
        <w:tc>
          <w:tcPr>
            <w:tcW w:w="2139" w:type="dxa"/>
          </w:tcPr>
          <w:p w14:paraId="301CDE90" w14:textId="21FF73A8" w:rsidR="005F644A" w:rsidRDefault="005F644A" w:rsidP="005F644A">
            <w:pPr>
              <w:spacing w:after="120"/>
            </w:pPr>
            <w:r>
              <w:t>Customer_Number</w:t>
            </w:r>
          </w:p>
        </w:tc>
        <w:tc>
          <w:tcPr>
            <w:tcW w:w="1440" w:type="dxa"/>
          </w:tcPr>
          <w:p w14:paraId="5E9309E3" w14:textId="6004B2AB" w:rsidR="005F644A" w:rsidRDefault="005F644A" w:rsidP="005F644A">
            <w:pPr>
              <w:spacing w:after="120"/>
            </w:pPr>
            <w:r>
              <w:t>String</w:t>
            </w:r>
          </w:p>
        </w:tc>
        <w:tc>
          <w:tcPr>
            <w:tcW w:w="1350" w:type="dxa"/>
          </w:tcPr>
          <w:p w14:paraId="49EF1F8F" w14:textId="2F4744A1" w:rsidR="005F644A" w:rsidRPr="006936CE" w:rsidRDefault="005F644A" w:rsidP="005F644A">
            <w:r>
              <w:t>Y</w:t>
            </w:r>
          </w:p>
        </w:tc>
        <w:tc>
          <w:tcPr>
            <w:tcW w:w="2653" w:type="dxa"/>
          </w:tcPr>
          <w:p w14:paraId="759A7F79" w14:textId="5C20ADA7" w:rsidR="005F644A" w:rsidRPr="00203191" w:rsidRDefault="005F644A" w:rsidP="005F644A">
            <w:pPr>
              <w:rPr>
                <w:iCs/>
                <w:color w:val="000000" w:themeColor="text1"/>
              </w:rPr>
            </w:pPr>
            <w:r>
              <w:rPr>
                <w:iCs/>
                <w:color w:val="000000" w:themeColor="text1"/>
              </w:rPr>
              <w:t>Customer’s number</w:t>
            </w:r>
          </w:p>
        </w:tc>
      </w:tr>
      <w:tr w:rsidR="005F644A" w:rsidRPr="006936CE" w14:paraId="2D2DC697" w14:textId="77777777" w:rsidTr="00D759AD">
        <w:trPr>
          <w:trHeight w:val="400"/>
        </w:trPr>
        <w:tc>
          <w:tcPr>
            <w:tcW w:w="669" w:type="dxa"/>
          </w:tcPr>
          <w:p w14:paraId="4E007575" w14:textId="6CB2BF59" w:rsidR="005F644A" w:rsidRDefault="005F644A" w:rsidP="005F644A">
            <w:pPr>
              <w:jc w:val="center"/>
            </w:pPr>
            <w:r>
              <w:t>7</w:t>
            </w:r>
          </w:p>
        </w:tc>
        <w:tc>
          <w:tcPr>
            <w:tcW w:w="2139" w:type="dxa"/>
          </w:tcPr>
          <w:p w14:paraId="02A6F2EF" w14:textId="2063B7D0" w:rsidR="005F644A" w:rsidRDefault="005F644A" w:rsidP="005F644A">
            <w:pPr>
              <w:spacing w:after="120"/>
            </w:pPr>
            <w:r>
              <w:t>Customer_Note</w:t>
            </w:r>
          </w:p>
        </w:tc>
        <w:tc>
          <w:tcPr>
            <w:tcW w:w="1440" w:type="dxa"/>
          </w:tcPr>
          <w:p w14:paraId="59C25DBD" w14:textId="2C8F716B" w:rsidR="005F644A" w:rsidRDefault="005F644A" w:rsidP="005F644A">
            <w:pPr>
              <w:spacing w:after="120"/>
            </w:pPr>
            <w:r>
              <w:t>String</w:t>
            </w:r>
          </w:p>
        </w:tc>
        <w:tc>
          <w:tcPr>
            <w:tcW w:w="1350" w:type="dxa"/>
          </w:tcPr>
          <w:p w14:paraId="10930E3B" w14:textId="15FEDAF5" w:rsidR="005F644A" w:rsidRPr="006936CE" w:rsidRDefault="005F644A" w:rsidP="005F644A">
            <w:r>
              <w:t>N</w:t>
            </w:r>
          </w:p>
        </w:tc>
        <w:tc>
          <w:tcPr>
            <w:tcW w:w="2653" w:type="dxa"/>
          </w:tcPr>
          <w:p w14:paraId="7495AD7F" w14:textId="6D22AE9C" w:rsidR="005F644A" w:rsidRPr="00203191" w:rsidRDefault="005F644A" w:rsidP="005F644A">
            <w:pPr>
              <w:rPr>
                <w:iCs/>
                <w:color w:val="000000" w:themeColor="text1"/>
              </w:rPr>
            </w:pPr>
            <w:r>
              <w:rPr>
                <w:iCs/>
                <w:color w:val="000000" w:themeColor="text1"/>
              </w:rPr>
              <w:t>Customer’s note</w:t>
            </w:r>
          </w:p>
        </w:tc>
      </w:tr>
      <w:tr w:rsidR="005F644A" w:rsidRPr="006936CE" w14:paraId="6630E18B" w14:textId="77777777" w:rsidTr="00D759AD">
        <w:trPr>
          <w:trHeight w:val="400"/>
        </w:trPr>
        <w:tc>
          <w:tcPr>
            <w:tcW w:w="669" w:type="dxa"/>
          </w:tcPr>
          <w:p w14:paraId="2E4921D6" w14:textId="0E81BFAF" w:rsidR="005F644A" w:rsidRDefault="005B52F3" w:rsidP="005F644A">
            <w:pPr>
              <w:jc w:val="center"/>
            </w:pPr>
            <w:r>
              <w:t>8</w:t>
            </w:r>
          </w:p>
        </w:tc>
        <w:tc>
          <w:tcPr>
            <w:tcW w:w="2139" w:type="dxa"/>
          </w:tcPr>
          <w:p w14:paraId="46A3D998" w14:textId="6E03973D" w:rsidR="005F644A" w:rsidRDefault="005B52F3" w:rsidP="005F644A">
            <w:pPr>
              <w:spacing w:after="120"/>
            </w:pPr>
            <w:r>
              <w:t>Customer_Other</w:t>
            </w:r>
          </w:p>
        </w:tc>
        <w:tc>
          <w:tcPr>
            <w:tcW w:w="1440" w:type="dxa"/>
          </w:tcPr>
          <w:p w14:paraId="16DF87AB" w14:textId="4B2E4210" w:rsidR="005F644A" w:rsidRDefault="005B52F3" w:rsidP="005F644A">
            <w:pPr>
              <w:spacing w:after="120"/>
            </w:pPr>
            <w:r>
              <w:t>String</w:t>
            </w:r>
          </w:p>
        </w:tc>
        <w:tc>
          <w:tcPr>
            <w:tcW w:w="1350" w:type="dxa"/>
          </w:tcPr>
          <w:p w14:paraId="186470BB" w14:textId="05A2026A" w:rsidR="005F644A" w:rsidRPr="005B52F3" w:rsidRDefault="005B52F3" w:rsidP="005F644A">
            <w:r>
              <w:rPr>
                <w:iCs/>
                <w:color w:val="000000" w:themeColor="text1"/>
              </w:rPr>
              <w:t>N</w:t>
            </w:r>
          </w:p>
        </w:tc>
        <w:tc>
          <w:tcPr>
            <w:tcW w:w="2653" w:type="dxa"/>
          </w:tcPr>
          <w:p w14:paraId="604585F5" w14:textId="65EC7A3D" w:rsidR="005F644A" w:rsidRPr="005B52F3" w:rsidRDefault="005B52F3" w:rsidP="005F644A">
            <w:pPr>
              <w:rPr>
                <w:iCs/>
                <w:color w:val="000000" w:themeColor="text1"/>
              </w:rPr>
            </w:pPr>
            <w:r>
              <w:rPr>
                <w:iCs/>
                <w:color w:val="000000" w:themeColor="text1"/>
              </w:rPr>
              <w:t>Customer’s  social media</w:t>
            </w:r>
          </w:p>
        </w:tc>
      </w:tr>
    </w:tbl>
    <w:p w14:paraId="3CBCED55" w14:textId="2CE6DC4C" w:rsidR="00EC5585" w:rsidRPr="008A5F68" w:rsidRDefault="00EC5585" w:rsidP="00EC5585">
      <w:pPr>
        <w:pStyle w:val="Chuthich"/>
        <w:jc w:val="center"/>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6</w:t>
      </w:r>
      <w:r w:rsidRPr="008A5F68">
        <w:rPr>
          <w:b/>
          <w:i w:val="0"/>
          <w:color w:val="auto"/>
          <w:sz w:val="22"/>
          <w:szCs w:val="22"/>
        </w:rPr>
        <w:t>:</w:t>
      </w:r>
      <w:r w:rsidR="005F644A">
        <w:rPr>
          <w:i w:val="0"/>
          <w:color w:val="auto"/>
          <w:sz w:val="22"/>
          <w:szCs w:val="22"/>
        </w:rPr>
        <w:t xml:space="preserve"> Customer</w:t>
      </w:r>
    </w:p>
    <w:p w14:paraId="36E9BAF5" w14:textId="1614A703" w:rsidR="00EC5585" w:rsidRDefault="005F644A" w:rsidP="00EC5585">
      <w:pPr>
        <w:pStyle w:val="u4"/>
        <w:numPr>
          <w:ilvl w:val="3"/>
          <w:numId w:val="1"/>
        </w:numPr>
      </w:pPr>
      <w:r>
        <w:lastRenderedPageBreak/>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702B4861" w14:textId="77777777" w:rsidTr="00D759AD">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B6241E" w14:textId="77777777" w:rsidR="00EC5585" w:rsidRPr="006936CE" w:rsidRDefault="00EC5585" w:rsidP="00D759AD">
            <w:r w:rsidRPr="006936CE">
              <w:t>No</w:t>
            </w:r>
          </w:p>
        </w:tc>
        <w:tc>
          <w:tcPr>
            <w:tcW w:w="2139" w:type="dxa"/>
          </w:tcPr>
          <w:p w14:paraId="499467F1" w14:textId="77777777" w:rsidR="00EC5585" w:rsidRPr="006936CE" w:rsidRDefault="00EC5585" w:rsidP="00D759AD">
            <w:r w:rsidRPr="006936CE">
              <w:t>Attribute</w:t>
            </w:r>
          </w:p>
        </w:tc>
        <w:tc>
          <w:tcPr>
            <w:tcW w:w="1440" w:type="dxa"/>
          </w:tcPr>
          <w:p w14:paraId="5D64689B" w14:textId="77777777" w:rsidR="00EC5585" w:rsidRPr="006936CE" w:rsidRDefault="00EC5585" w:rsidP="00D759AD">
            <w:r w:rsidRPr="006936CE">
              <w:t>Type</w:t>
            </w:r>
          </w:p>
        </w:tc>
        <w:tc>
          <w:tcPr>
            <w:tcW w:w="1350" w:type="dxa"/>
          </w:tcPr>
          <w:p w14:paraId="700DFD43" w14:textId="77777777" w:rsidR="00EC5585" w:rsidRPr="006936CE" w:rsidRDefault="00EC5585" w:rsidP="00D759AD">
            <w:r w:rsidRPr="006936CE">
              <w:t>Mandatory</w:t>
            </w:r>
          </w:p>
        </w:tc>
        <w:tc>
          <w:tcPr>
            <w:tcW w:w="2653" w:type="dxa"/>
          </w:tcPr>
          <w:p w14:paraId="63B9F650" w14:textId="77777777" w:rsidR="00EC5585" w:rsidRPr="006936CE" w:rsidRDefault="00EC5585" w:rsidP="00D759AD">
            <w:r w:rsidRPr="006936CE">
              <w:t>Description</w:t>
            </w:r>
          </w:p>
        </w:tc>
      </w:tr>
      <w:tr w:rsidR="005F644A" w:rsidRPr="006936CE" w14:paraId="595EB9B3" w14:textId="77777777" w:rsidTr="00D759AD">
        <w:trPr>
          <w:trHeight w:val="512"/>
        </w:trPr>
        <w:tc>
          <w:tcPr>
            <w:tcW w:w="669" w:type="dxa"/>
          </w:tcPr>
          <w:p w14:paraId="4784B1F7" w14:textId="4DFD63AA" w:rsidR="005F644A" w:rsidRPr="006936CE" w:rsidRDefault="005F644A" w:rsidP="005F644A">
            <w:pPr>
              <w:jc w:val="center"/>
            </w:pPr>
            <w:r>
              <w:t>1</w:t>
            </w:r>
          </w:p>
        </w:tc>
        <w:tc>
          <w:tcPr>
            <w:tcW w:w="2139" w:type="dxa"/>
          </w:tcPr>
          <w:p w14:paraId="48AC2CF8" w14:textId="543A97F1" w:rsidR="005F644A" w:rsidRPr="006936CE" w:rsidRDefault="005F644A" w:rsidP="005F644A">
            <w:pPr>
              <w:spacing w:after="120"/>
            </w:pPr>
            <w:r>
              <w:t>ConDetail_ID</w:t>
            </w:r>
          </w:p>
        </w:tc>
        <w:tc>
          <w:tcPr>
            <w:tcW w:w="1440" w:type="dxa"/>
          </w:tcPr>
          <w:p w14:paraId="1045F093" w14:textId="4E80C730" w:rsidR="005F644A" w:rsidRPr="006936CE" w:rsidRDefault="005F644A" w:rsidP="005F644A">
            <w:pPr>
              <w:spacing w:after="120"/>
            </w:pPr>
            <w:r>
              <w:t>Int</w:t>
            </w:r>
          </w:p>
        </w:tc>
        <w:tc>
          <w:tcPr>
            <w:tcW w:w="1350" w:type="dxa"/>
          </w:tcPr>
          <w:p w14:paraId="662B0001" w14:textId="1A2B31EA" w:rsidR="005F644A" w:rsidRPr="006936CE" w:rsidRDefault="005F644A" w:rsidP="005F644A">
            <w:pPr>
              <w:ind w:left="162"/>
            </w:pPr>
            <w:r>
              <w:t>Y</w:t>
            </w:r>
          </w:p>
        </w:tc>
        <w:tc>
          <w:tcPr>
            <w:tcW w:w="2653" w:type="dxa"/>
          </w:tcPr>
          <w:p w14:paraId="1AAC26F1" w14:textId="14AD256C" w:rsidR="005F644A" w:rsidRPr="006936CE" w:rsidRDefault="005F644A" w:rsidP="005F644A">
            <w:r>
              <w:t>Feedback</w:t>
            </w:r>
            <w:r>
              <w:rPr>
                <w:iCs/>
              </w:rPr>
              <w:t>’s ID</w:t>
            </w:r>
          </w:p>
        </w:tc>
      </w:tr>
      <w:tr w:rsidR="005F644A" w:rsidRPr="006936CE" w14:paraId="22C756DD" w14:textId="77777777" w:rsidTr="00D759AD">
        <w:tc>
          <w:tcPr>
            <w:tcW w:w="669" w:type="dxa"/>
          </w:tcPr>
          <w:p w14:paraId="2206F32D" w14:textId="6C831B9C" w:rsidR="005F644A" w:rsidRPr="006936CE" w:rsidRDefault="005F644A" w:rsidP="005F644A">
            <w:pPr>
              <w:jc w:val="center"/>
            </w:pPr>
            <w:r>
              <w:t>2</w:t>
            </w:r>
          </w:p>
        </w:tc>
        <w:tc>
          <w:tcPr>
            <w:tcW w:w="2139" w:type="dxa"/>
          </w:tcPr>
          <w:p w14:paraId="7FABD571" w14:textId="7F314561" w:rsidR="005F644A" w:rsidRPr="006936CE" w:rsidRDefault="005F644A" w:rsidP="005F644A">
            <w:pPr>
              <w:spacing w:after="120"/>
            </w:pPr>
            <w:r>
              <w:t>Contract_ID</w:t>
            </w:r>
          </w:p>
        </w:tc>
        <w:tc>
          <w:tcPr>
            <w:tcW w:w="1440" w:type="dxa"/>
          </w:tcPr>
          <w:p w14:paraId="7E2856EB" w14:textId="362C3A70" w:rsidR="005F644A" w:rsidRPr="006936CE" w:rsidRDefault="00186785" w:rsidP="005F644A">
            <w:pPr>
              <w:spacing w:after="120"/>
            </w:pPr>
            <w:r>
              <w:t>String</w:t>
            </w:r>
          </w:p>
        </w:tc>
        <w:tc>
          <w:tcPr>
            <w:tcW w:w="1350" w:type="dxa"/>
          </w:tcPr>
          <w:p w14:paraId="6C9B73C6" w14:textId="2C3C81E2" w:rsidR="005F644A" w:rsidRPr="006936CE" w:rsidRDefault="005F644A" w:rsidP="005F644A">
            <w:pPr>
              <w:ind w:left="162"/>
            </w:pPr>
            <w:r>
              <w:t>Y</w:t>
            </w:r>
          </w:p>
        </w:tc>
        <w:tc>
          <w:tcPr>
            <w:tcW w:w="2653" w:type="dxa"/>
          </w:tcPr>
          <w:p w14:paraId="22B55D41" w14:textId="0EF24029" w:rsidR="005F644A" w:rsidRPr="006936CE" w:rsidRDefault="005F644A" w:rsidP="005F644A">
            <w:r>
              <w:t>Contract’s ID that relate to the contract’s detail</w:t>
            </w:r>
          </w:p>
        </w:tc>
      </w:tr>
      <w:tr w:rsidR="005F644A" w:rsidRPr="006936CE" w14:paraId="118D9FCE" w14:textId="77777777" w:rsidTr="00D759AD">
        <w:trPr>
          <w:trHeight w:val="620"/>
        </w:trPr>
        <w:tc>
          <w:tcPr>
            <w:tcW w:w="669" w:type="dxa"/>
          </w:tcPr>
          <w:p w14:paraId="545C245E" w14:textId="10EB1809" w:rsidR="005F644A" w:rsidRPr="006936CE" w:rsidRDefault="005F644A" w:rsidP="005F644A">
            <w:pPr>
              <w:jc w:val="center"/>
            </w:pPr>
            <w:r>
              <w:t>3</w:t>
            </w:r>
          </w:p>
        </w:tc>
        <w:tc>
          <w:tcPr>
            <w:tcW w:w="2139" w:type="dxa"/>
          </w:tcPr>
          <w:p w14:paraId="6DEBF9F2" w14:textId="4545B179" w:rsidR="005F644A" w:rsidRPr="006936CE" w:rsidRDefault="005F644A" w:rsidP="005F644A">
            <w:pPr>
              <w:spacing w:after="120"/>
            </w:pPr>
            <w:r>
              <w:t>Package_ID</w:t>
            </w:r>
          </w:p>
        </w:tc>
        <w:tc>
          <w:tcPr>
            <w:tcW w:w="1440" w:type="dxa"/>
          </w:tcPr>
          <w:p w14:paraId="10E0A3EA" w14:textId="76CE37DD" w:rsidR="005F644A" w:rsidRPr="006936CE" w:rsidRDefault="005F644A" w:rsidP="005F644A">
            <w:pPr>
              <w:spacing w:after="120"/>
            </w:pPr>
            <w:r>
              <w:t>Int</w:t>
            </w:r>
          </w:p>
        </w:tc>
        <w:tc>
          <w:tcPr>
            <w:tcW w:w="1350" w:type="dxa"/>
          </w:tcPr>
          <w:p w14:paraId="14FD0A2C" w14:textId="5FA846E2" w:rsidR="005F644A" w:rsidRPr="006936CE" w:rsidRDefault="005F644A" w:rsidP="005F644A">
            <w:pPr>
              <w:ind w:left="162"/>
            </w:pPr>
            <w:r>
              <w:t>Y</w:t>
            </w:r>
          </w:p>
        </w:tc>
        <w:tc>
          <w:tcPr>
            <w:tcW w:w="2653" w:type="dxa"/>
          </w:tcPr>
          <w:p w14:paraId="4A7BFC5F" w14:textId="7F05D358" w:rsidR="005F644A" w:rsidRPr="006936CE" w:rsidRDefault="005F644A" w:rsidP="005F644A">
            <w:r>
              <w:t xml:space="preserve">Real time that member create feedback </w:t>
            </w:r>
          </w:p>
        </w:tc>
      </w:tr>
      <w:tr w:rsidR="005F644A" w:rsidRPr="006936CE" w14:paraId="04F010E5" w14:textId="77777777" w:rsidTr="00D759AD">
        <w:trPr>
          <w:trHeight w:val="400"/>
        </w:trPr>
        <w:tc>
          <w:tcPr>
            <w:tcW w:w="669" w:type="dxa"/>
          </w:tcPr>
          <w:p w14:paraId="01386CC5" w14:textId="4A69F7AB" w:rsidR="005F644A" w:rsidRPr="006936CE" w:rsidRDefault="005F644A" w:rsidP="005F644A">
            <w:pPr>
              <w:jc w:val="center"/>
            </w:pPr>
            <w:r>
              <w:t>4</w:t>
            </w:r>
          </w:p>
        </w:tc>
        <w:tc>
          <w:tcPr>
            <w:tcW w:w="2139" w:type="dxa"/>
          </w:tcPr>
          <w:p w14:paraId="6CB16741" w14:textId="1E6AC1A8" w:rsidR="005F644A" w:rsidRPr="006936CE" w:rsidRDefault="005F644A" w:rsidP="005F644A">
            <w:pPr>
              <w:spacing w:after="120"/>
            </w:pPr>
            <w:r>
              <w:t>Package_Name</w:t>
            </w:r>
          </w:p>
        </w:tc>
        <w:tc>
          <w:tcPr>
            <w:tcW w:w="1440" w:type="dxa"/>
          </w:tcPr>
          <w:p w14:paraId="6CD31076" w14:textId="492C0D7E" w:rsidR="005F644A" w:rsidRPr="006936CE" w:rsidRDefault="005F644A" w:rsidP="005F644A">
            <w:pPr>
              <w:spacing w:after="120"/>
            </w:pPr>
            <w:r>
              <w:t>String</w:t>
            </w:r>
          </w:p>
        </w:tc>
        <w:tc>
          <w:tcPr>
            <w:tcW w:w="1350" w:type="dxa"/>
          </w:tcPr>
          <w:p w14:paraId="782B812A" w14:textId="57A527C8" w:rsidR="005F644A" w:rsidRPr="006936CE" w:rsidRDefault="005F644A" w:rsidP="005F644A">
            <w:pPr>
              <w:ind w:left="162"/>
            </w:pPr>
            <w:r>
              <w:t>Y</w:t>
            </w:r>
          </w:p>
        </w:tc>
        <w:tc>
          <w:tcPr>
            <w:tcW w:w="2653" w:type="dxa"/>
          </w:tcPr>
          <w:p w14:paraId="380723AA" w14:textId="2EF1648C" w:rsidR="005F644A" w:rsidRPr="006936CE" w:rsidRDefault="005F644A" w:rsidP="005F644A">
            <w:pPr>
              <w:keepNext/>
            </w:pPr>
            <w:r>
              <w:t>Name of the current available package</w:t>
            </w:r>
          </w:p>
        </w:tc>
      </w:tr>
      <w:tr w:rsidR="005F644A" w:rsidRPr="006936CE" w14:paraId="5091E89F" w14:textId="77777777" w:rsidTr="00D759AD">
        <w:trPr>
          <w:trHeight w:val="400"/>
        </w:trPr>
        <w:tc>
          <w:tcPr>
            <w:tcW w:w="669" w:type="dxa"/>
          </w:tcPr>
          <w:p w14:paraId="4C869074" w14:textId="7DAB2300" w:rsidR="005F644A" w:rsidRPr="006936CE" w:rsidRDefault="005F644A" w:rsidP="005F644A">
            <w:pPr>
              <w:jc w:val="center"/>
            </w:pPr>
            <w:r>
              <w:t>5</w:t>
            </w:r>
          </w:p>
        </w:tc>
        <w:tc>
          <w:tcPr>
            <w:tcW w:w="2139" w:type="dxa"/>
          </w:tcPr>
          <w:p w14:paraId="616085AF" w14:textId="296AB688" w:rsidR="005F644A" w:rsidRPr="006936CE" w:rsidRDefault="005F644A" w:rsidP="005F644A">
            <w:pPr>
              <w:spacing w:after="120"/>
            </w:pPr>
            <w:r>
              <w:t>Package_Detail</w:t>
            </w:r>
          </w:p>
        </w:tc>
        <w:tc>
          <w:tcPr>
            <w:tcW w:w="1440" w:type="dxa"/>
          </w:tcPr>
          <w:p w14:paraId="4EF578B8" w14:textId="7DE938DF" w:rsidR="005F644A" w:rsidRDefault="005F644A" w:rsidP="005F644A">
            <w:pPr>
              <w:spacing w:after="120"/>
            </w:pPr>
            <w:r>
              <w:t>String</w:t>
            </w:r>
          </w:p>
        </w:tc>
        <w:tc>
          <w:tcPr>
            <w:tcW w:w="1350" w:type="dxa"/>
          </w:tcPr>
          <w:p w14:paraId="3A250522" w14:textId="7737CF6D" w:rsidR="005F644A" w:rsidRPr="006936CE" w:rsidRDefault="005F644A" w:rsidP="005F644A">
            <w:pPr>
              <w:ind w:left="162"/>
            </w:pPr>
            <w:r>
              <w:t>Y</w:t>
            </w:r>
          </w:p>
        </w:tc>
        <w:tc>
          <w:tcPr>
            <w:tcW w:w="2653" w:type="dxa"/>
          </w:tcPr>
          <w:p w14:paraId="3942BE79" w14:textId="331D71B9" w:rsidR="005F644A" w:rsidRDefault="005F644A" w:rsidP="005F644A">
            <w:pPr>
              <w:keepNext/>
            </w:pPr>
            <w:r>
              <w:t>Detail of the current available  package</w:t>
            </w:r>
          </w:p>
        </w:tc>
      </w:tr>
      <w:tr w:rsidR="005F644A" w:rsidRPr="006936CE" w14:paraId="52FD36A0" w14:textId="77777777" w:rsidTr="00D759AD">
        <w:trPr>
          <w:trHeight w:val="400"/>
        </w:trPr>
        <w:tc>
          <w:tcPr>
            <w:tcW w:w="669" w:type="dxa"/>
          </w:tcPr>
          <w:p w14:paraId="1EC13AA7" w14:textId="0BA09A0E" w:rsidR="005F644A" w:rsidRPr="006936CE" w:rsidRDefault="005F644A" w:rsidP="005F644A">
            <w:pPr>
              <w:jc w:val="center"/>
            </w:pPr>
            <w:r>
              <w:t>6</w:t>
            </w:r>
          </w:p>
        </w:tc>
        <w:tc>
          <w:tcPr>
            <w:tcW w:w="2139" w:type="dxa"/>
          </w:tcPr>
          <w:p w14:paraId="75F3E577" w14:textId="2B42C861" w:rsidR="005F644A" w:rsidRPr="006936CE" w:rsidRDefault="005F644A" w:rsidP="005F644A">
            <w:pPr>
              <w:spacing w:after="120"/>
            </w:pPr>
            <w:r>
              <w:t>Package_Price</w:t>
            </w:r>
          </w:p>
        </w:tc>
        <w:tc>
          <w:tcPr>
            <w:tcW w:w="1440" w:type="dxa"/>
          </w:tcPr>
          <w:p w14:paraId="28B70D67" w14:textId="3C0DFB0B" w:rsidR="005F644A" w:rsidRDefault="005F644A" w:rsidP="005F644A">
            <w:pPr>
              <w:spacing w:after="120"/>
            </w:pPr>
            <w:r>
              <w:t>Int</w:t>
            </w:r>
          </w:p>
        </w:tc>
        <w:tc>
          <w:tcPr>
            <w:tcW w:w="1350" w:type="dxa"/>
          </w:tcPr>
          <w:p w14:paraId="1189F5F9" w14:textId="7F64AB9C" w:rsidR="005F644A" w:rsidRPr="006936CE" w:rsidRDefault="005F644A" w:rsidP="005F644A">
            <w:pPr>
              <w:ind w:left="162"/>
            </w:pPr>
            <w:r>
              <w:t>Y</w:t>
            </w:r>
          </w:p>
        </w:tc>
        <w:tc>
          <w:tcPr>
            <w:tcW w:w="2653" w:type="dxa"/>
          </w:tcPr>
          <w:p w14:paraId="74AE04DB" w14:textId="54187EF9" w:rsidR="005F644A" w:rsidRDefault="005F644A" w:rsidP="005F644A">
            <w:pPr>
              <w:keepNext/>
            </w:pPr>
            <w:r>
              <w:t>Price of the current available package</w:t>
            </w:r>
          </w:p>
        </w:tc>
      </w:tr>
      <w:tr w:rsidR="005F644A" w:rsidRPr="006936CE" w14:paraId="59D42AD0" w14:textId="77777777" w:rsidTr="00D759AD">
        <w:trPr>
          <w:trHeight w:val="400"/>
        </w:trPr>
        <w:tc>
          <w:tcPr>
            <w:tcW w:w="669" w:type="dxa"/>
          </w:tcPr>
          <w:p w14:paraId="497CE3E0" w14:textId="55709294" w:rsidR="005F644A" w:rsidRPr="006936CE" w:rsidRDefault="005B52F3" w:rsidP="005F644A">
            <w:pPr>
              <w:jc w:val="center"/>
            </w:pPr>
            <w:r>
              <w:t>7</w:t>
            </w:r>
          </w:p>
        </w:tc>
        <w:tc>
          <w:tcPr>
            <w:tcW w:w="2139" w:type="dxa"/>
          </w:tcPr>
          <w:p w14:paraId="573EE2AA" w14:textId="062F6951" w:rsidR="005F644A" w:rsidRPr="006936CE" w:rsidRDefault="005B52F3" w:rsidP="005F644A">
            <w:pPr>
              <w:spacing w:after="120"/>
            </w:pPr>
            <w:r>
              <w:t>Package_Note</w:t>
            </w:r>
          </w:p>
        </w:tc>
        <w:tc>
          <w:tcPr>
            <w:tcW w:w="1440" w:type="dxa"/>
          </w:tcPr>
          <w:p w14:paraId="228A68E1" w14:textId="067D00DE" w:rsidR="005F644A" w:rsidRDefault="005B52F3" w:rsidP="005F644A">
            <w:pPr>
              <w:spacing w:after="120"/>
            </w:pPr>
            <w:r>
              <w:t>String</w:t>
            </w:r>
          </w:p>
        </w:tc>
        <w:tc>
          <w:tcPr>
            <w:tcW w:w="1350" w:type="dxa"/>
          </w:tcPr>
          <w:p w14:paraId="32E64067" w14:textId="2FF30734" w:rsidR="005F644A" w:rsidRPr="006936CE" w:rsidRDefault="005B52F3" w:rsidP="005F644A">
            <w:pPr>
              <w:ind w:left="162"/>
            </w:pPr>
            <w:r>
              <w:t>N</w:t>
            </w:r>
          </w:p>
        </w:tc>
        <w:tc>
          <w:tcPr>
            <w:tcW w:w="2653" w:type="dxa"/>
          </w:tcPr>
          <w:p w14:paraId="46417FE4" w14:textId="14A1A76F" w:rsidR="005F644A" w:rsidRDefault="005B52F3" w:rsidP="005F644A">
            <w:pPr>
              <w:keepNext/>
            </w:pPr>
            <w:r>
              <w:t>Note about package</w:t>
            </w:r>
          </w:p>
        </w:tc>
      </w:tr>
    </w:tbl>
    <w:p w14:paraId="08C4D665" w14:textId="4C0C308C" w:rsidR="00EC5585" w:rsidRPr="008A5F68" w:rsidRDefault="00EC5585" w:rsidP="00EC5585">
      <w:pPr>
        <w:pStyle w:val="Chuthich"/>
        <w:framePr w:hSpace="180" w:wrap="around" w:vAnchor="text" w:hAnchor="text" w:xAlign="center" w:y="1"/>
        <w:suppressOverlap/>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7</w:t>
      </w:r>
      <w:r w:rsidRPr="008A5F68">
        <w:rPr>
          <w:b/>
          <w:i w:val="0"/>
          <w:color w:val="auto"/>
          <w:sz w:val="22"/>
          <w:szCs w:val="22"/>
        </w:rPr>
        <w:t xml:space="preserve">: </w:t>
      </w:r>
      <w:r w:rsidR="005F644A">
        <w:rPr>
          <w:i w:val="0"/>
          <w:color w:val="auto"/>
          <w:sz w:val="22"/>
          <w:szCs w:val="22"/>
        </w:rPr>
        <w:t>Contract Detail</w:t>
      </w:r>
    </w:p>
    <w:p w14:paraId="026192D3" w14:textId="77777777" w:rsidR="00EC5585" w:rsidRDefault="00EC5585" w:rsidP="00EC5585">
      <w:pPr>
        <w:ind w:left="2880" w:firstLine="720"/>
      </w:pPr>
    </w:p>
    <w:p w14:paraId="744A499E" w14:textId="76DB19B2" w:rsidR="00EC5585" w:rsidRDefault="005F644A" w:rsidP="00EC5585">
      <w:pPr>
        <w:pStyle w:val="u4"/>
        <w:numPr>
          <w:ilvl w:val="3"/>
          <w:numId w:val="1"/>
        </w:numPr>
      </w:pPr>
      <w:r>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EC5585" w:rsidRPr="006936CE" w14:paraId="4CF2B79A" w14:textId="77777777" w:rsidTr="00D759AD">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60F72F9B"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05EA2BCC" w14:textId="77777777" w:rsidR="00EC5585" w:rsidRPr="00DE276A" w:rsidRDefault="00EC5585" w:rsidP="00D759AD">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039EE676"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01FBFCEF"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3B231BEA" w14:textId="77777777" w:rsidR="00EC5585" w:rsidRPr="00DE276A" w:rsidRDefault="00EC5585"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5F644A" w:rsidRPr="006936CE" w14:paraId="34BE9FF9" w14:textId="77777777" w:rsidTr="00D759AD">
        <w:trPr>
          <w:trHeight w:val="512"/>
        </w:trPr>
        <w:tc>
          <w:tcPr>
            <w:tcW w:w="669" w:type="dxa"/>
          </w:tcPr>
          <w:p w14:paraId="167A6664"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70B6BCD4" w14:textId="39FA4E4A" w:rsidR="005F644A" w:rsidRPr="006936CE" w:rsidRDefault="005F644A" w:rsidP="005F644A">
            <w:pPr>
              <w:spacing w:after="120"/>
              <w:rPr>
                <w:color w:val="000000" w:themeColor="text1"/>
              </w:rPr>
            </w:pPr>
            <w:r>
              <w:rPr>
                <w:iCs/>
                <w:color w:val="000000" w:themeColor="text1"/>
              </w:rPr>
              <w:t>Package_ID</w:t>
            </w:r>
          </w:p>
        </w:tc>
        <w:tc>
          <w:tcPr>
            <w:tcW w:w="1440" w:type="dxa"/>
          </w:tcPr>
          <w:p w14:paraId="2D76FB31" w14:textId="02954486"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488F491D" w14:textId="4817F2F7" w:rsidR="005F644A" w:rsidRPr="006936CE" w:rsidRDefault="005F644A" w:rsidP="005F644A">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BF4ADDC" w14:textId="3C5C3CFE"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5F644A" w:rsidRPr="006936CE" w14:paraId="1CD30F0D" w14:textId="77777777" w:rsidTr="00D759AD">
        <w:trPr>
          <w:trHeight w:val="377"/>
        </w:trPr>
        <w:tc>
          <w:tcPr>
            <w:tcW w:w="669" w:type="dxa"/>
          </w:tcPr>
          <w:p w14:paraId="100BDF23"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327C06BA" w14:textId="4AEC74C0" w:rsidR="005F644A" w:rsidRPr="006936CE" w:rsidRDefault="005F644A" w:rsidP="005F644A">
            <w:pPr>
              <w:spacing w:after="120"/>
              <w:rPr>
                <w:iCs/>
                <w:color w:val="000000" w:themeColor="text1"/>
              </w:rPr>
            </w:pPr>
            <w:r>
              <w:rPr>
                <w:iCs/>
                <w:color w:val="000000" w:themeColor="text1"/>
              </w:rPr>
              <w:t>Package_Name</w:t>
            </w:r>
          </w:p>
        </w:tc>
        <w:tc>
          <w:tcPr>
            <w:tcW w:w="1440" w:type="dxa"/>
          </w:tcPr>
          <w:p w14:paraId="5B1ACC36" w14:textId="1A800E80" w:rsidR="005F644A" w:rsidRPr="006936CE" w:rsidRDefault="005F644A" w:rsidP="005F644A">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2E1907C3" w14:textId="7F275FCB" w:rsidR="005F644A" w:rsidRPr="006936CE" w:rsidRDefault="005F644A" w:rsidP="005F644A">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114B9D02" w14:textId="35D9DB86" w:rsidR="005F644A" w:rsidRPr="006936CE" w:rsidRDefault="005F644A" w:rsidP="005F644A">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5F644A" w:rsidRPr="006936CE" w14:paraId="2C3FBA5F" w14:textId="77777777" w:rsidTr="00D759AD">
        <w:tc>
          <w:tcPr>
            <w:tcW w:w="669" w:type="dxa"/>
          </w:tcPr>
          <w:p w14:paraId="67F51779"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40926E2D" w14:textId="5A27AB84" w:rsidR="005F644A" w:rsidRPr="006936CE" w:rsidRDefault="005F644A" w:rsidP="005F644A">
            <w:pPr>
              <w:spacing w:after="120"/>
              <w:rPr>
                <w:color w:val="000000" w:themeColor="text1"/>
              </w:rPr>
            </w:pPr>
            <w:r>
              <w:rPr>
                <w:iCs/>
                <w:color w:val="000000" w:themeColor="text1"/>
              </w:rPr>
              <w:t>Package_Detail</w:t>
            </w:r>
          </w:p>
        </w:tc>
        <w:tc>
          <w:tcPr>
            <w:tcW w:w="1440" w:type="dxa"/>
          </w:tcPr>
          <w:p w14:paraId="4C99796E" w14:textId="792A080F"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36D45CEF" w14:textId="5468099F"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BFE0CDA" w14:textId="3658DA05" w:rsidR="005F644A" w:rsidRPr="006936CE" w:rsidRDefault="005F644A" w:rsidP="005F644A">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5F644A" w:rsidRPr="006936CE" w14:paraId="64C1026C" w14:textId="77777777" w:rsidTr="00D759AD">
        <w:trPr>
          <w:trHeight w:val="400"/>
        </w:trPr>
        <w:tc>
          <w:tcPr>
            <w:tcW w:w="669" w:type="dxa"/>
          </w:tcPr>
          <w:p w14:paraId="23DDAAAD"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09E9725D" w14:textId="5EC99A78" w:rsidR="005F644A" w:rsidRPr="006936CE" w:rsidRDefault="005F644A" w:rsidP="005F644A">
            <w:pPr>
              <w:spacing w:after="120"/>
              <w:rPr>
                <w:color w:val="000000" w:themeColor="text1"/>
              </w:rPr>
            </w:pPr>
            <w:r>
              <w:rPr>
                <w:iCs/>
                <w:color w:val="000000" w:themeColor="text1"/>
              </w:rPr>
              <w:t>Package_Price</w:t>
            </w:r>
          </w:p>
        </w:tc>
        <w:tc>
          <w:tcPr>
            <w:tcW w:w="1440" w:type="dxa"/>
          </w:tcPr>
          <w:p w14:paraId="5BD50026" w14:textId="33A84AF4"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15738BA6" w14:textId="51C74811"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CC10A9E" w14:textId="481DED78" w:rsidR="005F644A" w:rsidRPr="006936CE" w:rsidRDefault="005F644A" w:rsidP="005F644A">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5F644A" w:rsidRPr="006936CE" w14:paraId="70E5CF31" w14:textId="77777777" w:rsidTr="00D759AD">
        <w:trPr>
          <w:trHeight w:val="400"/>
        </w:trPr>
        <w:tc>
          <w:tcPr>
            <w:tcW w:w="669" w:type="dxa"/>
          </w:tcPr>
          <w:p w14:paraId="5B86DDD2" w14:textId="77777777"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5FF8B367" w14:textId="1172C080" w:rsidR="005F644A" w:rsidRPr="006936CE" w:rsidRDefault="005F644A" w:rsidP="005F644A">
            <w:pPr>
              <w:spacing w:after="120"/>
              <w:rPr>
                <w:color w:val="000000" w:themeColor="text1"/>
              </w:rPr>
            </w:pPr>
            <w:r>
              <w:rPr>
                <w:iCs/>
                <w:color w:val="000000" w:themeColor="text1"/>
              </w:rPr>
              <w:t>Package_Available</w:t>
            </w:r>
          </w:p>
        </w:tc>
        <w:tc>
          <w:tcPr>
            <w:tcW w:w="1440" w:type="dxa"/>
          </w:tcPr>
          <w:p w14:paraId="630768C2" w14:textId="5FEE187C"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2E4ABB5C" w14:textId="25177BCA"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4028CF2" w14:textId="1790154D"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bl>
    <w:p w14:paraId="646512CD" w14:textId="5EB4405D" w:rsidR="00EC5585" w:rsidRPr="008A5F68" w:rsidRDefault="00EC5585" w:rsidP="00EC5585">
      <w:pPr>
        <w:pStyle w:val="Chuthich"/>
        <w:framePr w:hSpace="180" w:wrap="around" w:vAnchor="text" w:hAnchor="text" w:xAlign="center" w:y="1"/>
        <w:suppressOverlap/>
        <w:rPr>
          <w:b/>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Pr="00EE3BC5">
        <w:rPr>
          <w:i w:val="0"/>
          <w:color w:val="auto"/>
          <w:sz w:val="22"/>
          <w:szCs w:val="22"/>
        </w:rPr>
        <w:t>8</w:t>
      </w:r>
      <w:r w:rsidRPr="008A5F68">
        <w:rPr>
          <w:b/>
          <w:i w:val="0"/>
          <w:color w:val="auto"/>
          <w:sz w:val="22"/>
          <w:szCs w:val="22"/>
        </w:rPr>
        <w:t xml:space="preserve">: </w:t>
      </w:r>
      <w:r w:rsidR="005F644A">
        <w:rPr>
          <w:i w:val="0"/>
          <w:color w:val="auto"/>
          <w:sz w:val="22"/>
          <w:szCs w:val="22"/>
        </w:rPr>
        <w:t>Package</w:t>
      </w:r>
    </w:p>
    <w:p w14:paraId="148F31D2" w14:textId="77777777" w:rsidR="00EC5585" w:rsidRDefault="00EC5585" w:rsidP="00EC5585">
      <w:pPr>
        <w:jc w:val="center"/>
      </w:pPr>
    </w:p>
    <w:p w14:paraId="77B20F81" w14:textId="74644E0A" w:rsidR="005F644A" w:rsidRDefault="005F644A" w:rsidP="005F644A">
      <w:pPr>
        <w:pStyle w:val="u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5F644A" w:rsidRPr="006936CE" w14:paraId="3E139FDA" w14:textId="77777777" w:rsidTr="00D759AD">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0509D22F"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64D11489" w14:textId="77777777" w:rsidR="005F644A" w:rsidRPr="00DE276A" w:rsidRDefault="005F644A" w:rsidP="00D759AD">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440DC634"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5F798B16"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54D9AECC" w14:textId="77777777" w:rsidR="005F644A" w:rsidRPr="00DE276A" w:rsidRDefault="005F644A" w:rsidP="00D759AD">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5F644A" w:rsidRPr="006936CE" w14:paraId="004D44CE" w14:textId="77777777" w:rsidTr="00D759AD">
        <w:trPr>
          <w:trHeight w:val="512"/>
        </w:trPr>
        <w:tc>
          <w:tcPr>
            <w:tcW w:w="828" w:type="dxa"/>
          </w:tcPr>
          <w:p w14:paraId="11E83C93" w14:textId="4E823AFA"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156886BB" w14:textId="02A3E77A" w:rsidR="005F644A" w:rsidRPr="006936CE" w:rsidRDefault="005F644A" w:rsidP="005F644A">
            <w:pPr>
              <w:spacing w:after="120"/>
              <w:rPr>
                <w:color w:val="000000" w:themeColor="text1"/>
              </w:rPr>
            </w:pPr>
            <w:r>
              <w:rPr>
                <w:iCs/>
                <w:color w:val="000000" w:themeColor="text1"/>
              </w:rPr>
              <w:t>Picture_ID</w:t>
            </w:r>
          </w:p>
        </w:tc>
        <w:tc>
          <w:tcPr>
            <w:tcW w:w="1440" w:type="dxa"/>
          </w:tcPr>
          <w:p w14:paraId="660577AB" w14:textId="7BC1B397"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7ACCBCC0" w14:textId="7AAA3330" w:rsidR="005F644A" w:rsidRPr="006936CE" w:rsidRDefault="005F644A" w:rsidP="005F644A">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720597" w14:textId="76C7C95A"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5F644A" w:rsidRPr="006936CE" w14:paraId="6A212559" w14:textId="77777777" w:rsidTr="00D759AD">
        <w:trPr>
          <w:trHeight w:val="377"/>
        </w:trPr>
        <w:tc>
          <w:tcPr>
            <w:tcW w:w="828" w:type="dxa"/>
          </w:tcPr>
          <w:p w14:paraId="2F55493C" w14:textId="19C339F6"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75E757B0" w14:textId="3CC8402A" w:rsidR="005F644A" w:rsidRPr="006936CE" w:rsidRDefault="005F644A" w:rsidP="005F644A">
            <w:pPr>
              <w:spacing w:after="120"/>
            </w:pPr>
            <w:r>
              <w:t>ConDetail_ID</w:t>
            </w:r>
          </w:p>
        </w:tc>
        <w:tc>
          <w:tcPr>
            <w:tcW w:w="1440" w:type="dxa"/>
          </w:tcPr>
          <w:p w14:paraId="471C01CF" w14:textId="16AD1C66"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187E3A3E" w14:textId="1BF73352"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D8D2069" w14:textId="2E96126C"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Comtract’s ID</w:t>
            </w:r>
          </w:p>
        </w:tc>
      </w:tr>
      <w:tr w:rsidR="005F644A" w:rsidRPr="006936CE" w14:paraId="24DB6B91" w14:textId="77777777" w:rsidTr="00D759AD">
        <w:tc>
          <w:tcPr>
            <w:tcW w:w="828" w:type="dxa"/>
          </w:tcPr>
          <w:p w14:paraId="14A2B2EF" w14:textId="11C8094D"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lastRenderedPageBreak/>
              <w:t>3</w:t>
            </w:r>
          </w:p>
        </w:tc>
        <w:tc>
          <w:tcPr>
            <w:tcW w:w="1980" w:type="dxa"/>
          </w:tcPr>
          <w:p w14:paraId="40B72802" w14:textId="6854FFF2" w:rsidR="005F644A" w:rsidRPr="006936CE" w:rsidRDefault="005F644A" w:rsidP="005F644A">
            <w:pPr>
              <w:spacing w:after="120"/>
            </w:pPr>
            <w:r>
              <w:t>Picture_Detail</w:t>
            </w:r>
          </w:p>
        </w:tc>
        <w:tc>
          <w:tcPr>
            <w:tcW w:w="1440" w:type="dxa"/>
          </w:tcPr>
          <w:p w14:paraId="4D869C82" w14:textId="36A9CB9C"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02F0184" w14:textId="0F1B560C"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659FA12" w14:textId="4B568B61"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detail</w:t>
            </w:r>
          </w:p>
        </w:tc>
      </w:tr>
      <w:tr w:rsidR="005F644A" w:rsidRPr="006936CE" w14:paraId="74972AE6" w14:textId="77777777" w:rsidTr="00D759AD">
        <w:trPr>
          <w:trHeight w:val="400"/>
        </w:trPr>
        <w:tc>
          <w:tcPr>
            <w:tcW w:w="828" w:type="dxa"/>
          </w:tcPr>
          <w:p w14:paraId="10BA6A27" w14:textId="4604A267"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5A8710CA" w14:textId="69DAF35F" w:rsidR="005F644A" w:rsidRPr="006936CE" w:rsidRDefault="005F644A" w:rsidP="005F644A">
            <w:pPr>
              <w:spacing w:after="120"/>
            </w:pPr>
            <w:r>
              <w:t>Picture_Url</w:t>
            </w:r>
          </w:p>
        </w:tc>
        <w:tc>
          <w:tcPr>
            <w:tcW w:w="1440" w:type="dxa"/>
          </w:tcPr>
          <w:p w14:paraId="0A9BFF2F" w14:textId="0BD23159"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D9973D6" w14:textId="588279F8"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2FD9057" w14:textId="05484FD3"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Url link</w:t>
            </w:r>
          </w:p>
        </w:tc>
      </w:tr>
    </w:tbl>
    <w:p w14:paraId="79F11171" w14:textId="09820CA0" w:rsidR="005F644A" w:rsidRDefault="005F644A" w:rsidP="005F644A">
      <w:pPr>
        <w:pStyle w:val="Chuthich"/>
        <w:rPr>
          <w:i w:val="0"/>
          <w:color w:val="auto"/>
          <w:sz w:val="22"/>
          <w:szCs w:val="22"/>
        </w:rPr>
      </w:pPr>
      <w:r>
        <w:tab/>
      </w:r>
      <w:r>
        <w:tab/>
      </w:r>
      <w:r>
        <w:tab/>
      </w:r>
      <w:r>
        <w:tab/>
      </w: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.4.1.</w:t>
      </w:r>
      <w:r w:rsidR="00A955F7">
        <w:rPr>
          <w:i w:val="0"/>
          <w:color w:val="auto"/>
          <w:sz w:val="22"/>
          <w:szCs w:val="22"/>
        </w:rPr>
        <w:t>10</w:t>
      </w:r>
      <w:r w:rsidRPr="008A5F68">
        <w:rPr>
          <w:b/>
          <w:i w:val="0"/>
          <w:color w:val="auto"/>
          <w:sz w:val="22"/>
          <w:szCs w:val="22"/>
        </w:rPr>
        <w:t xml:space="preserve">: </w:t>
      </w:r>
      <w:r w:rsidR="005B52F3">
        <w:rPr>
          <w:i w:val="0"/>
          <w:color w:val="auto"/>
          <w:sz w:val="22"/>
          <w:szCs w:val="22"/>
        </w:rPr>
        <w:t>Picture</w:t>
      </w:r>
    </w:p>
    <w:p w14:paraId="0E859E6A" w14:textId="77777777" w:rsidR="005B52F3" w:rsidRDefault="005B52F3" w:rsidP="005B52F3"/>
    <w:p w14:paraId="371AF64A" w14:textId="77777777" w:rsidR="005B52F3" w:rsidRPr="005B52F3" w:rsidRDefault="005B52F3" w:rsidP="005B52F3"/>
    <w:p w14:paraId="670FC658" w14:textId="77777777" w:rsidR="00EC5585" w:rsidRDefault="00EC5585" w:rsidP="00EC5585">
      <w:pPr>
        <w:pStyle w:val="u3"/>
        <w:numPr>
          <w:ilvl w:val="2"/>
          <w:numId w:val="1"/>
        </w:numPr>
      </w:pPr>
      <w:bookmarkStart w:id="93" w:name="_Toc469436432"/>
      <w:bookmarkEnd w:id="92"/>
      <w:r w:rsidRPr="005C45A0">
        <w:t>Entity</w:t>
      </w:r>
      <w:r>
        <w:t xml:space="preserve"> description</w:t>
      </w:r>
      <w:r w:rsidRPr="00564FDC">
        <w:rPr>
          <w:rFonts w:hint="eastAsia"/>
        </w:rPr>
        <w:t>エンティティの説明</w:t>
      </w:r>
      <w:bookmarkEnd w:id="93"/>
    </w:p>
    <w:p w14:paraId="5063683F" w14:textId="7DBCDAF8" w:rsidR="008D2455" w:rsidRDefault="008D2455" w:rsidP="00993BDB"/>
    <w:tbl>
      <w:tblPr>
        <w:tblStyle w:val="GridTable4-Accent31"/>
        <w:tblW w:w="4990" w:type="pct"/>
        <w:tblLook w:val="0620" w:firstRow="1" w:lastRow="0" w:firstColumn="0" w:lastColumn="0" w:noHBand="1" w:noVBand="1"/>
      </w:tblPr>
      <w:tblGrid>
        <w:gridCol w:w="817"/>
        <w:gridCol w:w="1418"/>
        <w:gridCol w:w="6965"/>
      </w:tblGrid>
      <w:tr w:rsidR="00A955F7" w:rsidRPr="00E962DC" w14:paraId="444F7746" w14:textId="77777777" w:rsidTr="00186785">
        <w:trPr>
          <w:cnfStyle w:val="100000000000" w:firstRow="1" w:lastRow="0" w:firstColumn="0" w:lastColumn="0" w:oddVBand="0" w:evenVBand="0" w:oddHBand="0" w:evenHBand="0" w:firstRowFirstColumn="0" w:firstRowLastColumn="0" w:lastRowFirstColumn="0" w:lastRowLastColumn="0"/>
        </w:trPr>
        <w:tc>
          <w:tcPr>
            <w:tcW w:w="817" w:type="dxa"/>
          </w:tcPr>
          <w:p w14:paraId="1457DC2F" w14:textId="77777777"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14:paraId="09A6B50B" w14:textId="77777777"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14:paraId="5B7C22CA" w14:textId="77777777"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186785" w:rsidRPr="00E962DC" w14:paraId="4E4655A4" w14:textId="77777777" w:rsidTr="00186785">
        <w:tc>
          <w:tcPr>
            <w:tcW w:w="817" w:type="dxa"/>
          </w:tcPr>
          <w:p w14:paraId="379F94BE"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001A0E7A" w14:textId="4A573B11"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02A9FC72" w14:textId="0F81D77E"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14:paraId="45B6FB4B" w14:textId="77777777" w:rsidTr="00186785">
        <w:tc>
          <w:tcPr>
            <w:tcW w:w="817" w:type="dxa"/>
          </w:tcPr>
          <w:p w14:paraId="7B504D94"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52BD1EF3" w14:textId="16186769" w:rsidR="00186785" w:rsidRPr="00E962DC"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3C59379B" w14:textId="4143DB5F"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14:paraId="5D2105F0" w14:textId="77777777" w:rsidTr="00186785">
        <w:tc>
          <w:tcPr>
            <w:tcW w:w="817" w:type="dxa"/>
          </w:tcPr>
          <w:p w14:paraId="17D338C0"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1D34E2B0" w14:textId="365631EB"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10E9319D" w14:textId="23C5D72B"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14:paraId="60FF7AF9" w14:textId="77777777" w:rsidTr="00186785">
        <w:tc>
          <w:tcPr>
            <w:tcW w:w="817" w:type="dxa"/>
          </w:tcPr>
          <w:p w14:paraId="56EDA0FA"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75457A06" w14:textId="5BAD018C"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056724E8" w14:textId="17214FAC"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186785" w:rsidRPr="00E962DC" w14:paraId="5EB4036D" w14:textId="77777777" w:rsidTr="00186785">
        <w:tc>
          <w:tcPr>
            <w:tcW w:w="817" w:type="dxa"/>
          </w:tcPr>
          <w:p w14:paraId="441D801E"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3AC8DAB0" w14:textId="62282DAE"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14:paraId="467A58F8" w14:textId="3A6D5D47"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
        </w:tc>
      </w:tr>
      <w:tr w:rsidR="00186785" w:rsidRPr="00E962DC" w14:paraId="4FD646B8" w14:textId="77777777" w:rsidTr="00186785">
        <w:tc>
          <w:tcPr>
            <w:tcW w:w="817" w:type="dxa"/>
          </w:tcPr>
          <w:p w14:paraId="3AF44490"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47F72B98" w14:textId="704F602F"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14:paraId="7050338B" w14:textId="3029E0B7"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186785" w:rsidRPr="00E962DC" w14:paraId="687AF1B7" w14:textId="77777777" w:rsidTr="00186785">
        <w:tc>
          <w:tcPr>
            <w:tcW w:w="817" w:type="dxa"/>
          </w:tcPr>
          <w:p w14:paraId="6A63D7FC"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1361C1E8" w14:textId="49A81FC7"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14:paraId="28588F37" w14:textId="51D7F32D"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186785" w:rsidRPr="00E962DC" w14:paraId="34E8CD88" w14:textId="77777777" w:rsidTr="00186785">
        <w:tc>
          <w:tcPr>
            <w:tcW w:w="817" w:type="dxa"/>
          </w:tcPr>
          <w:p w14:paraId="4F97F749"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13F68463" w14:textId="5B23BEAA"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14:paraId="73418DC6" w14:textId="05566238"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186785" w:rsidRPr="00E962DC" w14:paraId="43FF0C39" w14:textId="77777777" w:rsidTr="00186785">
        <w:tc>
          <w:tcPr>
            <w:tcW w:w="817" w:type="dxa"/>
          </w:tcPr>
          <w:p w14:paraId="6221A3C2"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3F944303" w14:textId="268F6C6E"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14:paraId="35DB9565" w14:textId="673F8AE8"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186785" w:rsidRPr="00E962DC" w14:paraId="025ACC7F" w14:textId="77777777" w:rsidTr="00186785">
        <w:tc>
          <w:tcPr>
            <w:tcW w:w="817" w:type="dxa"/>
          </w:tcPr>
          <w:p w14:paraId="2A84B9F4"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40DE97EA" w14:textId="7D0751E3"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3676B06B" w14:textId="1CDD69F4"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14:paraId="365113D3" w14:textId="77777777" w:rsidTr="00186785">
        <w:tc>
          <w:tcPr>
            <w:tcW w:w="817" w:type="dxa"/>
          </w:tcPr>
          <w:p w14:paraId="7063CC85"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3FAA06DA" w14:textId="43DE7066" w:rsidR="00186785"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78D59F66" w14:textId="478AC734"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14:paraId="0A508C04" w14:textId="77777777" w:rsidTr="00186785">
        <w:tc>
          <w:tcPr>
            <w:tcW w:w="817" w:type="dxa"/>
          </w:tcPr>
          <w:p w14:paraId="0AFEC7C4"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6B4255E2" w14:textId="1E79ACBC"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6AE5BB55" w14:textId="3CE46271"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14:paraId="0C7ACFE7" w14:textId="77777777" w:rsidTr="00186785">
        <w:tc>
          <w:tcPr>
            <w:tcW w:w="817" w:type="dxa"/>
          </w:tcPr>
          <w:p w14:paraId="0B649614" w14:textId="77777777"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14:paraId="2CDE3397" w14:textId="6A16999A"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636DF5C7" w14:textId="000F9885"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14:paraId="5F726496" w14:textId="2E3D3F71" w:rsidR="00A955F7" w:rsidRPr="00EE3BC5" w:rsidRDefault="00A955F7" w:rsidP="00A955F7">
      <w:pPr>
        <w:pStyle w:val="Chuthich"/>
        <w:ind w:left="2118" w:firstLine="706"/>
        <w:rPr>
          <w:i w:val="0"/>
          <w:sz w:val="22"/>
          <w:szCs w:val="22"/>
        </w:rPr>
      </w:pPr>
      <w:r w:rsidRPr="00EE3BC5">
        <w:rPr>
          <w:i w:val="0"/>
          <w:sz w:val="22"/>
          <w:szCs w:val="22"/>
        </w:rPr>
        <w:t xml:space="preserve">Table </w:t>
      </w:r>
      <w:r w:rsidRPr="00EE3BC5">
        <w:rPr>
          <w:i w:val="0"/>
          <w:sz w:val="22"/>
          <w:szCs w:val="22"/>
        </w:rPr>
        <w:fldChar w:fldCharType="begin"/>
      </w:r>
      <w:r w:rsidRPr="00EE3BC5">
        <w:rPr>
          <w:i w:val="0"/>
          <w:sz w:val="22"/>
          <w:szCs w:val="22"/>
        </w:rPr>
        <w:instrText xml:space="preserve"> STYLEREF 1 \s </w:instrText>
      </w:r>
      <w:r w:rsidRPr="00EE3BC5">
        <w:rPr>
          <w:i w:val="0"/>
          <w:sz w:val="22"/>
          <w:szCs w:val="22"/>
        </w:rPr>
        <w:fldChar w:fldCharType="separate"/>
      </w:r>
      <w:r w:rsidR="00210253">
        <w:rPr>
          <w:i w:val="0"/>
          <w:noProof/>
          <w:sz w:val="22"/>
          <w:szCs w:val="22"/>
        </w:rPr>
        <w:t>3</w:t>
      </w:r>
      <w:r w:rsidRPr="00EE3BC5">
        <w:rPr>
          <w:i w:val="0"/>
          <w:noProof/>
          <w:sz w:val="22"/>
          <w:szCs w:val="22"/>
        </w:rPr>
        <w:fldChar w:fldCharType="end"/>
      </w:r>
      <w:r>
        <w:rPr>
          <w:i w:val="0"/>
          <w:sz w:val="22"/>
          <w:szCs w:val="22"/>
        </w:rPr>
        <w:t>.4.2</w:t>
      </w:r>
      <w:r w:rsidR="00D65A6D">
        <w:rPr>
          <w:i w:val="0"/>
          <w:sz w:val="22"/>
          <w:szCs w:val="22"/>
        </w:rPr>
        <w:t xml:space="preserve">: </w:t>
      </w:r>
      <w:r w:rsidRPr="00EE3BC5">
        <w:rPr>
          <w:i w:val="0"/>
          <w:sz w:val="22"/>
          <w:szCs w:val="22"/>
        </w:rPr>
        <w:t>Entity Description</w:t>
      </w:r>
    </w:p>
    <w:p w14:paraId="5063DA77" w14:textId="77777777" w:rsidR="00D759AD" w:rsidRDefault="00D759AD" w:rsidP="00D759AD">
      <w:pPr>
        <w:pStyle w:val="u3"/>
        <w:numPr>
          <w:ilvl w:val="2"/>
          <w:numId w:val="1"/>
        </w:numPr>
      </w:pPr>
      <w:bookmarkStart w:id="94" w:name="_Toc469436433"/>
      <w:r>
        <w:lastRenderedPageBreak/>
        <w:t xml:space="preserve">Relationship  </w:t>
      </w:r>
      <w:r w:rsidRPr="00F465DC">
        <w:rPr>
          <w:rFonts w:hint="eastAsia"/>
        </w:rPr>
        <w:t>関係</w:t>
      </w:r>
      <w:bookmarkEnd w:id="94"/>
    </w:p>
    <w:tbl>
      <w:tblPr>
        <w:tblStyle w:val="GridTable4-Accent31"/>
        <w:tblW w:w="9558" w:type="dxa"/>
        <w:tblLayout w:type="fixed"/>
        <w:tblLook w:val="0620" w:firstRow="1" w:lastRow="0" w:firstColumn="0" w:lastColumn="0" w:noHBand="1" w:noVBand="1"/>
      </w:tblPr>
      <w:tblGrid>
        <w:gridCol w:w="562"/>
        <w:gridCol w:w="1106"/>
        <w:gridCol w:w="1417"/>
        <w:gridCol w:w="1134"/>
        <w:gridCol w:w="1276"/>
        <w:gridCol w:w="4063"/>
      </w:tblGrid>
      <w:tr w:rsidR="00D86155" w:rsidRPr="00706563" w14:paraId="198EF543" w14:textId="77777777" w:rsidTr="00D86155">
        <w:trPr>
          <w:cnfStyle w:val="100000000000" w:firstRow="1" w:lastRow="0" w:firstColumn="0" w:lastColumn="0" w:oddVBand="0" w:evenVBand="0" w:oddHBand="0" w:evenHBand="0" w:firstRowFirstColumn="0" w:firstRowLastColumn="0" w:lastRowFirstColumn="0" w:lastRowLastColumn="0"/>
        </w:trPr>
        <w:tc>
          <w:tcPr>
            <w:tcW w:w="562" w:type="dxa"/>
          </w:tcPr>
          <w:p w14:paraId="21C0EABD" w14:textId="4F16CBE7"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14:paraId="00FA1088" w14:textId="6AA26D74"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14:paraId="1458E9E8" w14:textId="6D8AFDD4"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14:paraId="32121B1C" w14:textId="012FEFB7"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14:paraId="7BA6DE7E" w14:textId="117A06E9"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14:paraId="4BB27DBF" w14:textId="590120FC"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D86155" w:rsidRPr="00706563" w14:paraId="6B0634A1" w14:textId="77777777" w:rsidTr="00D86155">
        <w:tc>
          <w:tcPr>
            <w:tcW w:w="562" w:type="dxa"/>
          </w:tcPr>
          <w:p w14:paraId="1C63BBE5" w14:textId="77777777" w:rsidR="00D86155" w:rsidRPr="00706563" w:rsidRDefault="00D86155" w:rsidP="00541F5C">
            <w:pPr>
              <w:pStyle w:val="oancuaDanhsach"/>
              <w:numPr>
                <w:ilvl w:val="0"/>
                <w:numId w:val="56"/>
              </w:numPr>
              <w:rPr>
                <w:rFonts w:cstheme="minorHAnsi"/>
              </w:rPr>
            </w:pPr>
          </w:p>
        </w:tc>
        <w:tc>
          <w:tcPr>
            <w:tcW w:w="1106" w:type="dxa"/>
          </w:tcPr>
          <w:p w14:paraId="392C0EA4" w14:textId="1B5B4884" w:rsidR="00D86155" w:rsidRPr="00706563" w:rsidRDefault="00D86155" w:rsidP="00D86155">
            <w:pPr>
              <w:pStyle w:val="ThutlBinhthng"/>
              <w:spacing w:before="80" w:after="80" w:line="276" w:lineRule="auto"/>
              <w:ind w:left="0"/>
              <w:rPr>
                <w:rFonts w:cstheme="minorHAnsi"/>
                <w:iCs/>
              </w:rPr>
            </w:pPr>
            <w:r>
              <w:rPr>
                <w:rFonts w:cstheme="minorHAnsi"/>
                <w:iCs/>
              </w:rPr>
              <w:t>CONTAIN</w:t>
            </w:r>
          </w:p>
        </w:tc>
        <w:tc>
          <w:tcPr>
            <w:tcW w:w="1417" w:type="dxa"/>
          </w:tcPr>
          <w:p w14:paraId="6A3A8A3C" w14:textId="17F9AD66" w:rsidR="00D86155" w:rsidRPr="00706563" w:rsidRDefault="00D86155" w:rsidP="00D86155">
            <w:pPr>
              <w:pStyle w:val="ThutlBinhthng"/>
              <w:spacing w:before="80" w:after="80" w:line="276" w:lineRule="auto"/>
              <w:ind w:left="0"/>
              <w:rPr>
                <w:rFonts w:cstheme="minorHAnsi"/>
                <w:iCs/>
              </w:rPr>
            </w:pPr>
            <w:r>
              <w:rPr>
                <w:rFonts w:cstheme="minorHAnsi"/>
                <w:iCs/>
              </w:rPr>
              <w:t>Province_ID</w:t>
            </w:r>
          </w:p>
        </w:tc>
        <w:tc>
          <w:tcPr>
            <w:tcW w:w="1134" w:type="dxa"/>
          </w:tcPr>
          <w:p w14:paraId="62D605C6" w14:textId="607DD36E" w:rsidR="00D86155" w:rsidRPr="00706563" w:rsidRDefault="00D86155" w:rsidP="00D86155">
            <w:pPr>
              <w:pStyle w:val="ThutlBinhthng"/>
              <w:spacing w:before="80" w:after="80" w:line="276" w:lineRule="auto"/>
              <w:ind w:left="0"/>
              <w:rPr>
                <w:rFonts w:cstheme="minorHAnsi"/>
                <w:iCs/>
              </w:rPr>
            </w:pPr>
            <w:r>
              <w:rPr>
                <w:rFonts w:cstheme="minorHAnsi"/>
              </w:rPr>
              <w:t>Province</w:t>
            </w:r>
          </w:p>
        </w:tc>
        <w:tc>
          <w:tcPr>
            <w:tcW w:w="1276" w:type="dxa"/>
          </w:tcPr>
          <w:p w14:paraId="47A85EF0" w14:textId="562517B3" w:rsidR="00D86155" w:rsidRPr="00706563" w:rsidRDefault="00D86155" w:rsidP="00D86155">
            <w:pPr>
              <w:pStyle w:val="ThutlBinhthng"/>
              <w:spacing w:before="80" w:after="80" w:line="276" w:lineRule="auto"/>
              <w:ind w:left="0"/>
              <w:rPr>
                <w:rFonts w:cstheme="minorHAnsi"/>
                <w:iCs/>
              </w:rPr>
            </w:pPr>
            <w:r>
              <w:rPr>
                <w:rFonts w:cstheme="minorHAnsi"/>
                <w:iCs/>
              </w:rPr>
              <w:t>District</w:t>
            </w:r>
          </w:p>
        </w:tc>
        <w:tc>
          <w:tcPr>
            <w:tcW w:w="4063" w:type="dxa"/>
          </w:tcPr>
          <w:p w14:paraId="214EE725" w14:textId="680B07B7" w:rsidR="00D86155" w:rsidRPr="00706563" w:rsidRDefault="00D86155" w:rsidP="00D86155">
            <w:pPr>
              <w:pStyle w:val="ThutlBinhthng"/>
              <w:spacing w:before="80" w:after="80" w:line="276" w:lineRule="auto"/>
              <w:ind w:left="0"/>
              <w:rPr>
                <w:rFonts w:cstheme="minorHAnsi"/>
                <w:iCs/>
              </w:rPr>
            </w:pPr>
            <w:r>
              <w:rPr>
                <w:rFonts w:cstheme="minorHAnsi"/>
                <w:iCs/>
              </w:rPr>
              <w:t>A Province has one or many District.</w:t>
            </w:r>
          </w:p>
        </w:tc>
      </w:tr>
      <w:tr w:rsidR="00D86155" w:rsidRPr="00706563" w14:paraId="5708FD98" w14:textId="77777777" w:rsidTr="00D86155">
        <w:tc>
          <w:tcPr>
            <w:tcW w:w="562" w:type="dxa"/>
          </w:tcPr>
          <w:p w14:paraId="681DFB8C" w14:textId="77777777" w:rsidR="00D86155" w:rsidRPr="00706563" w:rsidRDefault="00D86155" w:rsidP="00541F5C">
            <w:pPr>
              <w:pStyle w:val="oancuaDanhsach"/>
              <w:numPr>
                <w:ilvl w:val="0"/>
                <w:numId w:val="56"/>
              </w:numPr>
              <w:rPr>
                <w:rFonts w:cstheme="minorHAnsi"/>
              </w:rPr>
            </w:pPr>
          </w:p>
        </w:tc>
        <w:tc>
          <w:tcPr>
            <w:tcW w:w="1106" w:type="dxa"/>
          </w:tcPr>
          <w:p w14:paraId="61481BD3" w14:textId="0A33E195"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2660520F" w14:textId="0361CC67" w:rsidR="00D86155" w:rsidRPr="00706563" w:rsidRDefault="00D86155" w:rsidP="00D86155">
            <w:pPr>
              <w:pStyle w:val="ThutlBinhthng"/>
              <w:spacing w:before="80" w:after="80" w:line="276" w:lineRule="auto"/>
              <w:ind w:left="0"/>
              <w:rPr>
                <w:rFonts w:cstheme="minorHAnsi"/>
                <w:iCs/>
              </w:rPr>
            </w:pPr>
            <w:r>
              <w:rPr>
                <w:rFonts w:cstheme="minorHAnsi"/>
                <w:iCs/>
              </w:rPr>
              <w:t>District_ID</w:t>
            </w:r>
          </w:p>
        </w:tc>
        <w:tc>
          <w:tcPr>
            <w:tcW w:w="1134" w:type="dxa"/>
          </w:tcPr>
          <w:p w14:paraId="5838CC36" w14:textId="59EB3287"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15FF0764" w14:textId="2EFE5E34" w:rsidR="00D86155" w:rsidRPr="00706563" w:rsidRDefault="00D86155" w:rsidP="00D86155">
            <w:pPr>
              <w:pStyle w:val="ThutlBinhthng"/>
              <w:spacing w:before="80" w:after="80" w:line="276" w:lineRule="auto"/>
              <w:ind w:left="0"/>
              <w:rPr>
                <w:rFonts w:cstheme="minorHAnsi"/>
                <w:iCs/>
              </w:rPr>
            </w:pPr>
            <w:r>
              <w:rPr>
                <w:rFonts w:cstheme="minorHAnsi"/>
                <w:iCs/>
              </w:rPr>
              <w:t>District</w:t>
            </w:r>
          </w:p>
        </w:tc>
        <w:tc>
          <w:tcPr>
            <w:tcW w:w="4063" w:type="dxa"/>
          </w:tcPr>
          <w:p w14:paraId="73CB3DA6" w14:textId="6F70BFB6" w:rsidR="00D86155" w:rsidRPr="00706563" w:rsidRDefault="00D86155" w:rsidP="00D86155">
            <w:pPr>
              <w:pStyle w:val="ThutlBinhthng"/>
              <w:spacing w:before="80" w:after="80" w:line="276" w:lineRule="auto"/>
              <w:ind w:left="0"/>
              <w:rPr>
                <w:rFonts w:cstheme="minorHAnsi"/>
                <w:iCs/>
              </w:rPr>
            </w:pPr>
            <w:r>
              <w:rPr>
                <w:rFonts w:cstheme="minorHAnsi"/>
                <w:iCs/>
              </w:rPr>
              <w:t>User role Admin manages all district at District management page.</w:t>
            </w:r>
          </w:p>
        </w:tc>
      </w:tr>
      <w:tr w:rsidR="00D86155" w:rsidRPr="00706563" w14:paraId="2D736664" w14:textId="77777777" w:rsidTr="00D86155">
        <w:tc>
          <w:tcPr>
            <w:tcW w:w="562" w:type="dxa"/>
          </w:tcPr>
          <w:p w14:paraId="0EF58677" w14:textId="77777777" w:rsidR="00D86155" w:rsidRPr="00706563" w:rsidRDefault="00D86155" w:rsidP="00541F5C">
            <w:pPr>
              <w:pStyle w:val="oancuaDanhsach"/>
              <w:numPr>
                <w:ilvl w:val="0"/>
                <w:numId w:val="56"/>
              </w:numPr>
              <w:rPr>
                <w:rFonts w:cstheme="minorHAnsi"/>
              </w:rPr>
            </w:pPr>
          </w:p>
        </w:tc>
        <w:tc>
          <w:tcPr>
            <w:tcW w:w="1106" w:type="dxa"/>
          </w:tcPr>
          <w:p w14:paraId="7C343953" w14:textId="5377AC9E"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7A882AE5" w14:textId="3125FAD9" w:rsidR="00D86155" w:rsidRPr="00706563" w:rsidRDefault="00D86155" w:rsidP="00D86155">
            <w:pPr>
              <w:pStyle w:val="ThutlBinhthng"/>
              <w:spacing w:before="80" w:after="80" w:line="276" w:lineRule="auto"/>
              <w:ind w:left="0"/>
              <w:rPr>
                <w:rFonts w:cstheme="minorHAnsi"/>
                <w:iCs/>
              </w:rPr>
            </w:pPr>
            <w:r>
              <w:rPr>
                <w:rFonts w:cstheme="minorHAnsi"/>
                <w:iCs/>
              </w:rPr>
              <w:t>Province_ID</w:t>
            </w:r>
          </w:p>
        </w:tc>
        <w:tc>
          <w:tcPr>
            <w:tcW w:w="1134" w:type="dxa"/>
          </w:tcPr>
          <w:p w14:paraId="54E29C3C" w14:textId="19151B52"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14908C2E" w14:textId="59C5CD03" w:rsidR="00D86155" w:rsidRPr="00706563" w:rsidRDefault="00D86155" w:rsidP="00D86155">
            <w:pPr>
              <w:pStyle w:val="ThutlBinhthng"/>
              <w:spacing w:before="80" w:after="80" w:line="276" w:lineRule="auto"/>
              <w:ind w:left="0"/>
              <w:rPr>
                <w:rFonts w:cstheme="minorHAnsi"/>
                <w:iCs/>
              </w:rPr>
            </w:pPr>
            <w:r>
              <w:rPr>
                <w:rFonts w:cstheme="minorHAnsi"/>
                <w:iCs/>
              </w:rPr>
              <w:t>Province</w:t>
            </w:r>
          </w:p>
        </w:tc>
        <w:tc>
          <w:tcPr>
            <w:tcW w:w="4063" w:type="dxa"/>
          </w:tcPr>
          <w:p w14:paraId="085E8726" w14:textId="1456DD16" w:rsidR="00D86155" w:rsidRPr="00706563" w:rsidRDefault="00D86155" w:rsidP="00D86155">
            <w:pPr>
              <w:pStyle w:val="ThutlBinhthng"/>
              <w:spacing w:before="80" w:after="80" w:line="276" w:lineRule="auto"/>
              <w:ind w:left="0"/>
              <w:rPr>
                <w:rFonts w:cstheme="minorHAnsi"/>
                <w:iCs/>
              </w:rPr>
            </w:pPr>
            <w:r>
              <w:rPr>
                <w:rFonts w:cstheme="minorHAnsi"/>
                <w:iCs/>
              </w:rPr>
              <w:t>User role Admin manages all Province at Province management page.</w:t>
            </w:r>
          </w:p>
        </w:tc>
      </w:tr>
      <w:tr w:rsidR="00D86155" w:rsidRPr="00706563" w14:paraId="2BF9718A" w14:textId="77777777" w:rsidTr="00D86155">
        <w:tc>
          <w:tcPr>
            <w:tcW w:w="562" w:type="dxa"/>
          </w:tcPr>
          <w:p w14:paraId="3F2BDCE6" w14:textId="77777777" w:rsidR="00D86155" w:rsidRPr="00706563" w:rsidRDefault="00D86155" w:rsidP="00541F5C">
            <w:pPr>
              <w:pStyle w:val="oancuaDanhsach"/>
              <w:numPr>
                <w:ilvl w:val="0"/>
                <w:numId w:val="56"/>
              </w:numPr>
              <w:rPr>
                <w:rFonts w:cstheme="minorHAnsi"/>
              </w:rPr>
            </w:pPr>
          </w:p>
        </w:tc>
        <w:tc>
          <w:tcPr>
            <w:tcW w:w="1106" w:type="dxa"/>
          </w:tcPr>
          <w:p w14:paraId="10C643D7" w14:textId="636C452B"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2125523E" w14:textId="4BA67AF5" w:rsidR="00D86155" w:rsidRPr="00706563" w:rsidRDefault="00D86155" w:rsidP="00D86155">
            <w:pPr>
              <w:pStyle w:val="ThutlBinhthng"/>
              <w:spacing w:before="80" w:after="80" w:line="276" w:lineRule="auto"/>
              <w:ind w:left="0"/>
              <w:rPr>
                <w:rFonts w:cstheme="minorHAnsi"/>
                <w:iCs/>
              </w:rPr>
            </w:pPr>
            <w:r>
              <w:rPr>
                <w:rFonts w:cstheme="minorHAnsi"/>
                <w:iCs/>
              </w:rPr>
              <w:t>Package_ID</w:t>
            </w:r>
          </w:p>
        </w:tc>
        <w:tc>
          <w:tcPr>
            <w:tcW w:w="1134" w:type="dxa"/>
          </w:tcPr>
          <w:p w14:paraId="2FD0E4C6" w14:textId="4CC7D7E7"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7BE54802" w14:textId="29B29D06" w:rsidR="00D86155" w:rsidRPr="00706563" w:rsidRDefault="00D86155" w:rsidP="00D86155">
            <w:pPr>
              <w:pStyle w:val="ThutlBinhthng"/>
              <w:spacing w:before="80" w:after="80" w:line="276" w:lineRule="auto"/>
              <w:ind w:left="0"/>
              <w:rPr>
                <w:rFonts w:cstheme="minorHAnsi"/>
                <w:iCs/>
              </w:rPr>
            </w:pPr>
            <w:r>
              <w:rPr>
                <w:rFonts w:cstheme="minorHAnsi"/>
                <w:iCs/>
              </w:rPr>
              <w:t>Package</w:t>
            </w:r>
          </w:p>
        </w:tc>
        <w:tc>
          <w:tcPr>
            <w:tcW w:w="4063" w:type="dxa"/>
          </w:tcPr>
          <w:p w14:paraId="26086AE4" w14:textId="443EBC6E" w:rsidR="00D86155" w:rsidRPr="00706563" w:rsidRDefault="00D86155" w:rsidP="00D86155">
            <w:pPr>
              <w:pStyle w:val="ThutlBinhthng"/>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D86155" w:rsidRPr="00706563" w14:paraId="05CB2287" w14:textId="77777777" w:rsidTr="00D86155">
        <w:tc>
          <w:tcPr>
            <w:tcW w:w="562" w:type="dxa"/>
          </w:tcPr>
          <w:p w14:paraId="1B858444" w14:textId="77777777" w:rsidR="00D86155" w:rsidRPr="00706563" w:rsidRDefault="00D86155" w:rsidP="00541F5C">
            <w:pPr>
              <w:pStyle w:val="oancuaDanhsach"/>
              <w:numPr>
                <w:ilvl w:val="0"/>
                <w:numId w:val="56"/>
              </w:numPr>
              <w:rPr>
                <w:rFonts w:cstheme="minorHAnsi"/>
              </w:rPr>
            </w:pPr>
          </w:p>
        </w:tc>
        <w:tc>
          <w:tcPr>
            <w:tcW w:w="1106" w:type="dxa"/>
          </w:tcPr>
          <w:p w14:paraId="6C2FE2F7" w14:textId="35CFAC37"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04231BC4" w14:textId="7B0E952A" w:rsidR="00D86155" w:rsidRPr="00706563" w:rsidRDefault="00D86155" w:rsidP="00D86155">
            <w:pPr>
              <w:pStyle w:val="ThutlBinhthng"/>
              <w:spacing w:before="80" w:after="80" w:line="276" w:lineRule="auto"/>
              <w:ind w:left="0"/>
              <w:rPr>
                <w:rFonts w:cstheme="minorHAnsi"/>
                <w:iCs/>
              </w:rPr>
            </w:pPr>
            <w:r>
              <w:rPr>
                <w:rFonts w:cstheme="minorHAnsi"/>
                <w:iCs/>
              </w:rPr>
              <w:t>Contract_ID</w:t>
            </w:r>
          </w:p>
        </w:tc>
        <w:tc>
          <w:tcPr>
            <w:tcW w:w="1134" w:type="dxa"/>
          </w:tcPr>
          <w:p w14:paraId="51ECCF65" w14:textId="797D6EA1"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04DD4171" w14:textId="5C0A18CA" w:rsidR="00D86155" w:rsidRPr="00706563" w:rsidRDefault="00D86155" w:rsidP="00D86155">
            <w:pPr>
              <w:pStyle w:val="ThutlBinhthng"/>
              <w:spacing w:before="80" w:after="80" w:line="276" w:lineRule="auto"/>
              <w:ind w:left="0"/>
              <w:rPr>
                <w:rFonts w:cstheme="minorHAnsi"/>
                <w:iCs/>
              </w:rPr>
            </w:pPr>
            <w:r>
              <w:rPr>
                <w:rFonts w:cstheme="minorHAnsi"/>
                <w:iCs/>
              </w:rPr>
              <w:t>Contract</w:t>
            </w:r>
          </w:p>
        </w:tc>
        <w:tc>
          <w:tcPr>
            <w:tcW w:w="4063" w:type="dxa"/>
          </w:tcPr>
          <w:p w14:paraId="3724472C" w14:textId="0A65D26E" w:rsidR="00D86155" w:rsidRPr="00706563" w:rsidRDefault="00D86155" w:rsidP="00D86155">
            <w:pPr>
              <w:pStyle w:val="ThutlBinhthng"/>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D86155" w:rsidRPr="00706563" w14:paraId="55632FB4" w14:textId="77777777" w:rsidTr="00D86155">
        <w:tc>
          <w:tcPr>
            <w:tcW w:w="562" w:type="dxa"/>
          </w:tcPr>
          <w:p w14:paraId="5CF849B7" w14:textId="77777777" w:rsidR="00D86155" w:rsidRPr="00706563" w:rsidRDefault="00D86155" w:rsidP="00541F5C">
            <w:pPr>
              <w:pStyle w:val="oancuaDanhsach"/>
              <w:numPr>
                <w:ilvl w:val="0"/>
                <w:numId w:val="56"/>
              </w:numPr>
              <w:rPr>
                <w:rFonts w:cstheme="minorHAnsi"/>
              </w:rPr>
            </w:pPr>
          </w:p>
        </w:tc>
        <w:tc>
          <w:tcPr>
            <w:tcW w:w="1106" w:type="dxa"/>
          </w:tcPr>
          <w:p w14:paraId="3C30E5EB" w14:textId="7F467FA7"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3AF14C8D" w14:textId="4E9C24A0" w:rsidR="00D86155" w:rsidRPr="00706563" w:rsidRDefault="00D86155" w:rsidP="00D86155">
            <w:pPr>
              <w:pStyle w:val="ThutlBinhthng"/>
              <w:spacing w:before="80" w:after="80" w:line="276" w:lineRule="auto"/>
              <w:ind w:left="0"/>
              <w:rPr>
                <w:rFonts w:cstheme="minorHAnsi"/>
                <w:iCs/>
              </w:rPr>
            </w:pPr>
            <w:r>
              <w:rPr>
                <w:rFonts w:cstheme="minorHAnsi"/>
                <w:iCs/>
              </w:rPr>
              <w:t>ConDetail_ID</w:t>
            </w:r>
          </w:p>
        </w:tc>
        <w:tc>
          <w:tcPr>
            <w:tcW w:w="1134" w:type="dxa"/>
          </w:tcPr>
          <w:p w14:paraId="56129171" w14:textId="5735EACF" w:rsidR="00D86155" w:rsidRPr="00706563" w:rsidRDefault="00D86155" w:rsidP="00D86155">
            <w:pPr>
              <w:pStyle w:val="ThutlBinhthng"/>
              <w:spacing w:before="80" w:after="80" w:line="276" w:lineRule="auto"/>
              <w:ind w:left="0"/>
              <w:rPr>
                <w:rFonts w:cstheme="minorHAnsi"/>
                <w:iCs/>
              </w:rPr>
            </w:pPr>
            <w:r>
              <w:rPr>
                <w:rFonts w:cstheme="minorHAnsi"/>
              </w:rPr>
              <w:t>User</w:t>
            </w:r>
          </w:p>
        </w:tc>
        <w:tc>
          <w:tcPr>
            <w:tcW w:w="1276" w:type="dxa"/>
          </w:tcPr>
          <w:p w14:paraId="21627C30" w14:textId="4A7DFB7D" w:rsidR="00D86155" w:rsidRPr="00706563" w:rsidRDefault="00D86155" w:rsidP="00D86155">
            <w:pPr>
              <w:pStyle w:val="ThutlBinhthng"/>
              <w:spacing w:before="80" w:after="80" w:line="276" w:lineRule="auto"/>
              <w:ind w:left="0"/>
              <w:rPr>
                <w:rFonts w:cstheme="minorHAnsi"/>
                <w:iCs/>
              </w:rPr>
            </w:pPr>
            <w:r>
              <w:rPr>
                <w:rFonts w:cstheme="minorHAnsi"/>
                <w:iCs/>
              </w:rPr>
              <w:t>Contract Detail</w:t>
            </w:r>
          </w:p>
        </w:tc>
        <w:tc>
          <w:tcPr>
            <w:tcW w:w="4063" w:type="dxa"/>
          </w:tcPr>
          <w:p w14:paraId="5A42F2A3" w14:textId="5E25C0A7" w:rsidR="00D86155" w:rsidRPr="00706563" w:rsidRDefault="00D86155" w:rsidP="00D86155">
            <w:pPr>
              <w:pStyle w:val="ThutlBinhthng"/>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D86155" w:rsidRPr="00706563" w14:paraId="751C5CEF" w14:textId="77777777" w:rsidTr="00D86155">
        <w:tc>
          <w:tcPr>
            <w:tcW w:w="562" w:type="dxa"/>
          </w:tcPr>
          <w:p w14:paraId="5929FA16" w14:textId="77777777" w:rsidR="00D86155" w:rsidRPr="00706563" w:rsidRDefault="00D86155" w:rsidP="00541F5C">
            <w:pPr>
              <w:pStyle w:val="oancuaDanhsach"/>
              <w:numPr>
                <w:ilvl w:val="0"/>
                <w:numId w:val="56"/>
              </w:numPr>
              <w:rPr>
                <w:rFonts w:cstheme="minorHAnsi"/>
              </w:rPr>
            </w:pPr>
          </w:p>
        </w:tc>
        <w:tc>
          <w:tcPr>
            <w:tcW w:w="1106" w:type="dxa"/>
          </w:tcPr>
          <w:p w14:paraId="3A6BF4D6" w14:textId="695CA321"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5A9C7D39" w14:textId="21EB0860" w:rsidR="00D86155" w:rsidRPr="00706563" w:rsidRDefault="00D86155" w:rsidP="00D86155">
            <w:pPr>
              <w:pStyle w:val="ThutlBinhthng"/>
              <w:spacing w:before="80" w:after="80" w:line="276" w:lineRule="auto"/>
              <w:ind w:left="0"/>
              <w:rPr>
                <w:rFonts w:cstheme="minorHAnsi"/>
                <w:iCs/>
              </w:rPr>
            </w:pPr>
            <w:r>
              <w:rPr>
                <w:rFonts w:cstheme="minorHAnsi"/>
                <w:iCs/>
              </w:rPr>
              <w:t>Picture_ID</w:t>
            </w:r>
          </w:p>
        </w:tc>
        <w:tc>
          <w:tcPr>
            <w:tcW w:w="1134" w:type="dxa"/>
          </w:tcPr>
          <w:p w14:paraId="407CD87C" w14:textId="50AD071E" w:rsidR="00D86155" w:rsidRPr="00706563" w:rsidRDefault="00D86155" w:rsidP="00D86155">
            <w:pPr>
              <w:pStyle w:val="ThutlBinhthng"/>
              <w:spacing w:before="80" w:after="80" w:line="276" w:lineRule="auto"/>
              <w:ind w:left="0"/>
              <w:rPr>
                <w:rFonts w:cstheme="minorHAnsi"/>
                <w:iCs/>
              </w:rPr>
            </w:pPr>
            <w:r>
              <w:rPr>
                <w:rFonts w:cstheme="minorHAnsi"/>
                <w:iCs/>
              </w:rPr>
              <w:t>User</w:t>
            </w:r>
          </w:p>
        </w:tc>
        <w:tc>
          <w:tcPr>
            <w:tcW w:w="1276" w:type="dxa"/>
          </w:tcPr>
          <w:p w14:paraId="1089F2A7" w14:textId="18F6E53D" w:rsidR="00D86155" w:rsidRPr="00706563" w:rsidRDefault="00D86155" w:rsidP="00D86155">
            <w:pPr>
              <w:pStyle w:val="ThutlBinhthng"/>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14:paraId="172EAFD6" w14:textId="52C518BF" w:rsidR="00D86155" w:rsidRPr="00706563" w:rsidRDefault="00D86155" w:rsidP="00D86155">
            <w:pPr>
              <w:pStyle w:val="ThutlBinhthng"/>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D86155" w:rsidRPr="00706563" w14:paraId="09BE8311" w14:textId="77777777" w:rsidTr="00D86155">
        <w:tc>
          <w:tcPr>
            <w:tcW w:w="562" w:type="dxa"/>
          </w:tcPr>
          <w:p w14:paraId="5C2645DE" w14:textId="77777777" w:rsidR="00D86155" w:rsidRPr="00706563" w:rsidRDefault="00D86155" w:rsidP="00541F5C">
            <w:pPr>
              <w:pStyle w:val="oancuaDanhsach"/>
              <w:numPr>
                <w:ilvl w:val="0"/>
                <w:numId w:val="56"/>
              </w:numPr>
              <w:rPr>
                <w:rFonts w:cstheme="minorHAnsi"/>
              </w:rPr>
            </w:pPr>
          </w:p>
        </w:tc>
        <w:tc>
          <w:tcPr>
            <w:tcW w:w="1106" w:type="dxa"/>
          </w:tcPr>
          <w:p w14:paraId="43533808" w14:textId="6E532B14" w:rsidR="00D86155" w:rsidRPr="00706563" w:rsidRDefault="00D86155" w:rsidP="00D86155">
            <w:pPr>
              <w:pStyle w:val="ThutlBinhthng"/>
              <w:spacing w:before="80" w:after="80" w:line="276" w:lineRule="auto"/>
              <w:ind w:left="0"/>
              <w:rPr>
                <w:rFonts w:cstheme="minorHAnsi"/>
                <w:iCs/>
              </w:rPr>
            </w:pPr>
            <w:r w:rsidRPr="00706563">
              <w:rPr>
                <w:rFonts w:cstheme="minorHAnsi"/>
                <w:iCs/>
              </w:rPr>
              <w:t>MANAGE</w:t>
            </w:r>
          </w:p>
        </w:tc>
        <w:tc>
          <w:tcPr>
            <w:tcW w:w="1417" w:type="dxa"/>
          </w:tcPr>
          <w:p w14:paraId="6A995156" w14:textId="07A89A5A" w:rsidR="00D86155" w:rsidRPr="00706563" w:rsidRDefault="00D86155" w:rsidP="00D86155">
            <w:pPr>
              <w:pStyle w:val="ThutlBinhthng"/>
              <w:spacing w:before="80" w:after="80" w:line="276" w:lineRule="auto"/>
              <w:ind w:left="0"/>
              <w:rPr>
                <w:rFonts w:cstheme="minorHAnsi"/>
                <w:iCs/>
              </w:rPr>
            </w:pPr>
            <w:r>
              <w:rPr>
                <w:rFonts w:cstheme="minorHAnsi"/>
                <w:iCs/>
              </w:rPr>
              <w:t>Studio_ID</w:t>
            </w:r>
          </w:p>
        </w:tc>
        <w:tc>
          <w:tcPr>
            <w:tcW w:w="1134" w:type="dxa"/>
          </w:tcPr>
          <w:p w14:paraId="16D2468F" w14:textId="6A361A60" w:rsidR="00D86155" w:rsidRPr="00706563" w:rsidRDefault="00D86155" w:rsidP="00D86155">
            <w:pPr>
              <w:pStyle w:val="ThutlBinhthng"/>
              <w:spacing w:before="80" w:after="80" w:line="276" w:lineRule="auto"/>
              <w:ind w:left="0"/>
              <w:rPr>
                <w:rFonts w:cstheme="minorHAnsi"/>
                <w:iCs/>
              </w:rPr>
            </w:pPr>
            <w:r>
              <w:rPr>
                <w:rFonts w:cstheme="minorHAnsi"/>
                <w:iCs/>
              </w:rPr>
              <w:t>User</w:t>
            </w:r>
          </w:p>
        </w:tc>
        <w:tc>
          <w:tcPr>
            <w:tcW w:w="1276" w:type="dxa"/>
          </w:tcPr>
          <w:p w14:paraId="1BE98829" w14:textId="389ED11B" w:rsidR="00D86155" w:rsidRPr="00706563" w:rsidRDefault="00D86155" w:rsidP="00D86155">
            <w:pPr>
              <w:pStyle w:val="ThutlBinhthng"/>
              <w:spacing w:before="80" w:after="80" w:line="276" w:lineRule="auto"/>
              <w:ind w:left="0"/>
              <w:rPr>
                <w:rFonts w:cstheme="minorHAnsi"/>
                <w:iCs/>
              </w:rPr>
            </w:pPr>
            <w:r>
              <w:rPr>
                <w:rFonts w:cstheme="minorHAnsi"/>
                <w:iCs/>
              </w:rPr>
              <w:t>Studio</w:t>
            </w:r>
          </w:p>
        </w:tc>
        <w:tc>
          <w:tcPr>
            <w:tcW w:w="4063" w:type="dxa"/>
          </w:tcPr>
          <w:p w14:paraId="691946D0" w14:textId="3FC8D8CB" w:rsidR="00D86155" w:rsidRPr="00706563" w:rsidRDefault="00D86155" w:rsidP="00D86155">
            <w:pPr>
              <w:pStyle w:val="ThutlBinhthng"/>
              <w:spacing w:before="80" w:after="80" w:line="276" w:lineRule="auto"/>
              <w:ind w:left="0"/>
              <w:rPr>
                <w:rFonts w:cstheme="minorHAnsi"/>
                <w:iCs/>
              </w:rPr>
            </w:pPr>
            <w:r>
              <w:rPr>
                <w:rFonts w:cstheme="minorHAnsi"/>
                <w:iCs/>
              </w:rPr>
              <w:t>User role Admin manages all  Studios at Studio Management page. User role manager manage their own Studio at Profile management page.</w:t>
            </w:r>
          </w:p>
        </w:tc>
      </w:tr>
      <w:tr w:rsidR="00D86155" w:rsidRPr="00706563" w14:paraId="50471D4D" w14:textId="77777777" w:rsidTr="00D86155">
        <w:tc>
          <w:tcPr>
            <w:tcW w:w="562" w:type="dxa"/>
          </w:tcPr>
          <w:p w14:paraId="6CB6CD0F" w14:textId="77777777" w:rsidR="00D86155" w:rsidRPr="00706563" w:rsidRDefault="00D86155" w:rsidP="00541F5C">
            <w:pPr>
              <w:pStyle w:val="oancuaDanhsach"/>
              <w:numPr>
                <w:ilvl w:val="0"/>
                <w:numId w:val="56"/>
              </w:numPr>
              <w:rPr>
                <w:rFonts w:cstheme="minorHAnsi"/>
              </w:rPr>
            </w:pPr>
          </w:p>
        </w:tc>
        <w:tc>
          <w:tcPr>
            <w:tcW w:w="1106" w:type="dxa"/>
          </w:tcPr>
          <w:p w14:paraId="3BE5A6E5" w14:textId="1731B160" w:rsidR="00D86155" w:rsidRPr="00706563" w:rsidRDefault="00D86155" w:rsidP="00D86155">
            <w:pPr>
              <w:pStyle w:val="ThutlBinhthng"/>
              <w:spacing w:before="80" w:after="80" w:line="276" w:lineRule="auto"/>
              <w:ind w:left="0"/>
              <w:rPr>
                <w:rFonts w:cstheme="minorHAnsi"/>
                <w:iCs/>
              </w:rPr>
            </w:pPr>
            <w:r>
              <w:rPr>
                <w:rFonts w:cstheme="minorHAnsi"/>
                <w:iCs/>
              </w:rPr>
              <w:t>MANAGE</w:t>
            </w:r>
          </w:p>
        </w:tc>
        <w:tc>
          <w:tcPr>
            <w:tcW w:w="1417" w:type="dxa"/>
          </w:tcPr>
          <w:p w14:paraId="74406F23" w14:textId="686E6A3E" w:rsidR="00D86155" w:rsidRPr="00706563" w:rsidRDefault="00D86155" w:rsidP="00D86155">
            <w:pPr>
              <w:pStyle w:val="ThutlBinhthng"/>
              <w:spacing w:before="80" w:after="80" w:line="276" w:lineRule="auto"/>
              <w:ind w:left="0"/>
              <w:rPr>
                <w:rFonts w:cstheme="minorHAnsi"/>
                <w:iCs/>
              </w:rPr>
            </w:pPr>
            <w:r>
              <w:rPr>
                <w:rFonts w:cstheme="minorHAnsi"/>
                <w:iCs/>
              </w:rPr>
              <w:t>Customer_ID</w:t>
            </w:r>
          </w:p>
        </w:tc>
        <w:tc>
          <w:tcPr>
            <w:tcW w:w="1134" w:type="dxa"/>
          </w:tcPr>
          <w:p w14:paraId="66F48AA6" w14:textId="6EEEB977" w:rsidR="00D86155" w:rsidRPr="00706563" w:rsidRDefault="00D86155" w:rsidP="00D86155">
            <w:pPr>
              <w:pStyle w:val="ThutlBinhthng"/>
              <w:spacing w:before="80" w:after="80" w:line="276" w:lineRule="auto"/>
              <w:ind w:left="0"/>
              <w:rPr>
                <w:rFonts w:cstheme="minorHAnsi"/>
                <w:iCs/>
              </w:rPr>
            </w:pPr>
            <w:r>
              <w:rPr>
                <w:rFonts w:cstheme="minorHAnsi"/>
                <w:iCs/>
              </w:rPr>
              <w:t>User</w:t>
            </w:r>
          </w:p>
        </w:tc>
        <w:tc>
          <w:tcPr>
            <w:tcW w:w="1276" w:type="dxa"/>
          </w:tcPr>
          <w:p w14:paraId="4E77E2BD" w14:textId="574E0E7A"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4063" w:type="dxa"/>
          </w:tcPr>
          <w:p w14:paraId="68423DBB" w14:textId="688E4F16" w:rsidR="00D86155" w:rsidRPr="00706563" w:rsidRDefault="00D86155" w:rsidP="00D86155">
            <w:pPr>
              <w:pStyle w:val="ThutlBinhthng"/>
              <w:spacing w:before="80" w:after="80" w:line="276" w:lineRule="auto"/>
              <w:ind w:left="0"/>
              <w:rPr>
                <w:rFonts w:cstheme="minorHAnsi"/>
                <w:iCs/>
              </w:rPr>
            </w:pPr>
            <w:r>
              <w:rPr>
                <w:rFonts w:cstheme="minorHAnsi"/>
                <w:iCs/>
              </w:rPr>
              <w:t>User role manager can manages their own Customer at Contract management page.</w:t>
            </w:r>
          </w:p>
        </w:tc>
      </w:tr>
      <w:tr w:rsidR="00D86155" w:rsidRPr="00706563" w14:paraId="39867E78" w14:textId="77777777" w:rsidTr="00D86155">
        <w:tc>
          <w:tcPr>
            <w:tcW w:w="562" w:type="dxa"/>
          </w:tcPr>
          <w:p w14:paraId="533C022A" w14:textId="77777777" w:rsidR="00D86155" w:rsidRPr="00706563" w:rsidRDefault="00D86155" w:rsidP="00541F5C">
            <w:pPr>
              <w:pStyle w:val="oancuaDanhsach"/>
              <w:numPr>
                <w:ilvl w:val="0"/>
                <w:numId w:val="56"/>
              </w:numPr>
              <w:rPr>
                <w:rFonts w:cstheme="minorHAnsi"/>
              </w:rPr>
            </w:pPr>
          </w:p>
        </w:tc>
        <w:tc>
          <w:tcPr>
            <w:tcW w:w="1106" w:type="dxa"/>
          </w:tcPr>
          <w:p w14:paraId="402BF460" w14:textId="367CE6FE" w:rsidR="00D86155" w:rsidRPr="00706563" w:rsidRDefault="00D86155" w:rsidP="00D86155">
            <w:pPr>
              <w:pStyle w:val="ThutlBinhthng"/>
              <w:spacing w:before="80" w:after="80" w:line="276" w:lineRule="auto"/>
              <w:ind w:left="0"/>
              <w:rPr>
                <w:rFonts w:cstheme="minorHAnsi"/>
                <w:iCs/>
              </w:rPr>
            </w:pPr>
            <w:r>
              <w:rPr>
                <w:rFonts w:cstheme="minorHAnsi"/>
                <w:iCs/>
              </w:rPr>
              <w:t>VIEW</w:t>
            </w:r>
          </w:p>
        </w:tc>
        <w:tc>
          <w:tcPr>
            <w:tcW w:w="1417" w:type="dxa"/>
          </w:tcPr>
          <w:p w14:paraId="714AEF06" w14:textId="70B67C9B" w:rsidR="00D86155" w:rsidRPr="00706563" w:rsidRDefault="00D86155" w:rsidP="00D86155">
            <w:pPr>
              <w:pStyle w:val="ThutlBinhthng"/>
              <w:spacing w:before="80" w:after="80" w:line="276" w:lineRule="auto"/>
              <w:ind w:left="0"/>
              <w:rPr>
                <w:rFonts w:cstheme="minorHAnsi"/>
                <w:iCs/>
              </w:rPr>
            </w:pPr>
            <w:r>
              <w:rPr>
                <w:rFonts w:cstheme="minorHAnsi"/>
                <w:iCs/>
              </w:rPr>
              <w:t>None</w:t>
            </w:r>
          </w:p>
        </w:tc>
        <w:tc>
          <w:tcPr>
            <w:tcW w:w="1134" w:type="dxa"/>
          </w:tcPr>
          <w:p w14:paraId="62C0A573" w14:textId="23D73A73"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139818C1" w14:textId="12EA163C" w:rsidR="00D86155" w:rsidRPr="00706563" w:rsidRDefault="00D86155" w:rsidP="00D86155">
            <w:pPr>
              <w:pStyle w:val="ThutlBinhthng"/>
              <w:spacing w:before="80" w:after="80" w:line="276" w:lineRule="auto"/>
              <w:ind w:left="0"/>
              <w:rPr>
                <w:rFonts w:cstheme="minorHAnsi"/>
                <w:iCs/>
              </w:rPr>
            </w:pPr>
            <w:r>
              <w:rPr>
                <w:rFonts w:cstheme="minorHAnsi"/>
                <w:iCs/>
              </w:rPr>
              <w:t>Picture</w:t>
            </w:r>
          </w:p>
        </w:tc>
        <w:tc>
          <w:tcPr>
            <w:tcW w:w="4063" w:type="dxa"/>
          </w:tcPr>
          <w:p w14:paraId="4CFA4DC6" w14:textId="3963C813" w:rsidR="00D86155" w:rsidRPr="00706563" w:rsidRDefault="00D86155" w:rsidP="00D86155">
            <w:pPr>
              <w:pStyle w:val="ThutlBinhthng"/>
              <w:spacing w:before="80" w:after="80" w:line="276" w:lineRule="auto"/>
              <w:ind w:left="0"/>
              <w:rPr>
                <w:rFonts w:cstheme="minorHAnsi"/>
                <w:iCs/>
              </w:rPr>
            </w:pPr>
            <w:r>
              <w:rPr>
                <w:rFonts w:cstheme="minorHAnsi"/>
                <w:iCs/>
              </w:rPr>
              <w:t>A customer can view picture of the contract they order at Contract view page.</w:t>
            </w:r>
          </w:p>
        </w:tc>
      </w:tr>
      <w:tr w:rsidR="00D86155" w:rsidRPr="00706563" w14:paraId="7C337064" w14:textId="77777777" w:rsidTr="00D86155">
        <w:tc>
          <w:tcPr>
            <w:tcW w:w="562" w:type="dxa"/>
          </w:tcPr>
          <w:p w14:paraId="77AE9DC1" w14:textId="77777777" w:rsidR="00D86155" w:rsidRPr="00706563" w:rsidRDefault="00D86155" w:rsidP="00541F5C">
            <w:pPr>
              <w:pStyle w:val="oancuaDanhsach"/>
              <w:numPr>
                <w:ilvl w:val="0"/>
                <w:numId w:val="56"/>
              </w:numPr>
              <w:rPr>
                <w:rFonts w:cstheme="minorHAnsi"/>
              </w:rPr>
            </w:pPr>
          </w:p>
        </w:tc>
        <w:tc>
          <w:tcPr>
            <w:tcW w:w="1106" w:type="dxa"/>
          </w:tcPr>
          <w:p w14:paraId="00E6DEFE" w14:textId="43FF574B" w:rsidR="00D86155" w:rsidRPr="00706563" w:rsidRDefault="00D86155" w:rsidP="00D86155">
            <w:pPr>
              <w:pStyle w:val="ThutlBinhthng"/>
              <w:spacing w:before="80" w:after="80" w:line="276" w:lineRule="auto"/>
              <w:ind w:left="0"/>
              <w:rPr>
                <w:rFonts w:cstheme="minorHAnsi"/>
                <w:iCs/>
              </w:rPr>
            </w:pPr>
            <w:r>
              <w:rPr>
                <w:rFonts w:cstheme="minorHAnsi"/>
                <w:iCs/>
              </w:rPr>
              <w:t>VIEW</w:t>
            </w:r>
          </w:p>
        </w:tc>
        <w:tc>
          <w:tcPr>
            <w:tcW w:w="1417" w:type="dxa"/>
          </w:tcPr>
          <w:p w14:paraId="34055CB6" w14:textId="35C4C2A5" w:rsidR="00D86155" w:rsidRPr="00706563" w:rsidRDefault="00D86155" w:rsidP="00D86155">
            <w:pPr>
              <w:pStyle w:val="ThutlBinhthng"/>
              <w:spacing w:before="80" w:after="80" w:line="276" w:lineRule="auto"/>
              <w:ind w:left="0"/>
              <w:rPr>
                <w:rFonts w:cstheme="minorHAnsi"/>
                <w:iCs/>
              </w:rPr>
            </w:pPr>
            <w:r>
              <w:rPr>
                <w:rFonts w:cstheme="minorHAnsi"/>
                <w:iCs/>
              </w:rPr>
              <w:t>None</w:t>
            </w:r>
          </w:p>
        </w:tc>
        <w:tc>
          <w:tcPr>
            <w:tcW w:w="1134" w:type="dxa"/>
          </w:tcPr>
          <w:p w14:paraId="4CC292ED" w14:textId="586C0B15"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5F8B6726" w14:textId="43F207FC" w:rsidR="00D86155" w:rsidRPr="00706563" w:rsidRDefault="00D86155" w:rsidP="00D86155">
            <w:pPr>
              <w:pStyle w:val="ThutlBinhthng"/>
              <w:spacing w:before="80" w:after="80" w:line="276" w:lineRule="auto"/>
              <w:ind w:left="0"/>
              <w:rPr>
                <w:rFonts w:cstheme="minorHAnsi"/>
                <w:iCs/>
              </w:rPr>
            </w:pPr>
            <w:r>
              <w:rPr>
                <w:rFonts w:cstheme="minorHAnsi"/>
                <w:iCs/>
              </w:rPr>
              <w:t>Contract Detail</w:t>
            </w:r>
          </w:p>
        </w:tc>
        <w:tc>
          <w:tcPr>
            <w:tcW w:w="4063" w:type="dxa"/>
          </w:tcPr>
          <w:p w14:paraId="02010542" w14:textId="372922D8" w:rsidR="00D86155" w:rsidRPr="00706563" w:rsidRDefault="00D86155" w:rsidP="00D86155">
            <w:pPr>
              <w:pStyle w:val="ThutlBinhthng"/>
              <w:spacing w:before="80" w:after="80" w:line="276" w:lineRule="auto"/>
              <w:ind w:left="0"/>
              <w:rPr>
                <w:rFonts w:cstheme="minorHAnsi"/>
                <w:iCs/>
              </w:rPr>
            </w:pPr>
            <w:r>
              <w:rPr>
                <w:rFonts w:cstheme="minorHAnsi"/>
                <w:iCs/>
              </w:rPr>
              <w:t>A customer can view contract’s detail at Contract view page.</w:t>
            </w:r>
          </w:p>
        </w:tc>
      </w:tr>
      <w:tr w:rsidR="00D86155" w:rsidRPr="00706563" w14:paraId="64E9A407" w14:textId="77777777" w:rsidTr="00D86155">
        <w:tc>
          <w:tcPr>
            <w:tcW w:w="562" w:type="dxa"/>
          </w:tcPr>
          <w:p w14:paraId="5C6BAE1B" w14:textId="77777777" w:rsidR="00D86155" w:rsidRPr="00706563" w:rsidRDefault="00D86155" w:rsidP="00541F5C">
            <w:pPr>
              <w:pStyle w:val="oancuaDanhsach"/>
              <w:numPr>
                <w:ilvl w:val="0"/>
                <w:numId w:val="56"/>
              </w:numPr>
              <w:rPr>
                <w:rFonts w:cstheme="minorHAnsi"/>
              </w:rPr>
            </w:pPr>
          </w:p>
        </w:tc>
        <w:tc>
          <w:tcPr>
            <w:tcW w:w="1106" w:type="dxa"/>
          </w:tcPr>
          <w:p w14:paraId="2A032371" w14:textId="402A7935" w:rsidR="00D86155" w:rsidRPr="00706563" w:rsidRDefault="00D86155" w:rsidP="00D86155">
            <w:pPr>
              <w:pStyle w:val="ThutlBinhthng"/>
              <w:spacing w:before="80" w:after="80" w:line="276" w:lineRule="auto"/>
              <w:ind w:left="0"/>
              <w:rPr>
                <w:rFonts w:cstheme="minorHAnsi"/>
                <w:iCs/>
              </w:rPr>
            </w:pPr>
            <w:r>
              <w:rPr>
                <w:rFonts w:cstheme="minorHAnsi"/>
                <w:iCs/>
              </w:rPr>
              <w:t>VIEW</w:t>
            </w:r>
          </w:p>
        </w:tc>
        <w:tc>
          <w:tcPr>
            <w:tcW w:w="1417" w:type="dxa"/>
          </w:tcPr>
          <w:p w14:paraId="55737387" w14:textId="3878BDB2" w:rsidR="00D86155" w:rsidRPr="00706563" w:rsidRDefault="00D86155" w:rsidP="00D86155">
            <w:pPr>
              <w:pStyle w:val="ThutlBinhthng"/>
              <w:spacing w:before="80" w:after="80" w:line="276" w:lineRule="auto"/>
              <w:ind w:left="0"/>
              <w:rPr>
                <w:rFonts w:cstheme="minorHAnsi"/>
                <w:iCs/>
              </w:rPr>
            </w:pPr>
            <w:r>
              <w:rPr>
                <w:rFonts w:cstheme="minorHAnsi"/>
                <w:iCs/>
              </w:rPr>
              <w:t>None</w:t>
            </w:r>
          </w:p>
        </w:tc>
        <w:tc>
          <w:tcPr>
            <w:tcW w:w="1134" w:type="dxa"/>
          </w:tcPr>
          <w:p w14:paraId="4923D4D7" w14:textId="0B122E88"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7EA90AED" w14:textId="538FDB37" w:rsidR="00D86155" w:rsidRPr="00706563" w:rsidRDefault="00D86155" w:rsidP="00D86155">
            <w:pPr>
              <w:pStyle w:val="ThutlBinhthng"/>
              <w:spacing w:before="80" w:after="80" w:line="276" w:lineRule="auto"/>
              <w:ind w:left="0"/>
              <w:rPr>
                <w:rFonts w:cstheme="minorHAnsi"/>
                <w:iCs/>
              </w:rPr>
            </w:pPr>
            <w:r>
              <w:rPr>
                <w:rFonts w:cstheme="minorHAnsi"/>
                <w:iCs/>
              </w:rPr>
              <w:t>Studio</w:t>
            </w:r>
          </w:p>
        </w:tc>
        <w:tc>
          <w:tcPr>
            <w:tcW w:w="4063" w:type="dxa"/>
          </w:tcPr>
          <w:p w14:paraId="36152999" w14:textId="50D9B594" w:rsidR="00D86155" w:rsidRPr="00706563" w:rsidRDefault="00D86155" w:rsidP="00D86155">
            <w:pPr>
              <w:pStyle w:val="ThutlBinhthng"/>
              <w:spacing w:before="80" w:after="80" w:line="276" w:lineRule="auto"/>
              <w:ind w:left="0"/>
              <w:rPr>
                <w:rFonts w:cstheme="minorHAnsi"/>
                <w:iCs/>
              </w:rPr>
            </w:pPr>
            <w:r>
              <w:rPr>
                <w:rFonts w:cstheme="minorHAnsi"/>
                <w:iCs/>
              </w:rPr>
              <w:t>A customer can view Studio information and Packages’s information inside the Studio view page.</w:t>
            </w:r>
          </w:p>
        </w:tc>
      </w:tr>
      <w:tr w:rsidR="00D86155" w:rsidRPr="00706563" w14:paraId="33C90DE6" w14:textId="77777777" w:rsidTr="00D86155">
        <w:tc>
          <w:tcPr>
            <w:tcW w:w="562" w:type="dxa"/>
          </w:tcPr>
          <w:p w14:paraId="72468B63" w14:textId="77777777" w:rsidR="00D86155" w:rsidRPr="00706563" w:rsidRDefault="00D86155" w:rsidP="00541F5C">
            <w:pPr>
              <w:pStyle w:val="oancuaDanhsach"/>
              <w:numPr>
                <w:ilvl w:val="0"/>
                <w:numId w:val="56"/>
              </w:numPr>
              <w:rPr>
                <w:rFonts w:cstheme="minorHAnsi"/>
              </w:rPr>
            </w:pPr>
          </w:p>
        </w:tc>
        <w:tc>
          <w:tcPr>
            <w:tcW w:w="1106" w:type="dxa"/>
          </w:tcPr>
          <w:p w14:paraId="175E55EB" w14:textId="4B17DE7C" w:rsidR="00D86155" w:rsidRPr="00706563" w:rsidRDefault="00D86155" w:rsidP="00D86155">
            <w:pPr>
              <w:pStyle w:val="ThutlBinhthng"/>
              <w:spacing w:before="80" w:after="80" w:line="276" w:lineRule="auto"/>
              <w:ind w:left="0"/>
              <w:rPr>
                <w:rFonts w:cstheme="minorHAnsi"/>
                <w:iCs/>
              </w:rPr>
            </w:pPr>
            <w:r>
              <w:rPr>
                <w:rFonts w:cstheme="minorHAnsi"/>
                <w:iCs/>
              </w:rPr>
              <w:t xml:space="preserve">VIEW &amp; </w:t>
            </w:r>
            <w:r>
              <w:rPr>
                <w:rFonts w:cstheme="minorHAnsi"/>
                <w:iCs/>
              </w:rPr>
              <w:lastRenderedPageBreak/>
              <w:t>CREATE</w:t>
            </w:r>
          </w:p>
        </w:tc>
        <w:tc>
          <w:tcPr>
            <w:tcW w:w="1417" w:type="dxa"/>
          </w:tcPr>
          <w:p w14:paraId="049E2D6B" w14:textId="6DBF0E37" w:rsidR="00D86155" w:rsidRPr="00706563" w:rsidRDefault="00D86155" w:rsidP="00D86155">
            <w:pPr>
              <w:pStyle w:val="ThutlBinhthng"/>
              <w:spacing w:before="80" w:after="80" w:line="276" w:lineRule="auto"/>
              <w:ind w:left="0"/>
              <w:rPr>
                <w:rFonts w:cstheme="minorHAnsi"/>
                <w:iCs/>
              </w:rPr>
            </w:pPr>
            <w:r>
              <w:rPr>
                <w:rFonts w:cstheme="minorHAnsi"/>
                <w:iCs/>
              </w:rPr>
              <w:lastRenderedPageBreak/>
              <w:t>Contract_ID</w:t>
            </w:r>
          </w:p>
        </w:tc>
        <w:tc>
          <w:tcPr>
            <w:tcW w:w="1134" w:type="dxa"/>
          </w:tcPr>
          <w:p w14:paraId="4341095C" w14:textId="559145A5"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3110DDB2" w14:textId="4129B9E9" w:rsidR="00D86155" w:rsidRPr="00706563" w:rsidRDefault="00D86155" w:rsidP="00D86155">
            <w:pPr>
              <w:pStyle w:val="ThutlBinhthng"/>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14:paraId="6F15D63E" w14:textId="78CDF9DB" w:rsidR="00D86155" w:rsidRPr="00706563" w:rsidRDefault="00D86155" w:rsidP="00D86155">
            <w:pPr>
              <w:pStyle w:val="ThutlBinhthng"/>
              <w:keepNext/>
              <w:spacing w:before="80" w:after="80" w:line="276" w:lineRule="auto"/>
              <w:ind w:left="0"/>
              <w:rPr>
                <w:rFonts w:cstheme="minorHAnsi"/>
                <w:iCs/>
              </w:rPr>
            </w:pPr>
            <w:r>
              <w:rPr>
                <w:rFonts w:cstheme="minorHAnsi"/>
                <w:iCs/>
              </w:rPr>
              <w:t xml:space="preserve">A customer can view contract’s </w:t>
            </w:r>
            <w:r>
              <w:rPr>
                <w:rFonts w:cstheme="minorHAnsi"/>
                <w:iCs/>
              </w:rPr>
              <w:lastRenderedPageBreak/>
              <w:t>information at Contract view page. Customer can also create new Contract by buying one or many packages at checkout page</w:t>
            </w:r>
          </w:p>
        </w:tc>
      </w:tr>
      <w:tr w:rsidR="00D86155" w:rsidRPr="00706563" w14:paraId="055BC63B" w14:textId="77777777" w:rsidTr="00D86155">
        <w:tc>
          <w:tcPr>
            <w:tcW w:w="562" w:type="dxa"/>
          </w:tcPr>
          <w:p w14:paraId="4326F052" w14:textId="77777777" w:rsidR="00D86155" w:rsidRPr="00706563" w:rsidRDefault="00D86155" w:rsidP="00541F5C">
            <w:pPr>
              <w:pStyle w:val="oancuaDanhsach"/>
              <w:numPr>
                <w:ilvl w:val="0"/>
                <w:numId w:val="56"/>
              </w:numPr>
              <w:rPr>
                <w:rFonts w:cstheme="minorHAnsi"/>
              </w:rPr>
            </w:pPr>
          </w:p>
        </w:tc>
        <w:tc>
          <w:tcPr>
            <w:tcW w:w="1106" w:type="dxa"/>
          </w:tcPr>
          <w:p w14:paraId="47DE435E" w14:textId="10F73B13" w:rsidR="00D86155" w:rsidRPr="00706563" w:rsidRDefault="00D86155" w:rsidP="00D86155">
            <w:pPr>
              <w:pStyle w:val="ThutlBinhthng"/>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14:paraId="34CB553A" w14:textId="77A20CC2" w:rsidR="00D86155" w:rsidRPr="00706563" w:rsidRDefault="00D86155" w:rsidP="00D86155">
            <w:pPr>
              <w:pStyle w:val="ThutlBinhthng"/>
              <w:spacing w:before="80" w:after="80" w:line="276" w:lineRule="auto"/>
              <w:ind w:left="0"/>
              <w:rPr>
                <w:rFonts w:cstheme="minorHAnsi"/>
                <w:iCs/>
              </w:rPr>
            </w:pPr>
            <w:r>
              <w:rPr>
                <w:rFonts w:cstheme="minorHAnsi"/>
                <w:iCs/>
              </w:rPr>
              <w:t>None</w:t>
            </w:r>
          </w:p>
        </w:tc>
        <w:tc>
          <w:tcPr>
            <w:tcW w:w="1134" w:type="dxa"/>
          </w:tcPr>
          <w:p w14:paraId="77915102" w14:textId="1ED06BE9" w:rsidR="00D86155" w:rsidRPr="00706563" w:rsidRDefault="00D86155" w:rsidP="00D86155">
            <w:pPr>
              <w:pStyle w:val="ThutlBinhthng"/>
              <w:spacing w:before="80" w:after="80" w:line="276" w:lineRule="auto"/>
              <w:ind w:left="0"/>
              <w:rPr>
                <w:rFonts w:cstheme="minorHAnsi"/>
                <w:iCs/>
              </w:rPr>
            </w:pPr>
            <w:r>
              <w:rPr>
                <w:rFonts w:cstheme="minorHAnsi"/>
                <w:iCs/>
              </w:rPr>
              <w:t>Customer</w:t>
            </w:r>
          </w:p>
        </w:tc>
        <w:tc>
          <w:tcPr>
            <w:tcW w:w="1276" w:type="dxa"/>
          </w:tcPr>
          <w:p w14:paraId="1CDDA9BF" w14:textId="3CC87FD1" w:rsidR="00D86155" w:rsidRPr="00706563" w:rsidRDefault="00D86155" w:rsidP="00D86155">
            <w:pPr>
              <w:pStyle w:val="ThutlBinhthng"/>
              <w:spacing w:before="80" w:after="80" w:line="276" w:lineRule="auto"/>
              <w:ind w:left="0"/>
              <w:rPr>
                <w:rFonts w:cstheme="minorHAnsi"/>
                <w:iCs/>
              </w:rPr>
            </w:pPr>
            <w:r>
              <w:rPr>
                <w:rFonts w:cstheme="minorHAnsi"/>
                <w:iCs/>
              </w:rPr>
              <w:t>Package</w:t>
            </w:r>
          </w:p>
        </w:tc>
        <w:tc>
          <w:tcPr>
            <w:tcW w:w="4063" w:type="dxa"/>
          </w:tcPr>
          <w:p w14:paraId="7EC5CD23" w14:textId="72DC5B46" w:rsidR="00D86155" w:rsidRPr="00706563" w:rsidRDefault="00D86155" w:rsidP="00D86155">
            <w:pPr>
              <w:pStyle w:val="ThutlBinhthng"/>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D86155" w:rsidRPr="00706563" w14:paraId="27934D75" w14:textId="77777777" w:rsidTr="00D86155">
        <w:tc>
          <w:tcPr>
            <w:tcW w:w="562" w:type="dxa"/>
          </w:tcPr>
          <w:p w14:paraId="2CD08B7E" w14:textId="77777777" w:rsidR="00D86155" w:rsidRPr="00706563" w:rsidRDefault="00D86155" w:rsidP="00541F5C">
            <w:pPr>
              <w:pStyle w:val="oancuaDanhsach"/>
              <w:numPr>
                <w:ilvl w:val="0"/>
                <w:numId w:val="56"/>
              </w:numPr>
              <w:rPr>
                <w:rFonts w:cstheme="minorHAnsi"/>
              </w:rPr>
            </w:pPr>
          </w:p>
        </w:tc>
        <w:tc>
          <w:tcPr>
            <w:tcW w:w="1106" w:type="dxa"/>
          </w:tcPr>
          <w:p w14:paraId="5784343E" w14:textId="0AA69148" w:rsidR="00D86155" w:rsidRPr="00706563" w:rsidRDefault="00D86155" w:rsidP="00D86155">
            <w:pPr>
              <w:pStyle w:val="ThutlBinhthng"/>
              <w:spacing w:before="80" w:after="80" w:line="276" w:lineRule="auto"/>
              <w:ind w:left="0"/>
              <w:rPr>
                <w:rFonts w:cstheme="minorHAnsi"/>
                <w:iCs/>
              </w:rPr>
            </w:pPr>
            <w:r>
              <w:rPr>
                <w:rFonts w:cstheme="minorHAnsi"/>
                <w:iCs/>
              </w:rPr>
              <w:t>HAS</w:t>
            </w:r>
          </w:p>
        </w:tc>
        <w:tc>
          <w:tcPr>
            <w:tcW w:w="1417" w:type="dxa"/>
          </w:tcPr>
          <w:p w14:paraId="05D515B4" w14:textId="33202C95" w:rsidR="00D86155" w:rsidRPr="00706563" w:rsidRDefault="00D86155" w:rsidP="00D86155">
            <w:pPr>
              <w:pStyle w:val="ThutlBinhthng"/>
              <w:spacing w:before="80" w:after="80" w:line="276" w:lineRule="auto"/>
              <w:ind w:left="0"/>
              <w:rPr>
                <w:rFonts w:cstheme="minorHAnsi"/>
                <w:iCs/>
              </w:rPr>
            </w:pPr>
            <w:r>
              <w:rPr>
                <w:rFonts w:cstheme="minorHAnsi"/>
                <w:iCs/>
              </w:rPr>
              <w:t>Package_ID</w:t>
            </w:r>
          </w:p>
        </w:tc>
        <w:tc>
          <w:tcPr>
            <w:tcW w:w="1134" w:type="dxa"/>
          </w:tcPr>
          <w:p w14:paraId="5AAE5270" w14:textId="745B1728" w:rsidR="00D86155" w:rsidRPr="00706563" w:rsidRDefault="00D86155" w:rsidP="00D86155">
            <w:pPr>
              <w:pStyle w:val="ThutlBinhthng"/>
              <w:spacing w:before="80" w:after="80" w:line="276" w:lineRule="auto"/>
              <w:ind w:left="0"/>
              <w:rPr>
                <w:rFonts w:cstheme="minorHAnsi"/>
                <w:iCs/>
              </w:rPr>
            </w:pPr>
            <w:r>
              <w:rPr>
                <w:rFonts w:cstheme="minorHAnsi"/>
                <w:iCs/>
              </w:rPr>
              <w:t>Studio</w:t>
            </w:r>
          </w:p>
        </w:tc>
        <w:tc>
          <w:tcPr>
            <w:tcW w:w="1276" w:type="dxa"/>
          </w:tcPr>
          <w:p w14:paraId="6C9D676E" w14:textId="65946139" w:rsidR="00D86155" w:rsidRPr="00706563" w:rsidRDefault="00D86155" w:rsidP="00D86155">
            <w:pPr>
              <w:pStyle w:val="ThutlBinhthng"/>
              <w:spacing w:before="80" w:after="80" w:line="276" w:lineRule="auto"/>
              <w:ind w:left="0"/>
              <w:rPr>
                <w:rFonts w:cstheme="minorHAnsi"/>
                <w:iCs/>
              </w:rPr>
            </w:pPr>
            <w:r>
              <w:rPr>
                <w:rFonts w:cstheme="minorHAnsi"/>
                <w:iCs/>
              </w:rPr>
              <w:t>Package</w:t>
            </w:r>
          </w:p>
        </w:tc>
        <w:tc>
          <w:tcPr>
            <w:tcW w:w="4063" w:type="dxa"/>
          </w:tcPr>
          <w:p w14:paraId="6D95D182" w14:textId="0862C61D" w:rsidR="00D86155" w:rsidRPr="00706563" w:rsidRDefault="00D86155" w:rsidP="00D86155">
            <w:pPr>
              <w:pStyle w:val="ThutlBinhthng"/>
              <w:keepNext/>
              <w:spacing w:before="80" w:after="80" w:line="276" w:lineRule="auto"/>
              <w:ind w:left="0"/>
              <w:rPr>
                <w:rFonts w:cstheme="minorHAnsi"/>
                <w:iCs/>
              </w:rPr>
            </w:pPr>
            <w:r>
              <w:rPr>
                <w:rFonts w:cstheme="minorHAnsi"/>
                <w:iCs/>
              </w:rPr>
              <w:t>A studio can have one or many Packages.</w:t>
            </w:r>
          </w:p>
        </w:tc>
      </w:tr>
      <w:tr w:rsidR="00D86155" w:rsidRPr="00706563" w14:paraId="584B4444" w14:textId="77777777" w:rsidTr="00D86155">
        <w:tc>
          <w:tcPr>
            <w:tcW w:w="562" w:type="dxa"/>
          </w:tcPr>
          <w:p w14:paraId="590F4444" w14:textId="77777777" w:rsidR="00D86155" w:rsidRPr="00706563" w:rsidRDefault="00D86155" w:rsidP="00541F5C">
            <w:pPr>
              <w:pStyle w:val="oancuaDanhsach"/>
              <w:numPr>
                <w:ilvl w:val="0"/>
                <w:numId w:val="56"/>
              </w:numPr>
              <w:rPr>
                <w:rFonts w:cstheme="minorHAnsi"/>
              </w:rPr>
            </w:pPr>
          </w:p>
        </w:tc>
        <w:tc>
          <w:tcPr>
            <w:tcW w:w="1106" w:type="dxa"/>
          </w:tcPr>
          <w:p w14:paraId="39BAB879" w14:textId="50570A6B" w:rsidR="00D86155" w:rsidRPr="00706563" w:rsidRDefault="00D86155" w:rsidP="00D86155">
            <w:pPr>
              <w:pStyle w:val="ThutlBinhthng"/>
              <w:spacing w:before="80" w:after="80" w:line="276" w:lineRule="auto"/>
              <w:ind w:left="0"/>
              <w:rPr>
                <w:rFonts w:cstheme="minorHAnsi"/>
                <w:iCs/>
              </w:rPr>
            </w:pPr>
            <w:r>
              <w:rPr>
                <w:rFonts w:cstheme="minorHAnsi"/>
                <w:iCs/>
              </w:rPr>
              <w:t>CONTAIN</w:t>
            </w:r>
          </w:p>
        </w:tc>
        <w:tc>
          <w:tcPr>
            <w:tcW w:w="1417" w:type="dxa"/>
          </w:tcPr>
          <w:p w14:paraId="4B43D6A5" w14:textId="36379A71" w:rsidR="00D86155" w:rsidRPr="00706563" w:rsidRDefault="00D86155" w:rsidP="00D86155">
            <w:pPr>
              <w:pStyle w:val="ThutlBinhthng"/>
              <w:spacing w:before="80" w:after="80" w:line="276" w:lineRule="auto"/>
              <w:ind w:left="0"/>
              <w:rPr>
                <w:rFonts w:cstheme="minorHAnsi"/>
                <w:iCs/>
              </w:rPr>
            </w:pPr>
            <w:r>
              <w:rPr>
                <w:rFonts w:cstheme="minorHAnsi"/>
                <w:iCs/>
              </w:rPr>
              <w:t>Studio_ID</w:t>
            </w:r>
          </w:p>
        </w:tc>
        <w:tc>
          <w:tcPr>
            <w:tcW w:w="1134" w:type="dxa"/>
          </w:tcPr>
          <w:p w14:paraId="048E45DF" w14:textId="0E2CA64A" w:rsidR="00D86155" w:rsidRPr="00706563" w:rsidRDefault="00D86155" w:rsidP="00D86155">
            <w:pPr>
              <w:pStyle w:val="ThutlBinhthng"/>
              <w:spacing w:before="80" w:after="80" w:line="276" w:lineRule="auto"/>
              <w:ind w:left="0"/>
              <w:rPr>
                <w:rFonts w:cstheme="minorHAnsi"/>
                <w:iCs/>
              </w:rPr>
            </w:pPr>
            <w:r>
              <w:rPr>
                <w:rFonts w:cstheme="minorHAnsi"/>
                <w:iCs/>
              </w:rPr>
              <w:t>Studio</w:t>
            </w:r>
          </w:p>
        </w:tc>
        <w:tc>
          <w:tcPr>
            <w:tcW w:w="1276" w:type="dxa"/>
          </w:tcPr>
          <w:p w14:paraId="611B2BE4" w14:textId="61F41210" w:rsidR="00D86155" w:rsidRPr="00706563" w:rsidRDefault="00D86155" w:rsidP="00D86155">
            <w:pPr>
              <w:pStyle w:val="ThutlBinhthng"/>
              <w:spacing w:before="80" w:after="80" w:line="276" w:lineRule="auto"/>
              <w:ind w:left="0"/>
              <w:rPr>
                <w:rFonts w:cstheme="minorHAnsi"/>
                <w:iCs/>
              </w:rPr>
            </w:pPr>
            <w:r>
              <w:rPr>
                <w:rFonts w:cstheme="minorHAnsi"/>
                <w:iCs/>
              </w:rPr>
              <w:t>Contract</w:t>
            </w:r>
          </w:p>
        </w:tc>
        <w:tc>
          <w:tcPr>
            <w:tcW w:w="4063" w:type="dxa"/>
          </w:tcPr>
          <w:p w14:paraId="6A6FA64A" w14:textId="6B65DDF4" w:rsidR="00D86155" w:rsidRPr="00706563" w:rsidRDefault="00D86155" w:rsidP="00D86155">
            <w:pPr>
              <w:pStyle w:val="ThutlBinhthng"/>
              <w:keepNext/>
              <w:spacing w:before="80" w:after="80" w:line="276" w:lineRule="auto"/>
              <w:ind w:left="0"/>
              <w:rPr>
                <w:rFonts w:cstheme="minorHAnsi"/>
                <w:iCs/>
              </w:rPr>
            </w:pPr>
            <w:r>
              <w:rPr>
                <w:rFonts w:cstheme="minorHAnsi"/>
                <w:iCs/>
              </w:rPr>
              <w:t>A studio can have one or many Contracts.</w:t>
            </w:r>
          </w:p>
        </w:tc>
      </w:tr>
    </w:tbl>
    <w:p w14:paraId="5A86C74F" w14:textId="77777777" w:rsidR="00D759AD" w:rsidRPr="00EE3BC5" w:rsidRDefault="00D759AD" w:rsidP="00D759AD">
      <w:pPr>
        <w:pStyle w:val="Chuthich"/>
        <w:jc w:val="center"/>
        <w:rPr>
          <w:i w:val="0"/>
          <w:sz w:val="22"/>
          <w:szCs w:val="22"/>
        </w:rPr>
      </w:pPr>
      <w:r w:rsidRPr="00EE3BC5">
        <w:rPr>
          <w:i w:val="0"/>
          <w:sz w:val="22"/>
          <w:szCs w:val="22"/>
        </w:rPr>
        <w:t>Table 3.4.3 Relationship</w:t>
      </w:r>
    </w:p>
    <w:p w14:paraId="2E323862" w14:textId="77777777" w:rsidR="00D759AD" w:rsidRPr="005C45A0" w:rsidRDefault="00D759AD" w:rsidP="00D759AD">
      <w:pPr>
        <w:pStyle w:val="u2"/>
        <w:numPr>
          <w:ilvl w:val="1"/>
          <w:numId w:val="1"/>
        </w:numPr>
      </w:pPr>
      <w:bookmarkStart w:id="95" w:name="_Toc521150203"/>
      <w:bookmarkStart w:id="96" w:name="_Toc461526253"/>
      <w:bookmarkStart w:id="97" w:name="_Toc462505872"/>
      <w:bookmarkStart w:id="98" w:name="_Toc469436434"/>
      <w:r w:rsidRPr="005C45A0">
        <w:t>Specific Requirements</w:t>
      </w:r>
      <w:bookmarkEnd w:id="95"/>
      <w:bookmarkEnd w:id="96"/>
      <w:bookmarkEnd w:id="97"/>
      <w:r w:rsidRPr="005C45A0">
        <w:t xml:space="preserve"> </w:t>
      </w:r>
      <w:r>
        <w:rPr>
          <w:rFonts w:ascii="MS Mincho" w:eastAsia="MS Mincho" w:hAnsi="MS Mincho" w:hint="eastAsia"/>
        </w:rPr>
        <w:t xml:space="preserve">　 </w:t>
      </w:r>
      <w:r>
        <w:rPr>
          <w:rFonts w:hint="eastAsia"/>
        </w:rPr>
        <w:t>要求仕様</w:t>
      </w:r>
      <w:bookmarkEnd w:id="98"/>
    </w:p>
    <w:p w14:paraId="57A9D97F" w14:textId="77777777" w:rsidR="00D759AD" w:rsidRPr="005C45A0" w:rsidRDefault="00D759AD" w:rsidP="00D759AD">
      <w:pPr>
        <w:pStyle w:val="u3"/>
        <w:numPr>
          <w:ilvl w:val="2"/>
          <w:numId w:val="1"/>
        </w:numPr>
      </w:pPr>
      <w:r w:rsidRPr="005C45A0">
        <w:t xml:space="preserve"> </w:t>
      </w:r>
      <w:bookmarkStart w:id="99" w:name="_Toc461526254"/>
      <w:bookmarkStart w:id="100" w:name="_Toc462505873"/>
      <w:bookmarkStart w:id="101" w:name="_Toc469436435"/>
      <w:r w:rsidRPr="005C45A0">
        <w:t>Business Rules</w:t>
      </w:r>
      <w:bookmarkEnd w:id="99"/>
      <w:bookmarkEnd w:id="100"/>
      <w:r>
        <w:rPr>
          <w:rFonts w:ascii="MS Mincho" w:eastAsia="MS Mincho" w:hAnsi="MS Mincho" w:hint="eastAsia"/>
        </w:rPr>
        <w:t xml:space="preserve">　</w:t>
      </w:r>
      <w:r>
        <w:rPr>
          <w:rFonts w:hint="eastAsia"/>
          <w:lang w:val="vi-VN"/>
        </w:rPr>
        <w:t>ビジネスルール</w:t>
      </w:r>
      <w:bookmarkEnd w:id="101"/>
    </w:p>
    <w:tbl>
      <w:tblPr>
        <w:tblStyle w:val="GridTable4-Accent31"/>
        <w:tblW w:w="8635" w:type="dxa"/>
        <w:tblLook w:val="04A0" w:firstRow="1" w:lastRow="0" w:firstColumn="1" w:lastColumn="0" w:noHBand="0" w:noVBand="1"/>
      </w:tblPr>
      <w:tblGrid>
        <w:gridCol w:w="1027"/>
        <w:gridCol w:w="7608"/>
      </w:tblGrid>
      <w:tr w:rsidR="00D759AD" w:rsidRPr="005C45A0" w14:paraId="0328B551" w14:textId="77777777" w:rsidTr="00D7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2A09CB6F" w14:textId="77777777" w:rsidR="00D759AD" w:rsidRPr="005C45A0" w:rsidRDefault="00D759AD" w:rsidP="00D759AD">
            <w:r w:rsidRPr="005C45A0">
              <w:t>No</w:t>
            </w:r>
          </w:p>
        </w:tc>
        <w:tc>
          <w:tcPr>
            <w:tcW w:w="7608" w:type="dxa"/>
          </w:tcPr>
          <w:p w14:paraId="54CE232F" w14:textId="77777777" w:rsidR="00D759AD" w:rsidRPr="005C45A0" w:rsidRDefault="00D759AD" w:rsidP="00D759AD">
            <w:pPr>
              <w:cnfStyle w:val="100000000000" w:firstRow="1" w:lastRow="0" w:firstColumn="0" w:lastColumn="0" w:oddVBand="0" w:evenVBand="0" w:oddHBand="0" w:evenHBand="0" w:firstRowFirstColumn="0" w:firstRowLastColumn="0" w:lastRowFirstColumn="0" w:lastRowLastColumn="0"/>
            </w:pPr>
            <w:r w:rsidRPr="005C45A0">
              <w:t>Description</w:t>
            </w:r>
          </w:p>
        </w:tc>
      </w:tr>
      <w:tr w:rsidR="00D759AD" w:rsidRPr="005C45A0" w14:paraId="77B362E8"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BC0A5D6" w14:textId="77777777" w:rsidR="00D759AD" w:rsidRPr="005C45A0" w:rsidRDefault="00D759AD" w:rsidP="000E7E51">
            <w:pPr>
              <w:pStyle w:val="oancuaDanhsach"/>
              <w:numPr>
                <w:ilvl w:val="0"/>
                <w:numId w:val="47"/>
              </w:numPr>
            </w:pPr>
          </w:p>
        </w:tc>
        <w:tc>
          <w:tcPr>
            <w:tcW w:w="7608" w:type="dxa"/>
          </w:tcPr>
          <w:p w14:paraId="38A6F28A"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Search textbox cannot be empty</w:t>
            </w:r>
          </w:p>
        </w:tc>
      </w:tr>
      <w:tr w:rsidR="00D759AD" w:rsidRPr="005C45A0" w14:paraId="630BE494"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37E66920" w14:textId="77777777" w:rsidR="00D759AD" w:rsidRPr="005C45A0" w:rsidRDefault="00D759AD" w:rsidP="000E7E51">
            <w:pPr>
              <w:pStyle w:val="oancuaDanhsach"/>
              <w:numPr>
                <w:ilvl w:val="0"/>
                <w:numId w:val="47"/>
              </w:numPr>
            </w:pPr>
          </w:p>
        </w:tc>
        <w:tc>
          <w:tcPr>
            <w:tcW w:w="7608" w:type="dxa"/>
          </w:tcPr>
          <w:p w14:paraId="1D5BBA6F"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t>Text field</w:t>
            </w:r>
            <w:r w:rsidRPr="005C45A0">
              <w:t xml:space="preserve"> cannot be empty</w:t>
            </w:r>
          </w:p>
        </w:tc>
      </w:tr>
      <w:tr w:rsidR="00D759AD" w:rsidRPr="005C45A0" w14:paraId="2EA671E3"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A4CDAB4" w14:textId="77777777" w:rsidR="00D759AD" w:rsidRPr="005C45A0" w:rsidRDefault="00D759AD" w:rsidP="000E7E51">
            <w:pPr>
              <w:pStyle w:val="oancuaDanhsach"/>
              <w:numPr>
                <w:ilvl w:val="0"/>
                <w:numId w:val="47"/>
              </w:numPr>
            </w:pPr>
          </w:p>
        </w:tc>
        <w:tc>
          <w:tcPr>
            <w:tcW w:w="7608" w:type="dxa"/>
          </w:tcPr>
          <w:p w14:paraId="516F1C88"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Content</w:t>
            </w:r>
            <w:r>
              <w:t xml:space="preserve"> of post</w:t>
            </w:r>
            <w:r w:rsidRPr="005C45A0">
              <w:t xml:space="preserve"> is limited to 1000 characters</w:t>
            </w:r>
          </w:p>
        </w:tc>
      </w:tr>
      <w:tr w:rsidR="00D759AD" w:rsidRPr="005C45A0" w14:paraId="2157F4A0"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426BDB32" w14:textId="77777777" w:rsidR="00D759AD" w:rsidRPr="005C45A0" w:rsidRDefault="00D759AD" w:rsidP="000E7E51">
            <w:pPr>
              <w:pStyle w:val="oancuaDanhsach"/>
              <w:numPr>
                <w:ilvl w:val="0"/>
                <w:numId w:val="47"/>
              </w:numPr>
            </w:pPr>
          </w:p>
        </w:tc>
        <w:tc>
          <w:tcPr>
            <w:tcW w:w="7608" w:type="dxa"/>
          </w:tcPr>
          <w:p w14:paraId="3EC4DCD0"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Chat box cannot be empty</w:t>
            </w:r>
          </w:p>
        </w:tc>
      </w:tr>
      <w:tr w:rsidR="00D759AD" w:rsidRPr="005C45A0" w14:paraId="0B33E35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6506887" w14:textId="77777777" w:rsidR="00D759AD" w:rsidRPr="005C45A0" w:rsidRDefault="00D759AD" w:rsidP="000E7E51">
            <w:pPr>
              <w:pStyle w:val="oancuaDanhsach"/>
              <w:numPr>
                <w:ilvl w:val="0"/>
                <w:numId w:val="47"/>
              </w:numPr>
            </w:pPr>
          </w:p>
        </w:tc>
        <w:tc>
          <w:tcPr>
            <w:tcW w:w="7608" w:type="dxa"/>
          </w:tcPr>
          <w:p w14:paraId="15C6EB0C" w14:textId="1620EF6D"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 xml:space="preserve">If user accesses to nonexistent page, </w:t>
            </w:r>
            <w:r w:rsidR="0043249B">
              <w:t>PSM</w:t>
            </w:r>
            <w:r w:rsidRPr="005C45A0">
              <w:t xml:space="preserve"> displays error message</w:t>
            </w:r>
            <w:r w:rsidR="00414041" w:rsidRPr="00414041">
              <w:t>”</w:t>
            </w:r>
            <w:r w:rsidRPr="005C45A0">
              <w:t>Page not found</w:t>
            </w:r>
            <w:r w:rsidR="00414041" w:rsidRPr="00414041">
              <w:t>”</w:t>
            </w:r>
          </w:p>
        </w:tc>
      </w:tr>
      <w:tr w:rsidR="00D759AD" w:rsidRPr="005C45A0" w14:paraId="0C8C91F3"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60A501A7" w14:textId="77777777" w:rsidR="00D759AD" w:rsidRPr="005C45A0" w:rsidRDefault="00D759AD" w:rsidP="000E7E51">
            <w:pPr>
              <w:pStyle w:val="oancuaDanhsach"/>
              <w:numPr>
                <w:ilvl w:val="0"/>
                <w:numId w:val="47"/>
              </w:numPr>
            </w:pPr>
          </w:p>
        </w:tc>
        <w:tc>
          <w:tcPr>
            <w:tcW w:w="7608" w:type="dxa"/>
          </w:tcPr>
          <w:p w14:paraId="353D5257"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 xml:space="preserve">Email must characters ‘@’ and ‘.’content </w:t>
            </w:r>
          </w:p>
        </w:tc>
      </w:tr>
      <w:tr w:rsidR="00D759AD" w:rsidRPr="005C45A0" w14:paraId="0EFCB46A"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07C7CF8D" w14:textId="77777777" w:rsidR="00D759AD" w:rsidRPr="005C45A0" w:rsidRDefault="00D759AD" w:rsidP="000E7E51">
            <w:pPr>
              <w:pStyle w:val="oancuaDanhsach"/>
              <w:numPr>
                <w:ilvl w:val="0"/>
                <w:numId w:val="47"/>
              </w:numPr>
            </w:pPr>
          </w:p>
        </w:tc>
        <w:tc>
          <w:tcPr>
            <w:tcW w:w="7608" w:type="dxa"/>
          </w:tcPr>
          <w:p w14:paraId="17721783"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Date of birth must be chosen</w:t>
            </w:r>
            <w:r w:rsidRPr="005C45A0">
              <w:tab/>
            </w:r>
          </w:p>
        </w:tc>
      </w:tr>
      <w:tr w:rsidR="00D759AD" w:rsidRPr="005C45A0" w14:paraId="33F71FB2"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0FA2065A" w14:textId="77777777" w:rsidR="00D759AD" w:rsidRPr="005C45A0" w:rsidRDefault="00D759AD" w:rsidP="000E7E51">
            <w:pPr>
              <w:pStyle w:val="oancuaDanhsach"/>
              <w:numPr>
                <w:ilvl w:val="0"/>
                <w:numId w:val="47"/>
              </w:numPr>
            </w:pPr>
          </w:p>
        </w:tc>
        <w:tc>
          <w:tcPr>
            <w:tcW w:w="7608" w:type="dxa"/>
          </w:tcPr>
          <w:p w14:paraId="55DA54E1"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Displayed date is mm/dd/yyyy format</w:t>
            </w:r>
          </w:p>
        </w:tc>
      </w:tr>
      <w:tr w:rsidR="00D759AD" w:rsidRPr="005C45A0" w14:paraId="591692DD"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2A87AEFB" w14:textId="77777777" w:rsidR="00D759AD" w:rsidRPr="005C45A0" w:rsidRDefault="00D759AD" w:rsidP="000E7E51">
            <w:pPr>
              <w:pStyle w:val="oancuaDanhsach"/>
              <w:numPr>
                <w:ilvl w:val="0"/>
                <w:numId w:val="47"/>
              </w:numPr>
            </w:pPr>
          </w:p>
        </w:tc>
        <w:tc>
          <w:tcPr>
            <w:tcW w:w="7608" w:type="dxa"/>
          </w:tcPr>
          <w:p w14:paraId="32509951"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Date time input format is date</w:t>
            </w:r>
            <w:r>
              <w:t xml:space="preserve"> </w:t>
            </w:r>
            <w:r w:rsidRPr="005C45A0">
              <w:t>time</w:t>
            </w:r>
          </w:p>
        </w:tc>
      </w:tr>
      <w:tr w:rsidR="00D759AD" w:rsidRPr="005C45A0" w14:paraId="0E51B88E"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520D0B57" w14:textId="77777777" w:rsidR="00D759AD" w:rsidRPr="005C45A0" w:rsidRDefault="00D759AD" w:rsidP="000E7E51">
            <w:pPr>
              <w:pStyle w:val="oancuaDanhsach"/>
              <w:numPr>
                <w:ilvl w:val="0"/>
                <w:numId w:val="47"/>
              </w:numPr>
            </w:pPr>
          </w:p>
        </w:tc>
        <w:tc>
          <w:tcPr>
            <w:tcW w:w="7608" w:type="dxa"/>
          </w:tcPr>
          <w:p w14:paraId="5978E763"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Number is rounded to 2 decimal number</w:t>
            </w:r>
          </w:p>
        </w:tc>
      </w:tr>
      <w:tr w:rsidR="00D759AD" w:rsidRPr="005C45A0" w14:paraId="3BD8924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7021CF2A" w14:textId="77777777" w:rsidR="00D759AD" w:rsidRPr="005C45A0" w:rsidRDefault="00D759AD" w:rsidP="000E7E51">
            <w:pPr>
              <w:pStyle w:val="oancuaDanhsach"/>
              <w:numPr>
                <w:ilvl w:val="0"/>
                <w:numId w:val="47"/>
              </w:numPr>
            </w:pPr>
          </w:p>
        </w:tc>
        <w:tc>
          <w:tcPr>
            <w:tcW w:w="7608" w:type="dxa"/>
          </w:tcPr>
          <w:p w14:paraId="5C156535"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Unit of money is VND</w:t>
            </w:r>
          </w:p>
        </w:tc>
      </w:tr>
      <w:tr w:rsidR="00D759AD" w:rsidRPr="005C45A0" w14:paraId="5A5F2429"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7E70501B" w14:textId="77777777" w:rsidR="00D759AD" w:rsidRPr="005C45A0" w:rsidRDefault="00D759AD" w:rsidP="000E7E51">
            <w:pPr>
              <w:pStyle w:val="oancuaDanhsach"/>
              <w:numPr>
                <w:ilvl w:val="0"/>
                <w:numId w:val="47"/>
              </w:numPr>
            </w:pPr>
          </w:p>
        </w:tc>
        <w:tc>
          <w:tcPr>
            <w:tcW w:w="7608" w:type="dxa"/>
          </w:tcPr>
          <w:p w14:paraId="35BE235B"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Displayed money is rounded to 2 decimal number</w:t>
            </w:r>
          </w:p>
        </w:tc>
      </w:tr>
      <w:tr w:rsidR="00D759AD" w:rsidRPr="005C45A0" w14:paraId="548D2483"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0EFB2B63" w14:textId="77777777" w:rsidR="00D759AD" w:rsidRPr="005C45A0" w:rsidRDefault="00D759AD" w:rsidP="000E7E51">
            <w:pPr>
              <w:pStyle w:val="oancuaDanhsach"/>
              <w:numPr>
                <w:ilvl w:val="0"/>
                <w:numId w:val="47"/>
              </w:numPr>
            </w:pPr>
          </w:p>
        </w:tc>
        <w:tc>
          <w:tcPr>
            <w:tcW w:w="7608" w:type="dxa"/>
          </w:tcPr>
          <w:p w14:paraId="54BC3D6B"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Allowed file extension: .jpg, .png, .bmp</w:t>
            </w:r>
          </w:p>
        </w:tc>
      </w:tr>
      <w:tr w:rsidR="00D759AD" w:rsidRPr="005C45A0" w14:paraId="20C25946"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45BE8BFB" w14:textId="77777777" w:rsidR="00D759AD" w:rsidRPr="005C45A0" w:rsidRDefault="00D759AD" w:rsidP="000E7E51">
            <w:pPr>
              <w:pStyle w:val="oancuaDanhsach"/>
              <w:numPr>
                <w:ilvl w:val="0"/>
                <w:numId w:val="47"/>
              </w:numPr>
            </w:pPr>
          </w:p>
        </w:tc>
        <w:tc>
          <w:tcPr>
            <w:tcW w:w="7608" w:type="dxa"/>
          </w:tcPr>
          <w:p w14:paraId="3A0D0695"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File size is limited to 100 MB</w:t>
            </w:r>
          </w:p>
        </w:tc>
      </w:tr>
      <w:tr w:rsidR="00D759AD" w:rsidRPr="005C45A0" w14:paraId="487F8025"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AE78F6C" w14:textId="77777777" w:rsidR="00D759AD" w:rsidRPr="005C45A0" w:rsidRDefault="00D759AD" w:rsidP="000E7E51">
            <w:pPr>
              <w:pStyle w:val="oancuaDanhsach"/>
              <w:numPr>
                <w:ilvl w:val="0"/>
                <w:numId w:val="47"/>
              </w:numPr>
            </w:pPr>
          </w:p>
        </w:tc>
        <w:tc>
          <w:tcPr>
            <w:tcW w:w="7608" w:type="dxa"/>
          </w:tcPr>
          <w:p w14:paraId="0075F688"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Message displayed like a Gmail format</w:t>
            </w:r>
          </w:p>
        </w:tc>
      </w:tr>
    </w:tbl>
    <w:p w14:paraId="5E63E2E2" w14:textId="4A68F8CA" w:rsidR="00D759AD" w:rsidRDefault="00D759AD" w:rsidP="00D759AD">
      <w:pPr>
        <w:pStyle w:val="Chuthich"/>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14:paraId="381D4C21" w14:textId="77777777" w:rsidR="0043249B" w:rsidRPr="0043249B" w:rsidRDefault="0043249B" w:rsidP="0043249B"/>
    <w:p w14:paraId="5B55189E" w14:textId="18153BBB" w:rsidR="00175824" w:rsidRPr="005C45A0" w:rsidRDefault="00175824" w:rsidP="00175824">
      <w:pPr>
        <w:pStyle w:val="u3"/>
        <w:numPr>
          <w:ilvl w:val="2"/>
          <w:numId w:val="1"/>
        </w:numPr>
      </w:pPr>
      <w:r>
        <w:t xml:space="preserve">Actor </w:t>
      </w:r>
    </w:p>
    <w:tbl>
      <w:tblPr>
        <w:tblStyle w:val="GridTable4-Accent31"/>
        <w:tblW w:w="8635" w:type="dxa"/>
        <w:tblLook w:val="04A0" w:firstRow="1" w:lastRow="0" w:firstColumn="1" w:lastColumn="0" w:noHBand="0" w:noVBand="1"/>
      </w:tblPr>
      <w:tblGrid>
        <w:gridCol w:w="1908"/>
        <w:gridCol w:w="6727"/>
      </w:tblGrid>
      <w:tr w:rsidR="00175824" w:rsidRPr="005C45A0" w14:paraId="14DB28FA" w14:textId="77777777" w:rsidTr="0017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A9E4335" w14:textId="19C2A3FE" w:rsidR="00175824" w:rsidRPr="005C45A0" w:rsidRDefault="00175824" w:rsidP="00194D59">
            <w:r>
              <w:t>Actor</w:t>
            </w:r>
          </w:p>
        </w:tc>
        <w:tc>
          <w:tcPr>
            <w:tcW w:w="6727" w:type="dxa"/>
          </w:tcPr>
          <w:p w14:paraId="548531FA" w14:textId="77777777" w:rsidR="00175824" w:rsidRPr="005C45A0" w:rsidRDefault="00175824" w:rsidP="00194D59">
            <w:pPr>
              <w:cnfStyle w:val="100000000000" w:firstRow="1" w:lastRow="0" w:firstColumn="0" w:lastColumn="0" w:oddVBand="0" w:evenVBand="0" w:oddHBand="0" w:evenHBand="0" w:firstRowFirstColumn="0" w:firstRowLastColumn="0" w:lastRowFirstColumn="0" w:lastRowLastColumn="0"/>
            </w:pPr>
            <w:r w:rsidRPr="005C45A0">
              <w:t>Description</w:t>
            </w:r>
          </w:p>
        </w:tc>
      </w:tr>
      <w:tr w:rsidR="00175824" w:rsidRPr="005C45A0" w14:paraId="3DEF2685"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BFBA8A" w14:textId="6CB22A2F" w:rsidR="00175824" w:rsidRPr="00175824" w:rsidRDefault="00175824" w:rsidP="00175824">
            <w:r>
              <w:t>Admin</w:t>
            </w:r>
          </w:p>
        </w:tc>
        <w:tc>
          <w:tcPr>
            <w:tcW w:w="6727" w:type="dxa"/>
          </w:tcPr>
          <w:p w14:paraId="7464110D" w14:textId="7BFCD764"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Manage all Studio and Studio Manager.</w:t>
            </w:r>
          </w:p>
        </w:tc>
      </w:tr>
      <w:tr w:rsidR="00175824" w:rsidRPr="005C45A0" w14:paraId="59A2FEF6" w14:textId="77777777" w:rsidTr="00175824">
        <w:tc>
          <w:tcPr>
            <w:cnfStyle w:val="001000000000" w:firstRow="0" w:lastRow="0" w:firstColumn="1" w:lastColumn="0" w:oddVBand="0" w:evenVBand="0" w:oddHBand="0" w:evenHBand="0" w:firstRowFirstColumn="0" w:firstRowLastColumn="0" w:lastRowFirstColumn="0" w:lastRowLastColumn="0"/>
            <w:tcW w:w="1908" w:type="dxa"/>
          </w:tcPr>
          <w:p w14:paraId="1AA58D77" w14:textId="69A35439" w:rsidR="00175824" w:rsidRPr="00175824" w:rsidRDefault="00175824" w:rsidP="00175824">
            <w:r>
              <w:t>Manager</w:t>
            </w:r>
          </w:p>
        </w:tc>
        <w:tc>
          <w:tcPr>
            <w:tcW w:w="6727" w:type="dxa"/>
          </w:tcPr>
          <w:p w14:paraId="5C30DD34" w14:textId="2283B783" w:rsidR="00175824" w:rsidRPr="005C45A0" w:rsidRDefault="00175824" w:rsidP="00194D59">
            <w:pPr>
              <w:cnfStyle w:val="000000000000" w:firstRow="0" w:lastRow="0" w:firstColumn="0" w:lastColumn="0" w:oddVBand="0" w:evenVBand="0" w:oddHBand="0" w:evenHBand="0" w:firstRowFirstColumn="0" w:firstRowLastColumn="0" w:lastRowFirstColumn="0" w:lastRowLastColumn="0"/>
            </w:pPr>
            <w:r>
              <w:t>Manage work of one Studio include package, photo and contract with customer. Need an account from Admin.</w:t>
            </w:r>
          </w:p>
        </w:tc>
      </w:tr>
      <w:tr w:rsidR="00175824" w:rsidRPr="005C45A0" w14:paraId="0BC706E4"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D1C12DC" w14:textId="5C9619BD" w:rsidR="00175824" w:rsidRPr="00175824" w:rsidRDefault="00175824" w:rsidP="00175824">
            <w:r>
              <w:t>Customer</w:t>
            </w:r>
          </w:p>
        </w:tc>
        <w:tc>
          <w:tcPr>
            <w:tcW w:w="6727" w:type="dxa"/>
          </w:tcPr>
          <w:p w14:paraId="190C668E" w14:textId="1884EA00"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People who browsing the web and order photo package.</w:t>
            </w:r>
          </w:p>
        </w:tc>
      </w:tr>
    </w:tbl>
    <w:p w14:paraId="6061134F" w14:textId="0B8E5829" w:rsidR="00175824" w:rsidRDefault="0043249B" w:rsidP="0043249B">
      <w:pPr>
        <w:pStyle w:val="Chuthich"/>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14:paraId="1A077B7E" w14:textId="77777777" w:rsidR="0043249B" w:rsidRPr="0043249B" w:rsidRDefault="0043249B" w:rsidP="0043249B"/>
    <w:p w14:paraId="691F4F64" w14:textId="525BB042" w:rsidR="0043249B" w:rsidRPr="005C45A0" w:rsidRDefault="008F6AAA" w:rsidP="0043249B">
      <w:pPr>
        <w:pStyle w:val="u3"/>
        <w:numPr>
          <w:ilvl w:val="2"/>
          <w:numId w:val="1"/>
        </w:numPr>
      </w:pPr>
      <w:r>
        <w:t>Use Case List</w:t>
      </w:r>
    </w:p>
    <w:tbl>
      <w:tblPr>
        <w:tblStyle w:val="GridTable4-Accent31"/>
        <w:tblW w:w="8642" w:type="dxa"/>
        <w:tblLook w:val="04A0" w:firstRow="1" w:lastRow="0" w:firstColumn="1" w:lastColumn="0" w:noHBand="0" w:noVBand="1"/>
      </w:tblPr>
      <w:tblGrid>
        <w:gridCol w:w="1008"/>
        <w:gridCol w:w="1530"/>
        <w:gridCol w:w="2700"/>
        <w:gridCol w:w="3404"/>
      </w:tblGrid>
      <w:tr w:rsidR="0043249B" w:rsidRPr="005C45A0" w14:paraId="57332C0B" w14:textId="41665614"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1359753" w14:textId="7C4FED89" w:rsidR="0043249B" w:rsidRPr="005C45A0" w:rsidRDefault="0043249B" w:rsidP="00A51D77">
            <w:r>
              <w:t>ID</w:t>
            </w:r>
          </w:p>
        </w:tc>
        <w:tc>
          <w:tcPr>
            <w:tcW w:w="1530" w:type="dxa"/>
          </w:tcPr>
          <w:p w14:paraId="2FFB4FDA" w14:textId="08D09D73"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Primary Actor</w:t>
            </w:r>
          </w:p>
        </w:tc>
        <w:tc>
          <w:tcPr>
            <w:tcW w:w="2700" w:type="dxa"/>
          </w:tcPr>
          <w:p w14:paraId="32BC83A0" w14:textId="20CA1868"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Secondary Actor</w:t>
            </w:r>
          </w:p>
        </w:tc>
        <w:tc>
          <w:tcPr>
            <w:tcW w:w="3404" w:type="dxa"/>
          </w:tcPr>
          <w:p w14:paraId="0E010859" w14:textId="0FA4E95E"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Name</w:t>
            </w:r>
          </w:p>
        </w:tc>
      </w:tr>
      <w:tr w:rsidR="0043249B" w:rsidRPr="005C45A0" w14:paraId="19AD3B56" w14:textId="58A9F1F5"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12D97A2" w14:textId="684BC7E1" w:rsidR="0043249B" w:rsidRPr="00CF4AC2" w:rsidRDefault="00CF4AC2" w:rsidP="00CF4AC2">
            <w:r>
              <w:t>UC-001</w:t>
            </w:r>
          </w:p>
        </w:tc>
        <w:tc>
          <w:tcPr>
            <w:tcW w:w="1530" w:type="dxa"/>
          </w:tcPr>
          <w:p w14:paraId="2D1F0270" w14:textId="7600B914"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2B769BBF"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0AB4239E"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290FB86A" w14:textId="3BC70F2F" w:rsidTr="001460A2">
        <w:tc>
          <w:tcPr>
            <w:cnfStyle w:val="001000000000" w:firstRow="0" w:lastRow="0" w:firstColumn="1" w:lastColumn="0" w:oddVBand="0" w:evenVBand="0" w:oddHBand="0" w:evenHBand="0" w:firstRowFirstColumn="0" w:firstRowLastColumn="0" w:lastRowFirstColumn="0" w:lastRowLastColumn="0"/>
            <w:tcW w:w="1008" w:type="dxa"/>
          </w:tcPr>
          <w:p w14:paraId="25CA1202" w14:textId="77777777" w:rsidR="0043249B" w:rsidRPr="00CF4AC2" w:rsidRDefault="0043249B" w:rsidP="00CF4AC2"/>
        </w:tc>
        <w:tc>
          <w:tcPr>
            <w:tcW w:w="1530" w:type="dxa"/>
          </w:tcPr>
          <w:p w14:paraId="5421A04E" w14:textId="4C7B38EB"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71EB4172" w14:textId="77777777" w:rsidR="0043249B"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5E9E4D0C" w14:textId="77777777" w:rsidR="0043249B"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32293D01" w14:textId="79FEB06E"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B227972" w14:textId="77777777" w:rsidR="0043249B" w:rsidRPr="00CF4AC2" w:rsidRDefault="0043249B" w:rsidP="00CF4AC2"/>
        </w:tc>
        <w:tc>
          <w:tcPr>
            <w:tcW w:w="1530" w:type="dxa"/>
          </w:tcPr>
          <w:p w14:paraId="5499FA6E" w14:textId="73E33B3C"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0898FD5A"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3AC35B74"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0766D3FE" w14:textId="739855C4" w:rsidTr="001460A2">
        <w:tc>
          <w:tcPr>
            <w:cnfStyle w:val="001000000000" w:firstRow="0" w:lastRow="0" w:firstColumn="1" w:lastColumn="0" w:oddVBand="0" w:evenVBand="0" w:oddHBand="0" w:evenHBand="0" w:firstRowFirstColumn="0" w:firstRowLastColumn="0" w:lastRowFirstColumn="0" w:lastRowLastColumn="0"/>
            <w:tcW w:w="1008" w:type="dxa"/>
          </w:tcPr>
          <w:p w14:paraId="7316308B" w14:textId="77777777" w:rsidR="0043249B" w:rsidRPr="00CF4AC2" w:rsidRDefault="0043249B" w:rsidP="00CF4AC2"/>
        </w:tc>
        <w:tc>
          <w:tcPr>
            <w:tcW w:w="1530" w:type="dxa"/>
          </w:tcPr>
          <w:p w14:paraId="355134E4" w14:textId="0E2B9115"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4E8FC848"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361F3E3C"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1B9FE6FB" w14:textId="67A34B5A"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EDF5D7D" w14:textId="77777777" w:rsidR="0043249B" w:rsidRPr="00CF4AC2" w:rsidRDefault="0043249B" w:rsidP="00CF4AC2"/>
        </w:tc>
        <w:tc>
          <w:tcPr>
            <w:tcW w:w="1530" w:type="dxa"/>
          </w:tcPr>
          <w:p w14:paraId="2A125050" w14:textId="017D17ED"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04DD2C6A"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7E8EA770"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74628650" w14:textId="41BA7B88" w:rsidTr="001460A2">
        <w:tc>
          <w:tcPr>
            <w:cnfStyle w:val="001000000000" w:firstRow="0" w:lastRow="0" w:firstColumn="1" w:lastColumn="0" w:oddVBand="0" w:evenVBand="0" w:oddHBand="0" w:evenHBand="0" w:firstRowFirstColumn="0" w:firstRowLastColumn="0" w:lastRowFirstColumn="0" w:lastRowLastColumn="0"/>
            <w:tcW w:w="1008" w:type="dxa"/>
          </w:tcPr>
          <w:p w14:paraId="606CDD75" w14:textId="77777777" w:rsidR="0043249B" w:rsidRPr="00CF4AC2" w:rsidRDefault="0043249B" w:rsidP="00CF4AC2"/>
        </w:tc>
        <w:tc>
          <w:tcPr>
            <w:tcW w:w="1530" w:type="dxa"/>
          </w:tcPr>
          <w:p w14:paraId="4B78CD23" w14:textId="21B11E0B"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1FD0D980"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2A21F663"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4F2404F6" w14:textId="73F5EF9B"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C799A9" w14:textId="77777777" w:rsidR="0043249B" w:rsidRPr="00CF4AC2" w:rsidRDefault="0043249B" w:rsidP="00CF4AC2"/>
        </w:tc>
        <w:tc>
          <w:tcPr>
            <w:tcW w:w="1530" w:type="dxa"/>
          </w:tcPr>
          <w:p w14:paraId="3E5E9FC4" w14:textId="050CF78E"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45399106"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3CF5FDA0"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06C50462" w14:textId="440FC7C1" w:rsidTr="001460A2">
        <w:tc>
          <w:tcPr>
            <w:cnfStyle w:val="001000000000" w:firstRow="0" w:lastRow="0" w:firstColumn="1" w:lastColumn="0" w:oddVBand="0" w:evenVBand="0" w:oddHBand="0" w:evenHBand="0" w:firstRowFirstColumn="0" w:firstRowLastColumn="0" w:lastRowFirstColumn="0" w:lastRowLastColumn="0"/>
            <w:tcW w:w="1008" w:type="dxa"/>
          </w:tcPr>
          <w:p w14:paraId="33DF2B48" w14:textId="77777777" w:rsidR="0043249B" w:rsidRPr="00CF4AC2" w:rsidRDefault="0043249B" w:rsidP="00CF4AC2"/>
        </w:tc>
        <w:tc>
          <w:tcPr>
            <w:tcW w:w="1530" w:type="dxa"/>
          </w:tcPr>
          <w:p w14:paraId="138C41CD" w14:textId="7CAB0D46"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03B2202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2C6F0EC8"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621E23FA" w14:textId="3B96D610"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45CBD6" w14:textId="77777777" w:rsidR="0043249B" w:rsidRPr="00CF4AC2" w:rsidRDefault="0043249B" w:rsidP="00CF4AC2"/>
        </w:tc>
        <w:tc>
          <w:tcPr>
            <w:tcW w:w="1530" w:type="dxa"/>
          </w:tcPr>
          <w:p w14:paraId="43A9BF56" w14:textId="0B3BE2D3"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70C454E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249F01A0"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62A38E8D" w14:textId="030E1A7D" w:rsidTr="001460A2">
        <w:tc>
          <w:tcPr>
            <w:cnfStyle w:val="001000000000" w:firstRow="0" w:lastRow="0" w:firstColumn="1" w:lastColumn="0" w:oddVBand="0" w:evenVBand="0" w:oddHBand="0" w:evenHBand="0" w:firstRowFirstColumn="0" w:firstRowLastColumn="0" w:lastRowFirstColumn="0" w:lastRowLastColumn="0"/>
            <w:tcW w:w="1008" w:type="dxa"/>
          </w:tcPr>
          <w:p w14:paraId="39571094" w14:textId="77777777" w:rsidR="0043249B" w:rsidRPr="00CF4AC2" w:rsidRDefault="0043249B" w:rsidP="00CF4AC2"/>
        </w:tc>
        <w:tc>
          <w:tcPr>
            <w:tcW w:w="1530" w:type="dxa"/>
          </w:tcPr>
          <w:p w14:paraId="5C23C0AD" w14:textId="1735797F"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47E47739"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4F1AEC33"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21F54255" w14:textId="56E4429C"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7A0B208" w14:textId="77777777" w:rsidR="0043249B" w:rsidRPr="00CF4AC2" w:rsidRDefault="0043249B" w:rsidP="00CF4AC2"/>
        </w:tc>
        <w:tc>
          <w:tcPr>
            <w:tcW w:w="1530" w:type="dxa"/>
          </w:tcPr>
          <w:p w14:paraId="2ADAAB95" w14:textId="7C1DC924"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078B1D8F"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0DDC429A"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602CFFA6" w14:textId="55F3BEF3" w:rsidTr="001460A2">
        <w:tc>
          <w:tcPr>
            <w:cnfStyle w:val="001000000000" w:firstRow="0" w:lastRow="0" w:firstColumn="1" w:lastColumn="0" w:oddVBand="0" w:evenVBand="0" w:oddHBand="0" w:evenHBand="0" w:firstRowFirstColumn="0" w:firstRowLastColumn="0" w:lastRowFirstColumn="0" w:lastRowLastColumn="0"/>
            <w:tcW w:w="1008" w:type="dxa"/>
          </w:tcPr>
          <w:p w14:paraId="58FE6A21" w14:textId="77777777" w:rsidR="0043249B" w:rsidRPr="00CF4AC2" w:rsidRDefault="0043249B" w:rsidP="00CF4AC2"/>
        </w:tc>
        <w:tc>
          <w:tcPr>
            <w:tcW w:w="1530" w:type="dxa"/>
          </w:tcPr>
          <w:p w14:paraId="333A571F" w14:textId="33988673"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4B5F458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02F1422E"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22A67689" w14:textId="7C84804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5876C5" w14:textId="77777777" w:rsidR="0043249B" w:rsidRPr="00CF4AC2" w:rsidRDefault="0043249B" w:rsidP="00CF4AC2"/>
        </w:tc>
        <w:tc>
          <w:tcPr>
            <w:tcW w:w="1530" w:type="dxa"/>
          </w:tcPr>
          <w:p w14:paraId="11D139E3" w14:textId="19A37AB4"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51B1AD7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023A0C06"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r w:rsidR="0043249B" w:rsidRPr="005C45A0" w14:paraId="4554BE43" w14:textId="07EBFFB3" w:rsidTr="001460A2">
        <w:tc>
          <w:tcPr>
            <w:cnfStyle w:val="001000000000" w:firstRow="0" w:lastRow="0" w:firstColumn="1" w:lastColumn="0" w:oddVBand="0" w:evenVBand="0" w:oddHBand="0" w:evenHBand="0" w:firstRowFirstColumn="0" w:firstRowLastColumn="0" w:lastRowFirstColumn="0" w:lastRowLastColumn="0"/>
            <w:tcW w:w="1008" w:type="dxa"/>
          </w:tcPr>
          <w:p w14:paraId="671E1AAB" w14:textId="77777777" w:rsidR="0043249B" w:rsidRPr="00CF4AC2" w:rsidRDefault="0043249B" w:rsidP="00CF4AC2"/>
        </w:tc>
        <w:tc>
          <w:tcPr>
            <w:tcW w:w="1530" w:type="dxa"/>
          </w:tcPr>
          <w:p w14:paraId="08F1F51B" w14:textId="1C7D1E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2700" w:type="dxa"/>
          </w:tcPr>
          <w:p w14:paraId="7D9EAC67"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3404" w:type="dxa"/>
          </w:tcPr>
          <w:p w14:paraId="03BD2E61"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r>
      <w:tr w:rsidR="0043249B" w:rsidRPr="005C45A0" w14:paraId="762C8F8C" w14:textId="0BA8FA20"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13E5AE" w14:textId="77777777" w:rsidR="0043249B" w:rsidRPr="00CF4AC2" w:rsidRDefault="0043249B" w:rsidP="00CF4AC2"/>
        </w:tc>
        <w:tc>
          <w:tcPr>
            <w:tcW w:w="1530" w:type="dxa"/>
          </w:tcPr>
          <w:p w14:paraId="195F4025" w14:textId="41EF3DD8"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2700" w:type="dxa"/>
          </w:tcPr>
          <w:p w14:paraId="44AFA519"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3404" w:type="dxa"/>
          </w:tcPr>
          <w:p w14:paraId="6C905F5D"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r>
    </w:tbl>
    <w:p w14:paraId="63CC3618" w14:textId="2DBD4FCD" w:rsidR="0043249B" w:rsidRDefault="0043249B" w:rsidP="0043249B">
      <w:pPr>
        <w:pStyle w:val="Chuthich"/>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14:paraId="0D09905C" w14:textId="77777777" w:rsidR="0043249B" w:rsidRPr="00175824" w:rsidRDefault="0043249B" w:rsidP="00175824"/>
    <w:p w14:paraId="3903DC6E" w14:textId="77777777" w:rsidR="00D759AD" w:rsidRPr="008062DE" w:rsidRDefault="00D759AD" w:rsidP="00D759AD">
      <w:pPr>
        <w:pStyle w:val="u3"/>
        <w:numPr>
          <w:ilvl w:val="2"/>
          <w:numId w:val="1"/>
        </w:numPr>
      </w:pPr>
      <w:bookmarkStart w:id="102" w:name="_Toc521150204"/>
      <w:bookmarkStart w:id="103" w:name="_Toc461526255"/>
      <w:bookmarkStart w:id="104" w:name="_Toc462505874"/>
      <w:bookmarkStart w:id="105" w:name="_Toc469436436"/>
      <w:r w:rsidRPr="005C45A0">
        <w:lastRenderedPageBreak/>
        <w:t>Functionality</w:t>
      </w:r>
      <w:bookmarkEnd w:id="102"/>
      <w:bookmarkEnd w:id="103"/>
      <w:bookmarkEnd w:id="104"/>
      <w:r>
        <w:rPr>
          <w:rFonts w:ascii="MS Mincho" w:eastAsia="MS Mincho" w:hAnsi="MS Mincho" w:hint="eastAsia"/>
        </w:rPr>
        <w:t xml:space="preserve">　</w:t>
      </w:r>
      <w:r>
        <w:rPr>
          <w:rFonts w:hint="eastAsia"/>
        </w:rPr>
        <w:t>機能要求</w:t>
      </w:r>
      <w:bookmarkEnd w:id="105"/>
    </w:p>
    <w:p w14:paraId="642C4A1D" w14:textId="68A9447D" w:rsidR="00D759AD" w:rsidRPr="005C45A0" w:rsidRDefault="00175824" w:rsidP="00D759AD">
      <w:pPr>
        <w:pStyle w:val="u4"/>
        <w:numPr>
          <w:ilvl w:val="3"/>
          <w:numId w:val="1"/>
        </w:numPr>
      </w:pPr>
      <w:r>
        <w:t>Admin</w:t>
      </w:r>
    </w:p>
    <w:p w14:paraId="12A379B3" w14:textId="3C7E5DE3" w:rsidR="00D759AD" w:rsidRDefault="0043249B" w:rsidP="00D759AD">
      <w:pPr>
        <w:pStyle w:val="Chuthich"/>
        <w:jc w:val="center"/>
        <w:rPr>
          <w:i w:val="0"/>
          <w:color w:val="auto"/>
          <w:sz w:val="22"/>
          <w:szCs w:val="22"/>
        </w:rPr>
      </w:pPr>
      <w:r>
        <w:rPr>
          <w:i w:val="0"/>
          <w:noProof/>
          <w:color w:val="auto"/>
          <w:sz w:val="22"/>
          <w:szCs w:val="22"/>
          <w:lang w:eastAsia="en-US"/>
        </w:rPr>
        <w:drawing>
          <wp:inline distT="0" distB="0" distL="0" distR="0" wp14:anchorId="4C837D2F" wp14:editId="4B2C3C31">
            <wp:extent cx="5716270" cy="59664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C.png"/>
                    <pic:cNvPicPr/>
                  </pic:nvPicPr>
                  <pic:blipFill>
                    <a:blip r:embed="rId15"/>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D759AD" w:rsidRPr="00EE3BC5">
        <w:rPr>
          <w:i w:val="0"/>
          <w:color w:val="auto"/>
          <w:sz w:val="22"/>
          <w:szCs w:val="22"/>
        </w:rPr>
        <w:fldChar w:fldCharType="begin"/>
      </w:r>
      <w:r w:rsidR="00D759AD" w:rsidRPr="00EE3BC5">
        <w:rPr>
          <w:i w:val="0"/>
          <w:color w:val="auto"/>
          <w:sz w:val="22"/>
          <w:szCs w:val="22"/>
        </w:rPr>
        <w:instrText xml:space="preserve"> STYLEREF 1 \s </w:instrText>
      </w:r>
      <w:r w:rsidR="00D759AD" w:rsidRPr="00EE3BC5">
        <w:rPr>
          <w:i w:val="0"/>
          <w:color w:val="auto"/>
          <w:sz w:val="22"/>
          <w:szCs w:val="22"/>
        </w:rPr>
        <w:fldChar w:fldCharType="separate"/>
      </w:r>
      <w:r w:rsidR="00210253">
        <w:rPr>
          <w:i w:val="0"/>
          <w:noProof/>
          <w:color w:val="auto"/>
          <w:sz w:val="22"/>
          <w:szCs w:val="22"/>
        </w:rPr>
        <w:t>3</w:t>
      </w:r>
      <w:r w:rsidR="00D759AD"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Pr>
          <w:b/>
          <w:i w:val="0"/>
          <w:color w:val="auto"/>
          <w:sz w:val="22"/>
          <w:szCs w:val="22"/>
        </w:rPr>
        <w:t xml:space="preserve">: </w:t>
      </w:r>
      <w:r w:rsidRPr="0043249B">
        <w:rPr>
          <w:i w:val="0"/>
          <w:color w:val="auto"/>
          <w:sz w:val="22"/>
          <w:szCs w:val="22"/>
        </w:rPr>
        <w:t>Admin Use Case Diagram</w:t>
      </w:r>
    </w:p>
    <w:p w14:paraId="34C5F482" w14:textId="0C9D5BC3" w:rsidR="005C48E6" w:rsidRPr="005C48E6" w:rsidRDefault="00954C59" w:rsidP="00954C59">
      <w:pPr>
        <w:pStyle w:val="u5"/>
      </w:pPr>
      <w:r>
        <w:t>Login</w:t>
      </w:r>
    </w:p>
    <w:tbl>
      <w:tblPr>
        <w:tblStyle w:val="GridTable4-Accent31"/>
        <w:tblW w:w="8931" w:type="dxa"/>
        <w:tblInd w:w="-5" w:type="dxa"/>
        <w:tblLayout w:type="fixed"/>
        <w:tblLook w:val="04A0" w:firstRow="1" w:lastRow="0" w:firstColumn="1" w:lastColumn="0" w:noHBand="0" w:noVBand="1"/>
      </w:tblPr>
      <w:tblGrid>
        <w:gridCol w:w="2403"/>
        <w:gridCol w:w="1850"/>
        <w:gridCol w:w="1561"/>
        <w:gridCol w:w="1700"/>
        <w:gridCol w:w="1417"/>
      </w:tblGrid>
      <w:tr w:rsidR="005C48E6" w:rsidRPr="005C48E6" w14:paraId="36DE201F"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gridSpan w:val="2"/>
          </w:tcPr>
          <w:p w14:paraId="2941F8C5"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UC-001</w:t>
            </w:r>
          </w:p>
        </w:tc>
        <w:tc>
          <w:tcPr>
            <w:tcW w:w="1561" w:type="dxa"/>
          </w:tcPr>
          <w:p w14:paraId="62F1535D"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3117" w:type="dxa"/>
            <w:gridSpan w:val="2"/>
          </w:tcPr>
          <w:p w14:paraId="5F1800A8"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53242A4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02831F1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6528" w:type="dxa"/>
            <w:gridSpan w:val="4"/>
          </w:tcPr>
          <w:p w14:paraId="7B4CFA1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Login PSM</w:t>
            </w:r>
          </w:p>
        </w:tc>
      </w:tr>
      <w:tr w:rsidR="005C48E6" w:rsidRPr="005C48E6" w14:paraId="2F2D06D2" w14:textId="77777777" w:rsidTr="00CA42D5">
        <w:tc>
          <w:tcPr>
            <w:cnfStyle w:val="001000000000" w:firstRow="0" w:lastRow="0" w:firstColumn="1" w:lastColumn="0" w:oddVBand="0" w:evenVBand="0" w:oddHBand="0" w:evenHBand="0" w:firstRowFirstColumn="0" w:firstRowLastColumn="0" w:lastRowFirstColumn="0" w:lastRowLastColumn="0"/>
            <w:tcW w:w="2403" w:type="dxa"/>
          </w:tcPr>
          <w:p w14:paraId="2D773E1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3411" w:type="dxa"/>
            <w:gridSpan w:val="2"/>
          </w:tcPr>
          <w:p w14:paraId="5296A138"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0" w:type="dxa"/>
          </w:tcPr>
          <w:p w14:paraId="77B3D48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7" w:type="dxa"/>
          </w:tcPr>
          <w:p w14:paraId="48EC6009" w14:textId="77777777" w:rsidR="005C48E6" w:rsidRPr="005C48E6" w:rsidRDefault="005C48E6" w:rsidP="005C48E6">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49EAC32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6D6B800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3411" w:type="dxa"/>
            <w:gridSpan w:val="2"/>
          </w:tcPr>
          <w:p w14:paraId="501C63C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0" w:type="dxa"/>
          </w:tcPr>
          <w:p w14:paraId="6C2D19F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 xml:space="preserve">Secondary </w:t>
            </w:r>
            <w:r w:rsidRPr="005C48E6">
              <w:rPr>
                <w:rFonts w:ascii="Calibri" w:hAnsi="Calibri" w:cs="Calibri"/>
                <w:b/>
                <w:color w:val="000000" w:themeColor="text1"/>
              </w:rPr>
              <w:lastRenderedPageBreak/>
              <w:t>Actor</w:t>
            </w:r>
          </w:p>
        </w:tc>
        <w:tc>
          <w:tcPr>
            <w:tcW w:w="1417" w:type="dxa"/>
          </w:tcPr>
          <w:p w14:paraId="194A13E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57227518" w14:textId="77777777" w:rsidTr="00CA42D5">
        <w:tc>
          <w:tcPr>
            <w:cnfStyle w:val="001000000000" w:firstRow="0" w:lastRow="0" w:firstColumn="1" w:lastColumn="0" w:oddVBand="0" w:evenVBand="0" w:oddHBand="0" w:evenHBand="0" w:firstRowFirstColumn="0" w:firstRowLastColumn="0" w:lastRowFirstColumn="0" w:lastRowLastColumn="0"/>
            <w:tcW w:w="2403" w:type="dxa"/>
          </w:tcPr>
          <w:p w14:paraId="4E4DDCD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6528" w:type="dxa"/>
            <w:gridSpan w:val="4"/>
          </w:tcPr>
          <w:p w14:paraId="1C1E72A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Login to website PSM.</w:t>
            </w:r>
          </w:p>
        </w:tc>
      </w:tr>
      <w:tr w:rsidR="005C48E6" w:rsidRPr="005C48E6" w14:paraId="1674F64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5FF30B8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6528" w:type="dxa"/>
            <w:gridSpan w:val="4"/>
          </w:tcPr>
          <w:p w14:paraId="0A0E5D3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Go website PSM</w:t>
            </w:r>
          </w:p>
          <w:p w14:paraId="641BB82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Already have account Admin.</w:t>
            </w:r>
          </w:p>
        </w:tc>
      </w:tr>
      <w:tr w:rsidR="005C48E6" w:rsidRPr="005C48E6" w14:paraId="47AC32A3" w14:textId="77777777" w:rsidTr="00CA42D5">
        <w:trPr>
          <w:trHeight w:val="759"/>
        </w:trPr>
        <w:tc>
          <w:tcPr>
            <w:cnfStyle w:val="001000000000" w:firstRow="0" w:lastRow="0" w:firstColumn="1" w:lastColumn="0" w:oddVBand="0" w:evenVBand="0" w:oddHBand="0" w:evenHBand="0" w:firstRowFirstColumn="0" w:firstRowLastColumn="0" w:lastRowFirstColumn="0" w:lastRowLastColumn="0"/>
            <w:tcW w:w="2403" w:type="dxa"/>
          </w:tcPr>
          <w:p w14:paraId="2018E58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6528" w:type="dxa"/>
            <w:gridSpan w:val="4"/>
          </w:tcPr>
          <w:p w14:paraId="762A1673" w14:textId="4620CC7D"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Đăng Nhập</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02C72B8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341F709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6528" w:type="dxa"/>
            <w:gridSpan w:val="4"/>
          </w:tcPr>
          <w:p w14:paraId="352FB88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lang w:val="vi-VN"/>
              </w:rPr>
              <w:t>Show page of Admin.</w:t>
            </w:r>
          </w:p>
        </w:tc>
      </w:tr>
      <w:tr w:rsidR="005C48E6" w:rsidRPr="005C48E6" w14:paraId="257730EB" w14:textId="77777777" w:rsidTr="00CA42D5">
        <w:tc>
          <w:tcPr>
            <w:cnfStyle w:val="001000000000" w:firstRow="0" w:lastRow="0" w:firstColumn="1" w:lastColumn="0" w:oddVBand="0" w:evenVBand="0" w:oddHBand="0" w:evenHBand="0" w:firstRowFirstColumn="0" w:firstRowLastColumn="0" w:lastRowFirstColumn="0" w:lastRowLastColumn="0"/>
            <w:tcW w:w="8931" w:type="dxa"/>
            <w:gridSpan w:val="5"/>
          </w:tcPr>
          <w:p w14:paraId="2DDD7FA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F6979B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03" w:type="dxa"/>
          </w:tcPr>
          <w:p w14:paraId="689C6C8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411" w:type="dxa"/>
            <w:gridSpan w:val="2"/>
          </w:tcPr>
          <w:p w14:paraId="53FC69F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7" w:type="dxa"/>
            <w:gridSpan w:val="2"/>
          </w:tcPr>
          <w:p w14:paraId="157AB47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EC00210" w14:textId="77777777" w:rsidTr="00CA42D5">
        <w:tc>
          <w:tcPr>
            <w:cnfStyle w:val="001000000000" w:firstRow="0" w:lastRow="0" w:firstColumn="1" w:lastColumn="0" w:oddVBand="0" w:evenVBand="0" w:oddHBand="0" w:evenHBand="0" w:firstRowFirstColumn="0" w:firstRowLastColumn="0" w:lastRowFirstColumn="0" w:lastRowLastColumn="0"/>
            <w:tcW w:w="2403" w:type="dxa"/>
          </w:tcPr>
          <w:p w14:paraId="2C6E53F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411" w:type="dxa"/>
            <w:gridSpan w:val="2"/>
          </w:tcPr>
          <w:p w14:paraId="1F9719D2" w14:textId="1DCACFCA"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From the website header, clicks</w:t>
            </w:r>
            <w:r w:rsidR="00414041" w:rsidRPr="00414041">
              <w:rPr>
                <w:rFonts w:ascii="Calibri" w:hAnsi="Calibri" w:cs="Calibri"/>
                <w:color w:val="000000" w:themeColor="text1"/>
              </w:rPr>
              <w:t>”</w:t>
            </w:r>
            <w:r w:rsidRPr="005C48E6">
              <w:rPr>
                <w:rFonts w:ascii="Calibri" w:hAnsi="Calibri" w:cs="Calibri"/>
                <w:color w:val="000000" w:themeColor="text1"/>
              </w:rPr>
              <w:t>Đăng Nhập</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7" w:type="dxa"/>
            <w:gridSpan w:val="2"/>
          </w:tcPr>
          <w:p w14:paraId="02C65BE5"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EBC52E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771BD72F"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411" w:type="dxa"/>
            <w:gridSpan w:val="2"/>
          </w:tcPr>
          <w:p w14:paraId="021B1FD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7" w:type="dxa"/>
            <w:gridSpan w:val="2"/>
          </w:tcPr>
          <w:p w14:paraId="65A10EA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Loads the Login page</w:t>
            </w:r>
          </w:p>
        </w:tc>
      </w:tr>
      <w:tr w:rsidR="005C48E6" w:rsidRPr="005C48E6" w14:paraId="26F52CD6" w14:textId="77777777" w:rsidTr="00CA42D5">
        <w:tc>
          <w:tcPr>
            <w:cnfStyle w:val="001000000000" w:firstRow="0" w:lastRow="0" w:firstColumn="1" w:lastColumn="0" w:oddVBand="0" w:evenVBand="0" w:oddHBand="0" w:evenHBand="0" w:firstRowFirstColumn="0" w:firstRowLastColumn="0" w:lastRowFirstColumn="0" w:lastRowLastColumn="0"/>
            <w:tcW w:w="2403" w:type="dxa"/>
          </w:tcPr>
          <w:p w14:paraId="49C5027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411" w:type="dxa"/>
            <w:gridSpan w:val="2"/>
          </w:tcPr>
          <w:p w14:paraId="25FB8E95" w14:textId="402A4EBD"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Enter account in textbox</w:t>
            </w:r>
            <w:r w:rsidR="00414041" w:rsidRPr="00414041">
              <w:rPr>
                <w:rFonts w:ascii="Calibri" w:hAnsi="Calibri" w:cs="Calibri"/>
                <w:color w:val="000000" w:themeColor="text1"/>
              </w:rPr>
              <w:t>”</w:t>
            </w:r>
            <w:r w:rsidRPr="005C48E6">
              <w:rPr>
                <w:rFonts w:ascii="Calibri" w:hAnsi="Calibri" w:cs="Calibri"/>
                <w:color w:val="000000" w:themeColor="text1"/>
              </w:rPr>
              <w:t>Tài khoản</w:t>
            </w:r>
            <w:r w:rsidR="00414041" w:rsidRPr="00414041">
              <w:rPr>
                <w:rFonts w:ascii="Calibri" w:hAnsi="Calibri" w:cs="Calibri"/>
                <w:color w:val="000000" w:themeColor="text1"/>
              </w:rPr>
              <w:t>”</w:t>
            </w:r>
            <w:r w:rsidRPr="005C48E6">
              <w:rPr>
                <w:rFonts w:ascii="Calibri" w:hAnsi="Calibri" w:cs="Calibri"/>
                <w:color w:val="000000" w:themeColor="text1"/>
              </w:rPr>
              <w:t>and</w:t>
            </w:r>
            <w:r w:rsidR="00414041" w:rsidRPr="00414041">
              <w:rPr>
                <w:rFonts w:ascii="Calibri" w:hAnsi="Calibri" w:cs="Calibri"/>
                <w:color w:val="000000" w:themeColor="text1"/>
              </w:rPr>
              <w:t>”</w:t>
            </w:r>
            <w:r w:rsidRPr="005C48E6">
              <w:rPr>
                <w:rFonts w:ascii="Calibri" w:hAnsi="Calibri" w:cs="Calibri"/>
                <w:color w:val="000000" w:themeColor="text1"/>
              </w:rPr>
              <w:t>Mật khẩu</w:t>
            </w:r>
            <w:r w:rsidR="00414041" w:rsidRPr="00414041">
              <w:rPr>
                <w:rFonts w:ascii="Calibri" w:hAnsi="Calibri" w:cs="Calibri"/>
                <w:color w:val="000000" w:themeColor="text1"/>
              </w:rPr>
              <w:t>”</w:t>
            </w:r>
            <w:r w:rsidRPr="005C48E6">
              <w:rPr>
                <w:rFonts w:ascii="Calibri" w:hAnsi="Calibri" w:cs="Calibri"/>
                <w:color w:val="000000" w:themeColor="text1"/>
              </w:rPr>
              <w:t>then click</w:t>
            </w:r>
            <w:r w:rsidR="00414041" w:rsidRPr="00414041">
              <w:rPr>
                <w:rFonts w:ascii="Calibri" w:hAnsi="Calibri" w:cs="Calibri"/>
                <w:color w:val="000000" w:themeColor="text1"/>
              </w:rPr>
              <w:t>”</w:t>
            </w:r>
            <w:r w:rsidRPr="005C48E6">
              <w:rPr>
                <w:rFonts w:ascii="Calibri" w:hAnsi="Calibri" w:cs="Calibri"/>
                <w:color w:val="000000" w:themeColor="text1"/>
              </w:rPr>
              <w:t>Đăng nhập</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7" w:type="dxa"/>
            <w:gridSpan w:val="2"/>
          </w:tcPr>
          <w:p w14:paraId="3E99A253"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CD528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3" w:type="dxa"/>
          </w:tcPr>
          <w:p w14:paraId="26C5C9B0"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411" w:type="dxa"/>
            <w:gridSpan w:val="2"/>
          </w:tcPr>
          <w:p w14:paraId="0CD7246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7" w:type="dxa"/>
            <w:gridSpan w:val="2"/>
          </w:tcPr>
          <w:p w14:paraId="349C577D" w14:textId="6508530F"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w:t>
            </w:r>
            <w:r w:rsidR="00414041" w:rsidRPr="00414041">
              <w:rPr>
                <w:rFonts w:ascii="Calibri" w:hAnsi="Calibri" w:cs="Calibri"/>
                <w:color w:val="000000" w:themeColor="text1"/>
              </w:rPr>
              <w:t>”</w:t>
            </w:r>
            <w:r w:rsidRPr="005C48E6">
              <w:rPr>
                <w:rFonts w:ascii="Calibri" w:hAnsi="Calibri" w:cs="Calibri"/>
                <w:color w:val="000000" w:themeColor="text1"/>
              </w:rPr>
              <w:t>Đăng nhập thành công</w:t>
            </w:r>
            <w:r w:rsidR="00414041" w:rsidRPr="00414041">
              <w:rPr>
                <w:rFonts w:ascii="Calibri" w:hAnsi="Calibri" w:cs="Calibri"/>
                <w:color w:val="000000" w:themeColor="text1"/>
              </w:rPr>
              <w:t>”</w:t>
            </w:r>
            <w:r w:rsidRPr="005C48E6">
              <w:rPr>
                <w:rFonts w:ascii="Calibri" w:hAnsi="Calibri" w:cs="Calibri"/>
                <w:color w:val="000000" w:themeColor="text1"/>
              </w:rPr>
              <w:t>appear.</w:t>
            </w:r>
          </w:p>
        </w:tc>
      </w:tr>
      <w:tr w:rsidR="005C48E6" w:rsidRPr="005C48E6" w14:paraId="7D887E46" w14:textId="77777777" w:rsidTr="00CA42D5">
        <w:tc>
          <w:tcPr>
            <w:cnfStyle w:val="001000000000" w:firstRow="0" w:lastRow="0" w:firstColumn="1" w:lastColumn="0" w:oddVBand="0" w:evenVBand="0" w:oddHBand="0" w:evenHBand="0" w:firstRowFirstColumn="0" w:firstRowLastColumn="0" w:lastRowFirstColumn="0" w:lastRowLastColumn="0"/>
            <w:tcW w:w="8931" w:type="dxa"/>
            <w:gridSpan w:val="5"/>
          </w:tcPr>
          <w:p w14:paraId="4883A61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44B4A37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1" w:type="dxa"/>
            <w:gridSpan w:val="5"/>
          </w:tcPr>
          <w:p w14:paraId="7861382A"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7DF106CB" w14:textId="77777777" w:rsidTr="00CA42D5">
        <w:tc>
          <w:tcPr>
            <w:cnfStyle w:val="001000000000" w:firstRow="0" w:lastRow="0" w:firstColumn="1" w:lastColumn="0" w:oddVBand="0" w:evenVBand="0" w:oddHBand="0" w:evenHBand="0" w:firstRowFirstColumn="0" w:firstRowLastColumn="0" w:lastRowFirstColumn="0" w:lastRowLastColumn="0"/>
            <w:tcW w:w="8931" w:type="dxa"/>
            <w:gridSpan w:val="5"/>
          </w:tcPr>
          <w:p w14:paraId="60EFB79D" w14:textId="77777777" w:rsidR="005C48E6" w:rsidRPr="005C48E6" w:rsidRDefault="005C48E6" w:rsidP="005C48E6">
            <w:pPr>
              <w:widowControl w:val="0"/>
              <w:autoSpaceDE w:val="0"/>
              <w:autoSpaceDN w:val="0"/>
              <w:adjustRightInd w:val="0"/>
              <w:spacing w:after="240" w:line="360" w:lineRule="atLeast"/>
              <w:ind w:right="4"/>
              <w:jc w:val="both"/>
              <w:rPr>
                <w:rFonts w:ascii="Calibri" w:eastAsia="MS Mincho" w:hAnsi="Calibri" w:cs="Calibri"/>
                <w:color w:val="000000" w:themeColor="text1"/>
                <w:lang w:val="vi-VN"/>
              </w:rPr>
            </w:pPr>
            <w:r w:rsidRPr="005C48E6">
              <w:rPr>
                <w:rFonts w:ascii="Calibri" w:hAnsi="Calibri" w:cs="Calibri"/>
                <w:color w:val="000000" w:themeColor="text1"/>
              </w:rPr>
              <w:t xml:space="preserve">Exceptions 1: </w:t>
            </w:r>
            <w:r w:rsidRPr="005C48E6">
              <w:rPr>
                <w:rFonts w:ascii="Calibri" w:hAnsi="Calibri" w:cs="Calibri"/>
                <w:b w:val="0"/>
                <w:color w:val="000000" w:themeColor="text1"/>
              </w:rPr>
              <w:t>At step 3 of normal flow, user leaves email and/or password blank, then proceeds to step 4.</w:t>
            </w:r>
            <w:r w:rsidRPr="005C48E6">
              <w:rPr>
                <w:rFonts w:ascii="Tahoma" w:eastAsia="MS Mincho" w:hAnsi="Tahoma" w:cs="Tahoma"/>
                <w:b w:val="0"/>
                <w:color w:val="000000" w:themeColor="text1"/>
              </w:rPr>
              <w:t> </w:t>
            </w:r>
          </w:p>
          <w:p w14:paraId="6763E264" w14:textId="77777777" w:rsidR="005C48E6" w:rsidRPr="005C48E6" w:rsidRDefault="005C48E6" w:rsidP="005C48E6">
            <w:pPr>
              <w:widowControl w:val="0"/>
              <w:autoSpaceDE w:val="0"/>
              <w:autoSpaceDN w:val="0"/>
              <w:adjustRightInd w:val="0"/>
              <w:spacing w:after="240" w:line="360" w:lineRule="atLeast"/>
              <w:ind w:right="4"/>
              <w:jc w:val="both"/>
              <w:rPr>
                <w:rFonts w:ascii="Calibri" w:eastAsia="MS Mincho" w:hAnsi="Calibri" w:cs="Calibri"/>
                <w:color w:val="000000" w:themeColor="text1"/>
                <w:lang w:val="vi-VN"/>
              </w:rPr>
            </w:pPr>
            <w:r w:rsidRPr="005C48E6">
              <w:rPr>
                <w:rFonts w:ascii="Calibri" w:hAnsi="Calibri" w:cs="Calibri"/>
                <w:color w:val="000000" w:themeColor="text1"/>
              </w:rPr>
              <w:t xml:space="preserve">Exceptions 2: </w:t>
            </w:r>
            <w:r w:rsidRPr="005C48E6">
              <w:rPr>
                <w:rFonts w:ascii="Calibri" w:hAnsi="Calibri" w:cs="Calibri"/>
                <w:b w:val="0"/>
                <w:color w:val="000000" w:themeColor="text1"/>
              </w:rPr>
              <w:t>At step 3 of normal flow, user enters invalid login credentials, then proceeds to step 4.</w:t>
            </w:r>
            <w:r w:rsidRPr="005C48E6">
              <w:rPr>
                <w:rFonts w:ascii="Tahoma" w:eastAsia="MS Mincho" w:hAnsi="Tahoma" w:cs="Tahoma"/>
                <w:b w:val="0"/>
                <w:color w:val="000000" w:themeColor="text1"/>
              </w:rPr>
              <w:t> </w:t>
            </w:r>
          </w:p>
        </w:tc>
      </w:tr>
      <w:tr w:rsidR="005C48E6" w:rsidRPr="005C48E6" w14:paraId="62FB21A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gridSpan w:val="2"/>
          </w:tcPr>
          <w:p w14:paraId="229E8C3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4678" w:type="dxa"/>
            <w:gridSpan w:val="3"/>
          </w:tcPr>
          <w:p w14:paraId="3776C89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84F1B16" w14:textId="77777777" w:rsidTr="00CA42D5">
        <w:tc>
          <w:tcPr>
            <w:cnfStyle w:val="001000000000" w:firstRow="0" w:lastRow="0" w:firstColumn="1" w:lastColumn="0" w:oddVBand="0" w:evenVBand="0" w:oddHBand="0" w:evenHBand="0" w:firstRowFirstColumn="0" w:firstRowLastColumn="0" w:lastRowFirstColumn="0" w:lastRowLastColumn="0"/>
            <w:tcW w:w="4253" w:type="dxa"/>
            <w:gridSpan w:val="2"/>
          </w:tcPr>
          <w:p w14:paraId="5747C03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4678" w:type="dxa"/>
            <w:gridSpan w:val="3"/>
          </w:tcPr>
          <w:p w14:paraId="76A6CE8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C0AA30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3" w:type="dxa"/>
            <w:gridSpan w:val="2"/>
          </w:tcPr>
          <w:p w14:paraId="0DCF24C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4678" w:type="dxa"/>
            <w:gridSpan w:val="3"/>
          </w:tcPr>
          <w:p w14:paraId="5EC30E5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B2,B17</w:t>
            </w:r>
          </w:p>
        </w:tc>
      </w:tr>
      <w:tr w:rsidR="005C48E6" w:rsidRPr="005C48E6" w14:paraId="25D2058F" w14:textId="77777777" w:rsidTr="00CA42D5">
        <w:tc>
          <w:tcPr>
            <w:cnfStyle w:val="001000000000" w:firstRow="0" w:lastRow="0" w:firstColumn="1" w:lastColumn="0" w:oddVBand="0" w:evenVBand="0" w:oddHBand="0" w:evenHBand="0" w:firstRowFirstColumn="0" w:firstRowLastColumn="0" w:lastRowFirstColumn="0" w:lastRowLastColumn="0"/>
            <w:tcW w:w="4253" w:type="dxa"/>
            <w:gridSpan w:val="2"/>
          </w:tcPr>
          <w:p w14:paraId="3F1C576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4678" w:type="dxa"/>
            <w:gridSpan w:val="3"/>
          </w:tcPr>
          <w:p w14:paraId="3D52A00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052C10B3" w14:textId="1129E72D" w:rsidR="005C48E6" w:rsidRPr="005C48E6" w:rsidRDefault="00954C59" w:rsidP="00954C59">
      <w:pPr>
        <w:pStyle w:val="u5"/>
      </w:pPr>
      <w:r>
        <w:lastRenderedPageBreak/>
        <w:t>Logout</w:t>
      </w:r>
    </w:p>
    <w:tbl>
      <w:tblPr>
        <w:tblStyle w:val="GridTable4-Accent31"/>
        <w:tblpPr w:leftFromText="180" w:rightFromText="180" w:vertAnchor="text" w:tblpY="1"/>
        <w:tblOverlap w:val="never"/>
        <w:tblW w:w="8926" w:type="dxa"/>
        <w:tblLayout w:type="fixed"/>
        <w:tblLook w:val="04A0" w:firstRow="1" w:lastRow="0" w:firstColumn="1" w:lastColumn="0" w:noHBand="0" w:noVBand="1"/>
      </w:tblPr>
      <w:tblGrid>
        <w:gridCol w:w="2398"/>
        <w:gridCol w:w="2417"/>
        <w:gridCol w:w="1134"/>
        <w:gridCol w:w="1560"/>
        <w:gridCol w:w="1417"/>
      </w:tblGrid>
      <w:tr w:rsidR="005C48E6" w:rsidRPr="005C48E6" w14:paraId="218B061E"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gridSpan w:val="2"/>
          </w:tcPr>
          <w:p w14:paraId="06895D07"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UC-002</w:t>
            </w:r>
          </w:p>
        </w:tc>
        <w:tc>
          <w:tcPr>
            <w:tcW w:w="1134" w:type="dxa"/>
          </w:tcPr>
          <w:p w14:paraId="5EC27948"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560" w:type="dxa"/>
          </w:tcPr>
          <w:p w14:paraId="65B3B1A5" w14:textId="77777777" w:rsidR="005C48E6" w:rsidRPr="005C48E6" w:rsidRDefault="005C48E6" w:rsidP="005C48E6">
            <w:pPr>
              <w:spacing w:line="276" w:lineRule="auto"/>
              <w:ind w:right="-95"/>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1417" w:type="dxa"/>
          </w:tcPr>
          <w:p w14:paraId="39B2F5C3"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64D21C0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6D76834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111" w:type="dxa"/>
            <w:gridSpan w:val="3"/>
          </w:tcPr>
          <w:p w14:paraId="7697984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Logout PSM</w:t>
            </w:r>
          </w:p>
        </w:tc>
        <w:tc>
          <w:tcPr>
            <w:tcW w:w="1417" w:type="dxa"/>
          </w:tcPr>
          <w:p w14:paraId="30B9D94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p>
        </w:tc>
      </w:tr>
      <w:tr w:rsidR="005C48E6" w:rsidRPr="005C48E6" w14:paraId="57F55B62" w14:textId="77777777" w:rsidTr="00CA42D5">
        <w:tc>
          <w:tcPr>
            <w:cnfStyle w:val="001000000000" w:firstRow="0" w:lastRow="0" w:firstColumn="1" w:lastColumn="0" w:oddVBand="0" w:evenVBand="0" w:oddHBand="0" w:evenHBand="0" w:firstRowFirstColumn="0" w:firstRowLastColumn="0" w:lastRowFirstColumn="0" w:lastRowLastColumn="0"/>
            <w:tcW w:w="2398" w:type="dxa"/>
          </w:tcPr>
          <w:p w14:paraId="6B8A86E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3551" w:type="dxa"/>
            <w:gridSpan w:val="2"/>
          </w:tcPr>
          <w:p w14:paraId="3C65E22C"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560" w:type="dxa"/>
          </w:tcPr>
          <w:p w14:paraId="2BA289E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7" w:type="dxa"/>
          </w:tcPr>
          <w:p w14:paraId="159032B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p>
        </w:tc>
      </w:tr>
      <w:tr w:rsidR="005C48E6" w:rsidRPr="005C48E6" w14:paraId="1A9A9C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7ABFA97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3551" w:type="dxa"/>
            <w:gridSpan w:val="2"/>
          </w:tcPr>
          <w:p w14:paraId="25D47B5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560" w:type="dxa"/>
          </w:tcPr>
          <w:p w14:paraId="638D8FD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7" w:type="dxa"/>
          </w:tcPr>
          <w:p w14:paraId="48D47BB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p>
        </w:tc>
      </w:tr>
      <w:tr w:rsidR="005C48E6" w:rsidRPr="005C48E6" w14:paraId="347F2621" w14:textId="77777777" w:rsidTr="00CA42D5">
        <w:tc>
          <w:tcPr>
            <w:cnfStyle w:val="001000000000" w:firstRow="0" w:lastRow="0" w:firstColumn="1" w:lastColumn="0" w:oddVBand="0" w:evenVBand="0" w:oddHBand="0" w:evenHBand="0" w:firstRowFirstColumn="0" w:firstRowLastColumn="0" w:lastRowFirstColumn="0" w:lastRowLastColumn="0"/>
            <w:tcW w:w="2398" w:type="dxa"/>
          </w:tcPr>
          <w:p w14:paraId="3876B59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6528" w:type="dxa"/>
            <w:gridSpan w:val="4"/>
          </w:tcPr>
          <w:p w14:paraId="3D20F5B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Logout website PSM</w:t>
            </w:r>
          </w:p>
        </w:tc>
      </w:tr>
      <w:tr w:rsidR="005C48E6" w:rsidRPr="005C48E6" w14:paraId="37E8E66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0CE67FC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6528" w:type="dxa"/>
            <w:gridSpan w:val="4"/>
          </w:tcPr>
          <w:p w14:paraId="01BFD8B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 xml:space="preserve">Login by account admin PSM. </w:t>
            </w:r>
          </w:p>
        </w:tc>
      </w:tr>
      <w:tr w:rsidR="005C48E6" w:rsidRPr="005C48E6" w14:paraId="22579347" w14:textId="77777777" w:rsidTr="00CA42D5">
        <w:tc>
          <w:tcPr>
            <w:cnfStyle w:val="001000000000" w:firstRow="0" w:lastRow="0" w:firstColumn="1" w:lastColumn="0" w:oddVBand="0" w:evenVBand="0" w:oddHBand="0" w:evenHBand="0" w:firstRowFirstColumn="0" w:firstRowLastColumn="0" w:lastRowFirstColumn="0" w:lastRowLastColumn="0"/>
            <w:tcW w:w="2398" w:type="dxa"/>
          </w:tcPr>
          <w:p w14:paraId="7CDAD62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6528" w:type="dxa"/>
            <w:gridSpan w:val="4"/>
          </w:tcPr>
          <w:p w14:paraId="7257835E" w14:textId="13900341"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Click button</w:t>
            </w:r>
            <w:r w:rsidR="00414041" w:rsidRPr="00414041">
              <w:rPr>
                <w:rFonts w:ascii="Calibri" w:hAnsi="Calibri" w:cs="Calibri"/>
                <w:color w:val="000000" w:themeColor="text1"/>
              </w:rPr>
              <w:t>”</w:t>
            </w:r>
            <w:r w:rsidRPr="005C48E6">
              <w:rPr>
                <w:rFonts w:ascii="Calibri" w:hAnsi="Calibri" w:cs="Calibri"/>
                <w:color w:val="000000" w:themeColor="text1"/>
              </w:rPr>
              <w:t>Đăng xuất</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0D0951B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14B9D47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6528" w:type="dxa"/>
            <w:gridSpan w:val="4"/>
          </w:tcPr>
          <w:p w14:paraId="3818087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lang w:val="vi-VN"/>
              </w:rPr>
              <w:t>Come back Home page as customer</w:t>
            </w:r>
          </w:p>
        </w:tc>
      </w:tr>
      <w:tr w:rsidR="005C48E6" w:rsidRPr="005C48E6" w14:paraId="549F6D4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98F96F8" w14:textId="77777777"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Normal Flow</w:t>
            </w:r>
          </w:p>
        </w:tc>
      </w:tr>
      <w:tr w:rsidR="005C48E6" w:rsidRPr="005C48E6" w14:paraId="5BCC70FA"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398" w:type="dxa"/>
          </w:tcPr>
          <w:p w14:paraId="032F233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551" w:type="dxa"/>
            <w:gridSpan w:val="2"/>
          </w:tcPr>
          <w:p w14:paraId="4265DAB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2977" w:type="dxa"/>
            <w:gridSpan w:val="2"/>
          </w:tcPr>
          <w:p w14:paraId="588405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7CEA9D1" w14:textId="77777777" w:rsidTr="00CA42D5">
        <w:tc>
          <w:tcPr>
            <w:cnfStyle w:val="001000000000" w:firstRow="0" w:lastRow="0" w:firstColumn="1" w:lastColumn="0" w:oddVBand="0" w:evenVBand="0" w:oddHBand="0" w:evenHBand="0" w:firstRowFirstColumn="0" w:firstRowLastColumn="0" w:lastRowFirstColumn="0" w:lastRowLastColumn="0"/>
            <w:tcW w:w="2398" w:type="dxa"/>
          </w:tcPr>
          <w:p w14:paraId="4D171963"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551" w:type="dxa"/>
            <w:gridSpan w:val="2"/>
          </w:tcPr>
          <w:p w14:paraId="0A35BA64" w14:textId="35A2255C"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Đăng xuất</w:t>
            </w:r>
            <w:r w:rsidR="00414041" w:rsidRPr="00414041">
              <w:rPr>
                <w:rFonts w:ascii="Calibri" w:hAnsi="Calibri" w:cs="Calibri"/>
                <w:color w:val="000000" w:themeColor="text1"/>
              </w:rPr>
              <w:t>”</w:t>
            </w:r>
            <w:r w:rsidRPr="005C48E6">
              <w:rPr>
                <w:rFonts w:ascii="Calibri" w:hAnsi="Calibri" w:cs="Calibri"/>
                <w:color w:val="000000" w:themeColor="text1"/>
              </w:rPr>
              <w:t>quick menu.</w:t>
            </w:r>
          </w:p>
        </w:tc>
        <w:tc>
          <w:tcPr>
            <w:tcW w:w="2977" w:type="dxa"/>
            <w:gridSpan w:val="2"/>
          </w:tcPr>
          <w:p w14:paraId="4A3C567C"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5B16942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8" w:type="dxa"/>
          </w:tcPr>
          <w:p w14:paraId="1E55777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551" w:type="dxa"/>
            <w:gridSpan w:val="2"/>
          </w:tcPr>
          <w:p w14:paraId="4FD3EC9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2977" w:type="dxa"/>
            <w:gridSpan w:val="2"/>
          </w:tcPr>
          <w:p w14:paraId="10281BB9" w14:textId="77777777" w:rsidR="005C48E6" w:rsidRPr="005C48E6" w:rsidRDefault="005C48E6" w:rsidP="00541F5C">
            <w:pPr>
              <w:pStyle w:val="oancuaDanhsach"/>
              <w:numPr>
                <w:ilvl w:val="0"/>
                <w:numId w:val="78"/>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Log user out of the systems.</w:t>
            </w:r>
          </w:p>
          <w:p w14:paraId="6DBC4AE4" w14:textId="77777777" w:rsidR="005C48E6" w:rsidRPr="005C48E6" w:rsidRDefault="005C48E6" w:rsidP="00541F5C">
            <w:pPr>
              <w:pStyle w:val="oancuaDanhsach"/>
              <w:numPr>
                <w:ilvl w:val="0"/>
                <w:numId w:val="78"/>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Redirect user back to the home page as customer.</w:t>
            </w:r>
          </w:p>
          <w:p w14:paraId="6B91FFF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3C14D6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0C3E9721"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Alternative Flows: N/A</w:t>
            </w:r>
          </w:p>
          <w:tbl>
            <w:tblPr>
              <w:tblStyle w:val="GridTable4-Accent31"/>
              <w:tblpPr w:leftFromText="180" w:rightFromText="180" w:vertAnchor="text" w:tblpY="1"/>
              <w:tblOverlap w:val="never"/>
              <w:tblW w:w="10201" w:type="dxa"/>
              <w:tblLayout w:type="fixed"/>
              <w:tblLook w:val="04A0" w:firstRow="1" w:lastRow="0" w:firstColumn="1" w:lastColumn="0" w:noHBand="0" w:noVBand="1"/>
            </w:tblPr>
            <w:tblGrid>
              <w:gridCol w:w="10201"/>
            </w:tblGrid>
            <w:tr w:rsidR="005C48E6" w:rsidRPr="005C48E6" w14:paraId="0B0F821F" w14:textId="77777777" w:rsidTr="005C48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838833C" w14:textId="77777777" w:rsidR="005C48E6" w:rsidRPr="005C48E6" w:rsidRDefault="005C48E6" w:rsidP="005C48E6">
                  <w:pPr>
                    <w:spacing w:line="276" w:lineRule="auto"/>
                    <w:ind w:right="4"/>
                    <w:rPr>
                      <w:rFonts w:ascii="Calibri" w:hAnsi="Calibri" w:cs="Calibri"/>
                      <w:b w:val="0"/>
                      <w:color w:val="000000" w:themeColor="text1"/>
                    </w:rPr>
                  </w:pPr>
                </w:p>
              </w:tc>
            </w:tr>
          </w:tbl>
          <w:p w14:paraId="6CFF9342" w14:textId="77777777" w:rsidR="005C48E6" w:rsidRPr="005C48E6" w:rsidRDefault="005C48E6" w:rsidP="005C48E6">
            <w:pPr>
              <w:spacing w:line="276" w:lineRule="auto"/>
              <w:ind w:right="4"/>
              <w:rPr>
                <w:rFonts w:ascii="Calibri" w:hAnsi="Calibri" w:cs="Calibri"/>
                <w:b w:val="0"/>
                <w:color w:val="000000" w:themeColor="text1"/>
              </w:rPr>
            </w:pPr>
          </w:p>
        </w:tc>
      </w:tr>
      <w:tr w:rsidR="005C48E6" w:rsidRPr="005C48E6" w14:paraId="06AED2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9C43194" w14:textId="77777777"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Exceptions: N/A</w:t>
            </w:r>
          </w:p>
        </w:tc>
      </w:tr>
      <w:tr w:rsidR="005C48E6" w:rsidRPr="005C48E6" w14:paraId="2D47BE8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7BD17378" w14:textId="77777777" w:rsidR="005C48E6" w:rsidRPr="005C48E6" w:rsidRDefault="005C48E6" w:rsidP="005C48E6">
            <w:pPr>
              <w:spacing w:line="276" w:lineRule="auto"/>
              <w:ind w:right="4"/>
              <w:rPr>
                <w:rFonts w:ascii="Calibri" w:hAnsi="Calibri" w:cs="Calibri"/>
                <w:b w:val="0"/>
                <w:color w:val="000000" w:themeColor="text1"/>
              </w:rPr>
            </w:pPr>
          </w:p>
        </w:tc>
      </w:tr>
      <w:tr w:rsidR="005C48E6" w:rsidRPr="005C48E6" w14:paraId="077661D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gridSpan w:val="3"/>
          </w:tcPr>
          <w:p w14:paraId="3465054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2977" w:type="dxa"/>
            <w:gridSpan w:val="2"/>
          </w:tcPr>
          <w:p w14:paraId="2289470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Normal</w:t>
            </w:r>
          </w:p>
        </w:tc>
      </w:tr>
      <w:tr w:rsidR="005C48E6" w:rsidRPr="005C48E6" w14:paraId="53448B2D" w14:textId="77777777" w:rsidTr="00CA42D5">
        <w:tc>
          <w:tcPr>
            <w:cnfStyle w:val="001000000000" w:firstRow="0" w:lastRow="0" w:firstColumn="1" w:lastColumn="0" w:oddVBand="0" w:evenVBand="0" w:oddHBand="0" w:evenHBand="0" w:firstRowFirstColumn="0" w:firstRowLastColumn="0" w:lastRowFirstColumn="0" w:lastRowLastColumn="0"/>
            <w:tcW w:w="5949" w:type="dxa"/>
            <w:gridSpan w:val="3"/>
          </w:tcPr>
          <w:p w14:paraId="6393179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2977" w:type="dxa"/>
            <w:gridSpan w:val="2"/>
          </w:tcPr>
          <w:p w14:paraId="1CFDE4F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E5ED6C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gridSpan w:val="3"/>
          </w:tcPr>
          <w:p w14:paraId="079C1BD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2977" w:type="dxa"/>
            <w:gridSpan w:val="2"/>
          </w:tcPr>
          <w:p w14:paraId="0AE4961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054EA063" w14:textId="77777777" w:rsidTr="00CA42D5">
        <w:tc>
          <w:tcPr>
            <w:cnfStyle w:val="001000000000" w:firstRow="0" w:lastRow="0" w:firstColumn="1" w:lastColumn="0" w:oddVBand="0" w:evenVBand="0" w:oddHBand="0" w:evenHBand="0" w:firstRowFirstColumn="0" w:firstRowLastColumn="0" w:lastRowFirstColumn="0" w:lastRowLastColumn="0"/>
            <w:tcW w:w="5949" w:type="dxa"/>
            <w:gridSpan w:val="3"/>
          </w:tcPr>
          <w:p w14:paraId="17629C1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2977" w:type="dxa"/>
            <w:gridSpan w:val="2"/>
          </w:tcPr>
          <w:p w14:paraId="3D0BB5E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46BA94B" w14:textId="6F97E093" w:rsidR="005C48E6" w:rsidRPr="005C48E6" w:rsidRDefault="008D1D4C" w:rsidP="00954C59">
      <w:pPr>
        <w:pStyle w:val="u5"/>
      </w:pPr>
      <w:r w:rsidRPr="005C48E6">
        <w:lastRenderedPageBreak/>
        <w:t>Change Password</w:t>
      </w:r>
      <w:r>
        <w:t xml:space="preserve"> Admin</w:t>
      </w:r>
    </w:p>
    <w:tbl>
      <w:tblPr>
        <w:tblStyle w:val="GridTable4-Accent31"/>
        <w:tblW w:w="8926" w:type="dxa"/>
        <w:tblLayout w:type="fixed"/>
        <w:tblLook w:val="04A0" w:firstRow="1" w:lastRow="0" w:firstColumn="1" w:lastColumn="0" w:noHBand="0" w:noVBand="1"/>
      </w:tblPr>
      <w:tblGrid>
        <w:gridCol w:w="1555"/>
        <w:gridCol w:w="2269"/>
        <w:gridCol w:w="140"/>
        <w:gridCol w:w="233"/>
        <w:gridCol w:w="859"/>
        <w:gridCol w:w="236"/>
        <w:gridCol w:w="992"/>
        <w:gridCol w:w="233"/>
        <w:gridCol w:w="851"/>
        <w:gridCol w:w="1558"/>
      </w:tblGrid>
      <w:tr w:rsidR="008D1D4C" w:rsidRPr="005C48E6" w14:paraId="1B6F98D5" w14:textId="6C5B7B34" w:rsidTr="008D1D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4A65FC"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ID</w:t>
            </w:r>
          </w:p>
        </w:tc>
        <w:tc>
          <w:tcPr>
            <w:tcW w:w="2269" w:type="dxa"/>
          </w:tcPr>
          <w:p w14:paraId="3E372FD1" w14:textId="04D14BFD" w:rsidR="008D1D4C" w:rsidRPr="005C48E6" w:rsidRDefault="008D1D4C"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Pr>
                <w:rFonts w:ascii="Calibri" w:hAnsi="Calibri" w:cs="Calibri"/>
                <w:color w:val="000000" w:themeColor="text1"/>
              </w:rPr>
              <w:t>UC-</w:t>
            </w:r>
            <w:r w:rsidRPr="005C48E6">
              <w:rPr>
                <w:rFonts w:ascii="Calibri" w:hAnsi="Calibri" w:cs="Calibri"/>
                <w:color w:val="000000" w:themeColor="text1"/>
              </w:rPr>
              <w:t xml:space="preserve"> 003</w:t>
            </w:r>
          </w:p>
        </w:tc>
        <w:tc>
          <w:tcPr>
            <w:tcW w:w="1232" w:type="dxa"/>
            <w:gridSpan w:val="3"/>
          </w:tcPr>
          <w:p w14:paraId="66323266" w14:textId="77777777" w:rsidR="008D1D4C" w:rsidRPr="005C48E6" w:rsidRDefault="008D1D4C"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236" w:type="dxa"/>
          </w:tcPr>
          <w:p w14:paraId="2EC46C37" w14:textId="77777777" w:rsidR="008D1D4C" w:rsidRPr="005C48E6" w:rsidRDefault="008D1D4C"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992" w:type="dxa"/>
          </w:tcPr>
          <w:p w14:paraId="407848CE" w14:textId="77777777" w:rsidR="008D1D4C" w:rsidRPr="005C48E6" w:rsidRDefault="008D1D4C" w:rsidP="005C48E6">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2642" w:type="dxa"/>
            <w:gridSpan w:val="3"/>
          </w:tcPr>
          <w:p w14:paraId="618DE3F8" w14:textId="77777777" w:rsidR="008D1D4C" w:rsidRPr="005C48E6" w:rsidRDefault="008D1D4C"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8D1D4C" w:rsidRPr="005C48E6" w14:paraId="22535B2D" w14:textId="68D32E5D"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346E0E6"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7371" w:type="dxa"/>
            <w:gridSpan w:val="9"/>
          </w:tcPr>
          <w:p w14:paraId="712E8FE6" w14:textId="37D94164"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Change Password</w:t>
            </w:r>
          </w:p>
        </w:tc>
      </w:tr>
      <w:tr w:rsidR="008D1D4C" w:rsidRPr="005C48E6" w14:paraId="48EF9137" w14:textId="7BC4D1E2" w:rsidTr="008D1D4C">
        <w:trPr>
          <w:trHeight w:val="968"/>
        </w:trPr>
        <w:tc>
          <w:tcPr>
            <w:cnfStyle w:val="001000000000" w:firstRow="0" w:lastRow="0" w:firstColumn="1" w:lastColumn="0" w:oddVBand="0" w:evenVBand="0" w:oddHBand="0" w:evenHBand="0" w:firstRowFirstColumn="0" w:firstRowLastColumn="0" w:lastRowFirstColumn="0" w:lastRowLastColumn="0"/>
            <w:tcW w:w="1555" w:type="dxa"/>
          </w:tcPr>
          <w:p w14:paraId="72DD811F"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409" w:type="dxa"/>
            <w:gridSpan w:val="2"/>
          </w:tcPr>
          <w:p w14:paraId="36AF6FCF" w14:textId="4FF8B329" w:rsidR="008D1D4C" w:rsidRPr="005C48E6" w:rsidRDefault="008D1D4C" w:rsidP="005C48E6">
            <w:pPr>
              <w:tabs>
                <w:tab w:val="left" w:pos="1165"/>
              </w:tabs>
              <w:spacing w:line="276" w:lineRule="auto"/>
              <w:ind w:right="48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3404" w:type="dxa"/>
            <w:gridSpan w:val="6"/>
          </w:tcPr>
          <w:p w14:paraId="03612142"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558" w:type="dxa"/>
          </w:tcPr>
          <w:p w14:paraId="40459846"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          12/04/2018</w:t>
            </w:r>
          </w:p>
        </w:tc>
      </w:tr>
      <w:tr w:rsidR="008D1D4C" w:rsidRPr="005C48E6" w14:paraId="10A30F74" w14:textId="576A493A"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9A2D861"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409" w:type="dxa"/>
            <w:gridSpan w:val="2"/>
          </w:tcPr>
          <w:p w14:paraId="6753BC34" w14:textId="35CD135E"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Manager</w:t>
            </w:r>
          </w:p>
        </w:tc>
        <w:tc>
          <w:tcPr>
            <w:tcW w:w="3404" w:type="dxa"/>
            <w:gridSpan w:val="6"/>
          </w:tcPr>
          <w:p w14:paraId="12681539"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558" w:type="dxa"/>
          </w:tcPr>
          <w:p w14:paraId="3E02E8A0"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  </w:t>
            </w:r>
          </w:p>
        </w:tc>
      </w:tr>
      <w:tr w:rsidR="008D1D4C" w:rsidRPr="005C48E6" w14:paraId="11026D91" w14:textId="381EB510" w:rsidTr="008D1D4C">
        <w:tc>
          <w:tcPr>
            <w:cnfStyle w:val="001000000000" w:firstRow="0" w:lastRow="0" w:firstColumn="1" w:lastColumn="0" w:oddVBand="0" w:evenVBand="0" w:oddHBand="0" w:evenHBand="0" w:firstRowFirstColumn="0" w:firstRowLastColumn="0" w:lastRowFirstColumn="0" w:lastRowLastColumn="0"/>
            <w:tcW w:w="1555" w:type="dxa"/>
          </w:tcPr>
          <w:p w14:paraId="5A949A00"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7371" w:type="dxa"/>
            <w:gridSpan w:val="9"/>
          </w:tcPr>
          <w:p w14:paraId="11E4C912" w14:textId="436F9161"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This function allows Manager to change password or forgot their password.</w:t>
            </w:r>
          </w:p>
        </w:tc>
      </w:tr>
      <w:tr w:rsidR="008D1D4C" w:rsidRPr="005C48E6" w14:paraId="63431992" w14:textId="7AD22C4F"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53205BB"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7371" w:type="dxa"/>
            <w:gridSpan w:val="9"/>
          </w:tcPr>
          <w:p w14:paraId="0B12974D" w14:textId="02F0713D"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Systems must be connected to the Internet.</w:t>
            </w:r>
          </w:p>
        </w:tc>
      </w:tr>
      <w:tr w:rsidR="008D1D4C" w:rsidRPr="005C48E6" w14:paraId="6DD840E3" w14:textId="1076D9DF" w:rsidTr="008D1D4C">
        <w:tc>
          <w:tcPr>
            <w:cnfStyle w:val="001000000000" w:firstRow="0" w:lastRow="0" w:firstColumn="1" w:lastColumn="0" w:oddVBand="0" w:evenVBand="0" w:oddHBand="0" w:evenHBand="0" w:firstRowFirstColumn="0" w:firstRowLastColumn="0" w:lastRowFirstColumn="0" w:lastRowLastColumn="0"/>
            <w:tcW w:w="1555" w:type="dxa"/>
          </w:tcPr>
          <w:p w14:paraId="2038E383"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7371" w:type="dxa"/>
            <w:gridSpan w:val="9"/>
          </w:tcPr>
          <w:p w14:paraId="417CDA87" w14:textId="53D588AD"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Forgot Password</w:t>
            </w:r>
            <w:r w:rsidR="00414041" w:rsidRPr="00414041">
              <w:rPr>
                <w:rFonts w:ascii="Calibri" w:hAnsi="Calibri" w:cs="Calibri"/>
                <w:color w:val="000000" w:themeColor="text1"/>
              </w:rPr>
              <w:t>”</w:t>
            </w:r>
            <w:r w:rsidRPr="005C48E6">
              <w:rPr>
                <w:rFonts w:ascii="Calibri" w:hAnsi="Calibri" w:cs="Calibri"/>
                <w:color w:val="000000" w:themeColor="text1"/>
              </w:rPr>
              <w:t>hyperlink.</w:t>
            </w:r>
          </w:p>
        </w:tc>
      </w:tr>
      <w:tr w:rsidR="008D1D4C" w:rsidRPr="005C48E6" w14:paraId="6F39DD88" w14:textId="6880358F"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C3E281F"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7371" w:type="dxa"/>
            <w:gridSpan w:val="9"/>
          </w:tcPr>
          <w:p w14:paraId="1795F738" w14:textId="2AC1FB53"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Systems redirect user to</w:t>
            </w:r>
            <w:r w:rsidR="00414041" w:rsidRPr="00414041">
              <w:rPr>
                <w:rFonts w:ascii="Calibri" w:hAnsi="Calibri" w:cs="Calibri"/>
                <w:color w:val="000000" w:themeColor="text1"/>
              </w:rPr>
              <w:t>”</w:t>
            </w:r>
            <w:r w:rsidRPr="005C48E6">
              <w:rPr>
                <w:rFonts w:ascii="Calibri" w:hAnsi="Calibri" w:cs="Calibri"/>
                <w:color w:val="000000" w:themeColor="text1"/>
              </w:rPr>
              <w:t>Change Password</w:t>
            </w:r>
            <w:r w:rsidR="00414041" w:rsidRPr="00414041">
              <w:rPr>
                <w:rFonts w:ascii="Calibri" w:hAnsi="Calibri" w:cs="Calibri"/>
                <w:color w:val="000000" w:themeColor="text1"/>
              </w:rPr>
              <w:t>”</w:t>
            </w:r>
            <w:r w:rsidRPr="005C48E6">
              <w:rPr>
                <w:rFonts w:ascii="Calibri" w:hAnsi="Calibri" w:cs="Calibri"/>
                <w:color w:val="000000" w:themeColor="text1"/>
              </w:rPr>
              <w:t>page.</w:t>
            </w:r>
          </w:p>
        </w:tc>
      </w:tr>
      <w:tr w:rsidR="008D1D4C" w:rsidRPr="005C48E6" w14:paraId="58E34432" w14:textId="4F9C94E5" w:rsidTr="008D1D4C">
        <w:trPr>
          <w:gridAfter w:val="6"/>
          <w:wAfter w:w="4729" w:type="dxa"/>
        </w:trPr>
        <w:tc>
          <w:tcPr>
            <w:cnfStyle w:val="001000000000" w:firstRow="0" w:lastRow="0" w:firstColumn="1" w:lastColumn="0" w:oddVBand="0" w:evenVBand="0" w:oddHBand="0" w:evenHBand="0" w:firstRowFirstColumn="0" w:firstRowLastColumn="0" w:lastRowFirstColumn="0" w:lastRowLastColumn="0"/>
            <w:tcW w:w="1555" w:type="dxa"/>
          </w:tcPr>
          <w:p w14:paraId="0F91AC81" w14:textId="77777777" w:rsidR="008D1D4C" w:rsidRPr="005C48E6" w:rsidRDefault="008D1D4C" w:rsidP="005C48E6">
            <w:pPr>
              <w:spacing w:line="276" w:lineRule="auto"/>
              <w:ind w:right="4"/>
              <w:rPr>
                <w:rFonts w:ascii="Calibri" w:hAnsi="Calibri" w:cs="Calibri"/>
                <w:color w:val="000000" w:themeColor="text1"/>
              </w:rPr>
            </w:pPr>
          </w:p>
        </w:tc>
        <w:tc>
          <w:tcPr>
            <w:tcW w:w="2642" w:type="dxa"/>
            <w:gridSpan w:val="3"/>
          </w:tcPr>
          <w:p w14:paraId="4508EDD5"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2A156C36" w14:textId="0298D9A7"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1BC1692"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2409" w:type="dxa"/>
            <w:gridSpan w:val="2"/>
          </w:tcPr>
          <w:p w14:paraId="47BAA1CD" w14:textId="62937A99"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4962" w:type="dxa"/>
            <w:gridSpan w:val="7"/>
          </w:tcPr>
          <w:p w14:paraId="5DDE093E"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8D1D4C" w:rsidRPr="005C48E6" w14:paraId="2733B6CC" w14:textId="58EB2383" w:rsidTr="008D1D4C">
        <w:tc>
          <w:tcPr>
            <w:cnfStyle w:val="001000000000" w:firstRow="0" w:lastRow="0" w:firstColumn="1" w:lastColumn="0" w:oddVBand="0" w:evenVBand="0" w:oddHBand="0" w:evenHBand="0" w:firstRowFirstColumn="0" w:firstRowLastColumn="0" w:lastRowFirstColumn="0" w:lastRowLastColumn="0"/>
            <w:tcW w:w="1555" w:type="dxa"/>
          </w:tcPr>
          <w:p w14:paraId="12E5218C"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1</w:t>
            </w:r>
          </w:p>
        </w:tc>
        <w:tc>
          <w:tcPr>
            <w:tcW w:w="2409" w:type="dxa"/>
            <w:gridSpan w:val="2"/>
          </w:tcPr>
          <w:p w14:paraId="7B44A7BC" w14:textId="4096684D"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Login</w:t>
            </w:r>
            <w:r w:rsidR="00414041" w:rsidRPr="00414041">
              <w:rPr>
                <w:rFonts w:ascii="Calibri" w:hAnsi="Calibri" w:cs="Calibri"/>
                <w:color w:val="000000" w:themeColor="text1"/>
              </w:rPr>
              <w:t>”</w:t>
            </w:r>
            <w:r w:rsidRPr="005C48E6">
              <w:rPr>
                <w:rFonts w:ascii="Calibri" w:hAnsi="Calibri" w:cs="Calibri"/>
                <w:color w:val="000000" w:themeColor="text1"/>
              </w:rPr>
              <w:t>quick menu at the homepage.</w:t>
            </w:r>
          </w:p>
        </w:tc>
        <w:tc>
          <w:tcPr>
            <w:tcW w:w="4962" w:type="dxa"/>
            <w:gridSpan w:val="7"/>
          </w:tcPr>
          <w:p w14:paraId="13E3DA20"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6261F280" w14:textId="52A96934"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5F87A4B"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2</w:t>
            </w:r>
          </w:p>
        </w:tc>
        <w:tc>
          <w:tcPr>
            <w:tcW w:w="2409" w:type="dxa"/>
            <w:gridSpan w:val="2"/>
          </w:tcPr>
          <w:p w14:paraId="28783BFB" w14:textId="75B4FCC1"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4962" w:type="dxa"/>
            <w:gridSpan w:val="7"/>
          </w:tcPr>
          <w:p w14:paraId="27A1D085" w14:textId="6A1B21EC"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w:t>
            </w:r>
            <w:r w:rsidR="00414041" w:rsidRPr="00414041">
              <w:rPr>
                <w:rFonts w:ascii="Calibri" w:hAnsi="Calibri" w:cs="Calibri"/>
                <w:color w:val="000000" w:themeColor="text1"/>
              </w:rPr>
              <w:t>”</w:t>
            </w:r>
            <w:r w:rsidRPr="005C48E6">
              <w:rPr>
                <w:rFonts w:ascii="Calibri" w:hAnsi="Calibri" w:cs="Calibri"/>
                <w:color w:val="000000" w:themeColor="text1"/>
              </w:rPr>
              <w:t>Login</w:t>
            </w:r>
            <w:r w:rsidR="00414041" w:rsidRPr="00414041">
              <w:rPr>
                <w:rFonts w:ascii="Calibri" w:hAnsi="Calibri" w:cs="Calibri"/>
                <w:color w:val="000000" w:themeColor="text1"/>
              </w:rPr>
              <w:t>”</w:t>
            </w:r>
            <w:r w:rsidRPr="005C48E6">
              <w:rPr>
                <w:rFonts w:ascii="Calibri" w:hAnsi="Calibri" w:cs="Calibri"/>
                <w:color w:val="000000" w:themeColor="text1"/>
              </w:rPr>
              <w:t>page include:</w:t>
            </w:r>
          </w:p>
          <w:p w14:paraId="05C94AF9" w14:textId="77777777" w:rsidR="008D1D4C" w:rsidRPr="005C48E6" w:rsidRDefault="008D1D4C" w:rsidP="00541F5C">
            <w:pPr>
              <w:pStyle w:val="oancuaDanhsach"/>
              <w:numPr>
                <w:ilvl w:val="0"/>
                <w:numId w:val="7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Username textbox.</w:t>
            </w:r>
          </w:p>
          <w:p w14:paraId="164DDEF8" w14:textId="77777777" w:rsidR="008D1D4C" w:rsidRPr="005C48E6" w:rsidRDefault="008D1D4C" w:rsidP="00541F5C">
            <w:pPr>
              <w:pStyle w:val="oancuaDanhsach"/>
              <w:numPr>
                <w:ilvl w:val="0"/>
                <w:numId w:val="7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Password textbox.</w:t>
            </w:r>
          </w:p>
          <w:p w14:paraId="446F7F86" w14:textId="3D64A684" w:rsidR="008D1D4C" w:rsidRPr="005C48E6" w:rsidRDefault="00414041" w:rsidP="00541F5C">
            <w:pPr>
              <w:pStyle w:val="oancuaDanhsach"/>
              <w:numPr>
                <w:ilvl w:val="0"/>
                <w:numId w:val="7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Login</w:t>
            </w:r>
            <w:r w:rsidRPr="00414041">
              <w:rPr>
                <w:rFonts w:ascii="Calibri" w:hAnsi="Calibri" w:cs="Calibri"/>
                <w:color w:val="000000" w:themeColor="text1"/>
              </w:rPr>
              <w:t>”</w:t>
            </w:r>
            <w:r w:rsidR="008D1D4C" w:rsidRPr="005C48E6">
              <w:rPr>
                <w:rFonts w:ascii="Calibri" w:hAnsi="Calibri" w:cs="Calibri"/>
                <w:color w:val="000000" w:themeColor="text1"/>
              </w:rPr>
              <w:t>button.</w:t>
            </w:r>
          </w:p>
          <w:p w14:paraId="047C10B3" w14:textId="2B7FE4E9" w:rsidR="008D1D4C" w:rsidRPr="005C48E6" w:rsidRDefault="00414041" w:rsidP="00541F5C">
            <w:pPr>
              <w:pStyle w:val="oancuaDanhsach"/>
              <w:numPr>
                <w:ilvl w:val="0"/>
                <w:numId w:val="7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Cancel</w:t>
            </w:r>
            <w:r w:rsidRPr="00414041">
              <w:rPr>
                <w:rFonts w:ascii="Calibri" w:hAnsi="Calibri" w:cs="Calibri"/>
                <w:color w:val="000000" w:themeColor="text1"/>
              </w:rPr>
              <w:t>”</w:t>
            </w:r>
            <w:r w:rsidR="008D1D4C" w:rsidRPr="005C48E6">
              <w:rPr>
                <w:rFonts w:ascii="Calibri" w:hAnsi="Calibri" w:cs="Calibri"/>
                <w:color w:val="000000" w:themeColor="text1"/>
              </w:rPr>
              <w:t>button.</w:t>
            </w:r>
          </w:p>
          <w:p w14:paraId="26994E6A" w14:textId="3E05649D" w:rsidR="008D1D4C" w:rsidRPr="005C48E6" w:rsidRDefault="00414041"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Forgot password</w:t>
            </w:r>
            <w:r w:rsidRPr="00414041">
              <w:rPr>
                <w:rFonts w:ascii="Calibri" w:hAnsi="Calibri" w:cs="Calibri"/>
                <w:color w:val="000000" w:themeColor="text1"/>
              </w:rPr>
              <w:t>”</w:t>
            </w:r>
            <w:r w:rsidR="008D1D4C" w:rsidRPr="005C48E6">
              <w:rPr>
                <w:rFonts w:ascii="Calibri" w:hAnsi="Calibri" w:cs="Calibri"/>
                <w:color w:val="000000" w:themeColor="text1"/>
              </w:rPr>
              <w:t>hyperlink.</w:t>
            </w:r>
          </w:p>
        </w:tc>
      </w:tr>
      <w:tr w:rsidR="008D1D4C" w:rsidRPr="005C48E6" w14:paraId="36618C89" w14:textId="54F8A08A" w:rsidTr="008D1D4C">
        <w:tc>
          <w:tcPr>
            <w:cnfStyle w:val="001000000000" w:firstRow="0" w:lastRow="0" w:firstColumn="1" w:lastColumn="0" w:oddVBand="0" w:evenVBand="0" w:oddHBand="0" w:evenHBand="0" w:firstRowFirstColumn="0" w:firstRowLastColumn="0" w:lastRowFirstColumn="0" w:lastRowLastColumn="0"/>
            <w:tcW w:w="1555" w:type="dxa"/>
          </w:tcPr>
          <w:p w14:paraId="62A108F7"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3</w:t>
            </w:r>
          </w:p>
        </w:tc>
        <w:tc>
          <w:tcPr>
            <w:tcW w:w="2409" w:type="dxa"/>
            <w:gridSpan w:val="2"/>
          </w:tcPr>
          <w:p w14:paraId="56E1DE38" w14:textId="1D96CDBE"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Forgot password</w:t>
            </w:r>
            <w:r w:rsidR="00414041" w:rsidRPr="00414041">
              <w:rPr>
                <w:rFonts w:ascii="Calibri" w:hAnsi="Calibri" w:cs="Calibri"/>
                <w:color w:val="000000" w:themeColor="text1"/>
              </w:rPr>
              <w:t>”</w:t>
            </w:r>
            <w:r w:rsidRPr="005C48E6">
              <w:rPr>
                <w:rFonts w:ascii="Calibri" w:hAnsi="Calibri" w:cs="Calibri"/>
                <w:color w:val="000000" w:themeColor="text1"/>
              </w:rPr>
              <w:t>hyperlink.</w:t>
            </w:r>
          </w:p>
        </w:tc>
        <w:tc>
          <w:tcPr>
            <w:tcW w:w="4962" w:type="dxa"/>
            <w:gridSpan w:val="7"/>
          </w:tcPr>
          <w:p w14:paraId="3216F92A"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6C122C8B" w14:textId="19A54041"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57593A29"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4</w:t>
            </w:r>
          </w:p>
        </w:tc>
        <w:tc>
          <w:tcPr>
            <w:tcW w:w="2409" w:type="dxa"/>
            <w:gridSpan w:val="2"/>
          </w:tcPr>
          <w:p w14:paraId="1519214C" w14:textId="021F6F85"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4962" w:type="dxa"/>
            <w:gridSpan w:val="7"/>
          </w:tcPr>
          <w:p w14:paraId="001F1164" w14:textId="1D39C4B0"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Redirect user to</w:t>
            </w:r>
            <w:r w:rsidR="00414041" w:rsidRPr="00414041">
              <w:rPr>
                <w:rFonts w:ascii="Calibri" w:hAnsi="Calibri" w:cs="Calibri"/>
                <w:color w:val="000000" w:themeColor="text1"/>
              </w:rPr>
              <w:t>”</w:t>
            </w:r>
            <w:r w:rsidRPr="005C48E6">
              <w:rPr>
                <w:rFonts w:ascii="Calibri" w:hAnsi="Calibri" w:cs="Calibri"/>
                <w:color w:val="000000" w:themeColor="text1"/>
              </w:rPr>
              <w:t>Change Password</w:t>
            </w:r>
            <w:r w:rsidR="00414041" w:rsidRPr="00414041">
              <w:rPr>
                <w:rFonts w:ascii="Calibri" w:hAnsi="Calibri" w:cs="Calibri"/>
                <w:color w:val="000000" w:themeColor="text1"/>
              </w:rPr>
              <w:t>”</w:t>
            </w:r>
            <w:r w:rsidRPr="005C48E6">
              <w:rPr>
                <w:rFonts w:ascii="Calibri" w:hAnsi="Calibri" w:cs="Calibri"/>
                <w:color w:val="000000" w:themeColor="text1"/>
              </w:rPr>
              <w:t>page include:</w:t>
            </w:r>
          </w:p>
          <w:p w14:paraId="42EAE652" w14:textId="77777777" w:rsidR="008D1D4C" w:rsidRPr="005C48E6" w:rsidRDefault="008D1D4C" w:rsidP="00541F5C">
            <w:pPr>
              <w:pStyle w:val="oancuaDanhsach"/>
              <w:numPr>
                <w:ilvl w:val="0"/>
                <w:numId w:val="80"/>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Username textbox.</w:t>
            </w:r>
          </w:p>
          <w:p w14:paraId="4892AC16" w14:textId="0EA75951" w:rsidR="008D1D4C" w:rsidRPr="005C48E6" w:rsidRDefault="00414041" w:rsidP="00541F5C">
            <w:pPr>
              <w:pStyle w:val="oancuaDanhsach"/>
              <w:numPr>
                <w:ilvl w:val="0"/>
                <w:numId w:val="80"/>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Please enter your username</w:t>
            </w:r>
            <w:r w:rsidRPr="00414041">
              <w:rPr>
                <w:rFonts w:ascii="Calibri" w:hAnsi="Calibri" w:cs="Calibri"/>
                <w:color w:val="000000" w:themeColor="text1"/>
              </w:rPr>
              <w:t>”</w:t>
            </w:r>
            <w:r w:rsidR="008D1D4C" w:rsidRPr="005C48E6">
              <w:rPr>
                <w:rFonts w:ascii="Calibri" w:hAnsi="Calibri" w:cs="Calibri"/>
                <w:color w:val="000000" w:themeColor="text1"/>
              </w:rPr>
              <w:t>message.</w:t>
            </w:r>
          </w:p>
          <w:p w14:paraId="3DE0971E" w14:textId="1624A4D6" w:rsidR="008D1D4C" w:rsidRPr="005C48E6" w:rsidRDefault="00414041"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Enter</w:t>
            </w:r>
            <w:r w:rsidRPr="00414041">
              <w:rPr>
                <w:rFonts w:ascii="Calibri" w:hAnsi="Calibri" w:cs="Calibri"/>
                <w:color w:val="000000" w:themeColor="text1"/>
              </w:rPr>
              <w:t>”</w:t>
            </w:r>
            <w:r w:rsidR="008D1D4C" w:rsidRPr="005C48E6">
              <w:rPr>
                <w:rFonts w:ascii="Calibri" w:hAnsi="Calibri" w:cs="Calibri"/>
                <w:color w:val="000000" w:themeColor="text1"/>
              </w:rPr>
              <w:t>button.</w:t>
            </w:r>
          </w:p>
        </w:tc>
      </w:tr>
      <w:tr w:rsidR="008D1D4C" w:rsidRPr="005C48E6" w14:paraId="1C5DA75C" w14:textId="2E15C1D3" w:rsidTr="008D1D4C">
        <w:tc>
          <w:tcPr>
            <w:cnfStyle w:val="001000000000" w:firstRow="0" w:lastRow="0" w:firstColumn="1" w:lastColumn="0" w:oddVBand="0" w:evenVBand="0" w:oddHBand="0" w:evenHBand="0" w:firstRowFirstColumn="0" w:firstRowLastColumn="0" w:lastRowFirstColumn="0" w:lastRowLastColumn="0"/>
            <w:tcW w:w="1555" w:type="dxa"/>
          </w:tcPr>
          <w:p w14:paraId="1043B7C0"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5</w:t>
            </w:r>
          </w:p>
        </w:tc>
        <w:tc>
          <w:tcPr>
            <w:tcW w:w="2409" w:type="dxa"/>
            <w:gridSpan w:val="2"/>
          </w:tcPr>
          <w:p w14:paraId="10ECFFEB" w14:textId="7D5F0EFF"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Enter Username.</w:t>
            </w:r>
          </w:p>
        </w:tc>
        <w:tc>
          <w:tcPr>
            <w:tcW w:w="4962" w:type="dxa"/>
            <w:gridSpan w:val="7"/>
          </w:tcPr>
          <w:p w14:paraId="6F229291" w14:textId="77777777" w:rsidR="008D1D4C" w:rsidRPr="005C48E6" w:rsidRDefault="008D1D4C" w:rsidP="005C48E6">
            <w:pPr>
              <w:pStyle w:val="oancuaDanhsach"/>
              <w:ind w:left="0"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77796A34" w14:textId="5066E2EE"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EA3070"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6</w:t>
            </w:r>
          </w:p>
        </w:tc>
        <w:tc>
          <w:tcPr>
            <w:tcW w:w="2409" w:type="dxa"/>
            <w:gridSpan w:val="2"/>
          </w:tcPr>
          <w:p w14:paraId="6651257B" w14:textId="19633CDB"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Enter</w:t>
            </w:r>
            <w:r w:rsidR="00414041" w:rsidRPr="00414041">
              <w:rPr>
                <w:rFonts w:ascii="Calibri" w:hAnsi="Calibri" w:cs="Calibri"/>
                <w:color w:val="000000" w:themeColor="text1"/>
              </w:rPr>
              <w:t>”</w:t>
            </w:r>
            <w:r w:rsidRPr="005C48E6">
              <w:rPr>
                <w:rFonts w:ascii="Calibri" w:hAnsi="Calibri" w:cs="Calibri"/>
                <w:color w:val="000000" w:themeColor="text1"/>
              </w:rPr>
              <w:t>button.</w:t>
            </w:r>
          </w:p>
        </w:tc>
        <w:tc>
          <w:tcPr>
            <w:tcW w:w="4962" w:type="dxa"/>
            <w:gridSpan w:val="7"/>
          </w:tcPr>
          <w:p w14:paraId="5217D5FF" w14:textId="77777777" w:rsidR="008D1D4C" w:rsidRPr="005C48E6" w:rsidRDefault="008D1D4C" w:rsidP="005C48E6">
            <w:pPr>
              <w:pStyle w:val="oancuaDanhsach"/>
              <w:ind w:left="0"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7A50600D" w14:textId="630E8059" w:rsidTr="008D1D4C">
        <w:tc>
          <w:tcPr>
            <w:cnfStyle w:val="001000000000" w:firstRow="0" w:lastRow="0" w:firstColumn="1" w:lastColumn="0" w:oddVBand="0" w:evenVBand="0" w:oddHBand="0" w:evenHBand="0" w:firstRowFirstColumn="0" w:firstRowLastColumn="0" w:lastRowFirstColumn="0" w:lastRowLastColumn="0"/>
            <w:tcW w:w="1555" w:type="dxa"/>
          </w:tcPr>
          <w:p w14:paraId="07EC538A"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lastRenderedPageBreak/>
              <w:t>7</w:t>
            </w:r>
          </w:p>
        </w:tc>
        <w:tc>
          <w:tcPr>
            <w:tcW w:w="2409" w:type="dxa"/>
            <w:gridSpan w:val="2"/>
          </w:tcPr>
          <w:p w14:paraId="104D9859" w14:textId="15B3DE2C"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4962" w:type="dxa"/>
            <w:gridSpan w:val="7"/>
          </w:tcPr>
          <w:p w14:paraId="0BDA3F30" w14:textId="32DC1452"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Change</w:t>
            </w:r>
            <w:r w:rsidR="00414041" w:rsidRPr="00414041">
              <w:rPr>
                <w:rFonts w:ascii="Calibri" w:hAnsi="Calibri" w:cs="Calibri"/>
                <w:color w:val="000000" w:themeColor="text1"/>
              </w:rPr>
              <w:t>”</w:t>
            </w:r>
            <w:r w:rsidRPr="005C48E6">
              <w:rPr>
                <w:rFonts w:ascii="Calibri" w:hAnsi="Calibri" w:cs="Calibri"/>
                <w:color w:val="000000" w:themeColor="text1"/>
              </w:rPr>
              <w:t>Change Password</w:t>
            </w:r>
            <w:r w:rsidR="00414041" w:rsidRPr="00414041">
              <w:rPr>
                <w:rFonts w:ascii="Calibri" w:hAnsi="Calibri" w:cs="Calibri"/>
                <w:color w:val="000000" w:themeColor="text1"/>
              </w:rPr>
              <w:t>”</w:t>
            </w:r>
            <w:r w:rsidRPr="005C48E6">
              <w:rPr>
                <w:rFonts w:ascii="Calibri" w:hAnsi="Calibri" w:cs="Calibri"/>
                <w:color w:val="000000" w:themeColor="text1"/>
              </w:rPr>
              <w:t>page to:</w:t>
            </w:r>
          </w:p>
          <w:p w14:paraId="4EB6D866" w14:textId="0AE04B7A" w:rsidR="008D1D4C" w:rsidRPr="005C48E6" w:rsidRDefault="00414041" w:rsidP="00541F5C">
            <w:pPr>
              <w:pStyle w:val="oancuaDanhsach"/>
              <w:numPr>
                <w:ilvl w:val="0"/>
                <w:numId w:val="81"/>
              </w:numPr>
              <w:spacing w:line="276" w:lineRule="auto"/>
              <w:ind w:left="0" w:right="4"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Old password has been send to your email</w:t>
            </w:r>
            <w:r w:rsidRPr="00414041">
              <w:rPr>
                <w:rFonts w:ascii="Calibri" w:hAnsi="Calibri" w:cs="Calibri"/>
                <w:color w:val="000000" w:themeColor="text1"/>
              </w:rPr>
              <w:t>”</w:t>
            </w:r>
            <w:r w:rsidR="008D1D4C" w:rsidRPr="005C48E6">
              <w:rPr>
                <w:rFonts w:ascii="Calibri" w:hAnsi="Calibri" w:cs="Calibri"/>
                <w:color w:val="000000" w:themeColor="text1"/>
              </w:rPr>
              <w:t>message.</w:t>
            </w:r>
          </w:p>
          <w:p w14:paraId="5798913A" w14:textId="24176212" w:rsidR="008D1D4C" w:rsidRPr="005C48E6" w:rsidRDefault="00414041" w:rsidP="00541F5C">
            <w:pPr>
              <w:pStyle w:val="oancuaDanhsach"/>
              <w:numPr>
                <w:ilvl w:val="0"/>
                <w:numId w:val="81"/>
              </w:numPr>
              <w:spacing w:line="276" w:lineRule="auto"/>
              <w:ind w:left="0" w:right="4"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Old password</w:t>
            </w:r>
            <w:r w:rsidRPr="00414041">
              <w:rPr>
                <w:rFonts w:ascii="Calibri" w:hAnsi="Calibri" w:cs="Calibri"/>
                <w:color w:val="000000" w:themeColor="text1"/>
              </w:rPr>
              <w:t>”</w:t>
            </w:r>
            <w:r w:rsidR="008D1D4C" w:rsidRPr="005C48E6">
              <w:rPr>
                <w:rFonts w:ascii="Calibri" w:hAnsi="Calibri" w:cs="Calibri"/>
                <w:color w:val="000000" w:themeColor="text1"/>
              </w:rPr>
              <w:t>textbox.</w:t>
            </w:r>
          </w:p>
          <w:p w14:paraId="1308458D" w14:textId="719BFE52" w:rsidR="008D1D4C" w:rsidRPr="005C48E6" w:rsidRDefault="00414041" w:rsidP="00541F5C">
            <w:pPr>
              <w:pStyle w:val="oancuaDanhsach"/>
              <w:numPr>
                <w:ilvl w:val="0"/>
                <w:numId w:val="81"/>
              </w:numPr>
              <w:spacing w:line="276" w:lineRule="auto"/>
              <w:ind w:left="0" w:right="4"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New password</w:t>
            </w:r>
            <w:r w:rsidRPr="00414041">
              <w:rPr>
                <w:rFonts w:ascii="Calibri" w:hAnsi="Calibri" w:cs="Calibri"/>
                <w:color w:val="000000" w:themeColor="text1"/>
              </w:rPr>
              <w:t>”</w:t>
            </w:r>
            <w:r w:rsidR="008D1D4C" w:rsidRPr="005C48E6">
              <w:rPr>
                <w:rFonts w:ascii="Calibri" w:hAnsi="Calibri" w:cs="Calibri"/>
                <w:color w:val="000000" w:themeColor="text1"/>
              </w:rPr>
              <w:t>textbox.</w:t>
            </w:r>
          </w:p>
          <w:p w14:paraId="3F60DFC8" w14:textId="10815FC1" w:rsidR="008D1D4C" w:rsidRPr="005C48E6" w:rsidRDefault="00414041" w:rsidP="00541F5C">
            <w:pPr>
              <w:pStyle w:val="oancuaDanhsach"/>
              <w:numPr>
                <w:ilvl w:val="0"/>
                <w:numId w:val="81"/>
              </w:numPr>
              <w:spacing w:line="276" w:lineRule="auto"/>
              <w:ind w:left="0" w:right="4" w:firstLine="0"/>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OK</w:t>
            </w:r>
            <w:r w:rsidRPr="00414041">
              <w:rPr>
                <w:rFonts w:ascii="Calibri" w:hAnsi="Calibri" w:cs="Calibri"/>
                <w:color w:val="000000" w:themeColor="text1"/>
              </w:rPr>
              <w:t>”</w:t>
            </w:r>
            <w:r w:rsidR="008D1D4C" w:rsidRPr="005C48E6">
              <w:rPr>
                <w:rFonts w:ascii="Calibri" w:hAnsi="Calibri" w:cs="Calibri"/>
                <w:color w:val="000000" w:themeColor="text1"/>
              </w:rPr>
              <w:t>button.</w:t>
            </w:r>
          </w:p>
          <w:p w14:paraId="0275BFEC" w14:textId="03B4C873" w:rsidR="008D1D4C" w:rsidRPr="005C48E6" w:rsidRDefault="00414041"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Cancel</w:t>
            </w:r>
            <w:r w:rsidRPr="00414041">
              <w:rPr>
                <w:rFonts w:ascii="Calibri" w:hAnsi="Calibri" w:cs="Calibri"/>
                <w:color w:val="000000" w:themeColor="text1"/>
              </w:rPr>
              <w:t>”</w:t>
            </w:r>
            <w:r w:rsidR="008D1D4C" w:rsidRPr="005C48E6">
              <w:rPr>
                <w:rFonts w:ascii="Calibri" w:hAnsi="Calibri" w:cs="Calibri"/>
                <w:color w:val="000000" w:themeColor="text1"/>
              </w:rPr>
              <w:t>button.</w:t>
            </w:r>
          </w:p>
        </w:tc>
      </w:tr>
      <w:tr w:rsidR="008D1D4C" w:rsidRPr="005C48E6" w14:paraId="53F676D4" w14:textId="56DA9D21"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881D014"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8</w:t>
            </w:r>
          </w:p>
        </w:tc>
        <w:tc>
          <w:tcPr>
            <w:tcW w:w="2409" w:type="dxa"/>
            <w:gridSpan w:val="2"/>
          </w:tcPr>
          <w:p w14:paraId="27187BB0" w14:textId="5BF0E7B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Enter</w:t>
            </w:r>
            <w:r w:rsidR="00414041" w:rsidRPr="00414041">
              <w:rPr>
                <w:rFonts w:ascii="Calibri" w:hAnsi="Calibri" w:cs="Calibri"/>
                <w:color w:val="000000" w:themeColor="text1"/>
              </w:rPr>
              <w:t>”</w:t>
            </w:r>
            <w:r w:rsidRPr="005C48E6">
              <w:rPr>
                <w:rFonts w:ascii="Calibri" w:hAnsi="Calibri" w:cs="Calibri"/>
                <w:color w:val="000000" w:themeColor="text1"/>
              </w:rPr>
              <w:t>Old password</w:t>
            </w:r>
            <w:r w:rsidR="00414041" w:rsidRPr="00414041">
              <w:rPr>
                <w:rFonts w:ascii="Calibri" w:hAnsi="Calibri" w:cs="Calibri"/>
                <w:color w:val="000000" w:themeColor="text1"/>
              </w:rPr>
              <w:t>”</w:t>
            </w:r>
            <w:r w:rsidRPr="005C48E6">
              <w:rPr>
                <w:rFonts w:ascii="Calibri" w:hAnsi="Calibri" w:cs="Calibri"/>
                <w:color w:val="000000" w:themeColor="text1"/>
              </w:rPr>
              <w:t>,</w:t>
            </w:r>
            <w:r w:rsidR="00414041" w:rsidRPr="00414041">
              <w:rPr>
                <w:rFonts w:ascii="Calibri" w:hAnsi="Calibri" w:cs="Calibri"/>
                <w:color w:val="000000" w:themeColor="text1"/>
              </w:rPr>
              <w:t>”</w:t>
            </w:r>
            <w:r w:rsidRPr="005C48E6">
              <w:rPr>
                <w:rFonts w:ascii="Calibri" w:hAnsi="Calibri" w:cs="Calibri"/>
                <w:color w:val="000000" w:themeColor="text1"/>
              </w:rPr>
              <w:t>New password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4962" w:type="dxa"/>
            <w:gridSpan w:val="7"/>
          </w:tcPr>
          <w:p w14:paraId="714DE27B"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7CBB457F" w14:textId="536FAB5A" w:rsidTr="008D1D4C">
        <w:tc>
          <w:tcPr>
            <w:cnfStyle w:val="001000000000" w:firstRow="0" w:lastRow="0" w:firstColumn="1" w:lastColumn="0" w:oddVBand="0" w:evenVBand="0" w:oddHBand="0" w:evenHBand="0" w:firstRowFirstColumn="0" w:firstRowLastColumn="0" w:lastRowFirstColumn="0" w:lastRowLastColumn="0"/>
            <w:tcW w:w="1555" w:type="dxa"/>
          </w:tcPr>
          <w:p w14:paraId="31397D75"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9</w:t>
            </w:r>
          </w:p>
        </w:tc>
        <w:tc>
          <w:tcPr>
            <w:tcW w:w="2409" w:type="dxa"/>
            <w:gridSpan w:val="2"/>
          </w:tcPr>
          <w:p w14:paraId="058EAE33" w14:textId="59F98F74"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button.</w:t>
            </w:r>
          </w:p>
        </w:tc>
        <w:tc>
          <w:tcPr>
            <w:tcW w:w="4962" w:type="dxa"/>
            <w:gridSpan w:val="7"/>
          </w:tcPr>
          <w:p w14:paraId="4DBD92F3"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6872D1A5" w14:textId="693FADF3"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7661572" w14:textId="77777777"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10</w:t>
            </w:r>
          </w:p>
        </w:tc>
        <w:tc>
          <w:tcPr>
            <w:tcW w:w="2409" w:type="dxa"/>
            <w:gridSpan w:val="2"/>
          </w:tcPr>
          <w:p w14:paraId="62517713" w14:textId="64CFC764"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4962" w:type="dxa"/>
            <w:gridSpan w:val="7"/>
          </w:tcPr>
          <w:p w14:paraId="6A520ABD"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Change user password, redirect user to login page.</w:t>
            </w:r>
          </w:p>
        </w:tc>
      </w:tr>
      <w:tr w:rsidR="008D1D4C" w:rsidRPr="005C48E6" w14:paraId="437A8EC8" w14:textId="0AC014C6" w:rsidTr="008D1D4C">
        <w:trPr>
          <w:gridAfter w:val="6"/>
          <w:wAfter w:w="4729" w:type="dxa"/>
        </w:trPr>
        <w:tc>
          <w:tcPr>
            <w:cnfStyle w:val="001000000000" w:firstRow="0" w:lastRow="0" w:firstColumn="1" w:lastColumn="0" w:oddVBand="0" w:evenVBand="0" w:oddHBand="0" w:evenHBand="0" w:firstRowFirstColumn="0" w:firstRowLastColumn="0" w:lastRowFirstColumn="0" w:lastRowLastColumn="0"/>
            <w:tcW w:w="1555" w:type="dxa"/>
          </w:tcPr>
          <w:p w14:paraId="758CD0C0" w14:textId="77777777" w:rsidR="008D1D4C" w:rsidRPr="005C48E6" w:rsidRDefault="008D1D4C" w:rsidP="005C48E6">
            <w:pPr>
              <w:spacing w:line="276" w:lineRule="auto"/>
              <w:ind w:right="4"/>
              <w:rPr>
                <w:rFonts w:ascii="Calibri" w:hAnsi="Calibri" w:cs="Calibri"/>
                <w:color w:val="000000" w:themeColor="text1"/>
              </w:rPr>
            </w:pPr>
          </w:p>
        </w:tc>
        <w:tc>
          <w:tcPr>
            <w:tcW w:w="2642" w:type="dxa"/>
            <w:gridSpan w:val="3"/>
          </w:tcPr>
          <w:p w14:paraId="05E99D44"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1B121B94" w14:textId="6E42E90E"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FC46C9E" w14:textId="77777777" w:rsidR="008D1D4C" w:rsidRPr="005C48E6" w:rsidRDefault="008D1D4C"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AT1</w:t>
            </w:r>
          </w:p>
        </w:tc>
        <w:tc>
          <w:tcPr>
            <w:tcW w:w="7371" w:type="dxa"/>
            <w:gridSpan w:val="9"/>
          </w:tcPr>
          <w:p w14:paraId="3D87BAB2" w14:textId="093FE4A8"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At step 6, Manager click</w:t>
            </w:r>
            <w:r w:rsidR="00414041" w:rsidRPr="00414041">
              <w:rPr>
                <w:rFonts w:ascii="Calibri" w:hAnsi="Calibri" w:cs="Calibri"/>
                <w:color w:val="000000" w:themeColor="text1"/>
              </w:rPr>
              <w:t>”</w:t>
            </w:r>
            <w:r w:rsidRPr="005C48E6">
              <w:rPr>
                <w:rFonts w:ascii="Calibri" w:hAnsi="Calibri" w:cs="Calibri"/>
                <w:color w:val="000000" w:themeColor="text1"/>
              </w:rPr>
              <w:t>Cancel</w:t>
            </w:r>
            <w:r w:rsidR="00414041" w:rsidRPr="00414041">
              <w:rPr>
                <w:rFonts w:ascii="Calibri" w:hAnsi="Calibri" w:cs="Calibri"/>
                <w:color w:val="000000" w:themeColor="text1"/>
              </w:rPr>
              <w:t>”</w:t>
            </w:r>
            <w:r w:rsidRPr="005C48E6">
              <w:rPr>
                <w:rFonts w:ascii="Calibri" w:hAnsi="Calibri" w:cs="Calibri"/>
                <w:color w:val="000000" w:themeColor="text1"/>
              </w:rPr>
              <w:t>button.</w:t>
            </w:r>
          </w:p>
        </w:tc>
      </w:tr>
      <w:tr w:rsidR="008D1D4C" w:rsidRPr="005C48E6" w14:paraId="7A58B524" w14:textId="7BACFC13" w:rsidTr="008D1D4C">
        <w:tc>
          <w:tcPr>
            <w:cnfStyle w:val="001000000000" w:firstRow="0" w:lastRow="0" w:firstColumn="1" w:lastColumn="0" w:oddVBand="0" w:evenVBand="0" w:oddHBand="0" w:evenHBand="0" w:firstRowFirstColumn="0" w:firstRowLastColumn="0" w:lastRowFirstColumn="0" w:lastRowLastColumn="0"/>
            <w:tcW w:w="1555" w:type="dxa"/>
          </w:tcPr>
          <w:p w14:paraId="20B8B93C"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2409" w:type="dxa"/>
            <w:gridSpan w:val="2"/>
          </w:tcPr>
          <w:p w14:paraId="69A6FCAD" w14:textId="0E7CC2D4"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4962" w:type="dxa"/>
            <w:gridSpan w:val="7"/>
          </w:tcPr>
          <w:p w14:paraId="4638566F"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8D1D4C" w:rsidRPr="005C48E6" w14:paraId="32193D28" w14:textId="20DD9800"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82A1798" w14:textId="77777777" w:rsidR="008D1D4C" w:rsidRPr="005C48E6" w:rsidRDefault="008D1D4C"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6.1</w:t>
            </w:r>
          </w:p>
        </w:tc>
        <w:tc>
          <w:tcPr>
            <w:tcW w:w="2409" w:type="dxa"/>
            <w:gridSpan w:val="2"/>
          </w:tcPr>
          <w:p w14:paraId="41D80340" w14:textId="230240FE"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Cancel</w:t>
            </w:r>
            <w:r w:rsidR="00414041" w:rsidRPr="00414041">
              <w:rPr>
                <w:rFonts w:ascii="Calibri" w:hAnsi="Calibri" w:cs="Calibri"/>
                <w:color w:val="000000" w:themeColor="text1"/>
              </w:rPr>
              <w:t>”</w:t>
            </w:r>
            <w:r w:rsidRPr="005C48E6">
              <w:rPr>
                <w:rFonts w:ascii="Calibri" w:hAnsi="Calibri" w:cs="Calibri"/>
                <w:color w:val="000000" w:themeColor="text1"/>
              </w:rPr>
              <w:t>button</w:t>
            </w:r>
          </w:p>
        </w:tc>
        <w:tc>
          <w:tcPr>
            <w:tcW w:w="4962" w:type="dxa"/>
            <w:gridSpan w:val="7"/>
          </w:tcPr>
          <w:p w14:paraId="170190B5"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2649E48A" w14:textId="23AFF465" w:rsidTr="008D1D4C">
        <w:tc>
          <w:tcPr>
            <w:cnfStyle w:val="001000000000" w:firstRow="0" w:lastRow="0" w:firstColumn="1" w:lastColumn="0" w:oddVBand="0" w:evenVBand="0" w:oddHBand="0" w:evenHBand="0" w:firstRowFirstColumn="0" w:firstRowLastColumn="0" w:lastRowFirstColumn="0" w:lastRowLastColumn="0"/>
            <w:tcW w:w="1555" w:type="dxa"/>
          </w:tcPr>
          <w:p w14:paraId="0D4BF35D"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6.2</w:t>
            </w:r>
          </w:p>
        </w:tc>
        <w:tc>
          <w:tcPr>
            <w:tcW w:w="2409" w:type="dxa"/>
            <w:gridSpan w:val="2"/>
          </w:tcPr>
          <w:p w14:paraId="35C3E35E" w14:textId="146CFED0"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4962" w:type="dxa"/>
            <w:gridSpan w:val="7"/>
          </w:tcPr>
          <w:p w14:paraId="36F669E9" w14:textId="7008BAF3"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Redirect user back to</w:t>
            </w:r>
            <w:r w:rsidR="00414041" w:rsidRPr="00414041">
              <w:rPr>
                <w:rFonts w:ascii="Calibri" w:hAnsi="Calibri" w:cs="Calibri"/>
                <w:color w:val="000000" w:themeColor="text1"/>
              </w:rPr>
              <w:t>”</w:t>
            </w:r>
            <w:r w:rsidRPr="005C48E6">
              <w:rPr>
                <w:rFonts w:ascii="Calibri" w:hAnsi="Calibri" w:cs="Calibri"/>
                <w:color w:val="000000" w:themeColor="text1"/>
              </w:rPr>
              <w:t>Login</w:t>
            </w:r>
            <w:r w:rsidR="00414041" w:rsidRPr="00414041">
              <w:rPr>
                <w:rFonts w:ascii="Calibri" w:hAnsi="Calibri" w:cs="Calibri"/>
                <w:color w:val="000000" w:themeColor="text1"/>
              </w:rPr>
              <w:t>”</w:t>
            </w:r>
            <w:r w:rsidRPr="005C48E6">
              <w:rPr>
                <w:rFonts w:ascii="Calibri" w:hAnsi="Calibri" w:cs="Calibri"/>
                <w:color w:val="000000" w:themeColor="text1"/>
              </w:rPr>
              <w:t>page</w:t>
            </w:r>
          </w:p>
        </w:tc>
      </w:tr>
      <w:tr w:rsidR="008D1D4C" w:rsidRPr="005C48E6" w14:paraId="3B8EFDB7" w14:textId="11A2AE3D" w:rsidTr="008D1D4C">
        <w:trPr>
          <w:gridAfter w:val="2"/>
          <w:cnfStyle w:val="000000100000" w:firstRow="0" w:lastRow="0" w:firstColumn="0" w:lastColumn="0" w:oddVBand="0" w:evenVBand="0" w:oddHBand="1" w:evenHBand="0" w:firstRowFirstColumn="0" w:firstRowLastColumn="0" w:lastRowFirstColumn="0" w:lastRowLastColumn="0"/>
          <w:wAfter w:w="2409" w:type="dxa"/>
        </w:trPr>
        <w:tc>
          <w:tcPr>
            <w:cnfStyle w:val="001000000000" w:firstRow="0" w:lastRow="0" w:firstColumn="1" w:lastColumn="0" w:oddVBand="0" w:evenVBand="0" w:oddHBand="0" w:evenHBand="0" w:firstRowFirstColumn="0" w:firstRowLastColumn="0" w:lastRowFirstColumn="0" w:lastRowLastColumn="0"/>
            <w:tcW w:w="1555" w:type="dxa"/>
          </w:tcPr>
          <w:p w14:paraId="7683C040" w14:textId="77777777" w:rsidR="008D1D4C" w:rsidRPr="005C48E6" w:rsidRDefault="008D1D4C" w:rsidP="005C48E6">
            <w:pPr>
              <w:spacing w:line="276" w:lineRule="auto"/>
              <w:ind w:right="4"/>
              <w:rPr>
                <w:rFonts w:ascii="Calibri" w:hAnsi="Calibri" w:cs="Calibri"/>
                <w:color w:val="000000" w:themeColor="text1"/>
              </w:rPr>
            </w:pPr>
          </w:p>
        </w:tc>
        <w:tc>
          <w:tcPr>
            <w:tcW w:w="4962" w:type="dxa"/>
            <w:gridSpan w:val="7"/>
          </w:tcPr>
          <w:p w14:paraId="289A1E74"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5C1E5B70" w14:textId="7853D3AC" w:rsidTr="008D1D4C">
        <w:trPr>
          <w:gridAfter w:val="2"/>
          <w:wAfter w:w="2409" w:type="dxa"/>
        </w:trPr>
        <w:tc>
          <w:tcPr>
            <w:cnfStyle w:val="001000000000" w:firstRow="0" w:lastRow="0" w:firstColumn="1" w:lastColumn="0" w:oddVBand="0" w:evenVBand="0" w:oddHBand="0" w:evenHBand="0" w:firstRowFirstColumn="0" w:firstRowLastColumn="0" w:lastRowFirstColumn="0" w:lastRowLastColumn="0"/>
            <w:tcW w:w="1555" w:type="dxa"/>
          </w:tcPr>
          <w:p w14:paraId="5E92D306" w14:textId="77777777" w:rsidR="008D1D4C" w:rsidRPr="005C48E6" w:rsidRDefault="008D1D4C" w:rsidP="005C48E6">
            <w:pPr>
              <w:spacing w:line="276" w:lineRule="auto"/>
              <w:ind w:right="4"/>
              <w:rPr>
                <w:rFonts w:ascii="Calibri" w:hAnsi="Calibri" w:cs="Calibri"/>
                <w:color w:val="000000" w:themeColor="text1"/>
              </w:rPr>
            </w:pPr>
          </w:p>
        </w:tc>
        <w:tc>
          <w:tcPr>
            <w:tcW w:w="4962" w:type="dxa"/>
            <w:gridSpan w:val="7"/>
          </w:tcPr>
          <w:p w14:paraId="097156DF"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8D1D4C" w:rsidRPr="005C48E6" w14:paraId="43E14F34" w14:textId="02B490A3"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A6BAE5"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EC1</w:t>
            </w:r>
          </w:p>
        </w:tc>
        <w:tc>
          <w:tcPr>
            <w:tcW w:w="7371" w:type="dxa"/>
            <w:gridSpan w:val="9"/>
          </w:tcPr>
          <w:p w14:paraId="7E5CA98C" w14:textId="41B67E52"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At step 8 in main flow, if user entered wrong User name or Password</w:t>
            </w:r>
          </w:p>
        </w:tc>
      </w:tr>
      <w:tr w:rsidR="008D1D4C" w:rsidRPr="005C48E6" w14:paraId="76358224" w14:textId="591CE09A" w:rsidTr="008D1D4C">
        <w:tc>
          <w:tcPr>
            <w:cnfStyle w:val="001000000000" w:firstRow="0" w:lastRow="0" w:firstColumn="1" w:lastColumn="0" w:oddVBand="0" w:evenVBand="0" w:oddHBand="0" w:evenHBand="0" w:firstRowFirstColumn="0" w:firstRowLastColumn="0" w:lastRowFirstColumn="0" w:lastRowLastColumn="0"/>
            <w:tcW w:w="1555" w:type="dxa"/>
          </w:tcPr>
          <w:p w14:paraId="35A854BC"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2409" w:type="dxa"/>
            <w:gridSpan w:val="2"/>
          </w:tcPr>
          <w:p w14:paraId="15C777C8" w14:textId="055FC4CD"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4962" w:type="dxa"/>
            <w:gridSpan w:val="7"/>
          </w:tcPr>
          <w:p w14:paraId="204AF213"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8D1D4C" w:rsidRPr="005C48E6" w14:paraId="382859A9" w14:textId="381E0AEA"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DCE849A" w14:textId="77777777" w:rsidR="008D1D4C" w:rsidRPr="005C48E6" w:rsidRDefault="008D1D4C"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8.1</w:t>
            </w:r>
          </w:p>
        </w:tc>
        <w:tc>
          <w:tcPr>
            <w:tcW w:w="2409" w:type="dxa"/>
            <w:gridSpan w:val="2"/>
          </w:tcPr>
          <w:p w14:paraId="76C20CF1" w14:textId="1237108A"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entered wrong old password</w:t>
            </w:r>
          </w:p>
        </w:tc>
        <w:tc>
          <w:tcPr>
            <w:tcW w:w="4962" w:type="dxa"/>
            <w:gridSpan w:val="7"/>
          </w:tcPr>
          <w:p w14:paraId="0D776347"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035CB7FE" w14:textId="47F658C9" w:rsidTr="008D1D4C">
        <w:tc>
          <w:tcPr>
            <w:cnfStyle w:val="001000000000" w:firstRow="0" w:lastRow="0" w:firstColumn="1" w:lastColumn="0" w:oddVBand="0" w:evenVBand="0" w:oddHBand="0" w:evenHBand="0" w:firstRowFirstColumn="0" w:firstRowLastColumn="0" w:lastRowFirstColumn="0" w:lastRowLastColumn="0"/>
            <w:tcW w:w="1555" w:type="dxa"/>
          </w:tcPr>
          <w:p w14:paraId="7F046B14"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8.2</w:t>
            </w:r>
          </w:p>
        </w:tc>
        <w:tc>
          <w:tcPr>
            <w:tcW w:w="2409" w:type="dxa"/>
            <w:gridSpan w:val="2"/>
          </w:tcPr>
          <w:p w14:paraId="678CD16E" w14:textId="522597C5"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4962" w:type="dxa"/>
            <w:gridSpan w:val="7"/>
          </w:tcPr>
          <w:p w14:paraId="204B49D8" w14:textId="77777777"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 error message.</w:t>
            </w:r>
          </w:p>
        </w:tc>
      </w:tr>
      <w:tr w:rsidR="008D1D4C" w:rsidRPr="005C48E6" w14:paraId="24D224AB" w14:textId="60C6878F" w:rsidTr="008D1D4C">
        <w:trPr>
          <w:gridAfter w:val="6"/>
          <w:cnfStyle w:val="000000100000" w:firstRow="0" w:lastRow="0" w:firstColumn="0" w:lastColumn="0" w:oddVBand="0" w:evenVBand="0" w:oddHBand="1" w:evenHBand="0" w:firstRowFirstColumn="0" w:firstRowLastColumn="0" w:lastRowFirstColumn="0" w:lastRowLastColumn="0"/>
          <w:wAfter w:w="4729" w:type="dxa"/>
        </w:trPr>
        <w:tc>
          <w:tcPr>
            <w:cnfStyle w:val="001000000000" w:firstRow="0" w:lastRow="0" w:firstColumn="1" w:lastColumn="0" w:oddVBand="0" w:evenVBand="0" w:oddHBand="0" w:evenHBand="0" w:firstRowFirstColumn="0" w:firstRowLastColumn="0" w:lastRowFirstColumn="0" w:lastRowLastColumn="0"/>
            <w:tcW w:w="1555" w:type="dxa"/>
          </w:tcPr>
          <w:p w14:paraId="6F5601F8" w14:textId="77777777" w:rsidR="008D1D4C" w:rsidRPr="005C48E6" w:rsidRDefault="008D1D4C" w:rsidP="005C48E6">
            <w:pPr>
              <w:spacing w:line="276" w:lineRule="auto"/>
              <w:ind w:right="4"/>
              <w:rPr>
                <w:rFonts w:ascii="Calibri" w:hAnsi="Calibri" w:cs="Calibri"/>
                <w:color w:val="000000" w:themeColor="text1"/>
              </w:rPr>
            </w:pPr>
          </w:p>
        </w:tc>
        <w:tc>
          <w:tcPr>
            <w:tcW w:w="2642" w:type="dxa"/>
            <w:gridSpan w:val="3"/>
          </w:tcPr>
          <w:p w14:paraId="3B4B696B" w14:textId="77777777"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8D1D4C" w:rsidRPr="005C48E6" w14:paraId="3B92ACC9" w14:textId="5717F9FF" w:rsidTr="008D1D4C">
        <w:tc>
          <w:tcPr>
            <w:cnfStyle w:val="001000000000" w:firstRow="0" w:lastRow="0" w:firstColumn="1" w:lastColumn="0" w:oddVBand="0" w:evenVBand="0" w:oddHBand="0" w:evenHBand="0" w:firstRowFirstColumn="0" w:firstRowLastColumn="0" w:lastRowFirstColumn="0" w:lastRowLastColumn="0"/>
            <w:tcW w:w="1555" w:type="dxa"/>
          </w:tcPr>
          <w:p w14:paraId="2CD567C0"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7371" w:type="dxa"/>
            <w:gridSpan w:val="9"/>
          </w:tcPr>
          <w:p w14:paraId="11F9EA00" w14:textId="51966BCC"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High</w:t>
            </w:r>
          </w:p>
        </w:tc>
      </w:tr>
      <w:tr w:rsidR="008D1D4C" w:rsidRPr="005C48E6" w14:paraId="6ACBBF76" w14:textId="6FD846C7"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4FB69FF"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7371" w:type="dxa"/>
            <w:gridSpan w:val="9"/>
          </w:tcPr>
          <w:p w14:paraId="3C1E2059" w14:textId="5DAA15AC"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Low</w:t>
            </w:r>
          </w:p>
        </w:tc>
      </w:tr>
      <w:tr w:rsidR="008D1D4C" w:rsidRPr="005C48E6" w14:paraId="6B97AF1C" w14:textId="0AD2DFD6" w:rsidTr="008D1D4C">
        <w:tc>
          <w:tcPr>
            <w:cnfStyle w:val="001000000000" w:firstRow="0" w:lastRow="0" w:firstColumn="1" w:lastColumn="0" w:oddVBand="0" w:evenVBand="0" w:oddHBand="0" w:evenHBand="0" w:firstRowFirstColumn="0" w:firstRowLastColumn="0" w:lastRowFirstColumn="0" w:lastRowLastColumn="0"/>
            <w:tcW w:w="1555" w:type="dxa"/>
          </w:tcPr>
          <w:p w14:paraId="257CF67F"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 xml:space="preserve">Business </w:t>
            </w:r>
            <w:r w:rsidRPr="005C48E6">
              <w:rPr>
                <w:rFonts w:ascii="Calibri" w:hAnsi="Calibri" w:cs="Calibri"/>
                <w:color w:val="000000" w:themeColor="text1"/>
              </w:rPr>
              <w:lastRenderedPageBreak/>
              <w:t>Rules:</w:t>
            </w:r>
          </w:p>
        </w:tc>
        <w:tc>
          <w:tcPr>
            <w:tcW w:w="7371" w:type="dxa"/>
            <w:gridSpan w:val="9"/>
          </w:tcPr>
          <w:p w14:paraId="46093DE1" w14:textId="7B939752" w:rsidR="008D1D4C" w:rsidRPr="005C48E6" w:rsidRDefault="008D1D4C"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lastRenderedPageBreak/>
              <w:t>B2</w:t>
            </w:r>
          </w:p>
        </w:tc>
      </w:tr>
      <w:tr w:rsidR="008D1D4C" w:rsidRPr="005C48E6" w14:paraId="394A7157" w14:textId="2F6EB6A5" w:rsidTr="008D1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525C53A" w14:textId="77777777"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7371" w:type="dxa"/>
            <w:gridSpan w:val="9"/>
          </w:tcPr>
          <w:p w14:paraId="050C05E2" w14:textId="5930860E" w:rsidR="008D1D4C" w:rsidRPr="005C48E6" w:rsidRDefault="008D1D4C"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77EADFF5" w14:textId="77777777" w:rsidR="005C48E6" w:rsidRPr="005C48E6" w:rsidRDefault="005C48E6" w:rsidP="00E77BAE"/>
    <w:p w14:paraId="089EB38B" w14:textId="77777777" w:rsidR="005C48E6" w:rsidRPr="005C48E6" w:rsidRDefault="005C48E6" w:rsidP="00E77BAE"/>
    <w:p w14:paraId="4B5A8096" w14:textId="77777777" w:rsidR="005C48E6" w:rsidRPr="005C48E6" w:rsidRDefault="005C48E6" w:rsidP="008D1D4C">
      <w:pPr>
        <w:pStyle w:val="u5"/>
      </w:pPr>
      <w:r w:rsidRPr="005C48E6">
        <w:t>View Province/District</w:t>
      </w:r>
    </w:p>
    <w:tbl>
      <w:tblPr>
        <w:tblStyle w:val="GridTable4-Accent31"/>
        <w:tblW w:w="8926" w:type="dxa"/>
        <w:tblLayout w:type="fixed"/>
        <w:tblLook w:val="04A0" w:firstRow="1" w:lastRow="0" w:firstColumn="1" w:lastColumn="0" w:noHBand="0" w:noVBand="1"/>
      </w:tblPr>
      <w:tblGrid>
        <w:gridCol w:w="2136"/>
        <w:gridCol w:w="1080"/>
        <w:gridCol w:w="171"/>
        <w:gridCol w:w="2420"/>
        <w:gridCol w:w="202"/>
        <w:gridCol w:w="1499"/>
        <w:gridCol w:w="1418"/>
      </w:tblGrid>
      <w:tr w:rsidR="005C48E6" w:rsidRPr="005C48E6" w14:paraId="4FC7B023"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6A03D0F5"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UC-004</w:t>
            </w:r>
          </w:p>
        </w:tc>
        <w:tc>
          <w:tcPr>
            <w:tcW w:w="1701" w:type="dxa"/>
            <w:gridSpan w:val="2"/>
          </w:tcPr>
          <w:p w14:paraId="2F74385F"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18A36789"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0C3B0D9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3ABCFF7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710" w:type="dxa"/>
            <w:gridSpan w:val="5"/>
          </w:tcPr>
          <w:p w14:paraId="7FA230E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View province/District</w:t>
            </w:r>
          </w:p>
        </w:tc>
      </w:tr>
      <w:tr w:rsidR="005C48E6" w:rsidRPr="005C48E6" w14:paraId="0BACF75D"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50856DD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591" w:type="dxa"/>
            <w:gridSpan w:val="2"/>
          </w:tcPr>
          <w:p w14:paraId="29D3A0FB"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gridSpan w:val="2"/>
          </w:tcPr>
          <w:p w14:paraId="36D388C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6C336B6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6EE4EAE0"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059A584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591" w:type="dxa"/>
            <w:gridSpan w:val="2"/>
          </w:tcPr>
          <w:p w14:paraId="0D390C5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gridSpan w:val="2"/>
          </w:tcPr>
          <w:p w14:paraId="609BEF3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59355AB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5A504BCB"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5F13848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710" w:type="dxa"/>
            <w:gridSpan w:val="5"/>
          </w:tcPr>
          <w:p w14:paraId="0ACFA09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Show information about province and district.</w:t>
            </w:r>
          </w:p>
        </w:tc>
      </w:tr>
      <w:tr w:rsidR="005C48E6" w:rsidRPr="005C48E6" w14:paraId="5A6B6B90"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5578988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710" w:type="dxa"/>
            <w:gridSpan w:val="5"/>
          </w:tcPr>
          <w:p w14:paraId="0E7FDDC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tc>
      </w:tr>
      <w:tr w:rsidR="005C48E6" w:rsidRPr="005C48E6" w14:paraId="6D8260FC"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660A587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710" w:type="dxa"/>
            <w:gridSpan w:val="5"/>
          </w:tcPr>
          <w:p w14:paraId="35F0AF5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District Management hyper link</w:t>
            </w:r>
          </w:p>
        </w:tc>
      </w:tr>
      <w:tr w:rsidR="005C48E6" w:rsidRPr="005C48E6" w14:paraId="71645CDA"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3DCF83F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710" w:type="dxa"/>
            <w:gridSpan w:val="5"/>
          </w:tcPr>
          <w:p w14:paraId="5D07055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need to exist.</w:t>
            </w:r>
          </w:p>
        </w:tc>
      </w:tr>
      <w:tr w:rsidR="005C48E6" w:rsidRPr="005C48E6" w14:paraId="02A2DA47"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324B024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28D1227C"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136" w:type="dxa"/>
          </w:tcPr>
          <w:p w14:paraId="3C9C74A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873" w:type="dxa"/>
            <w:gridSpan w:val="4"/>
          </w:tcPr>
          <w:p w14:paraId="593471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2917" w:type="dxa"/>
            <w:gridSpan w:val="2"/>
          </w:tcPr>
          <w:p w14:paraId="4BEB9C1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7EF3997C" w14:textId="77777777" w:rsidTr="001460A2">
        <w:tc>
          <w:tcPr>
            <w:cnfStyle w:val="001000000000" w:firstRow="0" w:lastRow="0" w:firstColumn="1" w:lastColumn="0" w:oddVBand="0" w:evenVBand="0" w:oddHBand="0" w:evenHBand="0" w:firstRowFirstColumn="0" w:firstRowLastColumn="0" w:lastRowFirstColumn="0" w:lastRowLastColumn="0"/>
            <w:tcW w:w="2136" w:type="dxa"/>
          </w:tcPr>
          <w:p w14:paraId="7A24C4FD"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873" w:type="dxa"/>
            <w:gridSpan w:val="4"/>
          </w:tcPr>
          <w:p w14:paraId="6FA604DC"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Select Province in combo box then click Search.</w:t>
            </w:r>
          </w:p>
          <w:p w14:paraId="4F155BF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2917" w:type="dxa"/>
            <w:gridSpan w:val="2"/>
          </w:tcPr>
          <w:p w14:paraId="0174F54F"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CEAD5F8"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254165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873" w:type="dxa"/>
            <w:gridSpan w:val="4"/>
          </w:tcPr>
          <w:p w14:paraId="4EE918F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2917" w:type="dxa"/>
            <w:gridSpan w:val="2"/>
          </w:tcPr>
          <w:p w14:paraId="5F6E7E2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all districts of the province</w:t>
            </w:r>
          </w:p>
        </w:tc>
      </w:tr>
      <w:tr w:rsidR="005C48E6" w:rsidRPr="005C48E6" w14:paraId="4B280F33" w14:textId="77777777" w:rsidTr="001460A2">
        <w:tc>
          <w:tcPr>
            <w:cnfStyle w:val="001000000000" w:firstRow="0" w:lastRow="0" w:firstColumn="1" w:lastColumn="0" w:oddVBand="0" w:evenVBand="0" w:oddHBand="0" w:evenHBand="0" w:firstRowFirstColumn="0" w:firstRowLastColumn="0" w:lastRowFirstColumn="0" w:lastRowLastColumn="0"/>
            <w:tcW w:w="2136" w:type="dxa"/>
          </w:tcPr>
          <w:p w14:paraId="481F5439"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873" w:type="dxa"/>
            <w:gridSpan w:val="4"/>
          </w:tcPr>
          <w:p w14:paraId="74EEF35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 name of District hyperlink.</w:t>
            </w:r>
          </w:p>
        </w:tc>
        <w:tc>
          <w:tcPr>
            <w:tcW w:w="2917" w:type="dxa"/>
            <w:gridSpan w:val="2"/>
          </w:tcPr>
          <w:p w14:paraId="0DFA01E9"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5DC342E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ADC0346"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873" w:type="dxa"/>
            <w:gridSpan w:val="4"/>
          </w:tcPr>
          <w:p w14:paraId="457675E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2917" w:type="dxa"/>
            <w:gridSpan w:val="2"/>
          </w:tcPr>
          <w:p w14:paraId="6C96518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039AC78B"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26EA3FB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0165BCF2"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63E5C93B"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38F7281B"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370E419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7C16F3E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7CCA6879"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3064DA86" w14:textId="77777777" w:rsidTr="001460A2">
        <w:tc>
          <w:tcPr>
            <w:cnfStyle w:val="001000000000" w:firstRow="0" w:lastRow="0" w:firstColumn="1" w:lastColumn="0" w:oddVBand="0" w:evenVBand="0" w:oddHBand="0" w:evenHBand="0" w:firstRowFirstColumn="0" w:firstRowLastColumn="0" w:lastRowFirstColumn="0" w:lastRowLastColumn="0"/>
            <w:tcW w:w="3387" w:type="dxa"/>
            <w:gridSpan w:val="3"/>
          </w:tcPr>
          <w:p w14:paraId="1797A7D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Priority</w:t>
            </w:r>
          </w:p>
        </w:tc>
        <w:tc>
          <w:tcPr>
            <w:tcW w:w="5539" w:type="dxa"/>
            <w:gridSpan w:val="4"/>
          </w:tcPr>
          <w:p w14:paraId="300E51C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B2EE49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7" w:type="dxa"/>
            <w:gridSpan w:val="3"/>
          </w:tcPr>
          <w:p w14:paraId="282011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539" w:type="dxa"/>
            <w:gridSpan w:val="4"/>
          </w:tcPr>
          <w:p w14:paraId="7141FA5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372AD51C" w14:textId="77777777" w:rsidTr="001460A2">
        <w:tc>
          <w:tcPr>
            <w:cnfStyle w:val="001000000000" w:firstRow="0" w:lastRow="0" w:firstColumn="1" w:lastColumn="0" w:oddVBand="0" w:evenVBand="0" w:oddHBand="0" w:evenHBand="0" w:firstRowFirstColumn="0" w:firstRowLastColumn="0" w:lastRowFirstColumn="0" w:lastRowLastColumn="0"/>
            <w:tcW w:w="3387" w:type="dxa"/>
            <w:gridSpan w:val="3"/>
          </w:tcPr>
          <w:p w14:paraId="2104DCE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539" w:type="dxa"/>
            <w:gridSpan w:val="4"/>
          </w:tcPr>
          <w:p w14:paraId="529B9EE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0D4B943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7" w:type="dxa"/>
            <w:gridSpan w:val="3"/>
          </w:tcPr>
          <w:p w14:paraId="013E75E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539" w:type="dxa"/>
            <w:gridSpan w:val="4"/>
          </w:tcPr>
          <w:p w14:paraId="543EEE5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B5DFB02" w14:textId="77777777" w:rsidR="008D1D4C" w:rsidRDefault="008D1D4C" w:rsidP="00E77BAE"/>
    <w:p w14:paraId="1F735079" w14:textId="77777777" w:rsidR="008D1D4C" w:rsidRDefault="008D1D4C" w:rsidP="00E77BAE"/>
    <w:p w14:paraId="27820841" w14:textId="77777777" w:rsidR="005C48E6" w:rsidRPr="005C48E6" w:rsidRDefault="005C48E6" w:rsidP="008D1D4C">
      <w:pPr>
        <w:pStyle w:val="u5"/>
      </w:pPr>
      <w:r w:rsidRPr="005C48E6">
        <w:t>Edit Province/District</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0E9D24F6"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42836C45"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UC-005</w:t>
            </w:r>
          </w:p>
        </w:tc>
        <w:tc>
          <w:tcPr>
            <w:tcW w:w="1701" w:type="dxa"/>
          </w:tcPr>
          <w:p w14:paraId="46DD77EB"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394E5EF1"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14BC930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D9FA9F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31473B5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Edit Province/District</w:t>
            </w:r>
          </w:p>
        </w:tc>
      </w:tr>
      <w:tr w:rsidR="005C48E6" w:rsidRPr="005C48E6" w14:paraId="201149E6"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2161819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34B60022"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452FF69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5C14ABD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10B904E4" w14:textId="77777777" w:rsidTr="001460A2">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3616" w:type="dxa"/>
            <w:gridSpan w:val="2"/>
          </w:tcPr>
          <w:p w14:paraId="524CBA8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649C627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5E7A93D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1F86C82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1D1FA74D"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24FD635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27D7CEA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Edit province and district.</w:t>
            </w:r>
          </w:p>
        </w:tc>
      </w:tr>
      <w:tr w:rsidR="005C48E6" w:rsidRPr="005C48E6" w14:paraId="4304555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261E52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60A0DB2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1603C2F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Province/District data has been added to the database.</w:t>
            </w:r>
          </w:p>
          <w:p w14:paraId="295BD4E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60820339"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184B1B9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146E24A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 District hyper link.</w:t>
            </w:r>
          </w:p>
        </w:tc>
      </w:tr>
      <w:tr w:rsidR="005C48E6" w:rsidRPr="005C48E6" w14:paraId="22E57EE3"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6C27DA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1E5AF7E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need to exist.</w:t>
            </w:r>
          </w:p>
        </w:tc>
      </w:tr>
      <w:tr w:rsidR="005C48E6" w:rsidRPr="005C48E6" w14:paraId="4274E21C"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59418AC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3E973A1F"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1913176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0C758BF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1487F38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607029BC"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4A9D7F3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17256307"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the textbox in Update District Name then click button Update Name.</w:t>
            </w:r>
          </w:p>
          <w:p w14:paraId="1054D06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20CC80A6"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6E06C1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9FDEB6F"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2D3DEED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3C01A9E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Display popup Edit successful. </w:t>
            </w:r>
          </w:p>
        </w:tc>
      </w:tr>
      <w:tr w:rsidR="005C48E6" w:rsidRPr="005C48E6" w14:paraId="2012F7F9"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0A9FB8C0"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2C7F6409" w14:textId="7B93FF1F"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2E2D6F48"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EBB7DA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2BFC4A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61E71EA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7A90593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7CE51927"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49D148D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16BDEE3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C02E952"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612B7544"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0F69995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0C50849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B3E9E6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0DBD292B"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07FAF87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421A806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F0FBD6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2CE1151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51F3BFB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5D31565"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69E303E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4519475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B2,B4.</w:t>
            </w:r>
          </w:p>
        </w:tc>
      </w:tr>
      <w:tr w:rsidR="005C48E6" w:rsidRPr="005C48E6" w14:paraId="0F202A6E"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DE8AB6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2204042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16C57941" w14:textId="77777777" w:rsidR="008D1D4C" w:rsidRDefault="008D1D4C" w:rsidP="00E77BAE"/>
    <w:p w14:paraId="30C9736D" w14:textId="77777777" w:rsidR="008D1D4C" w:rsidRDefault="008D1D4C" w:rsidP="00E77BAE"/>
    <w:p w14:paraId="600884C4" w14:textId="77777777" w:rsidR="005C48E6" w:rsidRPr="005C48E6" w:rsidRDefault="005C48E6" w:rsidP="008D1D4C">
      <w:pPr>
        <w:pStyle w:val="u5"/>
      </w:pPr>
      <w:r w:rsidRPr="005C48E6">
        <w:t>Search Province/District</w:t>
      </w:r>
    </w:p>
    <w:tbl>
      <w:tblPr>
        <w:tblStyle w:val="GridTable4-Accent31"/>
        <w:tblW w:w="8926" w:type="dxa"/>
        <w:tblLayout w:type="fixed"/>
        <w:tblLook w:val="04A0" w:firstRow="1" w:lastRow="0" w:firstColumn="1" w:lastColumn="0" w:noHBand="0" w:noVBand="1"/>
      </w:tblPr>
      <w:tblGrid>
        <w:gridCol w:w="2136"/>
        <w:gridCol w:w="1080"/>
        <w:gridCol w:w="171"/>
        <w:gridCol w:w="2225"/>
        <w:gridCol w:w="195"/>
        <w:gridCol w:w="1701"/>
        <w:gridCol w:w="1418"/>
      </w:tblGrid>
      <w:tr w:rsidR="005C48E6" w:rsidRPr="005C48E6" w14:paraId="00F6087D"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2" w:type="dxa"/>
            <w:gridSpan w:val="4"/>
          </w:tcPr>
          <w:p w14:paraId="41DA45FE"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UC-006</w:t>
            </w:r>
          </w:p>
        </w:tc>
        <w:tc>
          <w:tcPr>
            <w:tcW w:w="1896" w:type="dxa"/>
            <w:gridSpan w:val="2"/>
          </w:tcPr>
          <w:p w14:paraId="6DBC059A"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612FC71A"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2A07FDC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79B0674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710" w:type="dxa"/>
            <w:gridSpan w:val="5"/>
          </w:tcPr>
          <w:p w14:paraId="7F7797D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View province/District</w:t>
            </w:r>
          </w:p>
        </w:tc>
      </w:tr>
      <w:tr w:rsidR="005C48E6" w:rsidRPr="005C48E6" w14:paraId="1FAE82ED"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0F9F6E7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396" w:type="dxa"/>
            <w:gridSpan w:val="2"/>
          </w:tcPr>
          <w:p w14:paraId="725DCDC1"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896" w:type="dxa"/>
            <w:gridSpan w:val="2"/>
          </w:tcPr>
          <w:p w14:paraId="13AB4EF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2E020CB7" w14:textId="77777777" w:rsidR="005C48E6" w:rsidRPr="005C48E6" w:rsidRDefault="005C48E6" w:rsidP="005C48E6">
            <w:pPr>
              <w:spacing w:line="276" w:lineRule="auto"/>
              <w:ind w:right="4" w:hanging="22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112/04/2018</w:t>
            </w:r>
          </w:p>
        </w:tc>
      </w:tr>
      <w:tr w:rsidR="005C48E6" w:rsidRPr="005C48E6" w14:paraId="1798F11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04E18BA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396" w:type="dxa"/>
            <w:gridSpan w:val="2"/>
          </w:tcPr>
          <w:p w14:paraId="5BB7391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896" w:type="dxa"/>
            <w:gridSpan w:val="2"/>
          </w:tcPr>
          <w:p w14:paraId="1F15323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0B35520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3049ECB5"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6167018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710" w:type="dxa"/>
            <w:gridSpan w:val="5"/>
          </w:tcPr>
          <w:p w14:paraId="47B2C55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Show information about province and district.</w:t>
            </w:r>
          </w:p>
        </w:tc>
      </w:tr>
      <w:tr w:rsidR="005C48E6" w:rsidRPr="005C48E6" w14:paraId="29FE674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1F0A9B8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710" w:type="dxa"/>
            <w:gridSpan w:val="5"/>
          </w:tcPr>
          <w:p w14:paraId="74FD06E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tc>
      </w:tr>
      <w:tr w:rsidR="005C48E6" w:rsidRPr="005C48E6" w14:paraId="0035292D" w14:textId="77777777" w:rsidTr="001460A2">
        <w:tc>
          <w:tcPr>
            <w:cnfStyle w:val="001000000000" w:firstRow="0" w:lastRow="0" w:firstColumn="1" w:lastColumn="0" w:oddVBand="0" w:evenVBand="0" w:oddHBand="0" w:evenHBand="0" w:firstRowFirstColumn="0" w:firstRowLastColumn="0" w:lastRowFirstColumn="0" w:lastRowLastColumn="0"/>
            <w:tcW w:w="3216" w:type="dxa"/>
            <w:gridSpan w:val="2"/>
          </w:tcPr>
          <w:p w14:paraId="1FCC811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710" w:type="dxa"/>
            <w:gridSpan w:val="5"/>
          </w:tcPr>
          <w:p w14:paraId="0380D34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District Management hyper link</w:t>
            </w:r>
          </w:p>
        </w:tc>
      </w:tr>
      <w:tr w:rsidR="005C48E6" w:rsidRPr="005C48E6" w14:paraId="30F528A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6" w:type="dxa"/>
            <w:gridSpan w:val="2"/>
          </w:tcPr>
          <w:p w14:paraId="12795E8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710" w:type="dxa"/>
            <w:gridSpan w:val="5"/>
          </w:tcPr>
          <w:p w14:paraId="552CC10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need to exist.</w:t>
            </w:r>
          </w:p>
        </w:tc>
      </w:tr>
      <w:tr w:rsidR="005C48E6" w:rsidRPr="005C48E6" w14:paraId="57284578"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482539D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7A3C5AA4"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136" w:type="dxa"/>
          </w:tcPr>
          <w:p w14:paraId="3EFDE31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671" w:type="dxa"/>
            <w:gridSpan w:val="4"/>
          </w:tcPr>
          <w:p w14:paraId="2CFCA7D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73BECFF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39C84CC" w14:textId="77777777" w:rsidTr="001460A2">
        <w:tc>
          <w:tcPr>
            <w:cnfStyle w:val="001000000000" w:firstRow="0" w:lastRow="0" w:firstColumn="1" w:lastColumn="0" w:oddVBand="0" w:evenVBand="0" w:oddHBand="0" w:evenHBand="0" w:firstRowFirstColumn="0" w:firstRowLastColumn="0" w:lastRowFirstColumn="0" w:lastRowLastColumn="0"/>
            <w:tcW w:w="2136" w:type="dxa"/>
          </w:tcPr>
          <w:p w14:paraId="786E3CC9"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671" w:type="dxa"/>
            <w:gridSpan w:val="4"/>
          </w:tcPr>
          <w:p w14:paraId="381EEAEC"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Select Province in combo box then click Search.</w:t>
            </w:r>
          </w:p>
          <w:p w14:paraId="15273BF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1D3489F0"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B661C8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269F39F6"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671" w:type="dxa"/>
            <w:gridSpan w:val="4"/>
          </w:tcPr>
          <w:p w14:paraId="457F608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42A6931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all districts of the province</w:t>
            </w:r>
          </w:p>
        </w:tc>
      </w:tr>
      <w:tr w:rsidR="005C48E6" w:rsidRPr="005C48E6" w14:paraId="70139153" w14:textId="77777777" w:rsidTr="001460A2">
        <w:tc>
          <w:tcPr>
            <w:cnfStyle w:val="001000000000" w:firstRow="0" w:lastRow="0" w:firstColumn="1" w:lastColumn="0" w:oddVBand="0" w:evenVBand="0" w:oddHBand="0" w:evenHBand="0" w:firstRowFirstColumn="0" w:firstRowLastColumn="0" w:lastRowFirstColumn="0" w:lastRowLastColumn="0"/>
            <w:tcW w:w="2136" w:type="dxa"/>
          </w:tcPr>
          <w:p w14:paraId="6761E100"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671" w:type="dxa"/>
            <w:gridSpan w:val="4"/>
          </w:tcPr>
          <w:p w14:paraId="3101BB6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 name of District hyperlink.</w:t>
            </w:r>
          </w:p>
        </w:tc>
        <w:tc>
          <w:tcPr>
            <w:tcW w:w="3119" w:type="dxa"/>
            <w:gridSpan w:val="2"/>
          </w:tcPr>
          <w:p w14:paraId="2A7F48AB"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0CABE9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39BB08C0"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671" w:type="dxa"/>
            <w:gridSpan w:val="4"/>
          </w:tcPr>
          <w:p w14:paraId="574B814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06AC086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022516FC"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4CFF888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Alternative Flows: N/A</w:t>
            </w:r>
          </w:p>
        </w:tc>
      </w:tr>
      <w:tr w:rsidR="005C48E6" w:rsidRPr="005C48E6" w14:paraId="7301E904"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63EF6BA8"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006883BF"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7"/>
          </w:tcPr>
          <w:p w14:paraId="2B553F4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54EBA06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4492F5C7"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6D3255E0" w14:textId="77777777" w:rsidTr="001460A2">
        <w:tc>
          <w:tcPr>
            <w:cnfStyle w:val="001000000000" w:firstRow="0" w:lastRow="0" w:firstColumn="1" w:lastColumn="0" w:oddVBand="0" w:evenVBand="0" w:oddHBand="0" w:evenHBand="0" w:firstRowFirstColumn="0" w:firstRowLastColumn="0" w:lastRowFirstColumn="0" w:lastRowLastColumn="0"/>
            <w:tcW w:w="3387" w:type="dxa"/>
            <w:gridSpan w:val="3"/>
          </w:tcPr>
          <w:p w14:paraId="6E75276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539" w:type="dxa"/>
            <w:gridSpan w:val="4"/>
          </w:tcPr>
          <w:p w14:paraId="1F752C5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1269344B"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7" w:type="dxa"/>
            <w:gridSpan w:val="3"/>
          </w:tcPr>
          <w:p w14:paraId="3F15578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539" w:type="dxa"/>
            <w:gridSpan w:val="4"/>
          </w:tcPr>
          <w:p w14:paraId="30CBB84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E010D88" w14:textId="77777777" w:rsidTr="001460A2">
        <w:tc>
          <w:tcPr>
            <w:cnfStyle w:val="001000000000" w:firstRow="0" w:lastRow="0" w:firstColumn="1" w:lastColumn="0" w:oddVBand="0" w:evenVBand="0" w:oddHBand="0" w:evenHBand="0" w:firstRowFirstColumn="0" w:firstRowLastColumn="0" w:lastRowFirstColumn="0" w:lastRowLastColumn="0"/>
            <w:tcW w:w="3387" w:type="dxa"/>
            <w:gridSpan w:val="3"/>
          </w:tcPr>
          <w:p w14:paraId="6907D31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539" w:type="dxa"/>
            <w:gridSpan w:val="4"/>
          </w:tcPr>
          <w:p w14:paraId="6C3951B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1E114A1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7" w:type="dxa"/>
            <w:gridSpan w:val="3"/>
          </w:tcPr>
          <w:p w14:paraId="397106D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539" w:type="dxa"/>
            <w:gridSpan w:val="4"/>
          </w:tcPr>
          <w:p w14:paraId="401FC69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27073C2D" w14:textId="77777777" w:rsidR="008D1D4C" w:rsidRDefault="008D1D4C" w:rsidP="00E77BAE"/>
    <w:p w14:paraId="5B9C5067" w14:textId="77777777" w:rsidR="008D1D4C" w:rsidRDefault="008D1D4C" w:rsidP="00E77BAE"/>
    <w:p w14:paraId="18545503" w14:textId="77777777" w:rsidR="005C48E6" w:rsidRPr="005C48E6" w:rsidRDefault="005C48E6" w:rsidP="008D1D4C">
      <w:pPr>
        <w:pStyle w:val="u5"/>
      </w:pPr>
      <w:r w:rsidRPr="005C48E6">
        <w:t>Del</w:t>
      </w:r>
      <w:r w:rsidRPr="008D1D4C">
        <w:rPr>
          <w:rStyle w:val="u5Char"/>
        </w:rPr>
        <w:t>e</w:t>
      </w:r>
      <w:r w:rsidRPr="005C48E6">
        <w:t>te Province/District</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545ACC87"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64E02D8"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UC-007</w:t>
            </w:r>
          </w:p>
        </w:tc>
        <w:tc>
          <w:tcPr>
            <w:tcW w:w="1701" w:type="dxa"/>
          </w:tcPr>
          <w:p w14:paraId="29CFFF7F"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2B897BB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5672230B"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A653CB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58D74B5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Delete Province/District</w:t>
            </w:r>
          </w:p>
        </w:tc>
      </w:tr>
      <w:tr w:rsidR="005C48E6" w:rsidRPr="005C48E6" w14:paraId="434611B0"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73B7400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58211181"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07A9798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0BA7E69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0CC6807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22156D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040C6D8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6BD20F7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74A8DA2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0A86D0E9"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363AE47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0C5A980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Delete province and district.</w:t>
            </w:r>
          </w:p>
        </w:tc>
      </w:tr>
      <w:tr w:rsidR="005C48E6" w:rsidRPr="005C48E6" w14:paraId="609B3A83"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1092CF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08100EE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6B1771E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Province/District data has been added to the database.</w:t>
            </w:r>
          </w:p>
          <w:p w14:paraId="7D7A870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52C6B24E"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3E20902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024601F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 District hyper link.</w:t>
            </w:r>
          </w:p>
        </w:tc>
      </w:tr>
      <w:tr w:rsidR="005C48E6" w:rsidRPr="005C48E6" w14:paraId="09F38CC6"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BB3360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152D67C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District removed in database.</w:t>
            </w:r>
          </w:p>
        </w:tc>
      </w:tr>
      <w:tr w:rsidR="005C48E6" w:rsidRPr="005C48E6" w14:paraId="55F938E9"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5F6C39F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9485D11"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5091D9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59C1B0C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76A7AA9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77FC9CBE"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0827128C"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5DFF2F44"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Select Province in combo box then click Search.</w:t>
            </w:r>
          </w:p>
          <w:p w14:paraId="21C53C9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26B139A1"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5666E8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1161B43"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lastRenderedPageBreak/>
              <w:t>2</w:t>
            </w:r>
          </w:p>
        </w:tc>
        <w:tc>
          <w:tcPr>
            <w:tcW w:w="3354" w:type="dxa"/>
            <w:gridSpan w:val="3"/>
          </w:tcPr>
          <w:p w14:paraId="3820A51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76A55B2"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name of district.</w:t>
            </w:r>
          </w:p>
        </w:tc>
      </w:tr>
      <w:tr w:rsidR="005C48E6" w:rsidRPr="005C48E6" w14:paraId="1442CAB4"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65ABC560"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09BFEFE3" w14:textId="1F7C1E93"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 button</w:t>
            </w:r>
            <w:r w:rsidR="00414041" w:rsidRPr="00414041">
              <w:rPr>
                <w:rFonts w:ascii="Calibri" w:hAnsi="Calibri" w:cs="Calibri"/>
                <w:color w:val="000000" w:themeColor="text1"/>
              </w:rPr>
              <w:t>”</w:t>
            </w:r>
            <w:r w:rsidRPr="005C48E6">
              <w:rPr>
                <w:rFonts w:ascii="Calibri" w:hAnsi="Calibri" w:cs="Calibri"/>
                <w:color w:val="000000" w:themeColor="text1"/>
              </w:rPr>
              <w:t>Delete</w:t>
            </w:r>
            <w:r w:rsidR="00414041" w:rsidRPr="00414041">
              <w:rPr>
                <w:rFonts w:ascii="Calibri" w:hAnsi="Calibri" w:cs="Calibri"/>
                <w:color w:val="000000" w:themeColor="text1"/>
              </w:rPr>
              <w:t>”</w:t>
            </w:r>
            <w:r w:rsidRPr="005C48E6">
              <w:rPr>
                <w:rFonts w:ascii="Calibri" w:hAnsi="Calibri" w:cs="Calibri"/>
                <w:color w:val="000000" w:themeColor="text1"/>
              </w:rPr>
              <w:t>then 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23627C2F"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7BC158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616714A2"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4A8F825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7E88F8C2" w14:textId="5D68CDBC"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Displayed popup</w:t>
            </w:r>
            <w:r w:rsidR="00414041" w:rsidRPr="00414041">
              <w:rPr>
                <w:rFonts w:ascii="Calibri" w:hAnsi="Calibri" w:cs="Calibri"/>
                <w:color w:val="000000" w:themeColor="text1"/>
              </w:rPr>
              <w:t>”</w:t>
            </w:r>
            <w:r w:rsidRPr="005C48E6">
              <w:rPr>
                <w:rFonts w:ascii="Calibri" w:hAnsi="Calibri" w:cs="Calibri"/>
                <w:color w:val="000000" w:themeColor="text1"/>
              </w:rPr>
              <w:t>Successful Delete</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7858C031"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35938B6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38FE3AF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FD211B5"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61A745A"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0C2943C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568A1D5C"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FEE5D9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546EBB1D"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0B953DA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776ABA0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46742F38"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70D200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0D9273E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115A6A3"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72443ED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3F2B096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2899E9A5"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66A6A7B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227CCB8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09505CC" w14:textId="77777777" w:rsidR="008D1D4C" w:rsidRDefault="008D1D4C" w:rsidP="00E77BAE"/>
    <w:p w14:paraId="0E11103C" w14:textId="77777777" w:rsidR="008D1D4C" w:rsidRPr="008D1D4C" w:rsidRDefault="008D1D4C" w:rsidP="00E77BAE"/>
    <w:p w14:paraId="33A5175D" w14:textId="77777777" w:rsidR="005C48E6" w:rsidRPr="005C48E6" w:rsidRDefault="005C48E6" w:rsidP="008D1D4C">
      <w:pPr>
        <w:pStyle w:val="u5"/>
      </w:pPr>
      <w:r w:rsidRPr="005C48E6">
        <w:t>Add Province/District</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74D8EB67"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5F7E1C01"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UC-008</w:t>
            </w:r>
          </w:p>
        </w:tc>
        <w:tc>
          <w:tcPr>
            <w:tcW w:w="1701" w:type="dxa"/>
          </w:tcPr>
          <w:p w14:paraId="04054EAC" w14:textId="77777777" w:rsidR="005C48E6" w:rsidRPr="005C48E6" w:rsidRDefault="005C48E6" w:rsidP="005C48E6">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5AA7DD1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39B44A1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0CBD5E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66D94EE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Province/District</w:t>
            </w:r>
          </w:p>
        </w:tc>
      </w:tr>
      <w:tr w:rsidR="005C48E6" w:rsidRPr="005C48E6" w14:paraId="46DBB6FD"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548BE05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152B924D"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43985C2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471334C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63275F8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607F0C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29AE1A6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1738B0B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74E07CF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3D3B647F"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887CC3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0CB2AA4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Add province and district.</w:t>
            </w:r>
          </w:p>
        </w:tc>
      </w:tr>
      <w:tr w:rsidR="005C48E6" w:rsidRPr="005C48E6" w14:paraId="16956BF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A8B3BE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3A859F47"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333C2D87"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Province/District data has been added to the database.</w:t>
            </w:r>
          </w:p>
          <w:p w14:paraId="26AB598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7DDA1DD6"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D5B2B0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2D8FB9D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 District hyper link.</w:t>
            </w:r>
          </w:p>
        </w:tc>
      </w:tr>
      <w:tr w:rsidR="005C48E6" w:rsidRPr="005C48E6" w14:paraId="4F46F39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3B790A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2436397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new District have to exist.</w:t>
            </w:r>
          </w:p>
        </w:tc>
      </w:tr>
      <w:tr w:rsidR="005C48E6" w:rsidRPr="005C48E6" w14:paraId="3A568B1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6FFC3A5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7C9C63E"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523FF9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Step</w:t>
            </w:r>
          </w:p>
        </w:tc>
        <w:tc>
          <w:tcPr>
            <w:tcW w:w="3354" w:type="dxa"/>
            <w:gridSpan w:val="3"/>
          </w:tcPr>
          <w:p w14:paraId="71117A8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4696871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1C28655F"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2C6EB2D"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1438EF19" w14:textId="2AA90F4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Select Province in table</w:t>
            </w:r>
            <w:r w:rsidR="00414041" w:rsidRPr="00414041">
              <w:rPr>
                <w:rFonts w:ascii="Calibri" w:hAnsi="Calibri" w:cs="Calibri"/>
                <w:color w:val="000000" w:themeColor="text1"/>
              </w:rPr>
              <w:t>”</w:t>
            </w:r>
            <w:r w:rsidRPr="005C48E6">
              <w:rPr>
                <w:rFonts w:ascii="Calibri" w:hAnsi="Calibri" w:cs="Calibri"/>
                <w:color w:val="000000" w:themeColor="text1"/>
              </w:rPr>
              <w:t>Add new district</w:t>
            </w:r>
            <w:r w:rsidR="00414041" w:rsidRPr="00414041">
              <w:rPr>
                <w:rFonts w:ascii="Calibri" w:hAnsi="Calibri" w:cs="Calibri"/>
                <w:color w:val="000000" w:themeColor="text1"/>
              </w:rPr>
              <w:t>”</w:t>
            </w:r>
            <w:r w:rsidRPr="005C48E6">
              <w:rPr>
                <w:rFonts w:ascii="Calibri" w:hAnsi="Calibri" w:cs="Calibri"/>
                <w:color w:val="000000" w:themeColor="text1"/>
              </w:rPr>
              <w:t>then write in the text box District after that click</w:t>
            </w:r>
            <w:r w:rsidR="00414041" w:rsidRPr="00414041">
              <w:rPr>
                <w:rFonts w:ascii="Calibri" w:hAnsi="Calibri" w:cs="Calibri"/>
                <w:color w:val="000000" w:themeColor="text1"/>
              </w:rPr>
              <w:t>”</w:t>
            </w:r>
            <w:r w:rsidRPr="005C48E6">
              <w:rPr>
                <w:rFonts w:ascii="Calibri" w:hAnsi="Calibri" w:cs="Calibri"/>
                <w:color w:val="000000" w:themeColor="text1"/>
              </w:rPr>
              <w:t>Add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67394C13"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D691B4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4C5B9A3"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406F910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131BD28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Display popup add district successful. </w:t>
            </w:r>
          </w:p>
        </w:tc>
      </w:tr>
      <w:tr w:rsidR="005C48E6" w:rsidRPr="005C48E6" w14:paraId="4579B0DC"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44750A6"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2EEDC773" w14:textId="786E5C6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730943C4"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AE4209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6882CF19"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7D4FD07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79FE468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New district appear in province.</w:t>
            </w:r>
          </w:p>
        </w:tc>
      </w:tr>
      <w:tr w:rsidR="005C48E6" w:rsidRPr="005C48E6" w14:paraId="1FA259A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0CC2938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1DC8A34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3255B9E0" w14:textId="77777777" w:rsidR="005C48E6" w:rsidRPr="005C48E6" w:rsidRDefault="005C48E6" w:rsidP="005C48E6">
            <w:pPr>
              <w:tabs>
                <w:tab w:val="left" w:pos="9945"/>
                <w:tab w:val="left" w:pos="12213"/>
              </w:tabs>
              <w:spacing w:line="276" w:lineRule="auto"/>
              <w:ind w:right="4"/>
              <w:rPr>
                <w:rFonts w:ascii="Calibri" w:hAnsi="Calibri" w:cs="Calibri"/>
                <w:color w:val="000000" w:themeColor="text1"/>
              </w:rPr>
            </w:pPr>
          </w:p>
        </w:tc>
      </w:tr>
      <w:tr w:rsidR="005C48E6" w:rsidRPr="005C48E6" w14:paraId="1BF2E89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352D0A5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03B7BAB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0D12CFD"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4D8FCC4"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3A83631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5D7D23F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3CE277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365BCB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6105F70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36A7194"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5714E64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57D437B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B2,B3.</w:t>
            </w:r>
          </w:p>
        </w:tc>
      </w:tr>
      <w:tr w:rsidR="005C48E6" w:rsidRPr="005C48E6" w14:paraId="64D854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2593E52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35CBC1D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1DF63AAC" w14:textId="77777777" w:rsidR="008D1D4C" w:rsidRDefault="008D1D4C" w:rsidP="00E77BAE"/>
    <w:p w14:paraId="0A35A836" w14:textId="77777777" w:rsidR="008D1D4C" w:rsidRDefault="008D1D4C" w:rsidP="00E77BAE"/>
    <w:p w14:paraId="67AEF5AA" w14:textId="59E41493" w:rsidR="005C48E6" w:rsidRPr="008D1D4C" w:rsidRDefault="005C48E6" w:rsidP="008D1D4C">
      <w:pPr>
        <w:pStyle w:val="u5"/>
      </w:pPr>
      <w:r w:rsidRPr="005C48E6">
        <w:t>View Studio</w:t>
      </w:r>
    </w:p>
    <w:tbl>
      <w:tblPr>
        <w:tblStyle w:val="GridTable4-Accent31"/>
        <w:tblW w:w="8926" w:type="dxa"/>
        <w:tblLayout w:type="fixed"/>
        <w:tblLook w:val="04A0" w:firstRow="1" w:lastRow="0" w:firstColumn="1" w:lastColumn="0" w:noHBand="0" w:noVBand="1"/>
      </w:tblPr>
      <w:tblGrid>
        <w:gridCol w:w="2453"/>
        <w:gridCol w:w="1041"/>
        <w:gridCol w:w="203"/>
        <w:gridCol w:w="2110"/>
        <w:gridCol w:w="77"/>
        <w:gridCol w:w="1624"/>
        <w:gridCol w:w="1418"/>
      </w:tblGrid>
      <w:tr w:rsidR="005C48E6" w:rsidRPr="005C48E6" w14:paraId="32BD4BE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84" w:type="dxa"/>
            <w:gridSpan w:val="5"/>
          </w:tcPr>
          <w:p w14:paraId="3E136CB9"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UC-009</w:t>
            </w:r>
          </w:p>
        </w:tc>
        <w:tc>
          <w:tcPr>
            <w:tcW w:w="1624" w:type="dxa"/>
          </w:tcPr>
          <w:p w14:paraId="0A3ED99D"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282F1ECC" w14:textId="77777777" w:rsidR="005C48E6" w:rsidRPr="005C48E6" w:rsidRDefault="005C48E6" w:rsidP="005C48E6">
            <w:pPr>
              <w:spacing w:line="276" w:lineRule="auto"/>
              <w:ind w:right="640"/>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20094CE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4" w:type="dxa"/>
            <w:gridSpan w:val="2"/>
          </w:tcPr>
          <w:p w14:paraId="2314D36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432" w:type="dxa"/>
            <w:gridSpan w:val="5"/>
          </w:tcPr>
          <w:p w14:paraId="70FFCA85" w14:textId="77777777" w:rsidR="005C48E6" w:rsidRPr="005C48E6" w:rsidRDefault="005C48E6" w:rsidP="005C48E6">
            <w:pPr>
              <w:cnfStyle w:val="000000100000" w:firstRow="0" w:lastRow="0" w:firstColumn="0" w:lastColumn="0" w:oddVBand="0" w:evenVBand="0" w:oddHBand="1" w:evenHBand="0" w:firstRowFirstColumn="0" w:firstRowLastColumn="0" w:lastRowFirstColumn="0" w:lastRowLastColumn="0"/>
              <w:rPr>
                <w:rFonts w:ascii="Calibri" w:hAnsi="Calibri" w:cs="Calibri"/>
              </w:rPr>
            </w:pPr>
            <w:r w:rsidRPr="005C48E6">
              <w:rPr>
                <w:rFonts w:ascii="Calibri" w:hAnsi="Calibri" w:cs="Calibri"/>
                <w:color w:val="000000" w:themeColor="text1"/>
              </w:rPr>
              <w:t>View Studio</w:t>
            </w:r>
          </w:p>
        </w:tc>
      </w:tr>
      <w:tr w:rsidR="005C48E6" w:rsidRPr="005C48E6" w14:paraId="4FF777FE" w14:textId="77777777" w:rsidTr="00CA42D5">
        <w:tc>
          <w:tcPr>
            <w:cnfStyle w:val="001000000000" w:firstRow="0" w:lastRow="0" w:firstColumn="1" w:lastColumn="0" w:oddVBand="0" w:evenVBand="0" w:oddHBand="0" w:evenHBand="0" w:firstRowFirstColumn="0" w:firstRowLastColumn="0" w:lastRowFirstColumn="0" w:lastRowLastColumn="0"/>
            <w:tcW w:w="3494" w:type="dxa"/>
            <w:gridSpan w:val="2"/>
          </w:tcPr>
          <w:p w14:paraId="1FD8D64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313" w:type="dxa"/>
            <w:gridSpan w:val="2"/>
          </w:tcPr>
          <w:p w14:paraId="5CA0FB6B"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gridSpan w:val="2"/>
          </w:tcPr>
          <w:p w14:paraId="26DA165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17987CC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0416AC9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4" w:type="dxa"/>
            <w:gridSpan w:val="2"/>
          </w:tcPr>
          <w:p w14:paraId="63C330B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313" w:type="dxa"/>
            <w:gridSpan w:val="2"/>
          </w:tcPr>
          <w:p w14:paraId="5231272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gridSpan w:val="2"/>
          </w:tcPr>
          <w:p w14:paraId="42B836B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30172C9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6763DEDD" w14:textId="77777777" w:rsidTr="00CA42D5">
        <w:tc>
          <w:tcPr>
            <w:cnfStyle w:val="001000000000" w:firstRow="0" w:lastRow="0" w:firstColumn="1" w:lastColumn="0" w:oddVBand="0" w:evenVBand="0" w:oddHBand="0" w:evenHBand="0" w:firstRowFirstColumn="0" w:firstRowLastColumn="0" w:lastRowFirstColumn="0" w:lastRowLastColumn="0"/>
            <w:tcW w:w="3494" w:type="dxa"/>
            <w:gridSpan w:val="2"/>
          </w:tcPr>
          <w:p w14:paraId="74E71F5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432" w:type="dxa"/>
            <w:gridSpan w:val="5"/>
          </w:tcPr>
          <w:p w14:paraId="61AA900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Show all information about Studio in PSM.</w:t>
            </w:r>
          </w:p>
        </w:tc>
      </w:tr>
      <w:tr w:rsidR="005C48E6" w:rsidRPr="005C48E6" w14:paraId="21636CE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4" w:type="dxa"/>
            <w:gridSpan w:val="2"/>
          </w:tcPr>
          <w:p w14:paraId="7D69B65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432" w:type="dxa"/>
            <w:gridSpan w:val="5"/>
          </w:tcPr>
          <w:p w14:paraId="5B847986"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0436EEC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data has been added to the database.</w:t>
            </w:r>
          </w:p>
          <w:p w14:paraId="4A726397"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6893772C" w14:textId="77777777" w:rsidTr="00CA42D5">
        <w:tc>
          <w:tcPr>
            <w:cnfStyle w:val="001000000000" w:firstRow="0" w:lastRow="0" w:firstColumn="1" w:lastColumn="0" w:oddVBand="0" w:evenVBand="0" w:oddHBand="0" w:evenHBand="0" w:firstRowFirstColumn="0" w:firstRowLastColumn="0" w:lastRowFirstColumn="0" w:lastRowLastColumn="0"/>
            <w:tcW w:w="3494" w:type="dxa"/>
            <w:gridSpan w:val="2"/>
          </w:tcPr>
          <w:p w14:paraId="7E55939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Trigger:</w:t>
            </w:r>
          </w:p>
        </w:tc>
        <w:tc>
          <w:tcPr>
            <w:tcW w:w="5432" w:type="dxa"/>
            <w:gridSpan w:val="5"/>
          </w:tcPr>
          <w:p w14:paraId="340CC2A1" w14:textId="5A93685A"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Quản lý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6280090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94" w:type="dxa"/>
            <w:gridSpan w:val="2"/>
          </w:tcPr>
          <w:p w14:paraId="7C4FC74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432" w:type="dxa"/>
            <w:gridSpan w:val="5"/>
          </w:tcPr>
          <w:p w14:paraId="1B9C9EA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need to exist.</w:t>
            </w:r>
          </w:p>
        </w:tc>
      </w:tr>
      <w:tr w:rsidR="005C48E6" w:rsidRPr="005C48E6" w14:paraId="09D8AF1C"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64E6EB2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0B811BEA"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8C27A8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37E326B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3"/>
          </w:tcPr>
          <w:p w14:paraId="20522C7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62AA0FF8"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7318A07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12D01759" w14:textId="66659AA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Select</w:t>
            </w:r>
            <w:r w:rsidR="00414041" w:rsidRPr="00414041">
              <w:rPr>
                <w:rFonts w:ascii="Calibri" w:hAnsi="Calibri" w:cs="Calibri"/>
                <w:color w:val="000000" w:themeColor="text1"/>
              </w:rPr>
              <w:t>”</w:t>
            </w:r>
            <w:r w:rsidRPr="005C48E6">
              <w:rPr>
                <w:rFonts w:ascii="Calibri" w:hAnsi="Calibri" w:cs="Calibri"/>
                <w:color w:val="000000" w:themeColor="text1"/>
              </w:rPr>
              <w:t>hiển thị tất cả</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3"/>
          </w:tcPr>
          <w:p w14:paraId="541C7464"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70FA31F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1338FA9"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221B15D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0420E17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PSM will display:</w:t>
            </w:r>
          </w:p>
          <w:p w14:paraId="7C75A92D"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Number of Packagers found:</w:t>
            </w:r>
          </w:p>
          <w:p w14:paraId="48E83096"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ID</w:t>
            </w:r>
          </w:p>
          <w:p w14:paraId="0E9CD378"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Name</w:t>
            </w:r>
          </w:p>
          <w:p w14:paraId="3169686E"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Package Detail</w:t>
            </w:r>
          </w:p>
          <w:p w14:paraId="33D80287"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Email</w:t>
            </w:r>
          </w:p>
          <w:p w14:paraId="00E5C239"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Number</w:t>
            </w:r>
          </w:p>
          <w:p w14:paraId="0958BBA2"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Coordinate</w:t>
            </w:r>
          </w:p>
          <w:p w14:paraId="2C22EECD"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w:t>
            </w:r>
          </w:p>
          <w:p w14:paraId="532FEF3F"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District</w:t>
            </w:r>
          </w:p>
        </w:tc>
      </w:tr>
      <w:tr w:rsidR="005C48E6" w:rsidRPr="005C48E6" w14:paraId="0753A98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495CC739" w14:textId="6B6E73C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Select button</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1E96A68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2F9C69E1"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0C84A67A" w14:textId="77777777" w:rsidTr="00CA42D5">
        <w:trPr>
          <w:trHeight w:val="604"/>
        </w:trPr>
        <w:tc>
          <w:tcPr>
            <w:cnfStyle w:val="001000000000" w:firstRow="0" w:lastRow="0" w:firstColumn="1" w:lastColumn="0" w:oddVBand="0" w:evenVBand="0" w:oddHBand="0" w:evenHBand="0" w:firstRowFirstColumn="0" w:firstRowLastColumn="0" w:lastRowFirstColumn="0" w:lastRowLastColumn="0"/>
            <w:tcW w:w="8926" w:type="dxa"/>
            <w:gridSpan w:val="7"/>
          </w:tcPr>
          <w:p w14:paraId="147FF91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2EE0E09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57F36119"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1D8A4601" w14:textId="77777777" w:rsidTr="00CA42D5">
        <w:tc>
          <w:tcPr>
            <w:cnfStyle w:val="001000000000" w:firstRow="0" w:lastRow="0" w:firstColumn="1" w:lastColumn="0" w:oddVBand="0" w:evenVBand="0" w:oddHBand="0" w:evenHBand="0" w:firstRowFirstColumn="0" w:firstRowLastColumn="0" w:lastRowFirstColumn="0" w:lastRowLastColumn="0"/>
            <w:tcW w:w="3697" w:type="dxa"/>
            <w:gridSpan w:val="3"/>
          </w:tcPr>
          <w:p w14:paraId="0413BE0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229" w:type="dxa"/>
            <w:gridSpan w:val="4"/>
          </w:tcPr>
          <w:p w14:paraId="046E7BA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6B6423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3"/>
          </w:tcPr>
          <w:p w14:paraId="5CAC5EC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229" w:type="dxa"/>
            <w:gridSpan w:val="4"/>
          </w:tcPr>
          <w:p w14:paraId="5BBC6D3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22FA547F" w14:textId="77777777" w:rsidTr="00CA42D5">
        <w:tc>
          <w:tcPr>
            <w:cnfStyle w:val="001000000000" w:firstRow="0" w:lastRow="0" w:firstColumn="1" w:lastColumn="0" w:oddVBand="0" w:evenVBand="0" w:oddHBand="0" w:evenHBand="0" w:firstRowFirstColumn="0" w:firstRowLastColumn="0" w:lastRowFirstColumn="0" w:lastRowLastColumn="0"/>
            <w:tcW w:w="3697" w:type="dxa"/>
            <w:gridSpan w:val="3"/>
          </w:tcPr>
          <w:p w14:paraId="791778D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229" w:type="dxa"/>
            <w:gridSpan w:val="4"/>
          </w:tcPr>
          <w:p w14:paraId="1483E52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3817590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97" w:type="dxa"/>
            <w:gridSpan w:val="3"/>
          </w:tcPr>
          <w:p w14:paraId="78884B6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229" w:type="dxa"/>
            <w:gridSpan w:val="4"/>
          </w:tcPr>
          <w:p w14:paraId="1FC0876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7DC5D68A" w14:textId="77777777" w:rsidR="008D1D4C" w:rsidRDefault="008D1D4C" w:rsidP="00E77BAE"/>
    <w:p w14:paraId="29C466F1" w14:textId="77777777" w:rsidR="008D1D4C" w:rsidRDefault="008D1D4C" w:rsidP="00E77BAE"/>
    <w:p w14:paraId="72C0315E" w14:textId="77777777" w:rsidR="005C48E6" w:rsidRPr="005C48E6" w:rsidRDefault="005C48E6" w:rsidP="008D1D4C">
      <w:pPr>
        <w:pStyle w:val="u5"/>
      </w:pPr>
      <w:r w:rsidRPr="005C48E6">
        <w:t>Edit Studio</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7B88920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5232E7B2"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UC-010</w:t>
            </w:r>
          </w:p>
        </w:tc>
        <w:tc>
          <w:tcPr>
            <w:tcW w:w="1701" w:type="dxa"/>
          </w:tcPr>
          <w:p w14:paraId="05EF7DF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4FBF5E11"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0C65E7A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1563CC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2466876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Edit Studio</w:t>
            </w:r>
          </w:p>
        </w:tc>
      </w:tr>
      <w:tr w:rsidR="005C48E6" w:rsidRPr="005C48E6" w14:paraId="11A38314"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3C745B4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Created by:</w:t>
            </w:r>
          </w:p>
        </w:tc>
        <w:tc>
          <w:tcPr>
            <w:tcW w:w="2191" w:type="dxa"/>
            <w:gridSpan w:val="2"/>
          </w:tcPr>
          <w:p w14:paraId="56DE0DA1"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1FBDAFB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4B0B756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09E662F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8E8528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13B2209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33981E4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6DCDC40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1EE9E3FF"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667055F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7E9E6DD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Edit information of Studio.</w:t>
            </w:r>
          </w:p>
        </w:tc>
      </w:tr>
      <w:tr w:rsidR="005C48E6" w:rsidRPr="005C48E6" w14:paraId="1658B58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DDC7B5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5E7479F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3576FB6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data has been added to the database.</w:t>
            </w:r>
          </w:p>
          <w:p w14:paraId="3096702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Studio details.</w:t>
            </w:r>
          </w:p>
        </w:tc>
      </w:tr>
      <w:tr w:rsidR="005C48E6" w:rsidRPr="005C48E6" w14:paraId="51EA82DF"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6438A21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6BAFCA23" w14:textId="02158161"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r w:rsidRPr="005C48E6">
              <w:rPr>
                <w:rFonts w:ascii="Calibri" w:hAnsi="Calibri" w:cs="Calibri"/>
                <w:color w:val="000000" w:themeColor="text1"/>
              </w:rPr>
              <w:t xml:space="preserve"> hyper link.</w:t>
            </w:r>
          </w:p>
        </w:tc>
      </w:tr>
      <w:tr w:rsidR="005C48E6" w:rsidRPr="005C48E6" w14:paraId="152E2A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CAB7D0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49E945F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need to edited.</w:t>
            </w:r>
          </w:p>
        </w:tc>
      </w:tr>
      <w:tr w:rsidR="005C48E6" w:rsidRPr="005C48E6" w14:paraId="318C63D2"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272780F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7004D05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1DE371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74F387D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3DAEA53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580A47F6"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03B8D37A"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6495A232" w14:textId="4105F3CD"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Button</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p>
          <w:p w14:paraId="5B7C3ED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4882ABEC"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38BBC15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D77904C"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0EE7649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E0BACEE" w14:textId="31639B75"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table</w:t>
            </w:r>
            <w:r w:rsidR="00414041" w:rsidRPr="00414041">
              <w:rPr>
                <w:rFonts w:ascii="Calibri" w:hAnsi="Calibri" w:cs="Calibri"/>
                <w:color w:val="000000" w:themeColor="text1"/>
              </w:rPr>
              <w:t>”</w:t>
            </w:r>
            <w:r w:rsidRPr="005C48E6">
              <w:rPr>
                <w:rFonts w:ascii="Calibri" w:hAnsi="Calibri" w:cs="Calibri"/>
                <w:color w:val="000000" w:themeColor="text1"/>
              </w:rPr>
              <w:t>Edit Studio</w:t>
            </w:r>
            <w:r w:rsidR="00414041" w:rsidRPr="00414041">
              <w:rPr>
                <w:rFonts w:ascii="Calibri" w:hAnsi="Calibri" w:cs="Calibri"/>
                <w:color w:val="000000" w:themeColor="text1"/>
              </w:rPr>
              <w:t>”</w:t>
            </w:r>
          </w:p>
          <w:p w14:paraId="00F614C2" w14:textId="77777777" w:rsidR="005C48E6" w:rsidRPr="005C48E6" w:rsidRDefault="005C48E6" w:rsidP="00541F5C">
            <w:pPr>
              <w:pStyle w:val="oancuaDanhsac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Name</w:t>
            </w:r>
          </w:p>
          <w:p w14:paraId="7B871856" w14:textId="77777777" w:rsidR="005C48E6" w:rsidRPr="005C48E6" w:rsidRDefault="005C48E6" w:rsidP="00541F5C">
            <w:pPr>
              <w:pStyle w:val="oancuaDanhsac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Address</w:t>
            </w:r>
          </w:p>
          <w:p w14:paraId="08BD8E7D" w14:textId="77777777" w:rsidR="005C48E6" w:rsidRPr="005C48E6" w:rsidRDefault="005C48E6" w:rsidP="00541F5C">
            <w:pPr>
              <w:pStyle w:val="oancuaDanhsac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w:t>
            </w:r>
          </w:p>
          <w:p w14:paraId="6B0FF7FF" w14:textId="77777777" w:rsidR="005C48E6" w:rsidRPr="005C48E6" w:rsidRDefault="005C48E6" w:rsidP="00541F5C">
            <w:pPr>
              <w:pStyle w:val="oancuaDanhsac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District</w:t>
            </w:r>
          </w:p>
          <w:p w14:paraId="5EA9E061" w14:textId="77777777" w:rsidR="005C48E6" w:rsidRPr="005C48E6" w:rsidRDefault="005C48E6" w:rsidP="00541F5C">
            <w:pPr>
              <w:pStyle w:val="oancuaDanhsac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email</w:t>
            </w:r>
          </w:p>
          <w:p w14:paraId="3611D510" w14:textId="77777777" w:rsidR="005C48E6" w:rsidRPr="005C48E6" w:rsidRDefault="005C48E6" w:rsidP="00541F5C">
            <w:pPr>
              <w:pStyle w:val="oancuaDanhsac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Number</w:t>
            </w:r>
          </w:p>
          <w:p w14:paraId="652788E6" w14:textId="77777777" w:rsidR="005C48E6" w:rsidRPr="005C48E6" w:rsidRDefault="005C48E6" w:rsidP="00541F5C">
            <w:pPr>
              <w:pStyle w:val="oancuaDanhsach"/>
              <w:numPr>
                <w:ilvl w:val="0"/>
                <w:numId w:val="95"/>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Studio Coordinate </w:t>
            </w:r>
          </w:p>
        </w:tc>
      </w:tr>
      <w:tr w:rsidR="005C48E6" w:rsidRPr="005C48E6" w14:paraId="0EE77A6C"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15F4DBA8"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6D9B869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to the textbox then click Edit</w:t>
            </w:r>
          </w:p>
        </w:tc>
        <w:tc>
          <w:tcPr>
            <w:tcW w:w="3119" w:type="dxa"/>
            <w:gridSpan w:val="2"/>
          </w:tcPr>
          <w:p w14:paraId="0286F812"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1CE66B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61503755"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5D67AE4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6D95403D" w14:textId="6DFA0723"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B</w:t>
            </w:r>
            <w:r w:rsidRPr="005C48E6">
              <w:rPr>
                <w:rFonts w:ascii="Calibri" w:hAnsi="Calibri" w:cs="Calibri"/>
                <w:color w:val="000000" w:themeColor="text1"/>
                <w:lang w:val="vi-VN"/>
              </w:rPr>
              <w:t>ạn có chắc chắc muốn thay đổi</w:t>
            </w:r>
            <w:r w:rsidR="00414041" w:rsidRPr="00414041">
              <w:rPr>
                <w:rFonts w:ascii="Calibri" w:hAnsi="Calibri" w:cs="Calibri"/>
                <w:color w:val="000000" w:themeColor="text1"/>
                <w:lang w:val="vi-VN"/>
              </w:rPr>
              <w:t>”</w:t>
            </w:r>
            <w:r w:rsidRPr="005C48E6">
              <w:rPr>
                <w:rFonts w:ascii="Calibri" w:hAnsi="Calibri" w:cs="Calibri"/>
                <w:color w:val="000000" w:themeColor="text1"/>
                <w:lang w:val="vi-VN"/>
              </w:rPr>
              <w:t>.</w:t>
            </w:r>
            <w:r w:rsidRPr="005C48E6">
              <w:rPr>
                <w:rFonts w:ascii="Calibri" w:hAnsi="Calibri" w:cs="Calibri"/>
                <w:color w:val="000000" w:themeColor="text1"/>
              </w:rPr>
              <w:t xml:space="preserve"> </w:t>
            </w:r>
          </w:p>
        </w:tc>
      </w:tr>
      <w:tr w:rsidR="005C48E6" w:rsidRPr="005C48E6" w14:paraId="7A685E77"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6463199"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5</w:t>
            </w:r>
          </w:p>
        </w:tc>
        <w:tc>
          <w:tcPr>
            <w:tcW w:w="3354" w:type="dxa"/>
            <w:gridSpan w:val="3"/>
          </w:tcPr>
          <w:p w14:paraId="3DE9953F" w14:textId="4E1A9E2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p>
        </w:tc>
        <w:tc>
          <w:tcPr>
            <w:tcW w:w="3119" w:type="dxa"/>
            <w:gridSpan w:val="2"/>
          </w:tcPr>
          <w:p w14:paraId="450F637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480F26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0FCF3F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6</w:t>
            </w:r>
          </w:p>
        </w:tc>
        <w:tc>
          <w:tcPr>
            <w:tcW w:w="3354" w:type="dxa"/>
            <w:gridSpan w:val="3"/>
          </w:tcPr>
          <w:p w14:paraId="5327300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21696CD5" w14:textId="15A155F1"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Thêm thành công</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3356F37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41DF6C9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77BD425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9C7F98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5D75082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32A7766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Exceptions: N/A</w:t>
            </w:r>
          </w:p>
        </w:tc>
      </w:tr>
      <w:tr w:rsidR="005C48E6" w:rsidRPr="005C48E6" w14:paraId="58D20CA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DC5D039"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4CFBAD84"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0D3D06F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7940FB7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1288089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6E3C7E1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21BE09B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4EACD73A"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07BEC23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3C2E1372"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3563458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57C9AB9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6EC9237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C6E50A3" w14:textId="77777777" w:rsidR="005C48E6" w:rsidRPr="005C48E6" w:rsidRDefault="005C48E6" w:rsidP="008D1D4C">
      <w:pPr>
        <w:pStyle w:val="u5"/>
      </w:pPr>
      <w:r w:rsidRPr="005C48E6">
        <w:t>Search Studio</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5C78BDEA"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6F1850D5"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UC-011</w:t>
            </w:r>
          </w:p>
        </w:tc>
        <w:tc>
          <w:tcPr>
            <w:tcW w:w="1701" w:type="dxa"/>
          </w:tcPr>
          <w:p w14:paraId="12E1F07F"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00D3E805"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4ED33F6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F1A996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5A7B7F6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Search Province/District</w:t>
            </w:r>
          </w:p>
        </w:tc>
      </w:tr>
      <w:tr w:rsidR="005C48E6" w:rsidRPr="005C48E6" w14:paraId="0A2D1927"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19331F1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593D8230"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27B83F6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6266508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0B6E7F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F2A9E2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2102CFE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03EDD91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56AED00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4AE33E62"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290F8A0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542FDAA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Search by Studio Name.</w:t>
            </w:r>
          </w:p>
        </w:tc>
      </w:tr>
      <w:tr w:rsidR="005C48E6" w:rsidRPr="005C48E6" w14:paraId="7C8C0B3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ADD250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60E20E7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5B523A1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show in formation.</w:t>
            </w:r>
          </w:p>
        </w:tc>
      </w:tr>
      <w:tr w:rsidR="005C48E6" w:rsidRPr="005C48E6" w14:paraId="610566A2"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2396AB3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663381BF" w14:textId="3D64C668"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02BBD72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73F446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4130A87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need to exist.</w:t>
            </w:r>
          </w:p>
        </w:tc>
      </w:tr>
      <w:tr w:rsidR="005C48E6" w:rsidRPr="005C48E6" w14:paraId="5F869D3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B3947D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2475F95D"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A4A0CB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15D78CA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093A811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81C06AE"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5CEC2140"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69C4847E"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the textbox name or character of Studio want to show.</w:t>
            </w:r>
          </w:p>
          <w:p w14:paraId="331BB35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48BCA53E"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AD5464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638FBCE"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4320E95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60A3E6AC"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Display all Studio have name or character same that. </w:t>
            </w:r>
          </w:p>
        </w:tc>
      </w:tr>
      <w:tr w:rsidR="005C48E6" w:rsidRPr="005C48E6" w14:paraId="42EFBB8A"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2F6CE7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415A900E" w14:textId="7E499092"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4A553C1B"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392D450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1FA6DE9"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7F572FC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4ED0BE9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2C3ABC2C"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8BD2B81" w14:textId="77777777" w:rsidR="005C48E6" w:rsidRPr="005C48E6" w:rsidRDefault="005C48E6" w:rsidP="005C48E6">
            <w:pPr>
              <w:tabs>
                <w:tab w:val="left" w:pos="9661"/>
              </w:tabs>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2ACD28C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451A253"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4694CE4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BA290A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123FBAA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5BB6C8A"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1BCABE53"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31E9892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673FF5E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19768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4BF42A3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7104D61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5ADF3C32"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088D557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3113ACF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38FF3BF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41153A6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666E855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32AC643F" w14:textId="77777777" w:rsidR="005C48E6" w:rsidRPr="005C48E6" w:rsidRDefault="005C48E6" w:rsidP="008D1D4C">
      <w:pPr>
        <w:pStyle w:val="u5"/>
      </w:pPr>
      <w:r w:rsidRPr="005C48E6">
        <w:t>Delete Studio</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0B97688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1A8EA5D9"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UC-012</w:t>
            </w:r>
          </w:p>
        </w:tc>
        <w:tc>
          <w:tcPr>
            <w:tcW w:w="1701" w:type="dxa"/>
          </w:tcPr>
          <w:p w14:paraId="6D7D2AF4" w14:textId="77777777" w:rsidR="005C48E6" w:rsidRPr="005C48E6" w:rsidRDefault="005C48E6" w:rsidP="005C48E6">
            <w:pPr>
              <w:spacing w:line="276" w:lineRule="auto"/>
              <w:ind w:left="61" w:right="4" w:hanging="61"/>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75E5CA86"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6E5360F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A90A6A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2A57332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Delete Studio</w:t>
            </w:r>
          </w:p>
        </w:tc>
      </w:tr>
      <w:tr w:rsidR="005C48E6" w:rsidRPr="005C48E6" w14:paraId="3C908C4C"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0FBC149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3D6DA590"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3275699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5D5FBAD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49F0E8E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0631B8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45249ED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28EE041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4E20588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122AAB0"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3A2449D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1D31F8C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Delete Studio information.</w:t>
            </w:r>
          </w:p>
        </w:tc>
      </w:tr>
      <w:tr w:rsidR="005C48E6" w:rsidRPr="005C48E6" w14:paraId="334BBED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9FAF01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3AD9672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4156A02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information data has been added to the database.</w:t>
            </w:r>
          </w:p>
        </w:tc>
      </w:tr>
      <w:tr w:rsidR="005C48E6" w:rsidRPr="005C48E6" w14:paraId="33A536BC"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BE5AF9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358E6AD5" w14:textId="0D399241"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Delete</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759E731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4319D7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5E72CFE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remove in the data.</w:t>
            </w:r>
          </w:p>
        </w:tc>
      </w:tr>
      <w:tr w:rsidR="005C48E6" w:rsidRPr="005C48E6" w14:paraId="75DA848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5AB1E6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0BCD4D95"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B1A3A9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18471BF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7B08631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1BDBE239"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5E260ED7"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75143368"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delete in table Studio information.</w:t>
            </w:r>
          </w:p>
          <w:p w14:paraId="23050CC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13C8DD3B"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CAFBE7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D826A9D"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6F40F4E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2A013DE2" w14:textId="1842CFCC"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Display popup</w:t>
            </w:r>
            <w:r w:rsidR="00414041" w:rsidRPr="00414041">
              <w:rPr>
                <w:rFonts w:ascii="Calibri" w:hAnsi="Calibri" w:cs="Calibri"/>
                <w:color w:val="000000" w:themeColor="text1"/>
              </w:rPr>
              <w:t>”</w:t>
            </w:r>
            <w:r w:rsidRPr="005C48E6">
              <w:rPr>
                <w:rFonts w:ascii="Calibri" w:hAnsi="Calibri" w:cs="Calibri"/>
                <w:color w:val="000000" w:themeColor="text1"/>
              </w:rPr>
              <w:t>Bạn có muốn xoá Studio này</w:t>
            </w:r>
            <w:r w:rsidR="00414041" w:rsidRPr="00414041">
              <w:rPr>
                <w:rFonts w:ascii="Calibri" w:hAnsi="Calibri" w:cs="Calibri"/>
                <w:color w:val="000000" w:themeColor="text1"/>
              </w:rPr>
              <w:t>”</w:t>
            </w:r>
            <w:r w:rsidRPr="005C48E6">
              <w:rPr>
                <w:rFonts w:ascii="Calibri" w:hAnsi="Calibri" w:cs="Calibri"/>
                <w:color w:val="000000" w:themeColor="text1"/>
              </w:rPr>
              <w:t xml:space="preserve">. </w:t>
            </w:r>
          </w:p>
        </w:tc>
      </w:tr>
      <w:tr w:rsidR="005C48E6" w:rsidRPr="005C48E6" w14:paraId="0508ECB8"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4D2B0AB6"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0746D165" w14:textId="38214FFD"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42DBCB09"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A4EA8F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26DF728"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0FAF88B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C1D478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new table information.</w:t>
            </w:r>
          </w:p>
        </w:tc>
      </w:tr>
      <w:tr w:rsidR="005C48E6" w:rsidRPr="005C48E6" w14:paraId="691F61DB"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66B5D7A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Alternative Flows: N/A</w:t>
            </w:r>
          </w:p>
        </w:tc>
      </w:tr>
      <w:tr w:rsidR="005C48E6" w:rsidRPr="005C48E6" w14:paraId="5A8E069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3FA0B3D"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95103C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59FAA3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22C2DB2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409B072"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1B9424B8"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285D796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250713E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3D8F5D1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1D51747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58EE005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29260145"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3FF365F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779BA56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7BD773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20B70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7BDD822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137030EA" w14:textId="77777777" w:rsidR="005C48E6" w:rsidRPr="005C48E6" w:rsidRDefault="005C48E6" w:rsidP="008D1D4C">
      <w:pPr>
        <w:pStyle w:val="u5"/>
      </w:pPr>
      <w:r w:rsidRPr="005C48E6">
        <w:t>Add Studio</w:t>
      </w:r>
    </w:p>
    <w:tbl>
      <w:tblPr>
        <w:tblStyle w:val="GridTable4-Accent31"/>
        <w:tblW w:w="8926" w:type="dxa"/>
        <w:tblLayout w:type="fixed"/>
        <w:tblLook w:val="04A0" w:firstRow="1" w:lastRow="0" w:firstColumn="1" w:lastColumn="0" w:noHBand="0" w:noVBand="1"/>
      </w:tblPr>
      <w:tblGrid>
        <w:gridCol w:w="2453"/>
        <w:gridCol w:w="1086"/>
        <w:gridCol w:w="214"/>
        <w:gridCol w:w="2054"/>
        <w:gridCol w:w="1701"/>
        <w:gridCol w:w="100"/>
        <w:gridCol w:w="1318"/>
      </w:tblGrid>
      <w:tr w:rsidR="005C48E6" w:rsidRPr="005C48E6" w14:paraId="0F5B138A"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52113AED"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UC-013</w:t>
            </w:r>
          </w:p>
        </w:tc>
        <w:tc>
          <w:tcPr>
            <w:tcW w:w="1701" w:type="dxa"/>
          </w:tcPr>
          <w:p w14:paraId="7A0E7F98"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gridSpan w:val="2"/>
          </w:tcPr>
          <w:p w14:paraId="1941E0D5"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1AD6C5D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3409458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87" w:type="dxa"/>
            <w:gridSpan w:val="5"/>
          </w:tcPr>
          <w:p w14:paraId="62BD7FA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Studio</w:t>
            </w:r>
          </w:p>
        </w:tc>
      </w:tr>
      <w:tr w:rsidR="005C48E6" w:rsidRPr="005C48E6" w14:paraId="4098945B"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3C70AE5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268" w:type="dxa"/>
            <w:gridSpan w:val="2"/>
          </w:tcPr>
          <w:p w14:paraId="49DCDBEE"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801" w:type="dxa"/>
            <w:gridSpan w:val="2"/>
          </w:tcPr>
          <w:p w14:paraId="38EE064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318" w:type="dxa"/>
          </w:tcPr>
          <w:p w14:paraId="1E73192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7444FD1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388040D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268" w:type="dxa"/>
            <w:gridSpan w:val="2"/>
          </w:tcPr>
          <w:p w14:paraId="2B43A95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801" w:type="dxa"/>
            <w:gridSpan w:val="2"/>
          </w:tcPr>
          <w:p w14:paraId="5DC4E59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318" w:type="dxa"/>
          </w:tcPr>
          <w:p w14:paraId="65A7DFE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0E6FAD39"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15AEAF0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87" w:type="dxa"/>
            <w:gridSpan w:val="5"/>
          </w:tcPr>
          <w:p w14:paraId="697D7EA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Studio information</w:t>
            </w:r>
          </w:p>
        </w:tc>
      </w:tr>
      <w:tr w:rsidR="005C48E6" w:rsidRPr="005C48E6" w14:paraId="17D9C14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6D55292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87" w:type="dxa"/>
            <w:gridSpan w:val="5"/>
          </w:tcPr>
          <w:p w14:paraId="771918B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18D5B9B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Province/District data has been added to the database.</w:t>
            </w:r>
          </w:p>
          <w:p w14:paraId="5A4157FF"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28B20FFD"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17D8B35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87" w:type="dxa"/>
            <w:gridSpan w:val="5"/>
          </w:tcPr>
          <w:p w14:paraId="6F659FD8" w14:textId="2159A62A"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Add New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00A6BE0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521C33C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87" w:type="dxa"/>
            <w:gridSpan w:val="5"/>
          </w:tcPr>
          <w:p w14:paraId="1EFA3A9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lang w:val="vi-VN"/>
              </w:rPr>
              <w:t>Updated new Studio in database.</w:t>
            </w:r>
          </w:p>
        </w:tc>
      </w:tr>
      <w:tr w:rsidR="005C48E6" w:rsidRPr="005C48E6" w14:paraId="32429AB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17D3C53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47AD253"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0353C0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554B96F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3"/>
          </w:tcPr>
          <w:p w14:paraId="4FEB647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28440D09"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46E3757F"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1F1F5D9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Add new Studio hyperlink.</w:t>
            </w:r>
          </w:p>
        </w:tc>
        <w:tc>
          <w:tcPr>
            <w:tcW w:w="3119" w:type="dxa"/>
            <w:gridSpan w:val="3"/>
          </w:tcPr>
          <w:p w14:paraId="1155EBCF"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77989A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5B4EBE2"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18CA203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1D435D3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all information</w:t>
            </w:r>
          </w:p>
          <w:p w14:paraId="3C5AC78A" w14:textId="77777777" w:rsidR="005C48E6" w:rsidRPr="005C48E6" w:rsidRDefault="005C48E6" w:rsidP="00541F5C">
            <w:pPr>
              <w:pStyle w:val="oancuaDanhsac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Name</w:t>
            </w:r>
          </w:p>
          <w:p w14:paraId="01A5CF74" w14:textId="77777777" w:rsidR="005C48E6" w:rsidRPr="005C48E6" w:rsidRDefault="005C48E6" w:rsidP="00541F5C">
            <w:pPr>
              <w:pStyle w:val="oancuaDanhsac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Address</w:t>
            </w:r>
          </w:p>
          <w:p w14:paraId="51145235" w14:textId="77777777" w:rsidR="005C48E6" w:rsidRPr="005C48E6" w:rsidRDefault="005C48E6" w:rsidP="00541F5C">
            <w:pPr>
              <w:pStyle w:val="oancuaDanhsac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w:t>
            </w:r>
          </w:p>
          <w:p w14:paraId="13A29685" w14:textId="77777777" w:rsidR="005C48E6" w:rsidRPr="005C48E6" w:rsidRDefault="005C48E6" w:rsidP="00541F5C">
            <w:pPr>
              <w:pStyle w:val="oancuaDanhsac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District</w:t>
            </w:r>
          </w:p>
          <w:p w14:paraId="5F753465" w14:textId="77777777" w:rsidR="005C48E6" w:rsidRPr="005C48E6" w:rsidRDefault="005C48E6" w:rsidP="00541F5C">
            <w:pPr>
              <w:pStyle w:val="oancuaDanhsac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Email</w:t>
            </w:r>
          </w:p>
          <w:p w14:paraId="2E67FCDB" w14:textId="77777777" w:rsidR="005C48E6" w:rsidRPr="005C48E6" w:rsidRDefault="005C48E6" w:rsidP="00541F5C">
            <w:pPr>
              <w:pStyle w:val="oancuaDanhsac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lastRenderedPageBreak/>
              <w:t>Studio Number</w:t>
            </w:r>
          </w:p>
          <w:p w14:paraId="665C2231" w14:textId="77777777" w:rsidR="005C48E6" w:rsidRPr="005C48E6" w:rsidRDefault="005C48E6" w:rsidP="00541F5C">
            <w:pPr>
              <w:pStyle w:val="oancuaDanhsach"/>
              <w:numPr>
                <w:ilvl w:val="0"/>
                <w:numId w:val="96"/>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Coordinate</w:t>
            </w:r>
          </w:p>
        </w:tc>
      </w:tr>
      <w:tr w:rsidR="005C48E6" w:rsidRPr="005C48E6" w14:paraId="3A3F03B2"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4654AE7"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lastRenderedPageBreak/>
              <w:t>3</w:t>
            </w:r>
          </w:p>
        </w:tc>
        <w:tc>
          <w:tcPr>
            <w:tcW w:w="3354" w:type="dxa"/>
            <w:gridSpan w:val="3"/>
          </w:tcPr>
          <w:p w14:paraId="2CF7575C" w14:textId="7D808546"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Add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3"/>
          </w:tcPr>
          <w:p w14:paraId="27DF3D4A"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601A673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E7D85E7"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5086B84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5B58289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Studio successful</w:t>
            </w:r>
          </w:p>
        </w:tc>
      </w:tr>
      <w:tr w:rsidR="005C48E6" w:rsidRPr="005C48E6" w14:paraId="102B2DE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6FF7CAC7" w14:textId="152FBBCB"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At step 4 click</w:t>
            </w:r>
            <w:r w:rsidR="00414041" w:rsidRPr="00414041">
              <w:rPr>
                <w:rFonts w:ascii="Calibri" w:hAnsi="Calibri" w:cs="Calibri"/>
                <w:color w:val="000000" w:themeColor="text1"/>
              </w:rPr>
              <w:t>”</w:t>
            </w:r>
            <w:r w:rsidRPr="005C48E6">
              <w:rPr>
                <w:rFonts w:ascii="Calibri" w:hAnsi="Calibri" w:cs="Calibri"/>
                <w:color w:val="000000" w:themeColor="text1"/>
              </w:rPr>
              <w:t>Reset</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2B12011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638CC943"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91B8B1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6CC0522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4DF18DF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20B4AA2F"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66E5FAA6" w14:textId="77777777" w:rsidTr="00CA42D5">
        <w:tc>
          <w:tcPr>
            <w:cnfStyle w:val="001000000000" w:firstRow="0" w:lastRow="0" w:firstColumn="1" w:lastColumn="0" w:oddVBand="0" w:evenVBand="0" w:oddHBand="0" w:evenHBand="0" w:firstRowFirstColumn="0" w:firstRowLastColumn="0" w:lastRowFirstColumn="0" w:lastRowLastColumn="0"/>
            <w:tcW w:w="3753" w:type="dxa"/>
            <w:gridSpan w:val="3"/>
          </w:tcPr>
          <w:p w14:paraId="46DFFBB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73" w:type="dxa"/>
            <w:gridSpan w:val="4"/>
          </w:tcPr>
          <w:p w14:paraId="19C99F0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359E81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gridSpan w:val="3"/>
          </w:tcPr>
          <w:p w14:paraId="1FCD93D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73" w:type="dxa"/>
            <w:gridSpan w:val="4"/>
          </w:tcPr>
          <w:p w14:paraId="2CAE4BC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8DCCAA0" w14:textId="77777777" w:rsidTr="00CA42D5">
        <w:tc>
          <w:tcPr>
            <w:cnfStyle w:val="001000000000" w:firstRow="0" w:lastRow="0" w:firstColumn="1" w:lastColumn="0" w:oddVBand="0" w:evenVBand="0" w:oddHBand="0" w:evenHBand="0" w:firstRowFirstColumn="0" w:firstRowLastColumn="0" w:lastRowFirstColumn="0" w:lastRowLastColumn="0"/>
            <w:tcW w:w="3753" w:type="dxa"/>
            <w:gridSpan w:val="3"/>
          </w:tcPr>
          <w:p w14:paraId="1CE1253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73" w:type="dxa"/>
            <w:gridSpan w:val="4"/>
          </w:tcPr>
          <w:p w14:paraId="045D42E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B3,B4,B6</w:t>
            </w:r>
          </w:p>
        </w:tc>
      </w:tr>
      <w:tr w:rsidR="005C48E6" w:rsidRPr="005C48E6" w14:paraId="5DCC94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gridSpan w:val="3"/>
          </w:tcPr>
          <w:p w14:paraId="195617C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73" w:type="dxa"/>
            <w:gridSpan w:val="4"/>
          </w:tcPr>
          <w:p w14:paraId="16DAAA8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6E765D19" w14:textId="77777777" w:rsidR="008D1D4C" w:rsidRDefault="008D1D4C" w:rsidP="00E77BAE"/>
    <w:p w14:paraId="4DDE8BA8" w14:textId="77777777" w:rsidR="008D1D4C" w:rsidRDefault="008D1D4C" w:rsidP="00E77BAE"/>
    <w:p w14:paraId="7299B4A4" w14:textId="286965E2" w:rsidR="005C48E6" w:rsidRPr="008D1D4C" w:rsidRDefault="005C48E6" w:rsidP="008D1D4C">
      <w:pPr>
        <w:pStyle w:val="u5"/>
      </w:pPr>
      <w:r w:rsidRPr="005C48E6">
        <w:t>View Studio Manager</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5AB2C62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0DB3FB61"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UC-014</w:t>
            </w:r>
          </w:p>
        </w:tc>
        <w:tc>
          <w:tcPr>
            <w:tcW w:w="1701" w:type="dxa"/>
          </w:tcPr>
          <w:p w14:paraId="4CBF7F3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697F7B86" w14:textId="77777777" w:rsidR="005C48E6" w:rsidRPr="005C48E6" w:rsidRDefault="005C48E6" w:rsidP="005C48E6">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32EB051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767C2E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02AC9C0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View Studio Manager</w:t>
            </w:r>
          </w:p>
        </w:tc>
      </w:tr>
      <w:tr w:rsidR="005C48E6" w:rsidRPr="005C48E6" w14:paraId="02FE2BA3"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D2F654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1E4D336E"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12BAC65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22571CF2"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10F9E4B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BDCB6C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0D5CAA5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370099D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2D1B723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720C605A"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5DC87C4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6F53846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Show all information about Studio manager in PSM.</w:t>
            </w:r>
          </w:p>
        </w:tc>
      </w:tr>
      <w:tr w:rsidR="005C48E6" w:rsidRPr="005C48E6" w14:paraId="52CDCE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FD9483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2DB458FF"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7AC7018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data has been added to the database.</w:t>
            </w:r>
          </w:p>
          <w:p w14:paraId="3F91AE0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4EA67DB"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3C8772F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33537CE0" w14:textId="459D49F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Quản lý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6E1D4E1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F9F052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2295F67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need to exist.</w:t>
            </w:r>
          </w:p>
        </w:tc>
      </w:tr>
      <w:tr w:rsidR="005C48E6" w:rsidRPr="005C48E6" w14:paraId="3E77234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54A4CF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0C9133C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B903CC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Step</w:t>
            </w:r>
          </w:p>
        </w:tc>
        <w:tc>
          <w:tcPr>
            <w:tcW w:w="3354" w:type="dxa"/>
            <w:gridSpan w:val="3"/>
          </w:tcPr>
          <w:p w14:paraId="6778285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07B02BE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315584E2"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397B501A"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4ABCB8E1" w14:textId="2CF967E5"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Select</w:t>
            </w:r>
            <w:r w:rsidR="00414041" w:rsidRPr="00414041">
              <w:rPr>
                <w:rFonts w:ascii="Calibri" w:hAnsi="Calibri" w:cs="Calibri"/>
                <w:color w:val="000000" w:themeColor="text1"/>
              </w:rPr>
              <w:t>”</w:t>
            </w:r>
            <w:r w:rsidRPr="005C48E6">
              <w:rPr>
                <w:rFonts w:ascii="Calibri" w:hAnsi="Calibri" w:cs="Calibri"/>
                <w:color w:val="000000" w:themeColor="text1"/>
              </w:rPr>
              <w:t>hiển thị tất cả</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450D7BDC" w14:textId="77777777" w:rsidR="005C48E6" w:rsidRPr="005C48E6" w:rsidRDefault="005C48E6" w:rsidP="005C48E6">
            <w:pPr>
              <w:spacing w:after="120"/>
              <w:ind w:left="6" w:right="4" w:hanging="6"/>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D0F736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8D7A366"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43A45CF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138F529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PSM will display:</w:t>
            </w:r>
          </w:p>
          <w:p w14:paraId="7C5F2830"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Number of Packagers found:</w:t>
            </w:r>
          </w:p>
          <w:p w14:paraId="6995BD62"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ID</w:t>
            </w:r>
          </w:p>
          <w:p w14:paraId="308F53DC"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Name</w:t>
            </w:r>
          </w:p>
          <w:p w14:paraId="0590F10C"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Package Detail</w:t>
            </w:r>
          </w:p>
          <w:p w14:paraId="247C0FD6"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Email</w:t>
            </w:r>
          </w:p>
          <w:p w14:paraId="46783A3E"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Number</w:t>
            </w:r>
          </w:p>
          <w:p w14:paraId="0D5F2A87"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Coordinate</w:t>
            </w:r>
          </w:p>
          <w:p w14:paraId="16EF33E5"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Province</w:t>
            </w:r>
          </w:p>
          <w:p w14:paraId="71A68A2A" w14:textId="77777777" w:rsidR="005C48E6" w:rsidRPr="005C48E6" w:rsidRDefault="005C48E6" w:rsidP="00541F5C">
            <w:pPr>
              <w:pStyle w:val="oancuaDanhsach"/>
              <w:numPr>
                <w:ilvl w:val="0"/>
                <w:numId w:val="94"/>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District</w:t>
            </w:r>
          </w:p>
        </w:tc>
      </w:tr>
      <w:tr w:rsidR="005C48E6" w:rsidRPr="005C48E6" w14:paraId="0B8C09A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4CA2F78" w14:textId="4383F8B1"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Select button</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1AF7FC5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65A22D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045F0B32"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36981B6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3CB6F5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D3D1E0F"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288A5D14"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51EE3CC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3B9D9C8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70C841E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5F219C0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276BE1F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438C9073"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4D961DB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12FE5EE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1497A12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028E6A4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2C8F680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213F7ED7" w14:textId="77777777" w:rsidR="008D1D4C" w:rsidRDefault="008D1D4C" w:rsidP="00E77BAE"/>
    <w:p w14:paraId="1BF1BA33" w14:textId="77777777" w:rsidR="008D1D4C" w:rsidRDefault="008D1D4C" w:rsidP="00E77BAE"/>
    <w:p w14:paraId="180E2B43" w14:textId="77777777" w:rsidR="005C48E6" w:rsidRPr="005C48E6" w:rsidRDefault="005C48E6" w:rsidP="008D1D4C">
      <w:pPr>
        <w:pStyle w:val="u5"/>
      </w:pPr>
      <w:r w:rsidRPr="005C48E6">
        <w:t>Edit Studio</w:t>
      </w:r>
    </w:p>
    <w:tbl>
      <w:tblPr>
        <w:tblStyle w:val="GridTable4-Accent31"/>
        <w:tblW w:w="8926" w:type="dxa"/>
        <w:tblLayout w:type="fixed"/>
        <w:tblLook w:val="04A0" w:firstRow="1" w:lastRow="0" w:firstColumn="1" w:lastColumn="0" w:noHBand="0" w:noVBand="1"/>
      </w:tblPr>
      <w:tblGrid>
        <w:gridCol w:w="2453"/>
        <w:gridCol w:w="1163"/>
        <w:gridCol w:w="203"/>
        <w:gridCol w:w="1705"/>
        <w:gridCol w:w="1984"/>
        <w:gridCol w:w="1418"/>
      </w:tblGrid>
      <w:tr w:rsidR="005C48E6" w:rsidRPr="005C48E6" w14:paraId="3EAB4CC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4" w:type="dxa"/>
            <w:gridSpan w:val="4"/>
          </w:tcPr>
          <w:p w14:paraId="729E77DD"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UC-015</w:t>
            </w:r>
          </w:p>
        </w:tc>
        <w:tc>
          <w:tcPr>
            <w:tcW w:w="1984" w:type="dxa"/>
          </w:tcPr>
          <w:p w14:paraId="446940E9"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14EC0C9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642CB7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CAC4A6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08B007E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Edit Studio Manager</w:t>
            </w:r>
          </w:p>
        </w:tc>
      </w:tr>
      <w:tr w:rsidR="005C48E6" w:rsidRPr="005C48E6" w14:paraId="53146891"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229365B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1908" w:type="dxa"/>
            <w:gridSpan w:val="2"/>
          </w:tcPr>
          <w:p w14:paraId="0BB1490A"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984" w:type="dxa"/>
          </w:tcPr>
          <w:p w14:paraId="2B4BC34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148F289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7F19713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0FC625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1908" w:type="dxa"/>
            <w:gridSpan w:val="2"/>
          </w:tcPr>
          <w:p w14:paraId="7D563B8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984" w:type="dxa"/>
          </w:tcPr>
          <w:p w14:paraId="7036E7F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056E9A1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DEA178D"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0E1837A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521C976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Edit information of Studio.</w:t>
            </w:r>
          </w:p>
        </w:tc>
      </w:tr>
      <w:tr w:rsidR="005C48E6" w:rsidRPr="005C48E6" w14:paraId="44B99B5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89645B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Preconditions:</w:t>
            </w:r>
          </w:p>
        </w:tc>
        <w:tc>
          <w:tcPr>
            <w:tcW w:w="5310" w:type="dxa"/>
            <w:gridSpan w:val="4"/>
          </w:tcPr>
          <w:p w14:paraId="07FDD1A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2F61C346"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data has been added to the database.</w:t>
            </w:r>
          </w:p>
          <w:p w14:paraId="548D1DB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Studio details.</w:t>
            </w:r>
          </w:p>
        </w:tc>
      </w:tr>
      <w:tr w:rsidR="005C48E6" w:rsidRPr="005C48E6" w14:paraId="1F7AEB7C"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1F88683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4F12CE23" w14:textId="4B66B6F4"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r w:rsidRPr="005C48E6">
              <w:rPr>
                <w:rFonts w:ascii="Calibri" w:hAnsi="Calibri" w:cs="Calibri"/>
                <w:color w:val="000000" w:themeColor="text1"/>
              </w:rPr>
              <w:t xml:space="preserve"> hyper link.</w:t>
            </w:r>
          </w:p>
        </w:tc>
      </w:tr>
      <w:tr w:rsidR="005C48E6" w:rsidRPr="005C48E6" w14:paraId="3DC3FC1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9A8B48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6823BAD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need to edited.</w:t>
            </w:r>
          </w:p>
        </w:tc>
      </w:tr>
      <w:tr w:rsidR="005C48E6" w:rsidRPr="005C48E6" w14:paraId="637E5F4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22A9B48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152F7787"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21AEDC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071" w:type="dxa"/>
            <w:gridSpan w:val="3"/>
          </w:tcPr>
          <w:p w14:paraId="5E20DF3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402" w:type="dxa"/>
            <w:gridSpan w:val="2"/>
          </w:tcPr>
          <w:p w14:paraId="2E1FCE0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E6724B7"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5909241F"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071" w:type="dxa"/>
            <w:gridSpan w:val="3"/>
          </w:tcPr>
          <w:p w14:paraId="4EBBAE4D" w14:textId="2519599D"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Button</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p>
          <w:p w14:paraId="111A8F2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402" w:type="dxa"/>
            <w:gridSpan w:val="2"/>
          </w:tcPr>
          <w:p w14:paraId="42F36499"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E7ABAB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5F83FDF"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071" w:type="dxa"/>
            <w:gridSpan w:val="3"/>
          </w:tcPr>
          <w:p w14:paraId="3FB71B1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402" w:type="dxa"/>
            <w:gridSpan w:val="2"/>
          </w:tcPr>
          <w:p w14:paraId="6E97FDDA" w14:textId="1AC5B51F"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table</w:t>
            </w:r>
            <w:r w:rsidR="00414041" w:rsidRPr="00414041">
              <w:rPr>
                <w:rFonts w:ascii="Calibri" w:hAnsi="Calibri" w:cs="Calibri"/>
                <w:color w:val="000000" w:themeColor="text1"/>
              </w:rPr>
              <w:t>”</w:t>
            </w:r>
            <w:r w:rsidRPr="005C48E6">
              <w:rPr>
                <w:rFonts w:ascii="Calibri" w:hAnsi="Calibri" w:cs="Calibri"/>
                <w:color w:val="000000" w:themeColor="text1"/>
              </w:rPr>
              <w:t>Edit User</w:t>
            </w:r>
            <w:r w:rsidR="00414041" w:rsidRPr="00414041">
              <w:rPr>
                <w:rFonts w:ascii="Calibri" w:hAnsi="Calibri" w:cs="Calibri"/>
                <w:color w:val="000000" w:themeColor="text1"/>
              </w:rPr>
              <w:t>”</w:t>
            </w:r>
          </w:p>
          <w:p w14:paraId="57F277A0" w14:textId="77777777" w:rsidR="005C48E6" w:rsidRPr="005C48E6" w:rsidRDefault="005C48E6" w:rsidP="00541F5C">
            <w:pPr>
              <w:pStyle w:val="oancuaDanhsach"/>
              <w:numPr>
                <w:ilvl w:val="0"/>
                <w:numId w:val="98"/>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Name</w:t>
            </w:r>
          </w:p>
          <w:p w14:paraId="0BE41077" w14:textId="77777777" w:rsidR="005C48E6" w:rsidRPr="005C48E6" w:rsidRDefault="005C48E6" w:rsidP="00541F5C">
            <w:pPr>
              <w:pStyle w:val="oancuaDanhsach"/>
              <w:numPr>
                <w:ilvl w:val="0"/>
                <w:numId w:val="98"/>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Password</w:t>
            </w:r>
          </w:p>
          <w:p w14:paraId="475868D1" w14:textId="77777777" w:rsidR="005C48E6" w:rsidRPr="005C48E6" w:rsidRDefault="005C48E6" w:rsidP="00541F5C">
            <w:pPr>
              <w:pStyle w:val="oancuaDanhsach"/>
              <w:numPr>
                <w:ilvl w:val="0"/>
                <w:numId w:val="98"/>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Role</w:t>
            </w:r>
          </w:p>
          <w:p w14:paraId="25B9ED9F" w14:textId="77777777" w:rsidR="005C48E6" w:rsidRPr="005C48E6" w:rsidRDefault="005C48E6" w:rsidP="00541F5C">
            <w:pPr>
              <w:pStyle w:val="oancuaDanhsach"/>
              <w:numPr>
                <w:ilvl w:val="0"/>
                <w:numId w:val="98"/>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w:t>
            </w:r>
          </w:p>
          <w:p w14:paraId="68DDC27A" w14:textId="77777777" w:rsidR="005C48E6" w:rsidRPr="005C48E6" w:rsidRDefault="005C48E6" w:rsidP="005C48E6">
            <w:pPr>
              <w:pStyle w:val="oancuaDanhsach"/>
              <w:ind w:left="0"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 </w:t>
            </w:r>
          </w:p>
        </w:tc>
      </w:tr>
      <w:tr w:rsidR="005C48E6" w:rsidRPr="005C48E6" w14:paraId="593989B8"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655A6DCD"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071" w:type="dxa"/>
            <w:gridSpan w:val="3"/>
          </w:tcPr>
          <w:p w14:paraId="5933317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to the textbox then click Edit</w:t>
            </w:r>
          </w:p>
        </w:tc>
        <w:tc>
          <w:tcPr>
            <w:tcW w:w="3402" w:type="dxa"/>
            <w:gridSpan w:val="2"/>
          </w:tcPr>
          <w:p w14:paraId="1BFD2322"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238CFB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F6544CB"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071" w:type="dxa"/>
            <w:gridSpan w:val="3"/>
          </w:tcPr>
          <w:p w14:paraId="3B0CD74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402" w:type="dxa"/>
            <w:gridSpan w:val="2"/>
          </w:tcPr>
          <w:p w14:paraId="76AB3C64" w14:textId="0B596E3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B</w:t>
            </w:r>
            <w:r w:rsidRPr="005C48E6">
              <w:rPr>
                <w:rFonts w:ascii="Calibri" w:hAnsi="Calibri" w:cs="Calibri"/>
                <w:color w:val="000000" w:themeColor="text1"/>
                <w:lang w:val="vi-VN"/>
              </w:rPr>
              <w:t>ạn có chắc chắc muốn thay đổi</w:t>
            </w:r>
            <w:r w:rsidR="00414041" w:rsidRPr="00414041">
              <w:rPr>
                <w:rFonts w:ascii="Calibri" w:hAnsi="Calibri" w:cs="Calibri"/>
                <w:color w:val="000000" w:themeColor="text1"/>
                <w:lang w:val="vi-VN"/>
              </w:rPr>
              <w:t>”</w:t>
            </w:r>
            <w:r w:rsidRPr="005C48E6">
              <w:rPr>
                <w:rFonts w:ascii="Calibri" w:hAnsi="Calibri" w:cs="Calibri"/>
                <w:color w:val="000000" w:themeColor="text1"/>
                <w:lang w:val="vi-VN"/>
              </w:rPr>
              <w:t>.</w:t>
            </w:r>
            <w:r w:rsidRPr="005C48E6">
              <w:rPr>
                <w:rFonts w:ascii="Calibri" w:hAnsi="Calibri" w:cs="Calibri"/>
                <w:color w:val="000000" w:themeColor="text1"/>
              </w:rPr>
              <w:t xml:space="preserve"> </w:t>
            </w:r>
          </w:p>
        </w:tc>
      </w:tr>
      <w:tr w:rsidR="005C48E6" w:rsidRPr="005C48E6" w14:paraId="7E019118"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7885CEBC"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5</w:t>
            </w:r>
          </w:p>
        </w:tc>
        <w:tc>
          <w:tcPr>
            <w:tcW w:w="3071" w:type="dxa"/>
            <w:gridSpan w:val="3"/>
          </w:tcPr>
          <w:p w14:paraId="4058FD08" w14:textId="0D7D55BC"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p>
        </w:tc>
        <w:tc>
          <w:tcPr>
            <w:tcW w:w="3402" w:type="dxa"/>
            <w:gridSpan w:val="2"/>
          </w:tcPr>
          <w:p w14:paraId="30EFE3C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79346B2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D283D15"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6</w:t>
            </w:r>
          </w:p>
        </w:tc>
        <w:tc>
          <w:tcPr>
            <w:tcW w:w="3071" w:type="dxa"/>
            <w:gridSpan w:val="3"/>
          </w:tcPr>
          <w:p w14:paraId="2BBC0FB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402" w:type="dxa"/>
            <w:gridSpan w:val="2"/>
          </w:tcPr>
          <w:p w14:paraId="68B4BFF1" w14:textId="12C51A70"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Thêm thành công</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08E4010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6B00630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2C3C7C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E090CCA"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740B3D8C"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2786A8E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6CD8D35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E451F90"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662C4F95"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552FBBF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2349ED9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062C65C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4CF5FAE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13A6EF0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8F9C84D"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7048C69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32F7D6D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799166A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518615C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1FFE4B0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5248C419" w14:textId="77777777" w:rsidR="008D1D4C" w:rsidRDefault="008D1D4C" w:rsidP="00E77BAE"/>
    <w:p w14:paraId="4C97C4C1" w14:textId="77777777" w:rsidR="008D1D4C" w:rsidRDefault="008D1D4C" w:rsidP="00E77BAE"/>
    <w:p w14:paraId="5A1BA1A1" w14:textId="77777777" w:rsidR="005C48E6" w:rsidRPr="005C48E6" w:rsidRDefault="005C48E6" w:rsidP="008D1D4C">
      <w:pPr>
        <w:pStyle w:val="u5"/>
      </w:pPr>
      <w:r w:rsidRPr="005C48E6">
        <w:t>Search Studio Manager</w:t>
      </w:r>
    </w:p>
    <w:tbl>
      <w:tblPr>
        <w:tblStyle w:val="GridTable4-Accent31"/>
        <w:tblW w:w="8926" w:type="dxa"/>
        <w:tblLayout w:type="fixed"/>
        <w:tblLook w:val="04A0" w:firstRow="1" w:lastRow="0" w:firstColumn="1" w:lastColumn="0" w:noHBand="0" w:noVBand="1"/>
      </w:tblPr>
      <w:tblGrid>
        <w:gridCol w:w="2453"/>
        <w:gridCol w:w="1163"/>
        <w:gridCol w:w="203"/>
        <w:gridCol w:w="1988"/>
        <w:gridCol w:w="120"/>
        <w:gridCol w:w="1581"/>
        <w:gridCol w:w="1418"/>
      </w:tblGrid>
      <w:tr w:rsidR="005C48E6" w:rsidRPr="005C48E6" w14:paraId="22057C72"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27" w:type="dxa"/>
            <w:gridSpan w:val="5"/>
          </w:tcPr>
          <w:p w14:paraId="711487A9"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UC-016</w:t>
            </w:r>
          </w:p>
        </w:tc>
        <w:tc>
          <w:tcPr>
            <w:tcW w:w="1581" w:type="dxa"/>
          </w:tcPr>
          <w:p w14:paraId="3BA546FF"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4EA16DFE"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1616912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783ECB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5"/>
          </w:tcPr>
          <w:p w14:paraId="2B1D176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Search Studio Manager</w:t>
            </w:r>
          </w:p>
        </w:tc>
      </w:tr>
      <w:tr w:rsidR="005C48E6" w:rsidRPr="005C48E6" w14:paraId="0832378D"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7ACA248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311" w:type="dxa"/>
            <w:gridSpan w:val="3"/>
          </w:tcPr>
          <w:p w14:paraId="37E8602E"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581" w:type="dxa"/>
          </w:tcPr>
          <w:p w14:paraId="68BE986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72E9A37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1B9C25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989CBCE"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311" w:type="dxa"/>
            <w:gridSpan w:val="3"/>
          </w:tcPr>
          <w:p w14:paraId="065C5E6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581" w:type="dxa"/>
          </w:tcPr>
          <w:p w14:paraId="209F451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192AD78E" w14:textId="77777777" w:rsidR="005C48E6" w:rsidRPr="005C48E6" w:rsidRDefault="005C48E6" w:rsidP="005C48E6">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6EA75416"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505D1A95"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5"/>
          </w:tcPr>
          <w:p w14:paraId="1ED1B8B2"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Search by Studio Name Manager</w:t>
            </w:r>
          </w:p>
        </w:tc>
      </w:tr>
      <w:tr w:rsidR="005C48E6" w:rsidRPr="005C48E6" w14:paraId="4B8FD6C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451BE8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5"/>
          </w:tcPr>
          <w:p w14:paraId="6F067E6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672D2FC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Manager show in formation.</w:t>
            </w:r>
          </w:p>
        </w:tc>
      </w:tr>
      <w:tr w:rsidR="005C48E6" w:rsidRPr="005C48E6" w14:paraId="0AD0BBFE" w14:textId="77777777" w:rsidTr="00CA42D5">
        <w:tc>
          <w:tcPr>
            <w:cnfStyle w:val="001000000000" w:firstRow="0" w:lastRow="0" w:firstColumn="1" w:lastColumn="0" w:oddVBand="0" w:evenVBand="0" w:oddHBand="0" w:evenHBand="0" w:firstRowFirstColumn="0" w:firstRowLastColumn="0" w:lastRowFirstColumn="0" w:lastRowLastColumn="0"/>
            <w:tcW w:w="3616" w:type="dxa"/>
            <w:gridSpan w:val="2"/>
          </w:tcPr>
          <w:p w14:paraId="682EEA6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5"/>
          </w:tcPr>
          <w:p w14:paraId="6AE26886" w14:textId="7ACA3283"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one</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373A930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4C8B48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5"/>
          </w:tcPr>
          <w:p w14:paraId="22C33E52"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Manager need to exist.</w:t>
            </w:r>
          </w:p>
        </w:tc>
      </w:tr>
      <w:tr w:rsidR="005C48E6" w:rsidRPr="005C48E6" w14:paraId="1F2DAE4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5D263E3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748ABA5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3684B68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1C5A80B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3"/>
          </w:tcPr>
          <w:p w14:paraId="57084D4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3C1B6D36"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091AC7D7"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637133E2"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Write the textbox name or character of Studio Manager want to show.</w:t>
            </w:r>
          </w:p>
          <w:p w14:paraId="08E0487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3"/>
          </w:tcPr>
          <w:p w14:paraId="1F4884CD"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0B5D686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3398810"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5125805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26B8673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Display all Studio Manager have name or character same that. </w:t>
            </w:r>
          </w:p>
        </w:tc>
      </w:tr>
      <w:tr w:rsidR="005C48E6" w:rsidRPr="005C48E6" w14:paraId="67CF4CBE"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197AF7B6"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1D7DAEC0" w14:textId="4853F21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3"/>
          </w:tcPr>
          <w:p w14:paraId="79A5C6FA"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5C6EF3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6C012D5"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619F27E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3"/>
          </w:tcPr>
          <w:p w14:paraId="31C9CCE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14:paraId="1769D6B2"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5BD50D3D"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034933A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525E35F7"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1A0792C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7"/>
          </w:tcPr>
          <w:p w14:paraId="2A4E545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4F91E0E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2F97046F"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3175D30F"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2A6CE75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4"/>
          </w:tcPr>
          <w:p w14:paraId="2EF2BE2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2D7E7CD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102EA7B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Frequency of Use:</w:t>
            </w:r>
          </w:p>
        </w:tc>
        <w:tc>
          <w:tcPr>
            <w:tcW w:w="5107" w:type="dxa"/>
            <w:gridSpan w:val="4"/>
          </w:tcPr>
          <w:p w14:paraId="68E4D2F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67209833" w14:textId="77777777" w:rsidTr="00CA42D5">
        <w:tc>
          <w:tcPr>
            <w:cnfStyle w:val="001000000000" w:firstRow="0" w:lastRow="0" w:firstColumn="1" w:lastColumn="0" w:oddVBand="0" w:evenVBand="0" w:oddHBand="0" w:evenHBand="0" w:firstRowFirstColumn="0" w:firstRowLastColumn="0" w:lastRowFirstColumn="0" w:lastRowLastColumn="0"/>
            <w:tcW w:w="3819" w:type="dxa"/>
            <w:gridSpan w:val="3"/>
          </w:tcPr>
          <w:p w14:paraId="68880A89"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4"/>
          </w:tcPr>
          <w:p w14:paraId="4609201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2663B54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687BBCCF"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4"/>
          </w:tcPr>
          <w:p w14:paraId="6E073AB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03216C66" w14:textId="77777777" w:rsidR="008D1D4C" w:rsidRDefault="008D1D4C" w:rsidP="00E77BAE"/>
    <w:p w14:paraId="34483C94" w14:textId="77777777" w:rsidR="008D1D4C" w:rsidRDefault="008D1D4C" w:rsidP="00E77BAE"/>
    <w:p w14:paraId="5A2E2CF3" w14:textId="77777777" w:rsidR="005C48E6" w:rsidRPr="005C48E6" w:rsidRDefault="005C48E6" w:rsidP="008D1D4C">
      <w:pPr>
        <w:pStyle w:val="u5"/>
      </w:pPr>
      <w:r w:rsidRPr="005C48E6">
        <w:t>Delete Studio Manager</w:t>
      </w:r>
    </w:p>
    <w:tbl>
      <w:tblPr>
        <w:tblStyle w:val="GridTable4-Accent31"/>
        <w:tblW w:w="8926" w:type="dxa"/>
        <w:tblLayout w:type="fixed"/>
        <w:tblLook w:val="04A0" w:firstRow="1" w:lastRow="0" w:firstColumn="1" w:lastColumn="0" w:noHBand="0" w:noVBand="1"/>
      </w:tblPr>
      <w:tblGrid>
        <w:gridCol w:w="2453"/>
        <w:gridCol w:w="1163"/>
        <w:gridCol w:w="203"/>
        <w:gridCol w:w="1988"/>
        <w:gridCol w:w="1688"/>
        <w:gridCol w:w="1431"/>
      </w:tblGrid>
      <w:tr w:rsidR="005C48E6" w:rsidRPr="005C48E6" w14:paraId="144213E0" w14:textId="77777777" w:rsidTr="001460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387F3D0C"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UC-017</w:t>
            </w:r>
          </w:p>
        </w:tc>
        <w:tc>
          <w:tcPr>
            <w:tcW w:w="1688" w:type="dxa"/>
          </w:tcPr>
          <w:p w14:paraId="0455B5E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31" w:type="dxa"/>
          </w:tcPr>
          <w:p w14:paraId="672F14E9"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159BE4D8"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6013B1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14:paraId="3843A19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Delete Studio Manager</w:t>
            </w:r>
          </w:p>
        </w:tc>
      </w:tr>
      <w:tr w:rsidR="005C48E6" w:rsidRPr="005C48E6" w14:paraId="50FF2BAE"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18A7000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14:paraId="59B89994"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688" w:type="dxa"/>
          </w:tcPr>
          <w:p w14:paraId="19E8B3D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31" w:type="dxa"/>
          </w:tcPr>
          <w:p w14:paraId="0F47CFE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47D44148"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83B817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14:paraId="4DE352A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688" w:type="dxa"/>
          </w:tcPr>
          <w:p w14:paraId="24E5C98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31" w:type="dxa"/>
          </w:tcPr>
          <w:p w14:paraId="1E6FF34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0AE86F51"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34D94F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14:paraId="0FC16FB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eastAsia="Times New Roman" w:hAnsi="Calibri" w:cs="Calibri"/>
                <w:color w:val="000000" w:themeColor="text1"/>
              </w:rPr>
              <w:t>Delete Studio Manager information.</w:t>
            </w:r>
          </w:p>
        </w:tc>
      </w:tr>
      <w:tr w:rsidR="005C48E6" w:rsidRPr="005C48E6" w14:paraId="2BBB2E7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2033F1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14:paraId="2198CFF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Login by account admin PSM. </w:t>
            </w:r>
          </w:p>
          <w:p w14:paraId="7E700D4D"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 manager information data has been added to the database.</w:t>
            </w:r>
          </w:p>
        </w:tc>
      </w:tr>
      <w:tr w:rsidR="005C48E6" w:rsidRPr="005C48E6" w14:paraId="5767A568" w14:textId="77777777" w:rsidTr="001460A2">
        <w:tc>
          <w:tcPr>
            <w:cnfStyle w:val="001000000000" w:firstRow="0" w:lastRow="0" w:firstColumn="1" w:lastColumn="0" w:oddVBand="0" w:evenVBand="0" w:oddHBand="0" w:evenHBand="0" w:firstRowFirstColumn="0" w:firstRowLastColumn="0" w:lastRowFirstColumn="0" w:lastRowLastColumn="0"/>
            <w:tcW w:w="3616" w:type="dxa"/>
            <w:gridSpan w:val="2"/>
          </w:tcPr>
          <w:p w14:paraId="46F38AC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14:paraId="08203A42" w14:textId="3B096A7F"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Delete</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70193FEA"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E415FC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14:paraId="6D04E6D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Information of Studio manager remove in the data.</w:t>
            </w:r>
          </w:p>
        </w:tc>
      </w:tr>
      <w:tr w:rsidR="005C48E6" w:rsidRPr="005C48E6" w14:paraId="4410A844"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13B5E4A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14:paraId="22652DD4" w14:textId="77777777" w:rsidTr="001460A2">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E13FFE2"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704C705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3F7FBC3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D473230"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1E9BE44D"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5D921FFC"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delete in table Studio manager information.</w:t>
            </w:r>
          </w:p>
          <w:p w14:paraId="49E1E15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c>
          <w:tcPr>
            <w:tcW w:w="3119" w:type="dxa"/>
            <w:gridSpan w:val="2"/>
          </w:tcPr>
          <w:p w14:paraId="798F65F4"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74D8412"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F5D085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2F15041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4499E5F" w14:textId="16A20AAC" w:rsidR="005C48E6" w:rsidRPr="005C48E6" w:rsidRDefault="005C48E6" w:rsidP="005C48E6">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lang w:val="vi-VN"/>
              </w:rPr>
            </w:pPr>
            <w:r w:rsidRPr="005C48E6">
              <w:rPr>
                <w:rFonts w:ascii="Calibri" w:hAnsi="Calibri" w:cs="Calibri"/>
                <w:color w:val="000000" w:themeColor="text1"/>
              </w:rPr>
              <w:t>Display popup</w:t>
            </w:r>
            <w:r w:rsidR="00414041" w:rsidRPr="00414041">
              <w:rPr>
                <w:rFonts w:ascii="Calibri" w:hAnsi="Calibri" w:cs="Calibri"/>
                <w:color w:val="000000" w:themeColor="text1"/>
              </w:rPr>
              <w:t>”</w:t>
            </w:r>
            <w:r w:rsidRPr="005C48E6">
              <w:rPr>
                <w:rFonts w:ascii="Calibri" w:hAnsi="Calibri" w:cs="Calibri"/>
                <w:color w:val="000000" w:themeColor="text1"/>
              </w:rPr>
              <w:t>Bạn có muốn xoá người quản lý Studio này</w:t>
            </w:r>
            <w:r w:rsidR="00414041" w:rsidRPr="00414041">
              <w:rPr>
                <w:rFonts w:ascii="Calibri" w:hAnsi="Calibri" w:cs="Calibri"/>
                <w:color w:val="000000" w:themeColor="text1"/>
              </w:rPr>
              <w:t>”</w:t>
            </w:r>
            <w:r w:rsidRPr="005C48E6">
              <w:rPr>
                <w:rFonts w:ascii="Calibri" w:hAnsi="Calibri" w:cs="Calibri"/>
                <w:color w:val="000000" w:themeColor="text1"/>
              </w:rPr>
              <w:t xml:space="preserve">. </w:t>
            </w:r>
          </w:p>
        </w:tc>
      </w:tr>
      <w:tr w:rsidR="005C48E6" w:rsidRPr="005C48E6" w14:paraId="3695B12F" w14:textId="77777777" w:rsidTr="001460A2">
        <w:tc>
          <w:tcPr>
            <w:cnfStyle w:val="001000000000" w:firstRow="0" w:lastRow="0" w:firstColumn="1" w:lastColumn="0" w:oddVBand="0" w:evenVBand="0" w:oddHBand="0" w:evenHBand="0" w:firstRowFirstColumn="0" w:firstRowLastColumn="0" w:lastRowFirstColumn="0" w:lastRowLastColumn="0"/>
            <w:tcW w:w="2453" w:type="dxa"/>
          </w:tcPr>
          <w:p w14:paraId="63D06D0B"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14:paraId="4DF43C47" w14:textId="0EBCD001"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2DB93E3F"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755C5E33"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7BB17B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4F889CF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46F9B9D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new table Studio manager information</w:t>
            </w:r>
          </w:p>
        </w:tc>
      </w:tr>
      <w:tr w:rsidR="005C48E6" w:rsidRPr="005C48E6" w14:paraId="798D8974"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7396C19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14:paraId="1E8D5A5B"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5DF31FC"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5A68A700" w14:textId="77777777" w:rsidTr="001460A2">
        <w:tc>
          <w:tcPr>
            <w:cnfStyle w:val="001000000000" w:firstRow="0" w:lastRow="0" w:firstColumn="1" w:lastColumn="0" w:oddVBand="0" w:evenVBand="0" w:oddHBand="0" w:evenHBand="0" w:firstRowFirstColumn="0" w:firstRowLastColumn="0" w:lastRowFirstColumn="0" w:lastRowLastColumn="0"/>
            <w:tcW w:w="8926" w:type="dxa"/>
            <w:gridSpan w:val="6"/>
          </w:tcPr>
          <w:p w14:paraId="2FD0055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14:paraId="3301F58F"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BDB9C23" w14:textId="77777777" w:rsidR="005C48E6" w:rsidRPr="005C48E6" w:rsidRDefault="005C48E6" w:rsidP="005C48E6">
            <w:pPr>
              <w:spacing w:line="276" w:lineRule="auto"/>
              <w:ind w:right="4"/>
              <w:rPr>
                <w:rFonts w:ascii="Calibri" w:hAnsi="Calibri" w:cs="Calibri"/>
                <w:color w:val="000000" w:themeColor="text1"/>
              </w:rPr>
            </w:pPr>
          </w:p>
        </w:tc>
      </w:tr>
      <w:tr w:rsidR="005C48E6" w:rsidRPr="005C48E6" w14:paraId="3B0A50E0"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6D3638C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14:paraId="542C1AB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13E1C20A"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15CD6C28"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14:paraId="04BAF8A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Normal</w:t>
            </w:r>
          </w:p>
        </w:tc>
      </w:tr>
      <w:tr w:rsidR="005C48E6" w:rsidRPr="005C48E6" w14:paraId="512AE2BA" w14:textId="77777777" w:rsidTr="001460A2">
        <w:tc>
          <w:tcPr>
            <w:cnfStyle w:val="001000000000" w:firstRow="0" w:lastRow="0" w:firstColumn="1" w:lastColumn="0" w:oddVBand="0" w:evenVBand="0" w:oddHBand="0" w:evenHBand="0" w:firstRowFirstColumn="0" w:firstRowLastColumn="0" w:lastRowFirstColumn="0" w:lastRowLastColumn="0"/>
            <w:tcW w:w="3819" w:type="dxa"/>
            <w:gridSpan w:val="3"/>
          </w:tcPr>
          <w:p w14:paraId="56DDA2E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14:paraId="0FBFEE6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r w:rsidR="005C48E6" w:rsidRPr="005C48E6" w14:paraId="626A3CB9" w14:textId="77777777" w:rsidTr="001460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7548E19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14:paraId="08027C6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N/A</w:t>
            </w:r>
          </w:p>
        </w:tc>
      </w:tr>
    </w:tbl>
    <w:p w14:paraId="5534DE4E" w14:textId="77777777" w:rsidR="008D1D4C" w:rsidRDefault="008D1D4C" w:rsidP="00E77BAE"/>
    <w:p w14:paraId="68412861" w14:textId="77777777" w:rsidR="008D1D4C" w:rsidRDefault="008D1D4C" w:rsidP="00E77BAE"/>
    <w:p w14:paraId="20A87AD9" w14:textId="77777777" w:rsidR="005C48E6" w:rsidRPr="008D1D4C" w:rsidRDefault="005C48E6" w:rsidP="008D1D4C">
      <w:pPr>
        <w:pStyle w:val="u5"/>
      </w:pPr>
      <w:r w:rsidRPr="008D1D4C">
        <w:t>Add Studio Information</w:t>
      </w:r>
    </w:p>
    <w:tbl>
      <w:tblPr>
        <w:tblStyle w:val="GridTable4-Accent31"/>
        <w:tblW w:w="8926" w:type="dxa"/>
        <w:tblLayout w:type="fixed"/>
        <w:tblLook w:val="04A0" w:firstRow="1" w:lastRow="0" w:firstColumn="1" w:lastColumn="0" w:noHBand="0" w:noVBand="1"/>
      </w:tblPr>
      <w:tblGrid>
        <w:gridCol w:w="2453"/>
        <w:gridCol w:w="1086"/>
        <w:gridCol w:w="214"/>
        <w:gridCol w:w="2054"/>
        <w:gridCol w:w="1701"/>
        <w:gridCol w:w="1418"/>
      </w:tblGrid>
      <w:tr w:rsidR="005C48E6" w:rsidRPr="005C48E6" w14:paraId="2A9FD965"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A7D910C" w14:textId="77777777"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UC-018</w:t>
            </w:r>
          </w:p>
        </w:tc>
        <w:tc>
          <w:tcPr>
            <w:tcW w:w="1701" w:type="dxa"/>
          </w:tcPr>
          <w:p w14:paraId="3E327EBB"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14:paraId="3234B21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1.0</w:t>
            </w:r>
          </w:p>
        </w:tc>
      </w:tr>
      <w:tr w:rsidR="005C48E6" w:rsidRPr="005C48E6" w14:paraId="36CC47D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5163B96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87" w:type="dxa"/>
            <w:gridSpan w:val="4"/>
          </w:tcPr>
          <w:p w14:paraId="79CC89B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Add Studio Information</w:t>
            </w:r>
          </w:p>
        </w:tc>
      </w:tr>
      <w:tr w:rsidR="005C48E6" w:rsidRPr="005C48E6" w14:paraId="7DB2ABB0"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55EDB20A"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268" w:type="dxa"/>
            <w:gridSpan w:val="2"/>
          </w:tcPr>
          <w:p w14:paraId="1AD411C9"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HuyNM</w:t>
            </w:r>
          </w:p>
        </w:tc>
        <w:tc>
          <w:tcPr>
            <w:tcW w:w="1701" w:type="dxa"/>
          </w:tcPr>
          <w:p w14:paraId="54BB11E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14:paraId="27AB9CF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12/04/2018</w:t>
            </w:r>
          </w:p>
        </w:tc>
      </w:tr>
      <w:tr w:rsidR="005C48E6" w:rsidRPr="005C48E6" w14:paraId="404DDF0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4A7182F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268" w:type="dxa"/>
            <w:gridSpan w:val="2"/>
          </w:tcPr>
          <w:p w14:paraId="7FB9F34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Admin</w:t>
            </w:r>
          </w:p>
        </w:tc>
        <w:tc>
          <w:tcPr>
            <w:tcW w:w="1701" w:type="dxa"/>
          </w:tcPr>
          <w:p w14:paraId="1BB7CC4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14:paraId="7525A59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r>
      <w:tr w:rsidR="005C48E6" w:rsidRPr="005C48E6" w14:paraId="25932D44"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0672F03C"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87" w:type="dxa"/>
            <w:gridSpan w:val="4"/>
          </w:tcPr>
          <w:p w14:paraId="0276E09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Add Studio Manager information</w:t>
            </w:r>
          </w:p>
        </w:tc>
      </w:tr>
      <w:tr w:rsidR="005C48E6" w:rsidRPr="005C48E6" w14:paraId="1B9048D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1A3C61D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87" w:type="dxa"/>
            <w:gridSpan w:val="4"/>
          </w:tcPr>
          <w:p w14:paraId="1981972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 xml:space="preserve">Login by account admin PSM. </w:t>
            </w:r>
          </w:p>
        </w:tc>
      </w:tr>
      <w:tr w:rsidR="005C48E6" w:rsidRPr="005C48E6" w14:paraId="658A741F" w14:textId="77777777" w:rsidTr="00CA42D5">
        <w:tc>
          <w:tcPr>
            <w:cnfStyle w:val="001000000000" w:firstRow="0" w:lastRow="0" w:firstColumn="1" w:lastColumn="0" w:oddVBand="0" w:evenVBand="0" w:oddHBand="0" w:evenHBand="0" w:firstRowFirstColumn="0" w:firstRowLastColumn="0" w:lastRowFirstColumn="0" w:lastRowLastColumn="0"/>
            <w:tcW w:w="3539" w:type="dxa"/>
            <w:gridSpan w:val="2"/>
          </w:tcPr>
          <w:p w14:paraId="09468D1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87" w:type="dxa"/>
            <w:gridSpan w:val="4"/>
          </w:tcPr>
          <w:p w14:paraId="729F54F0" w14:textId="7D677F96"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Add New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14:paraId="025634A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gridSpan w:val="2"/>
          </w:tcPr>
          <w:p w14:paraId="0B95A9B3"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87" w:type="dxa"/>
            <w:gridSpan w:val="4"/>
          </w:tcPr>
          <w:p w14:paraId="079BE2B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lang w:val="vi-VN"/>
              </w:rPr>
              <w:t>Updated new Studio Manager in database.</w:t>
            </w:r>
          </w:p>
        </w:tc>
      </w:tr>
      <w:tr w:rsidR="005C48E6" w:rsidRPr="005C48E6" w14:paraId="537E22D8" w14:textId="77777777" w:rsidTr="00CA42D5">
        <w:tc>
          <w:tcPr>
            <w:cnfStyle w:val="001000000000" w:firstRow="0" w:lastRow="0" w:firstColumn="1" w:lastColumn="0" w:oddVBand="0" w:evenVBand="0" w:oddHBand="0" w:evenHBand="0" w:firstRowFirstColumn="0" w:firstRowLastColumn="0" w:lastRowFirstColumn="0" w:lastRowLastColumn="0"/>
            <w:tcW w:w="5807" w:type="dxa"/>
            <w:gridSpan w:val="4"/>
          </w:tcPr>
          <w:p w14:paraId="402F4CF4"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c>
          <w:tcPr>
            <w:tcW w:w="3119" w:type="dxa"/>
            <w:gridSpan w:val="2"/>
          </w:tcPr>
          <w:p w14:paraId="71A7F56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p>
        </w:tc>
      </w:tr>
      <w:tr w:rsidR="005C48E6" w:rsidRPr="005C48E6" w14:paraId="186148B2" w14:textId="77777777" w:rsidTr="00CA42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90B9BC0"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14:paraId="3D62E21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14:paraId="1587DE2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14:paraId="0A40AB47"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672E8AAF"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14:paraId="7F8B5A5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 xml:space="preserve">Click to Add new Studio </w:t>
            </w:r>
            <w:r w:rsidRPr="005C48E6">
              <w:rPr>
                <w:rFonts w:ascii="Calibri" w:hAnsi="Calibri" w:cs="Calibri"/>
                <w:color w:val="000000" w:themeColor="text1"/>
                <w:lang w:val="vi-VN"/>
              </w:rPr>
              <w:t xml:space="preserve">Manager </w:t>
            </w:r>
            <w:r w:rsidRPr="005C48E6">
              <w:rPr>
                <w:rFonts w:ascii="Calibri" w:hAnsi="Calibri" w:cs="Calibri"/>
                <w:color w:val="000000" w:themeColor="text1"/>
              </w:rPr>
              <w:t>hyperlink.</w:t>
            </w:r>
          </w:p>
        </w:tc>
        <w:tc>
          <w:tcPr>
            <w:tcW w:w="3119" w:type="dxa"/>
            <w:gridSpan w:val="2"/>
          </w:tcPr>
          <w:p w14:paraId="2016156D"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2DBD2E6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6DF76A81"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14:paraId="47BDBB0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4BD694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Display all information</w:t>
            </w:r>
          </w:p>
          <w:p w14:paraId="017D22FD" w14:textId="77777777" w:rsidR="005C48E6" w:rsidRPr="005C48E6" w:rsidRDefault="005C48E6" w:rsidP="00541F5C">
            <w:pPr>
              <w:pStyle w:val="oancuaDanhsach"/>
              <w:numPr>
                <w:ilvl w:val="0"/>
                <w:numId w:val="97"/>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Name</w:t>
            </w:r>
          </w:p>
          <w:p w14:paraId="38B3F4FD" w14:textId="77777777" w:rsidR="005C48E6" w:rsidRPr="005C48E6" w:rsidRDefault="005C48E6" w:rsidP="00541F5C">
            <w:pPr>
              <w:pStyle w:val="oancuaDanhsach"/>
              <w:numPr>
                <w:ilvl w:val="0"/>
                <w:numId w:val="97"/>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Password</w:t>
            </w:r>
          </w:p>
          <w:p w14:paraId="6ACA66C6" w14:textId="77777777" w:rsidR="005C48E6" w:rsidRPr="005C48E6" w:rsidRDefault="005C48E6" w:rsidP="00541F5C">
            <w:pPr>
              <w:pStyle w:val="oancuaDanhsach"/>
              <w:numPr>
                <w:ilvl w:val="0"/>
                <w:numId w:val="97"/>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User Role</w:t>
            </w:r>
          </w:p>
          <w:p w14:paraId="71D5AF90" w14:textId="77777777" w:rsidR="005C48E6" w:rsidRPr="005C48E6" w:rsidRDefault="005C48E6" w:rsidP="00541F5C">
            <w:pPr>
              <w:pStyle w:val="oancuaDanhsach"/>
              <w:numPr>
                <w:ilvl w:val="0"/>
                <w:numId w:val="97"/>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Studio</w:t>
            </w:r>
          </w:p>
        </w:tc>
      </w:tr>
      <w:tr w:rsidR="005C48E6" w:rsidRPr="005C48E6" w14:paraId="0A41639E" w14:textId="77777777" w:rsidTr="00CA42D5">
        <w:tc>
          <w:tcPr>
            <w:cnfStyle w:val="001000000000" w:firstRow="0" w:lastRow="0" w:firstColumn="1" w:lastColumn="0" w:oddVBand="0" w:evenVBand="0" w:oddHBand="0" w:evenHBand="0" w:firstRowFirstColumn="0" w:firstRowLastColumn="0" w:lastRowFirstColumn="0" w:lastRowLastColumn="0"/>
            <w:tcW w:w="2453" w:type="dxa"/>
          </w:tcPr>
          <w:p w14:paraId="4DAA38CD"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lastRenderedPageBreak/>
              <w:t>3</w:t>
            </w:r>
          </w:p>
        </w:tc>
        <w:tc>
          <w:tcPr>
            <w:tcW w:w="3354" w:type="dxa"/>
            <w:gridSpan w:val="3"/>
          </w:tcPr>
          <w:p w14:paraId="1651F554" w14:textId="5AE78A83"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Add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14:paraId="613D5DB9"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p>
        </w:tc>
      </w:tr>
      <w:tr w:rsidR="005C48E6" w:rsidRPr="005C48E6" w14:paraId="10AE40C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9975CF9" w14:textId="77777777" w:rsidR="005C48E6" w:rsidRPr="005C48E6" w:rsidRDefault="005C48E6" w:rsidP="005C48E6">
            <w:pPr>
              <w:pStyle w:val="oancuaDanhsac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14:paraId="0ED6754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p>
        </w:tc>
        <w:tc>
          <w:tcPr>
            <w:tcW w:w="3119" w:type="dxa"/>
            <w:gridSpan w:val="2"/>
          </w:tcPr>
          <w:p w14:paraId="545D0C5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color w:val="000000" w:themeColor="text1"/>
              </w:rPr>
            </w:pPr>
            <w:r w:rsidRPr="005C48E6">
              <w:rPr>
                <w:rFonts w:ascii="Calibri" w:hAnsi="Calibri" w:cs="Calibri"/>
                <w:color w:val="000000" w:themeColor="text1"/>
              </w:rPr>
              <w:t>Add new User successful</w:t>
            </w:r>
          </w:p>
        </w:tc>
      </w:tr>
      <w:tr w:rsidR="005C48E6" w:rsidRPr="005C48E6" w14:paraId="386A9505"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07F761AB" w14:textId="1326451B"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Alternative Flows: At step 4 click</w:t>
            </w:r>
            <w:r w:rsidR="00414041" w:rsidRPr="00414041">
              <w:rPr>
                <w:rFonts w:ascii="Calibri" w:hAnsi="Calibri" w:cs="Calibri"/>
                <w:color w:val="000000" w:themeColor="text1"/>
              </w:rPr>
              <w:t>”</w:t>
            </w:r>
            <w:r w:rsidRPr="005C48E6">
              <w:rPr>
                <w:rFonts w:ascii="Calibri" w:hAnsi="Calibri" w:cs="Calibri"/>
                <w:color w:val="000000" w:themeColor="text1"/>
              </w:rPr>
              <w:t>Reset</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14:paraId="17A2718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BE3A79F" w14:textId="77777777" w:rsidR="005C48E6" w:rsidRPr="005C48E6" w:rsidRDefault="005C48E6" w:rsidP="005C48E6">
            <w:pPr>
              <w:spacing w:line="276" w:lineRule="auto"/>
              <w:ind w:right="4"/>
              <w:rPr>
                <w:rFonts w:ascii="Calibri" w:hAnsi="Calibri" w:cs="Calibri"/>
                <w:b w:val="0"/>
                <w:color w:val="000000" w:themeColor="text1"/>
              </w:rPr>
            </w:pPr>
          </w:p>
        </w:tc>
      </w:tr>
      <w:tr w:rsidR="005C48E6" w:rsidRPr="005C48E6" w14:paraId="4E338D6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4DEB128D" w14:textId="77777777"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Exceptions: N/A</w:t>
            </w:r>
          </w:p>
        </w:tc>
      </w:tr>
      <w:tr w:rsidR="005C48E6" w:rsidRPr="005C48E6" w14:paraId="2CFCC04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AC39A21" w14:textId="77777777" w:rsidR="005C48E6" w:rsidRPr="005C48E6" w:rsidRDefault="005C48E6" w:rsidP="005C48E6">
            <w:pPr>
              <w:spacing w:line="276" w:lineRule="auto"/>
              <w:ind w:right="4"/>
              <w:rPr>
                <w:rFonts w:ascii="Calibri" w:hAnsi="Calibri" w:cs="Calibri"/>
                <w:b w:val="0"/>
                <w:color w:val="000000" w:themeColor="text1"/>
              </w:rPr>
            </w:pPr>
          </w:p>
        </w:tc>
      </w:tr>
      <w:tr w:rsidR="005C48E6" w:rsidRPr="005C48E6" w14:paraId="7DFCE794" w14:textId="77777777" w:rsidTr="00CA42D5">
        <w:tc>
          <w:tcPr>
            <w:cnfStyle w:val="001000000000" w:firstRow="0" w:lastRow="0" w:firstColumn="1" w:lastColumn="0" w:oddVBand="0" w:evenVBand="0" w:oddHBand="0" w:evenHBand="0" w:firstRowFirstColumn="0" w:firstRowLastColumn="0" w:lastRowFirstColumn="0" w:lastRowLastColumn="0"/>
            <w:tcW w:w="3753" w:type="dxa"/>
            <w:gridSpan w:val="3"/>
          </w:tcPr>
          <w:p w14:paraId="776A1B6B"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73" w:type="dxa"/>
            <w:gridSpan w:val="3"/>
          </w:tcPr>
          <w:p w14:paraId="3CAAC2B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Normal</w:t>
            </w:r>
          </w:p>
        </w:tc>
      </w:tr>
      <w:tr w:rsidR="005C48E6" w:rsidRPr="005C48E6" w14:paraId="5E2CF73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gridSpan w:val="3"/>
          </w:tcPr>
          <w:p w14:paraId="6A4D17B1"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73" w:type="dxa"/>
            <w:gridSpan w:val="3"/>
          </w:tcPr>
          <w:p w14:paraId="2A92D61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Normal</w:t>
            </w:r>
          </w:p>
        </w:tc>
      </w:tr>
      <w:tr w:rsidR="005C48E6" w:rsidRPr="005C48E6" w14:paraId="14196FEE" w14:textId="77777777" w:rsidTr="00CA42D5">
        <w:tc>
          <w:tcPr>
            <w:cnfStyle w:val="001000000000" w:firstRow="0" w:lastRow="0" w:firstColumn="1" w:lastColumn="0" w:oddVBand="0" w:evenVBand="0" w:oddHBand="0" w:evenHBand="0" w:firstRowFirstColumn="0" w:firstRowLastColumn="0" w:lastRowFirstColumn="0" w:lastRowLastColumn="0"/>
            <w:tcW w:w="3753" w:type="dxa"/>
            <w:gridSpan w:val="3"/>
          </w:tcPr>
          <w:p w14:paraId="7E13F8C6"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73" w:type="dxa"/>
            <w:gridSpan w:val="3"/>
          </w:tcPr>
          <w:p w14:paraId="5F3BCC4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B3,B4,B6</w:t>
            </w:r>
          </w:p>
        </w:tc>
      </w:tr>
      <w:tr w:rsidR="005C48E6" w:rsidRPr="005C48E6" w14:paraId="03C4CFA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gridSpan w:val="3"/>
          </w:tcPr>
          <w:p w14:paraId="2EE7BBA7" w14:textId="77777777"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73" w:type="dxa"/>
            <w:gridSpan w:val="3"/>
          </w:tcPr>
          <w:p w14:paraId="0B16C65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ascii="Calibri" w:hAnsi="Calibri" w:cs="Calibri"/>
                <w:b/>
                <w:color w:val="000000" w:themeColor="text1"/>
              </w:rPr>
            </w:pPr>
            <w:r w:rsidRPr="005C48E6">
              <w:rPr>
                <w:rFonts w:ascii="Calibri" w:hAnsi="Calibri" w:cs="Calibri"/>
                <w:color w:val="000000" w:themeColor="text1"/>
              </w:rPr>
              <w:t>N/A</w:t>
            </w:r>
          </w:p>
        </w:tc>
      </w:tr>
    </w:tbl>
    <w:p w14:paraId="6614B860" w14:textId="71837A04" w:rsidR="00D759AD" w:rsidRDefault="000307E0" w:rsidP="00D759AD">
      <w:pPr>
        <w:pStyle w:val="u4"/>
        <w:numPr>
          <w:ilvl w:val="3"/>
          <w:numId w:val="1"/>
        </w:numPr>
      </w:pPr>
      <w:r>
        <w:t>Manager</w:t>
      </w:r>
    </w:p>
    <w:p w14:paraId="5BECDEC4" w14:textId="77777777" w:rsidR="00E77BAE" w:rsidRPr="00E77BAE" w:rsidRDefault="00E77BAE" w:rsidP="00E77BAE"/>
    <w:p w14:paraId="43F22413" w14:textId="2E2E4589" w:rsidR="00D759AD" w:rsidRDefault="000307E0" w:rsidP="00E77BAE">
      <w:r>
        <w:rPr>
          <w:noProof/>
          <w:lang w:eastAsia="en-US"/>
        </w:rPr>
        <w:drawing>
          <wp:inline distT="0" distB="0" distL="0" distR="0" wp14:anchorId="402E65CC" wp14:editId="30B46A71">
            <wp:extent cx="5716270" cy="429387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rUC.png"/>
                    <pic:cNvPicPr/>
                  </pic:nvPicPr>
                  <pic:blipFill>
                    <a:blip r:embed="rId16"/>
                    <a:stretch>
                      <a:fillRect/>
                    </a:stretch>
                  </pic:blipFill>
                  <pic:spPr>
                    <a:xfrm>
                      <a:off x="0" y="0"/>
                      <a:ext cx="5716270" cy="4293870"/>
                    </a:xfrm>
                    <a:prstGeom prst="rect">
                      <a:avLst/>
                    </a:prstGeom>
                  </pic:spPr>
                </pic:pic>
              </a:graphicData>
            </a:graphic>
          </wp:inline>
        </w:drawing>
      </w:r>
    </w:p>
    <w:p w14:paraId="3B5EC7A4" w14:textId="5FB4E925" w:rsidR="00D759AD" w:rsidRDefault="00D759AD" w:rsidP="00D759AD">
      <w:pPr>
        <w:keepNext/>
        <w:jc w:val="center"/>
      </w:pPr>
      <w:r w:rsidRPr="00533AB1">
        <w:lastRenderedPageBreak/>
        <w:t xml:space="preserve">Figure </w:t>
      </w:r>
      <w:r w:rsidR="00894860">
        <w:fldChar w:fldCharType="begin"/>
      </w:r>
      <w:r w:rsidR="00894860">
        <w:instrText xml:space="preserve"> STYLEREF 1 \s </w:instrText>
      </w:r>
      <w:r w:rsidR="00894860">
        <w:fldChar w:fldCharType="separate"/>
      </w:r>
      <w:r w:rsidR="00210253">
        <w:rPr>
          <w:noProof/>
        </w:rPr>
        <w:t>3</w:t>
      </w:r>
      <w:r w:rsidR="00894860">
        <w:rPr>
          <w:noProof/>
        </w:rPr>
        <w:fldChar w:fldCharType="end"/>
      </w:r>
      <w:r w:rsidRPr="00533AB1">
        <w:t>.</w:t>
      </w:r>
      <w:r>
        <w:t>5.2.2.1</w:t>
      </w:r>
      <w:r w:rsidR="000307E0">
        <w:rPr>
          <w:b/>
        </w:rPr>
        <w:t xml:space="preserve">: </w:t>
      </w:r>
      <w:r w:rsidR="000307E0" w:rsidRPr="00A51D77">
        <w:t>Manager Use Case Diagram</w:t>
      </w:r>
    </w:p>
    <w:p w14:paraId="3E1DB725" w14:textId="77777777" w:rsidR="00D759AD" w:rsidRPr="00533AB1" w:rsidRDefault="00D759AD" w:rsidP="00D759AD">
      <w:pPr>
        <w:keepNext/>
        <w:jc w:val="center"/>
      </w:pPr>
    </w:p>
    <w:p w14:paraId="4FEF534B" w14:textId="519A9B03" w:rsidR="00602479" w:rsidRPr="00B91404" w:rsidRDefault="008D1D4C" w:rsidP="00602479">
      <w:pPr>
        <w:pStyle w:val="u5"/>
      </w:pPr>
      <w:r>
        <w:rPr>
          <w:szCs w:val="24"/>
        </w:rPr>
        <w:t>Login</w:t>
      </w:r>
    </w:p>
    <w:tbl>
      <w:tblPr>
        <w:tblStyle w:val="GridTable4-Accent31"/>
        <w:tblW w:w="8926" w:type="dxa"/>
        <w:tblLook w:val="04A0" w:firstRow="1" w:lastRow="0" w:firstColumn="1" w:lastColumn="0" w:noHBand="0" w:noVBand="1"/>
      </w:tblPr>
      <w:tblGrid>
        <w:gridCol w:w="715"/>
        <w:gridCol w:w="2250"/>
        <w:gridCol w:w="1210"/>
        <w:gridCol w:w="2060"/>
        <w:gridCol w:w="2691"/>
      </w:tblGrid>
      <w:tr w:rsidR="00602479" w:rsidRPr="007D2D45" w14:paraId="148B39E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B5B383E" w14:textId="77777777" w:rsidR="00602479" w:rsidRPr="00C6163F" w:rsidRDefault="00602479" w:rsidP="00186785">
            <w:pPr>
              <w:spacing w:line="276" w:lineRule="auto"/>
            </w:pPr>
            <w:r w:rsidRPr="00C6163F">
              <w:t>Use Case ID</w:t>
            </w:r>
          </w:p>
        </w:tc>
        <w:tc>
          <w:tcPr>
            <w:tcW w:w="1210" w:type="dxa"/>
          </w:tcPr>
          <w:p w14:paraId="65896DC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UC-009</w:t>
            </w:r>
          </w:p>
        </w:tc>
        <w:tc>
          <w:tcPr>
            <w:tcW w:w="2060" w:type="dxa"/>
          </w:tcPr>
          <w:p w14:paraId="644446AC"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2A58323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42CE5F3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C3834AC" w14:textId="77777777" w:rsidR="00602479" w:rsidRPr="00C6163F" w:rsidRDefault="00602479" w:rsidP="00186785">
            <w:pPr>
              <w:spacing w:line="276" w:lineRule="auto"/>
            </w:pPr>
            <w:r w:rsidRPr="00C6163F">
              <w:t>Use Case Name</w:t>
            </w:r>
          </w:p>
        </w:tc>
        <w:tc>
          <w:tcPr>
            <w:tcW w:w="5961" w:type="dxa"/>
            <w:gridSpan w:val="3"/>
          </w:tcPr>
          <w:p w14:paraId="53496C5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Login</w:t>
            </w:r>
          </w:p>
        </w:tc>
      </w:tr>
      <w:tr w:rsidR="00602479" w:rsidRPr="007D2D45" w14:paraId="1625AB3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2275C09" w14:textId="77777777" w:rsidR="00602479" w:rsidRPr="00C6163F" w:rsidRDefault="00602479" w:rsidP="00186785">
            <w:pPr>
              <w:spacing w:line="276" w:lineRule="auto"/>
            </w:pPr>
            <w:r w:rsidRPr="00C6163F">
              <w:t>Created by:</w:t>
            </w:r>
          </w:p>
        </w:tc>
        <w:tc>
          <w:tcPr>
            <w:tcW w:w="1210" w:type="dxa"/>
          </w:tcPr>
          <w:p w14:paraId="3B026856"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6669856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792EDEC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7E4AB63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E267A41" w14:textId="77777777" w:rsidR="00602479" w:rsidRPr="00C6163F" w:rsidRDefault="00602479" w:rsidP="00186785">
            <w:pPr>
              <w:spacing w:line="276" w:lineRule="auto"/>
            </w:pPr>
            <w:r w:rsidRPr="00C6163F">
              <w:t>Primary Actor</w:t>
            </w:r>
          </w:p>
        </w:tc>
        <w:tc>
          <w:tcPr>
            <w:tcW w:w="1210" w:type="dxa"/>
          </w:tcPr>
          <w:p w14:paraId="652CF39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0888E75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0720543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C1F292B"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133E2538" w14:textId="77777777" w:rsidR="00602479" w:rsidRPr="00C6163F" w:rsidRDefault="00602479" w:rsidP="00186785">
            <w:pPr>
              <w:spacing w:line="276" w:lineRule="auto"/>
            </w:pPr>
            <w:r w:rsidRPr="00C6163F">
              <w:t>Description:</w:t>
            </w:r>
          </w:p>
        </w:tc>
        <w:tc>
          <w:tcPr>
            <w:tcW w:w="5961" w:type="dxa"/>
            <w:gridSpan w:val="3"/>
          </w:tcPr>
          <w:p w14:paraId="52268DEA"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When </w:t>
            </w:r>
            <w:r>
              <w:t>Manager</w:t>
            </w:r>
            <w:r w:rsidRPr="007D2D45">
              <w:t xml:space="preserve"> want to login by register</w:t>
            </w:r>
            <w:r>
              <w:t xml:space="preserve">ed account to use </w:t>
            </w:r>
            <w:r w:rsidRPr="007D2D45">
              <w:t>more functions in website</w:t>
            </w:r>
            <w:r>
              <w:t>.</w:t>
            </w:r>
          </w:p>
        </w:tc>
      </w:tr>
      <w:tr w:rsidR="00602479" w:rsidRPr="007D2D45" w14:paraId="28CFB53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27B2452" w14:textId="77777777" w:rsidR="00602479" w:rsidRPr="00C6163F" w:rsidRDefault="00602479" w:rsidP="00186785">
            <w:pPr>
              <w:spacing w:line="276" w:lineRule="auto"/>
            </w:pPr>
            <w:r w:rsidRPr="00C6163F">
              <w:t>Preconditions:</w:t>
            </w:r>
          </w:p>
        </w:tc>
        <w:tc>
          <w:tcPr>
            <w:tcW w:w="5961" w:type="dxa"/>
            <w:gridSpan w:val="3"/>
          </w:tcPr>
          <w:p w14:paraId="092D457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602479" w:rsidRPr="007D2D45" w14:paraId="767C236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43689D0F" w14:textId="77777777" w:rsidR="00602479" w:rsidRPr="00C6163F" w:rsidRDefault="00602479" w:rsidP="00186785">
            <w:pPr>
              <w:spacing w:line="276" w:lineRule="auto"/>
            </w:pPr>
            <w:r w:rsidRPr="00C6163F">
              <w:t>Trigger:</w:t>
            </w:r>
          </w:p>
        </w:tc>
        <w:tc>
          <w:tcPr>
            <w:tcW w:w="5961" w:type="dxa"/>
            <w:gridSpan w:val="3"/>
          </w:tcPr>
          <w:p w14:paraId="1F5E0F42" w14:textId="30A41C4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Login</w:t>
            </w:r>
            <w:r w:rsidR="00414041" w:rsidRPr="00414041">
              <w:t>”</w:t>
            </w:r>
            <w:r>
              <w:t>quick menu.</w:t>
            </w:r>
          </w:p>
        </w:tc>
      </w:tr>
      <w:tr w:rsidR="00602479" w:rsidRPr="007D2D45" w14:paraId="39CC135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3670AC0" w14:textId="77777777" w:rsidR="00602479" w:rsidRPr="00C6163F" w:rsidRDefault="00602479" w:rsidP="00186785">
            <w:pPr>
              <w:spacing w:line="276" w:lineRule="auto"/>
            </w:pPr>
            <w:r w:rsidRPr="00C6163F">
              <w:t>Post conditions:</w:t>
            </w:r>
          </w:p>
        </w:tc>
        <w:tc>
          <w:tcPr>
            <w:tcW w:w="5961" w:type="dxa"/>
            <w:gridSpan w:val="3"/>
          </w:tcPr>
          <w:p w14:paraId="7314239D" w14:textId="77777777" w:rsidR="00602479" w:rsidRDefault="00602479" w:rsidP="00541F5C">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Log </w:t>
            </w:r>
            <w:r>
              <w:t>Manager</w:t>
            </w:r>
            <w:r w:rsidRPr="007D2D45">
              <w:t xml:space="preserve"> into system</w:t>
            </w:r>
            <w:r>
              <w:t>.</w:t>
            </w:r>
          </w:p>
          <w:p w14:paraId="66A74341" w14:textId="77777777" w:rsidR="00602479" w:rsidRPr="007D2D45" w:rsidRDefault="00602479" w:rsidP="00541F5C">
            <w:pPr>
              <w:pStyle w:val="oancuaDanhsach"/>
              <w:numPr>
                <w:ilvl w:val="0"/>
                <w:numId w:val="74"/>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Redirect </w:t>
            </w:r>
            <w:r>
              <w:t>manager</w:t>
            </w:r>
            <w:r w:rsidRPr="007D2D45">
              <w:t xml:space="preserve"> to</w:t>
            </w:r>
            <w:r>
              <w:t xml:space="preserve"> Studio Management page.</w:t>
            </w:r>
          </w:p>
        </w:tc>
      </w:tr>
      <w:tr w:rsidR="00602479" w:rsidRPr="007D2D45" w14:paraId="61DDEC2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50DEA2F" w14:textId="77777777" w:rsidR="00602479" w:rsidRPr="00C6163F" w:rsidRDefault="00602479" w:rsidP="00186785">
            <w:pPr>
              <w:spacing w:line="276" w:lineRule="auto"/>
            </w:pPr>
            <w:r w:rsidRPr="00C6163F">
              <w:t>Normal Flow</w:t>
            </w:r>
          </w:p>
        </w:tc>
      </w:tr>
      <w:tr w:rsidR="00602479" w:rsidRPr="007D2D45" w14:paraId="60A0DD9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B9A7A1" w14:textId="77777777" w:rsidR="00602479" w:rsidRPr="00C6163F" w:rsidRDefault="00602479" w:rsidP="00186785">
            <w:pPr>
              <w:spacing w:line="276" w:lineRule="auto"/>
            </w:pPr>
            <w:r w:rsidRPr="00C6163F">
              <w:t>Step</w:t>
            </w:r>
          </w:p>
        </w:tc>
        <w:tc>
          <w:tcPr>
            <w:tcW w:w="2250" w:type="dxa"/>
          </w:tcPr>
          <w:p w14:paraId="026090F3"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4DA57C5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70B371AF"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1660F618" w14:textId="77777777" w:rsidR="00602479" w:rsidRPr="00AD1DFB" w:rsidRDefault="00602479" w:rsidP="00541F5C">
            <w:pPr>
              <w:pStyle w:val="oancuaDanhsach"/>
              <w:numPr>
                <w:ilvl w:val="0"/>
                <w:numId w:val="48"/>
              </w:numPr>
              <w:spacing w:line="276" w:lineRule="auto"/>
            </w:pPr>
          </w:p>
        </w:tc>
        <w:tc>
          <w:tcPr>
            <w:tcW w:w="2250" w:type="dxa"/>
          </w:tcPr>
          <w:p w14:paraId="20CDB835" w14:textId="2EDDE53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Login</w:t>
            </w:r>
            <w:r w:rsidR="00414041" w:rsidRPr="00414041">
              <w:t>”</w:t>
            </w:r>
            <w:r>
              <w:t>quick menu at the homepage.</w:t>
            </w:r>
          </w:p>
        </w:tc>
        <w:tc>
          <w:tcPr>
            <w:tcW w:w="5961" w:type="dxa"/>
            <w:gridSpan w:val="3"/>
          </w:tcPr>
          <w:p w14:paraId="0F2099A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8263FB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F1D347F" w14:textId="77777777" w:rsidR="00602479" w:rsidRPr="00AD1DFB" w:rsidRDefault="00602479" w:rsidP="00541F5C">
            <w:pPr>
              <w:pStyle w:val="oancuaDanhsach"/>
              <w:numPr>
                <w:ilvl w:val="0"/>
                <w:numId w:val="48"/>
              </w:numPr>
              <w:spacing w:line="276" w:lineRule="auto"/>
            </w:pPr>
          </w:p>
        </w:tc>
        <w:tc>
          <w:tcPr>
            <w:tcW w:w="2250" w:type="dxa"/>
          </w:tcPr>
          <w:p w14:paraId="0E73B19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0770FCAC" w14:textId="059901E3"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Display</w:t>
            </w:r>
            <w:r w:rsidR="00414041" w:rsidRPr="00414041">
              <w:t>”</w:t>
            </w:r>
            <w:r>
              <w:t>Login</w:t>
            </w:r>
            <w:r w:rsidR="00414041" w:rsidRPr="00414041">
              <w:t>”</w:t>
            </w:r>
            <w:r>
              <w:t>page include:</w:t>
            </w:r>
          </w:p>
          <w:p w14:paraId="149A0DE8" w14:textId="77777777" w:rsidR="00602479" w:rsidRDefault="00602479" w:rsidP="00541F5C">
            <w:pPr>
              <w:pStyle w:val="oancuaDanhsac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75143254" w14:textId="77777777" w:rsidR="00602479" w:rsidRDefault="00602479" w:rsidP="00541F5C">
            <w:pPr>
              <w:pStyle w:val="oancuaDanhsac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22DBB16F" w14:textId="7A73C394" w:rsidR="00602479" w:rsidRDefault="00414041" w:rsidP="00541F5C">
            <w:pPr>
              <w:pStyle w:val="oancuaDanhsac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Login</w:t>
            </w:r>
            <w:r w:rsidRPr="00414041">
              <w:t>”</w:t>
            </w:r>
            <w:r w:rsidR="00602479">
              <w:t>button.</w:t>
            </w:r>
          </w:p>
          <w:p w14:paraId="72D53384" w14:textId="599151B4" w:rsidR="00602479" w:rsidRPr="007D2D45" w:rsidRDefault="00414041" w:rsidP="003D4FDB">
            <w:pPr>
              <w:pStyle w:val="oancuaDanhsach"/>
              <w:numPr>
                <w:ilvl w:val="0"/>
                <w:numId w:val="75"/>
              </w:numPr>
              <w:spacing w:line="276" w:lineRule="auto"/>
              <w:cnfStyle w:val="000000100000" w:firstRow="0" w:lastRow="0" w:firstColumn="0" w:lastColumn="0" w:oddVBand="0" w:evenVBand="0" w:oddHBand="1" w:evenHBand="0" w:firstRowFirstColumn="0" w:firstRowLastColumn="0" w:lastRowFirstColumn="0" w:lastRowLastColumn="0"/>
            </w:pPr>
            <w:bookmarkStart w:id="106" w:name="_GoBack"/>
            <w:bookmarkEnd w:id="106"/>
            <w:r w:rsidRPr="00414041">
              <w:t>“</w:t>
            </w:r>
            <w:r w:rsidR="00602479">
              <w:t>Forgot password</w:t>
            </w:r>
            <w:r w:rsidRPr="00414041">
              <w:t>”</w:t>
            </w:r>
            <w:r w:rsidR="00602479">
              <w:t>hyperlink.</w:t>
            </w:r>
          </w:p>
        </w:tc>
      </w:tr>
      <w:tr w:rsidR="00602479" w:rsidRPr="007D2D45" w14:paraId="769C524D"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6E675DEB" w14:textId="77777777" w:rsidR="00602479" w:rsidRPr="00AD1DFB" w:rsidRDefault="00602479" w:rsidP="00541F5C">
            <w:pPr>
              <w:pStyle w:val="oancuaDanhsach"/>
              <w:numPr>
                <w:ilvl w:val="0"/>
                <w:numId w:val="48"/>
              </w:numPr>
              <w:spacing w:line="276" w:lineRule="auto"/>
            </w:pPr>
          </w:p>
        </w:tc>
        <w:tc>
          <w:tcPr>
            <w:tcW w:w="2250" w:type="dxa"/>
          </w:tcPr>
          <w:p w14:paraId="0E8AE5C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Username and Password.</w:t>
            </w:r>
          </w:p>
        </w:tc>
        <w:tc>
          <w:tcPr>
            <w:tcW w:w="5961" w:type="dxa"/>
            <w:gridSpan w:val="3"/>
          </w:tcPr>
          <w:p w14:paraId="019CC77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6402F4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60E57C5" w14:textId="77777777" w:rsidR="00602479" w:rsidRPr="00AD1DFB" w:rsidRDefault="00602479" w:rsidP="00541F5C">
            <w:pPr>
              <w:pStyle w:val="oancuaDanhsach"/>
              <w:numPr>
                <w:ilvl w:val="0"/>
                <w:numId w:val="48"/>
              </w:numPr>
              <w:spacing w:line="276" w:lineRule="auto"/>
            </w:pPr>
          </w:p>
        </w:tc>
        <w:tc>
          <w:tcPr>
            <w:tcW w:w="2250" w:type="dxa"/>
          </w:tcPr>
          <w:p w14:paraId="4F4A196D" w14:textId="065A1A65"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Login</w:t>
            </w:r>
            <w:r w:rsidR="00414041" w:rsidRPr="00414041">
              <w:t>”</w:t>
            </w:r>
            <w:r>
              <w:t>button.</w:t>
            </w:r>
          </w:p>
        </w:tc>
        <w:tc>
          <w:tcPr>
            <w:tcW w:w="5961" w:type="dxa"/>
            <w:gridSpan w:val="3"/>
          </w:tcPr>
          <w:p w14:paraId="68BE43E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917BC5A"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47621394" w14:textId="77777777" w:rsidR="00602479" w:rsidRPr="00AD1DFB" w:rsidRDefault="00602479" w:rsidP="00541F5C">
            <w:pPr>
              <w:pStyle w:val="oancuaDanhsach"/>
              <w:numPr>
                <w:ilvl w:val="0"/>
                <w:numId w:val="48"/>
              </w:numPr>
              <w:spacing w:line="276" w:lineRule="auto"/>
            </w:pPr>
          </w:p>
        </w:tc>
        <w:tc>
          <w:tcPr>
            <w:tcW w:w="2250" w:type="dxa"/>
          </w:tcPr>
          <w:p w14:paraId="1895E05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48CD5A8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Log Manager in to the systems.</w:t>
            </w:r>
          </w:p>
        </w:tc>
      </w:tr>
      <w:tr w:rsidR="00602479" w:rsidRPr="007D2D45" w14:paraId="057887E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EA17619" w14:textId="77777777" w:rsidR="00602479" w:rsidRPr="00AD1DFB" w:rsidRDefault="00602479" w:rsidP="00541F5C">
            <w:pPr>
              <w:pStyle w:val="oancuaDanhsach"/>
              <w:numPr>
                <w:ilvl w:val="0"/>
                <w:numId w:val="48"/>
              </w:numPr>
              <w:spacing w:line="276" w:lineRule="auto"/>
            </w:pPr>
          </w:p>
        </w:tc>
        <w:tc>
          <w:tcPr>
            <w:tcW w:w="2250" w:type="dxa"/>
          </w:tcPr>
          <w:p w14:paraId="433CA02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07D8065B" w14:textId="7FFB133C"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Display Studio Management page with message:</w:t>
            </w:r>
            <w:r w:rsidR="00414041" w:rsidRPr="00414041">
              <w:t>”</w:t>
            </w:r>
            <w:r>
              <w:t>Login Successfully</w:t>
            </w:r>
            <w:r w:rsidR="00414041" w:rsidRPr="00414041">
              <w:t>”</w:t>
            </w:r>
            <w:r>
              <w:t>.</w:t>
            </w:r>
          </w:p>
        </w:tc>
      </w:tr>
      <w:tr w:rsidR="00602479" w:rsidRPr="007D2D45" w14:paraId="0CE55E8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7C02A79E" w14:textId="5F724C57" w:rsidR="00602479" w:rsidRPr="00C6163F" w:rsidRDefault="00602479" w:rsidP="00186785">
            <w:pPr>
              <w:spacing w:line="276" w:lineRule="auto"/>
            </w:pPr>
            <w:r w:rsidRPr="00C6163F">
              <w:t>Alternative Flows</w:t>
            </w:r>
            <w:r>
              <w:t>: N/A</w:t>
            </w:r>
          </w:p>
        </w:tc>
      </w:tr>
      <w:tr w:rsidR="00602479" w:rsidRPr="007D2D45" w14:paraId="6CF73CE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667F38D" w14:textId="77777777" w:rsidR="00602479" w:rsidRPr="00C6163F" w:rsidRDefault="00602479" w:rsidP="00186785">
            <w:pPr>
              <w:spacing w:line="276" w:lineRule="auto"/>
            </w:pPr>
            <w:r>
              <w:lastRenderedPageBreak/>
              <w:t>Exceptions</w:t>
            </w:r>
          </w:p>
        </w:tc>
      </w:tr>
      <w:tr w:rsidR="00602479" w:rsidRPr="007D2D45" w14:paraId="723F47CA"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63E7DA68" w14:textId="77777777" w:rsidR="00602479" w:rsidRPr="000C5FC8" w:rsidRDefault="00602479" w:rsidP="00186785">
            <w:pPr>
              <w:spacing w:line="276" w:lineRule="auto"/>
            </w:pPr>
            <w:r>
              <w:t>EC</w:t>
            </w:r>
            <w:r w:rsidRPr="007D2D45">
              <w:t>1</w:t>
            </w:r>
          </w:p>
        </w:tc>
        <w:tc>
          <w:tcPr>
            <w:tcW w:w="8211" w:type="dxa"/>
            <w:gridSpan w:val="4"/>
          </w:tcPr>
          <w:p w14:paraId="50B2B10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At step 3 in main flow, if user entered wrong User name or Password</w:t>
            </w:r>
          </w:p>
        </w:tc>
      </w:tr>
      <w:tr w:rsidR="00602479" w:rsidRPr="00C6163F" w14:paraId="2B0EA54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0B20B32" w14:textId="77777777" w:rsidR="00602479" w:rsidRPr="00C6163F" w:rsidRDefault="00602479" w:rsidP="00186785">
            <w:pPr>
              <w:spacing w:line="276" w:lineRule="auto"/>
            </w:pPr>
            <w:r w:rsidRPr="00C6163F">
              <w:t>Step</w:t>
            </w:r>
          </w:p>
        </w:tc>
        <w:tc>
          <w:tcPr>
            <w:tcW w:w="2250" w:type="dxa"/>
          </w:tcPr>
          <w:p w14:paraId="4964258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22016865"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176A8DD" w14:textId="77777777" w:rsidTr="00CA42D5">
        <w:tc>
          <w:tcPr>
            <w:cnfStyle w:val="001000000000" w:firstRow="0" w:lastRow="0" w:firstColumn="1" w:lastColumn="0" w:oddVBand="0" w:evenVBand="0" w:oddHBand="0" w:evenHBand="0" w:firstRowFirstColumn="0" w:firstRowLastColumn="0" w:lastRowFirstColumn="0" w:lastRowLastColumn="0"/>
            <w:tcW w:w="715" w:type="dxa"/>
          </w:tcPr>
          <w:p w14:paraId="6BE7BD01" w14:textId="77777777" w:rsidR="00602479" w:rsidRPr="00C6163F" w:rsidRDefault="00602479" w:rsidP="00186785">
            <w:pPr>
              <w:spacing w:line="276" w:lineRule="auto"/>
              <w:rPr>
                <w:b w:val="0"/>
              </w:rPr>
            </w:pPr>
            <w:r>
              <w:t>3</w:t>
            </w:r>
            <w:r w:rsidRPr="00C6163F">
              <w:t>.1</w:t>
            </w:r>
          </w:p>
        </w:tc>
        <w:tc>
          <w:tcPr>
            <w:tcW w:w="2250" w:type="dxa"/>
          </w:tcPr>
          <w:p w14:paraId="344AC74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User entered wrong User name or </w:t>
            </w:r>
            <w:r w:rsidRPr="007D2D45">
              <w:t>Password</w:t>
            </w:r>
          </w:p>
        </w:tc>
        <w:tc>
          <w:tcPr>
            <w:tcW w:w="5961" w:type="dxa"/>
            <w:gridSpan w:val="3"/>
          </w:tcPr>
          <w:p w14:paraId="33CAADB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5D4987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4038CAED" w14:textId="77777777" w:rsidR="00602479" w:rsidRPr="00C6163F" w:rsidRDefault="00602479" w:rsidP="00186785">
            <w:pPr>
              <w:spacing w:line="276" w:lineRule="auto"/>
            </w:pPr>
          </w:p>
        </w:tc>
        <w:tc>
          <w:tcPr>
            <w:tcW w:w="2250" w:type="dxa"/>
          </w:tcPr>
          <w:p w14:paraId="5DCDB91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843A31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10F6F215"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7EA421C" w14:textId="77777777" w:rsidR="00602479" w:rsidRPr="007D2D45" w:rsidRDefault="00602479" w:rsidP="00186785">
            <w:pPr>
              <w:spacing w:line="276" w:lineRule="auto"/>
            </w:pPr>
          </w:p>
        </w:tc>
      </w:tr>
      <w:tr w:rsidR="00602479" w:rsidRPr="007D2D45" w14:paraId="52E05BC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CB1D529" w14:textId="77777777" w:rsidR="00602479" w:rsidRPr="00C6163F" w:rsidRDefault="00602479" w:rsidP="00186785">
            <w:pPr>
              <w:spacing w:line="276" w:lineRule="auto"/>
            </w:pPr>
            <w:r w:rsidRPr="00C6163F">
              <w:t>Priority</w:t>
            </w:r>
          </w:p>
        </w:tc>
        <w:tc>
          <w:tcPr>
            <w:tcW w:w="5961" w:type="dxa"/>
            <w:gridSpan w:val="3"/>
          </w:tcPr>
          <w:p w14:paraId="7D4B754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602479" w:rsidRPr="007D2D45" w14:paraId="1A671F8D"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42E83F2" w14:textId="77777777" w:rsidR="00602479" w:rsidRPr="00C6163F" w:rsidRDefault="00602479" w:rsidP="00186785">
            <w:pPr>
              <w:spacing w:line="276" w:lineRule="auto"/>
            </w:pPr>
            <w:r w:rsidRPr="00C6163F">
              <w:t>Frequency of Use:</w:t>
            </w:r>
          </w:p>
        </w:tc>
        <w:tc>
          <w:tcPr>
            <w:tcW w:w="5961" w:type="dxa"/>
            <w:gridSpan w:val="3"/>
          </w:tcPr>
          <w:p w14:paraId="07887E6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602479" w:rsidRPr="007D2D45" w14:paraId="12C798B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13212AF" w14:textId="77777777" w:rsidR="00602479" w:rsidRPr="00C6163F" w:rsidRDefault="00602479" w:rsidP="00186785">
            <w:pPr>
              <w:spacing w:line="276" w:lineRule="auto"/>
            </w:pPr>
            <w:r w:rsidRPr="00C6163F">
              <w:t>Business Rules:</w:t>
            </w:r>
          </w:p>
        </w:tc>
        <w:tc>
          <w:tcPr>
            <w:tcW w:w="5961" w:type="dxa"/>
            <w:gridSpan w:val="3"/>
          </w:tcPr>
          <w:p w14:paraId="7903685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w:t>
            </w:r>
          </w:p>
        </w:tc>
      </w:tr>
      <w:tr w:rsidR="00602479" w:rsidRPr="007D2D45" w14:paraId="34658A2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E3B980E" w14:textId="77777777" w:rsidR="00602479" w:rsidRPr="00C6163F" w:rsidRDefault="00602479" w:rsidP="00186785">
            <w:pPr>
              <w:spacing w:line="276" w:lineRule="auto"/>
            </w:pPr>
            <w:r w:rsidRPr="00C6163F">
              <w:t>Other Information:</w:t>
            </w:r>
          </w:p>
        </w:tc>
        <w:tc>
          <w:tcPr>
            <w:tcW w:w="5961" w:type="dxa"/>
            <w:gridSpan w:val="3"/>
          </w:tcPr>
          <w:p w14:paraId="1F44FB3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4483A911" w14:textId="77777777" w:rsidR="00602479" w:rsidRPr="00533AB1" w:rsidRDefault="00602479" w:rsidP="00602479">
      <w:pPr>
        <w:keepNext/>
        <w:jc w:val="center"/>
      </w:pPr>
    </w:p>
    <w:p w14:paraId="09F9CF24" w14:textId="0540B4F5" w:rsidR="00602479" w:rsidRPr="00B91404" w:rsidRDefault="008D1D4C" w:rsidP="00602479">
      <w:pPr>
        <w:pStyle w:val="u5"/>
      </w:pPr>
      <w:r>
        <w:rPr>
          <w:szCs w:val="24"/>
        </w:rPr>
        <w:t>Logout</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19643791"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F8C4303" w14:textId="77777777" w:rsidR="00602479" w:rsidRPr="00C6163F" w:rsidRDefault="00602479" w:rsidP="00186785">
            <w:pPr>
              <w:spacing w:line="276" w:lineRule="auto"/>
            </w:pPr>
            <w:r w:rsidRPr="00C6163F">
              <w:t>Use Case ID</w:t>
            </w:r>
          </w:p>
        </w:tc>
        <w:tc>
          <w:tcPr>
            <w:tcW w:w="1210" w:type="dxa"/>
          </w:tcPr>
          <w:p w14:paraId="52F3A70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UC-010</w:t>
            </w:r>
          </w:p>
        </w:tc>
        <w:tc>
          <w:tcPr>
            <w:tcW w:w="2060" w:type="dxa"/>
          </w:tcPr>
          <w:p w14:paraId="685A8DD4"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4FFEE41"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320E9AB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4B46435" w14:textId="77777777" w:rsidR="00602479" w:rsidRPr="00C6163F" w:rsidRDefault="00602479" w:rsidP="00186785">
            <w:pPr>
              <w:spacing w:line="276" w:lineRule="auto"/>
            </w:pPr>
            <w:r w:rsidRPr="00C6163F">
              <w:t>Use Case Name</w:t>
            </w:r>
          </w:p>
        </w:tc>
        <w:tc>
          <w:tcPr>
            <w:tcW w:w="5961" w:type="dxa"/>
            <w:gridSpan w:val="3"/>
          </w:tcPr>
          <w:p w14:paraId="0775176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Logout</w:t>
            </w:r>
          </w:p>
        </w:tc>
      </w:tr>
      <w:tr w:rsidR="00602479" w:rsidRPr="007D2D45" w14:paraId="3FEBAB92"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55213FA" w14:textId="77777777" w:rsidR="00602479" w:rsidRPr="00C6163F" w:rsidRDefault="00602479" w:rsidP="00186785">
            <w:pPr>
              <w:spacing w:line="276" w:lineRule="auto"/>
            </w:pPr>
            <w:r w:rsidRPr="00C6163F">
              <w:t>Created by:</w:t>
            </w:r>
          </w:p>
        </w:tc>
        <w:tc>
          <w:tcPr>
            <w:tcW w:w="1210" w:type="dxa"/>
          </w:tcPr>
          <w:p w14:paraId="68D5522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5ABEB25C"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60CD52B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0F5FCF1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F21DF7F" w14:textId="77777777" w:rsidR="00602479" w:rsidRPr="00C6163F" w:rsidRDefault="00602479" w:rsidP="00186785">
            <w:pPr>
              <w:spacing w:line="276" w:lineRule="auto"/>
            </w:pPr>
            <w:r w:rsidRPr="00C6163F">
              <w:t>Primary Actor</w:t>
            </w:r>
          </w:p>
        </w:tc>
        <w:tc>
          <w:tcPr>
            <w:tcW w:w="1210" w:type="dxa"/>
          </w:tcPr>
          <w:p w14:paraId="6187F4B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37C3C15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6BDCC43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D97F8E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9978070" w14:textId="77777777" w:rsidR="00602479" w:rsidRPr="00C6163F" w:rsidRDefault="00602479" w:rsidP="00186785">
            <w:pPr>
              <w:spacing w:line="276" w:lineRule="auto"/>
            </w:pPr>
            <w:r w:rsidRPr="00C6163F">
              <w:t>Description:</w:t>
            </w:r>
          </w:p>
        </w:tc>
        <w:tc>
          <w:tcPr>
            <w:tcW w:w="5961" w:type="dxa"/>
            <w:gridSpan w:val="3"/>
          </w:tcPr>
          <w:p w14:paraId="74272A8A"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This function allows a manager</w:t>
            </w:r>
            <w:r w:rsidRPr="007D2D45">
              <w:t xml:space="preserve"> to logout</w:t>
            </w:r>
          </w:p>
        </w:tc>
      </w:tr>
      <w:tr w:rsidR="00602479" w:rsidRPr="007D2D45" w14:paraId="27BE572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A33963E" w14:textId="77777777" w:rsidR="00602479" w:rsidRPr="00C6163F" w:rsidRDefault="00602479" w:rsidP="00186785">
            <w:pPr>
              <w:spacing w:line="276" w:lineRule="auto"/>
            </w:pPr>
            <w:r w:rsidRPr="00C6163F">
              <w:t>Preconditions:</w:t>
            </w:r>
          </w:p>
        </w:tc>
        <w:tc>
          <w:tcPr>
            <w:tcW w:w="5961" w:type="dxa"/>
            <w:gridSpan w:val="3"/>
          </w:tcPr>
          <w:p w14:paraId="5817C5CD" w14:textId="77777777" w:rsidR="00602479" w:rsidRDefault="00602479" w:rsidP="00541F5C">
            <w:pPr>
              <w:pStyle w:val="oancuaDanhsac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p w14:paraId="230C3E4A" w14:textId="77777777" w:rsidR="00602479" w:rsidRPr="007D2D45" w:rsidRDefault="00602479" w:rsidP="00541F5C">
            <w:pPr>
              <w:pStyle w:val="oancuaDanhsach"/>
              <w:numPr>
                <w:ilvl w:val="0"/>
                <w:numId w:val="73"/>
              </w:numPr>
              <w:spacing w:line="276" w:lineRule="auto"/>
              <w:cnfStyle w:val="000000100000" w:firstRow="0" w:lastRow="0" w:firstColumn="0" w:lastColumn="0" w:oddVBand="0" w:evenVBand="0" w:oddHBand="1" w:evenHBand="0" w:firstRowFirstColumn="0" w:firstRowLastColumn="0" w:lastRowFirstColumn="0" w:lastRowLastColumn="0"/>
            </w:pPr>
            <w:r>
              <w:t>Manager has login to the systems.</w:t>
            </w:r>
          </w:p>
        </w:tc>
      </w:tr>
      <w:tr w:rsidR="00602479" w:rsidRPr="007D2D45" w14:paraId="03A12FDA"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4C233F53" w14:textId="77777777" w:rsidR="00602479" w:rsidRPr="00C6163F" w:rsidRDefault="00602479" w:rsidP="00186785">
            <w:pPr>
              <w:spacing w:line="276" w:lineRule="auto"/>
            </w:pPr>
            <w:r w:rsidRPr="00C6163F">
              <w:t>Trigger:</w:t>
            </w:r>
          </w:p>
        </w:tc>
        <w:tc>
          <w:tcPr>
            <w:tcW w:w="5961" w:type="dxa"/>
            <w:gridSpan w:val="3"/>
          </w:tcPr>
          <w:p w14:paraId="7F413528" w14:textId="3BF2823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Logout</w:t>
            </w:r>
            <w:r w:rsidR="00414041" w:rsidRPr="00414041">
              <w:t>”</w:t>
            </w:r>
            <w:r>
              <w:t>quick menu.</w:t>
            </w:r>
          </w:p>
        </w:tc>
      </w:tr>
      <w:tr w:rsidR="00602479" w:rsidRPr="007D2D45" w14:paraId="7337F12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9B57C76" w14:textId="77777777" w:rsidR="00602479" w:rsidRPr="00C6163F" w:rsidRDefault="00602479" w:rsidP="00186785">
            <w:pPr>
              <w:spacing w:line="276" w:lineRule="auto"/>
            </w:pPr>
            <w:r w:rsidRPr="00C6163F">
              <w:t>Post conditions:</w:t>
            </w:r>
          </w:p>
        </w:tc>
        <w:tc>
          <w:tcPr>
            <w:tcW w:w="5961" w:type="dxa"/>
            <w:gridSpan w:val="3"/>
          </w:tcPr>
          <w:p w14:paraId="22749289" w14:textId="77777777" w:rsidR="00602479" w:rsidRDefault="00602479" w:rsidP="00541F5C">
            <w:pPr>
              <w:pStyle w:val="oancuaDanhsac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t>Log user out of the systems.</w:t>
            </w:r>
          </w:p>
          <w:p w14:paraId="6D26592C" w14:textId="77777777" w:rsidR="00602479" w:rsidRPr="007D2D45" w:rsidRDefault="00602479" w:rsidP="00541F5C">
            <w:pPr>
              <w:pStyle w:val="oancuaDanhsach"/>
              <w:numPr>
                <w:ilvl w:val="0"/>
                <w:numId w:val="77"/>
              </w:numPr>
              <w:spacing w:line="276" w:lineRule="auto"/>
              <w:cnfStyle w:val="000000100000" w:firstRow="0" w:lastRow="0" w:firstColumn="0" w:lastColumn="0" w:oddVBand="0" w:evenVBand="0" w:oddHBand="1" w:evenHBand="0" w:firstRowFirstColumn="0" w:firstRowLastColumn="0" w:lastRowFirstColumn="0" w:lastRowLastColumn="0"/>
            </w:pPr>
            <w:r>
              <w:t>Redirect user back to the home page.</w:t>
            </w:r>
          </w:p>
        </w:tc>
      </w:tr>
      <w:tr w:rsidR="00602479" w:rsidRPr="007D2D45" w14:paraId="523E23D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442B7541" w14:textId="77777777" w:rsidR="00602479" w:rsidRPr="00C6163F" w:rsidRDefault="00602479" w:rsidP="00186785">
            <w:pPr>
              <w:spacing w:line="276" w:lineRule="auto"/>
            </w:pPr>
            <w:r w:rsidRPr="00C6163F">
              <w:t>Normal Flow</w:t>
            </w:r>
          </w:p>
        </w:tc>
      </w:tr>
      <w:tr w:rsidR="00602479" w:rsidRPr="007D2D45" w14:paraId="58DCD17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4F1D828" w14:textId="77777777" w:rsidR="00602479" w:rsidRPr="00C6163F" w:rsidRDefault="00602479" w:rsidP="00186785">
            <w:pPr>
              <w:spacing w:line="276" w:lineRule="auto"/>
            </w:pPr>
            <w:r w:rsidRPr="00C6163F">
              <w:t>Step</w:t>
            </w:r>
          </w:p>
        </w:tc>
        <w:tc>
          <w:tcPr>
            <w:tcW w:w="2339" w:type="dxa"/>
          </w:tcPr>
          <w:p w14:paraId="3CFE4355"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169F4B1"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774BBFE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2A5D822D" w14:textId="77777777" w:rsidR="00602479" w:rsidRPr="005D0A3D" w:rsidRDefault="00602479" w:rsidP="00186785">
            <w:pPr>
              <w:spacing w:line="276" w:lineRule="auto"/>
            </w:pPr>
            <w:r w:rsidRPr="005D0A3D">
              <w:t>1</w:t>
            </w:r>
          </w:p>
        </w:tc>
        <w:tc>
          <w:tcPr>
            <w:tcW w:w="2339" w:type="dxa"/>
          </w:tcPr>
          <w:p w14:paraId="6057CE83" w14:textId="42225F4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Logout</w:t>
            </w:r>
            <w:r w:rsidR="00414041" w:rsidRPr="00414041">
              <w:t>”</w:t>
            </w:r>
            <w:r>
              <w:t>quick menu.</w:t>
            </w:r>
          </w:p>
        </w:tc>
        <w:tc>
          <w:tcPr>
            <w:tcW w:w="5961" w:type="dxa"/>
            <w:gridSpan w:val="3"/>
          </w:tcPr>
          <w:p w14:paraId="239A737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484D725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00E7C9A" w14:textId="77777777" w:rsidR="00602479" w:rsidRPr="005D0A3D" w:rsidRDefault="00602479" w:rsidP="00186785">
            <w:pPr>
              <w:spacing w:line="276" w:lineRule="auto"/>
            </w:pPr>
            <w:r w:rsidRPr="005D0A3D">
              <w:lastRenderedPageBreak/>
              <w:t>2</w:t>
            </w:r>
          </w:p>
        </w:tc>
        <w:tc>
          <w:tcPr>
            <w:tcW w:w="2339" w:type="dxa"/>
          </w:tcPr>
          <w:p w14:paraId="36CEFEE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E14DCE6" w14:textId="77777777" w:rsidR="00602479" w:rsidRDefault="00602479" w:rsidP="00541F5C">
            <w:pPr>
              <w:pStyle w:val="oancuaDanhsach"/>
              <w:numPr>
                <w:ilvl w:val="0"/>
                <w:numId w:val="78"/>
              </w:numPr>
              <w:spacing w:line="276" w:lineRule="auto"/>
              <w:cnfStyle w:val="000000100000" w:firstRow="0" w:lastRow="0" w:firstColumn="0" w:lastColumn="0" w:oddVBand="0" w:evenVBand="0" w:oddHBand="1" w:evenHBand="0" w:firstRowFirstColumn="0" w:firstRowLastColumn="0" w:lastRowFirstColumn="0" w:lastRowLastColumn="0"/>
            </w:pPr>
            <w:r>
              <w:t>Log user out of the systems.</w:t>
            </w:r>
          </w:p>
          <w:p w14:paraId="416B3141" w14:textId="77777777" w:rsidR="00602479" w:rsidRPr="007D2D45" w:rsidRDefault="00602479" w:rsidP="00541F5C">
            <w:pPr>
              <w:pStyle w:val="oancuaDanhsach"/>
              <w:numPr>
                <w:ilvl w:val="0"/>
                <w:numId w:val="78"/>
              </w:numPr>
              <w:spacing w:line="276" w:lineRule="auto"/>
              <w:cnfStyle w:val="000000100000" w:firstRow="0" w:lastRow="0" w:firstColumn="0" w:lastColumn="0" w:oddVBand="0" w:evenVBand="0" w:oddHBand="1" w:evenHBand="0" w:firstRowFirstColumn="0" w:firstRowLastColumn="0" w:lastRowFirstColumn="0" w:lastRowLastColumn="0"/>
            </w:pPr>
            <w:r>
              <w:t>Redirect user back to the home page as customer.</w:t>
            </w:r>
          </w:p>
        </w:tc>
      </w:tr>
      <w:tr w:rsidR="00602479" w:rsidRPr="007D2D45" w14:paraId="253095B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E274FE3" w14:textId="77777777" w:rsidR="00602479" w:rsidRPr="00C6163F" w:rsidRDefault="00602479" w:rsidP="00186785">
            <w:pPr>
              <w:spacing w:line="276" w:lineRule="auto"/>
            </w:pPr>
            <w:r w:rsidRPr="00C6163F">
              <w:t>Alternative Flows</w:t>
            </w:r>
            <w:r>
              <w:t>: N/A</w:t>
            </w:r>
          </w:p>
        </w:tc>
      </w:tr>
      <w:tr w:rsidR="00602479" w:rsidRPr="007D2D45" w14:paraId="3DA9A0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3ECC760" w14:textId="77777777" w:rsidR="00602479" w:rsidRPr="00C6163F" w:rsidRDefault="00602479" w:rsidP="00186785">
            <w:pPr>
              <w:spacing w:line="276" w:lineRule="auto"/>
            </w:pPr>
            <w:r w:rsidRPr="00C6163F">
              <w:t>Exceptions:</w:t>
            </w:r>
            <w:r>
              <w:t xml:space="preserve"> N/A</w:t>
            </w:r>
          </w:p>
        </w:tc>
      </w:tr>
      <w:tr w:rsidR="00602479" w:rsidRPr="007D2D45" w14:paraId="2F42F42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2F857E17" w14:textId="77777777" w:rsidR="00602479" w:rsidRPr="007D2D45" w:rsidRDefault="00602479" w:rsidP="00186785">
            <w:pPr>
              <w:spacing w:line="276" w:lineRule="auto"/>
            </w:pPr>
          </w:p>
        </w:tc>
      </w:tr>
      <w:tr w:rsidR="00602479" w:rsidRPr="007D2D45" w14:paraId="5560054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69D2DB2" w14:textId="77777777" w:rsidR="00602479" w:rsidRPr="00C6163F" w:rsidRDefault="00602479" w:rsidP="00186785">
            <w:pPr>
              <w:spacing w:line="276" w:lineRule="auto"/>
            </w:pPr>
            <w:r w:rsidRPr="00C6163F">
              <w:t>Priority</w:t>
            </w:r>
          </w:p>
        </w:tc>
        <w:tc>
          <w:tcPr>
            <w:tcW w:w="5961" w:type="dxa"/>
            <w:gridSpan w:val="3"/>
          </w:tcPr>
          <w:p w14:paraId="46EEE1F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602479" w:rsidRPr="007D2D45" w14:paraId="48A1713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5FB6EC8D" w14:textId="77777777" w:rsidR="00602479" w:rsidRPr="00C6163F" w:rsidRDefault="00602479" w:rsidP="00186785">
            <w:pPr>
              <w:spacing w:line="276" w:lineRule="auto"/>
            </w:pPr>
            <w:r w:rsidRPr="00C6163F">
              <w:t>Frequency of Use:</w:t>
            </w:r>
          </w:p>
        </w:tc>
        <w:tc>
          <w:tcPr>
            <w:tcW w:w="5961" w:type="dxa"/>
            <w:gridSpan w:val="3"/>
          </w:tcPr>
          <w:p w14:paraId="079DB7D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9069C9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4803B57" w14:textId="77777777" w:rsidR="00602479" w:rsidRPr="00C6163F" w:rsidRDefault="00602479" w:rsidP="00186785">
            <w:pPr>
              <w:spacing w:line="276" w:lineRule="auto"/>
            </w:pPr>
            <w:r w:rsidRPr="00C6163F">
              <w:t>Business Rules:</w:t>
            </w:r>
          </w:p>
        </w:tc>
        <w:tc>
          <w:tcPr>
            <w:tcW w:w="5961" w:type="dxa"/>
            <w:gridSpan w:val="3"/>
          </w:tcPr>
          <w:p w14:paraId="767170F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r w:rsidR="00602479" w:rsidRPr="007D2D45" w14:paraId="20DCCD1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0DB28BB4" w14:textId="77777777" w:rsidR="00602479" w:rsidRPr="00C6163F" w:rsidRDefault="00602479" w:rsidP="00186785">
            <w:pPr>
              <w:spacing w:line="276" w:lineRule="auto"/>
            </w:pPr>
            <w:r w:rsidRPr="00C6163F">
              <w:t>Other Information:</w:t>
            </w:r>
          </w:p>
        </w:tc>
        <w:tc>
          <w:tcPr>
            <w:tcW w:w="5961" w:type="dxa"/>
            <w:gridSpan w:val="3"/>
          </w:tcPr>
          <w:p w14:paraId="15A61E1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5A37FCA5" w14:textId="77777777" w:rsidR="00602479" w:rsidRPr="00602479" w:rsidRDefault="00602479" w:rsidP="00602479"/>
    <w:p w14:paraId="45D1E1A1" w14:textId="6F4BD3D5" w:rsidR="00602479" w:rsidRPr="00B91404" w:rsidRDefault="008D1D4C" w:rsidP="00602479">
      <w:pPr>
        <w:pStyle w:val="u5"/>
      </w:pPr>
      <w:r>
        <w:rPr>
          <w:szCs w:val="24"/>
        </w:rPr>
        <w:t>Change Password</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5FF8803D"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FC9A50C" w14:textId="77777777" w:rsidR="00602479" w:rsidRPr="00C6163F" w:rsidRDefault="00602479" w:rsidP="00186785">
            <w:pPr>
              <w:spacing w:line="276" w:lineRule="auto"/>
            </w:pPr>
            <w:r w:rsidRPr="00C6163F">
              <w:t>Use Case ID</w:t>
            </w:r>
          </w:p>
        </w:tc>
        <w:tc>
          <w:tcPr>
            <w:tcW w:w="1210" w:type="dxa"/>
          </w:tcPr>
          <w:p w14:paraId="15CD82BF"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UC-011</w:t>
            </w:r>
          </w:p>
        </w:tc>
        <w:tc>
          <w:tcPr>
            <w:tcW w:w="2060" w:type="dxa"/>
          </w:tcPr>
          <w:p w14:paraId="081D9482"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1D6FEC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3664BBF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5B5C98AC" w14:textId="77777777" w:rsidR="00602479" w:rsidRPr="00C6163F" w:rsidRDefault="00602479" w:rsidP="00186785">
            <w:pPr>
              <w:spacing w:line="276" w:lineRule="auto"/>
            </w:pPr>
            <w:r w:rsidRPr="00C6163F">
              <w:t>Use Case Name</w:t>
            </w:r>
          </w:p>
        </w:tc>
        <w:tc>
          <w:tcPr>
            <w:tcW w:w="5961" w:type="dxa"/>
            <w:gridSpan w:val="3"/>
          </w:tcPr>
          <w:p w14:paraId="0A59E9A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602479" w:rsidRPr="007D2D45" w14:paraId="4534FC0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18B39C9" w14:textId="77777777" w:rsidR="00602479" w:rsidRPr="00C6163F" w:rsidRDefault="00602479" w:rsidP="00186785">
            <w:pPr>
              <w:spacing w:line="276" w:lineRule="auto"/>
            </w:pPr>
            <w:r w:rsidRPr="00C6163F">
              <w:t>Created by:</w:t>
            </w:r>
          </w:p>
        </w:tc>
        <w:tc>
          <w:tcPr>
            <w:tcW w:w="1210" w:type="dxa"/>
          </w:tcPr>
          <w:p w14:paraId="6534AC0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30B9A5B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5D168D3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53A7109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CB59274" w14:textId="77777777" w:rsidR="00602479" w:rsidRPr="00C6163F" w:rsidRDefault="00602479" w:rsidP="00186785">
            <w:pPr>
              <w:spacing w:line="276" w:lineRule="auto"/>
            </w:pPr>
            <w:r w:rsidRPr="00C6163F">
              <w:t>Primary Actor</w:t>
            </w:r>
          </w:p>
        </w:tc>
        <w:tc>
          <w:tcPr>
            <w:tcW w:w="1210" w:type="dxa"/>
          </w:tcPr>
          <w:p w14:paraId="7CC033E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7494BF0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09711E6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E41101B"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B33F773" w14:textId="77777777" w:rsidR="00602479" w:rsidRPr="00C6163F" w:rsidRDefault="00602479" w:rsidP="00186785">
            <w:pPr>
              <w:spacing w:line="276" w:lineRule="auto"/>
            </w:pPr>
            <w:r w:rsidRPr="00C6163F">
              <w:t>Description:</w:t>
            </w:r>
          </w:p>
        </w:tc>
        <w:tc>
          <w:tcPr>
            <w:tcW w:w="5961" w:type="dxa"/>
            <w:gridSpan w:val="3"/>
          </w:tcPr>
          <w:p w14:paraId="23A8D005"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t>Manager to change password or forgot their password.</w:t>
            </w:r>
          </w:p>
        </w:tc>
      </w:tr>
      <w:tr w:rsidR="00602479" w:rsidRPr="007D2D45" w14:paraId="26CF76B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113AFCE" w14:textId="77777777" w:rsidR="00602479" w:rsidRPr="00C6163F" w:rsidRDefault="00602479" w:rsidP="00186785">
            <w:pPr>
              <w:spacing w:line="276" w:lineRule="auto"/>
            </w:pPr>
            <w:r w:rsidRPr="00C6163F">
              <w:t>Preconditions:</w:t>
            </w:r>
          </w:p>
        </w:tc>
        <w:tc>
          <w:tcPr>
            <w:tcW w:w="5961" w:type="dxa"/>
            <w:gridSpan w:val="3"/>
          </w:tcPr>
          <w:p w14:paraId="2B4C3D1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602479" w:rsidRPr="007D2D45" w14:paraId="23ACA4F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00B0808" w14:textId="77777777" w:rsidR="00602479" w:rsidRPr="00C6163F" w:rsidRDefault="00602479" w:rsidP="00186785">
            <w:pPr>
              <w:spacing w:line="276" w:lineRule="auto"/>
            </w:pPr>
            <w:r w:rsidRPr="00C6163F">
              <w:t>Trigger:</w:t>
            </w:r>
          </w:p>
        </w:tc>
        <w:tc>
          <w:tcPr>
            <w:tcW w:w="5961" w:type="dxa"/>
            <w:gridSpan w:val="3"/>
          </w:tcPr>
          <w:p w14:paraId="423FC671" w14:textId="1E8A0F6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Click </w:t>
            </w:r>
            <w:r w:rsidR="00E77BAE">
              <w:t>on “Change</w:t>
            </w:r>
            <w:r>
              <w:t xml:space="preserve"> Password</w:t>
            </w:r>
            <w:r w:rsidR="00414041" w:rsidRPr="00414041">
              <w:t>”</w:t>
            </w:r>
            <w:r w:rsidR="00E77BAE">
              <w:t xml:space="preserve"> header</w:t>
            </w:r>
            <w:r>
              <w:t>.</w:t>
            </w:r>
          </w:p>
        </w:tc>
      </w:tr>
      <w:tr w:rsidR="00602479" w:rsidRPr="007D2D45" w14:paraId="372B55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142270C" w14:textId="77777777" w:rsidR="00602479" w:rsidRPr="00C6163F" w:rsidRDefault="00602479" w:rsidP="00186785">
            <w:pPr>
              <w:spacing w:line="276" w:lineRule="auto"/>
            </w:pPr>
            <w:r w:rsidRPr="00C6163F">
              <w:t>Post conditions:</w:t>
            </w:r>
          </w:p>
        </w:tc>
        <w:tc>
          <w:tcPr>
            <w:tcW w:w="5961" w:type="dxa"/>
            <w:gridSpan w:val="3"/>
          </w:tcPr>
          <w:p w14:paraId="51E0C67C" w14:textId="73626A40"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Systems redirect user to</w:t>
            </w:r>
            <w:r w:rsidR="00414041" w:rsidRPr="00414041">
              <w:t>”</w:t>
            </w:r>
            <w:r>
              <w:t>Change Password</w:t>
            </w:r>
            <w:r w:rsidR="00414041" w:rsidRPr="00414041">
              <w:t>”</w:t>
            </w:r>
            <w:r>
              <w:t>page.</w:t>
            </w:r>
          </w:p>
        </w:tc>
      </w:tr>
      <w:tr w:rsidR="00602479" w:rsidRPr="007D2D45" w14:paraId="0C695C9B"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4834E8E" w14:textId="77777777" w:rsidR="00602479" w:rsidRPr="00C6163F" w:rsidRDefault="00602479" w:rsidP="00186785">
            <w:pPr>
              <w:spacing w:line="276" w:lineRule="auto"/>
            </w:pPr>
            <w:r w:rsidRPr="00C6163F">
              <w:t>Normal Flow</w:t>
            </w:r>
          </w:p>
        </w:tc>
      </w:tr>
      <w:tr w:rsidR="00602479" w:rsidRPr="007D2D45" w14:paraId="48AE7BB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1125092" w14:textId="77777777" w:rsidR="00602479" w:rsidRPr="00C6163F" w:rsidRDefault="00602479" w:rsidP="00186785">
            <w:pPr>
              <w:spacing w:line="276" w:lineRule="auto"/>
            </w:pPr>
            <w:r w:rsidRPr="00C6163F">
              <w:t>Step</w:t>
            </w:r>
          </w:p>
        </w:tc>
        <w:tc>
          <w:tcPr>
            <w:tcW w:w="2339" w:type="dxa"/>
            <w:gridSpan w:val="2"/>
          </w:tcPr>
          <w:p w14:paraId="76A9B598"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67A89023"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6C602B17"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68CDC026" w14:textId="77777777" w:rsidR="00602479" w:rsidRPr="00967A0C" w:rsidRDefault="00602479" w:rsidP="00186785">
            <w:pPr>
              <w:spacing w:line="276" w:lineRule="auto"/>
            </w:pPr>
            <w:r>
              <w:t>1</w:t>
            </w:r>
          </w:p>
        </w:tc>
        <w:tc>
          <w:tcPr>
            <w:tcW w:w="2339" w:type="dxa"/>
            <w:gridSpan w:val="2"/>
          </w:tcPr>
          <w:p w14:paraId="38515E60" w14:textId="5DA063D8" w:rsidR="00602479" w:rsidRPr="007D2D45" w:rsidRDefault="007870B4" w:rsidP="00186785">
            <w:pPr>
              <w:spacing w:line="276" w:lineRule="auto"/>
              <w:cnfStyle w:val="000000000000" w:firstRow="0" w:lastRow="0" w:firstColumn="0" w:lastColumn="0" w:oddVBand="0" w:evenVBand="0" w:oddHBand="0" w:evenHBand="0" w:firstRowFirstColumn="0" w:firstRowLastColumn="0" w:lastRowFirstColumn="0" w:lastRowLastColumn="0"/>
            </w:pPr>
            <w:r>
              <w:t>Click on “Change Password</w:t>
            </w:r>
            <w:r w:rsidRPr="00414041">
              <w:t>”</w:t>
            </w:r>
            <w:r>
              <w:t xml:space="preserve"> header</w:t>
            </w:r>
          </w:p>
        </w:tc>
        <w:tc>
          <w:tcPr>
            <w:tcW w:w="5961" w:type="dxa"/>
            <w:gridSpan w:val="3"/>
          </w:tcPr>
          <w:p w14:paraId="249E6A4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456F45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061F084" w14:textId="77777777" w:rsidR="00602479" w:rsidRPr="00967A0C" w:rsidRDefault="00602479" w:rsidP="00186785">
            <w:pPr>
              <w:spacing w:line="276" w:lineRule="auto"/>
            </w:pPr>
            <w:r>
              <w:t>2</w:t>
            </w:r>
          </w:p>
        </w:tc>
        <w:tc>
          <w:tcPr>
            <w:tcW w:w="2339" w:type="dxa"/>
            <w:gridSpan w:val="2"/>
          </w:tcPr>
          <w:p w14:paraId="0854C5C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7353F1C" w14:textId="034D7115"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Display</w:t>
            </w:r>
            <w:r w:rsidR="00414041" w:rsidRPr="00414041">
              <w:t>”</w:t>
            </w:r>
            <w:r w:rsidR="007870B4">
              <w:t xml:space="preserve"> Change Password</w:t>
            </w:r>
            <w:r w:rsidR="00414041" w:rsidRPr="00414041">
              <w:t>”</w:t>
            </w:r>
            <w:r w:rsidR="007870B4">
              <w:t xml:space="preserve"> </w:t>
            </w:r>
            <w:r>
              <w:t>page include:</w:t>
            </w:r>
          </w:p>
          <w:p w14:paraId="421B914C" w14:textId="77777777" w:rsidR="00602479" w:rsidRDefault="007870B4" w:rsidP="007870B4">
            <w:pPr>
              <w:pStyle w:val="oancuaDanhsac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t>Old password textbox.</w:t>
            </w:r>
          </w:p>
          <w:p w14:paraId="551FDA97" w14:textId="77777777" w:rsidR="007870B4" w:rsidRDefault="007870B4" w:rsidP="007870B4">
            <w:pPr>
              <w:pStyle w:val="oancuaDanhsac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t>New password textbox.</w:t>
            </w:r>
          </w:p>
          <w:p w14:paraId="50C768E2" w14:textId="77777777" w:rsidR="007870B4" w:rsidRDefault="007870B4" w:rsidP="007870B4">
            <w:pPr>
              <w:pStyle w:val="oancuaDanhsac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t>New password confirms.</w:t>
            </w:r>
          </w:p>
          <w:p w14:paraId="285E90A3" w14:textId="77777777" w:rsidR="007870B4" w:rsidRDefault="007870B4" w:rsidP="007870B4">
            <w:pPr>
              <w:pStyle w:val="oancuaDanhsac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lastRenderedPageBreak/>
              <w:t>OK button.</w:t>
            </w:r>
          </w:p>
          <w:p w14:paraId="3C0F5C5B" w14:textId="5E226664" w:rsidR="007870B4" w:rsidRPr="007D2D45" w:rsidRDefault="007870B4" w:rsidP="007870B4">
            <w:pPr>
              <w:pStyle w:val="oancuaDanhsach"/>
              <w:numPr>
                <w:ilvl w:val="0"/>
                <w:numId w:val="107"/>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602479" w:rsidRPr="007D2D45" w14:paraId="68DDB3ED"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6E95D72" w14:textId="77777777" w:rsidR="00602479" w:rsidRPr="00967A0C" w:rsidRDefault="00602479" w:rsidP="00186785">
            <w:pPr>
              <w:spacing w:line="276" w:lineRule="auto"/>
            </w:pPr>
            <w:r>
              <w:lastRenderedPageBreak/>
              <w:t>3</w:t>
            </w:r>
          </w:p>
        </w:tc>
        <w:tc>
          <w:tcPr>
            <w:tcW w:w="2339" w:type="dxa"/>
            <w:gridSpan w:val="2"/>
          </w:tcPr>
          <w:p w14:paraId="41B280BB" w14:textId="1B778714" w:rsidR="00602479" w:rsidRPr="007D2D45" w:rsidRDefault="007870B4" w:rsidP="00186785">
            <w:pPr>
              <w:spacing w:line="276" w:lineRule="auto"/>
              <w:cnfStyle w:val="000000000000" w:firstRow="0" w:lastRow="0" w:firstColumn="0" w:lastColumn="0" w:oddVBand="0" w:evenVBand="0" w:oddHBand="0" w:evenHBand="0" w:firstRowFirstColumn="0" w:firstRowLastColumn="0" w:lastRowFirstColumn="0" w:lastRowLastColumn="0"/>
            </w:pPr>
            <w:r>
              <w:t>Enter old pass and new password.</w:t>
            </w:r>
          </w:p>
        </w:tc>
        <w:tc>
          <w:tcPr>
            <w:tcW w:w="5961" w:type="dxa"/>
            <w:gridSpan w:val="3"/>
          </w:tcPr>
          <w:p w14:paraId="7801671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91D082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4C769F" w14:textId="77777777" w:rsidR="00602479" w:rsidRPr="008F1AB5" w:rsidRDefault="00602479" w:rsidP="00186785">
            <w:pPr>
              <w:spacing w:line="276" w:lineRule="auto"/>
              <w:rPr>
                <w:bCs w:val="0"/>
              </w:rPr>
            </w:pPr>
            <w:r w:rsidRPr="008F1AB5">
              <w:rPr>
                <w:bCs w:val="0"/>
              </w:rPr>
              <w:t>4</w:t>
            </w:r>
          </w:p>
        </w:tc>
        <w:tc>
          <w:tcPr>
            <w:tcW w:w="2339" w:type="dxa"/>
            <w:gridSpan w:val="2"/>
          </w:tcPr>
          <w:p w14:paraId="3C6F7E57" w14:textId="4C20B407" w:rsidR="00602479" w:rsidRPr="007D2D45" w:rsidRDefault="007870B4" w:rsidP="00186785">
            <w:pPr>
              <w:spacing w:line="276" w:lineRule="auto"/>
              <w:cnfStyle w:val="000000100000" w:firstRow="0" w:lastRow="0" w:firstColumn="0" w:lastColumn="0" w:oddVBand="0" w:evenVBand="0" w:oddHBand="1" w:evenHBand="0" w:firstRowFirstColumn="0" w:firstRowLastColumn="0" w:lastRowFirstColumn="0" w:lastRowLastColumn="0"/>
            </w:pPr>
            <w:r>
              <w:t>Click on OK button.</w:t>
            </w:r>
          </w:p>
        </w:tc>
        <w:tc>
          <w:tcPr>
            <w:tcW w:w="5961" w:type="dxa"/>
            <w:gridSpan w:val="3"/>
          </w:tcPr>
          <w:p w14:paraId="739B551C" w14:textId="61E0538D" w:rsidR="00602479" w:rsidRDefault="00602479" w:rsidP="007870B4">
            <w:pPr>
              <w:pStyle w:val="oancuaDanhsach"/>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0EADEEE"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9CDEF05" w14:textId="77777777" w:rsidR="00602479" w:rsidRPr="008F1AB5" w:rsidRDefault="00602479" w:rsidP="00186785">
            <w:pPr>
              <w:spacing w:line="276" w:lineRule="auto"/>
              <w:rPr>
                <w:bCs w:val="0"/>
              </w:rPr>
            </w:pPr>
            <w:r w:rsidRPr="008F1AB5">
              <w:rPr>
                <w:bCs w:val="0"/>
              </w:rPr>
              <w:t>5</w:t>
            </w:r>
          </w:p>
        </w:tc>
        <w:tc>
          <w:tcPr>
            <w:tcW w:w="2339" w:type="dxa"/>
            <w:gridSpan w:val="2"/>
          </w:tcPr>
          <w:p w14:paraId="4C577785" w14:textId="3433909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529107F3" w14:textId="57DA1C7C" w:rsidR="00602479" w:rsidRDefault="007870B4" w:rsidP="007870B4">
            <w:pPr>
              <w:spacing w:line="276" w:lineRule="auto"/>
              <w:cnfStyle w:val="000000000000" w:firstRow="0" w:lastRow="0" w:firstColumn="0" w:lastColumn="0" w:oddVBand="0" w:evenVBand="0" w:oddHBand="0" w:evenHBand="0" w:firstRowFirstColumn="0" w:firstRowLastColumn="0" w:lastRowFirstColumn="0" w:lastRowLastColumn="0"/>
            </w:pPr>
            <w:r>
              <w:t>Display password has been changed suscessful.</w:t>
            </w:r>
            <w:r>
              <w:br/>
              <w:t>Redirect user back to manager page.</w:t>
            </w:r>
          </w:p>
        </w:tc>
      </w:tr>
      <w:tr w:rsidR="00602479" w:rsidRPr="007D2D45" w14:paraId="73D7577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6D49150" w14:textId="77777777" w:rsidR="00602479" w:rsidRPr="00C6163F" w:rsidRDefault="00602479" w:rsidP="00186785">
            <w:pPr>
              <w:spacing w:line="276" w:lineRule="auto"/>
            </w:pPr>
            <w:r w:rsidRPr="00C6163F">
              <w:t>Alternative Flows</w:t>
            </w:r>
          </w:p>
        </w:tc>
      </w:tr>
      <w:tr w:rsidR="00602479" w:rsidRPr="007D2D45" w14:paraId="60115EBE"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27437348" w14:textId="77777777" w:rsidR="00602479" w:rsidRPr="007D2D45" w:rsidRDefault="00602479" w:rsidP="00186785">
            <w:pPr>
              <w:spacing w:line="276" w:lineRule="auto"/>
              <w:rPr>
                <w:b w:val="0"/>
              </w:rPr>
            </w:pPr>
            <w:r w:rsidRPr="007D2D45">
              <w:t>AT1</w:t>
            </w:r>
          </w:p>
        </w:tc>
        <w:tc>
          <w:tcPr>
            <w:tcW w:w="8300" w:type="dxa"/>
            <w:gridSpan w:val="5"/>
          </w:tcPr>
          <w:p w14:paraId="61AA5F28" w14:textId="0B1BB925"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6, Manager click</w:t>
            </w:r>
            <w:r w:rsidR="007870B4">
              <w:t xml:space="preserve"> </w:t>
            </w:r>
            <w:r w:rsidR="00414041" w:rsidRPr="00414041">
              <w:t>”</w:t>
            </w:r>
            <w:r>
              <w:t>Cancel</w:t>
            </w:r>
            <w:r w:rsidR="00414041" w:rsidRPr="00414041">
              <w:t>”</w:t>
            </w:r>
            <w:r>
              <w:t>button.</w:t>
            </w:r>
          </w:p>
        </w:tc>
      </w:tr>
      <w:tr w:rsidR="00602479" w:rsidRPr="00C6163F" w14:paraId="37E8FBF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56C775E" w14:textId="77777777" w:rsidR="00602479" w:rsidRPr="00C6163F" w:rsidRDefault="00602479" w:rsidP="00186785">
            <w:pPr>
              <w:spacing w:line="276" w:lineRule="auto"/>
            </w:pPr>
            <w:r w:rsidRPr="00C6163F">
              <w:t>Step</w:t>
            </w:r>
          </w:p>
        </w:tc>
        <w:tc>
          <w:tcPr>
            <w:tcW w:w="2339" w:type="dxa"/>
            <w:gridSpan w:val="2"/>
          </w:tcPr>
          <w:p w14:paraId="7D2C0A8A"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D9D5595"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209AD15"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015F29E" w14:textId="77777777" w:rsidR="00602479" w:rsidRPr="00C6163F" w:rsidRDefault="00602479" w:rsidP="00186785">
            <w:pPr>
              <w:spacing w:line="276" w:lineRule="auto"/>
              <w:rPr>
                <w:b w:val="0"/>
              </w:rPr>
            </w:pPr>
            <w:r>
              <w:t>6</w:t>
            </w:r>
            <w:r w:rsidRPr="00C6163F">
              <w:t>.1</w:t>
            </w:r>
          </w:p>
        </w:tc>
        <w:tc>
          <w:tcPr>
            <w:tcW w:w="2339" w:type="dxa"/>
            <w:gridSpan w:val="2"/>
          </w:tcPr>
          <w:p w14:paraId="6509555D" w14:textId="7EAE7409"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w:t>
            </w:r>
            <w:r w:rsidR="00414041" w:rsidRPr="00414041">
              <w:t>”</w:t>
            </w:r>
            <w:r>
              <w:t>Cancel</w:t>
            </w:r>
            <w:r w:rsidR="00414041" w:rsidRPr="00414041">
              <w:t>”</w:t>
            </w:r>
            <w:r>
              <w:t>button</w:t>
            </w:r>
          </w:p>
        </w:tc>
        <w:tc>
          <w:tcPr>
            <w:tcW w:w="5961" w:type="dxa"/>
            <w:gridSpan w:val="3"/>
          </w:tcPr>
          <w:p w14:paraId="321CB2F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2A38A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841B6D4" w14:textId="77777777" w:rsidR="00602479" w:rsidRDefault="00602479" w:rsidP="00186785">
            <w:pPr>
              <w:spacing w:line="276" w:lineRule="auto"/>
            </w:pPr>
            <w:r>
              <w:t>6.2</w:t>
            </w:r>
          </w:p>
        </w:tc>
        <w:tc>
          <w:tcPr>
            <w:tcW w:w="2339" w:type="dxa"/>
            <w:gridSpan w:val="2"/>
          </w:tcPr>
          <w:p w14:paraId="2C0F9F56"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E60622F" w14:textId="6EB5C096"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Redirect user back to</w:t>
            </w:r>
            <w:r w:rsidR="007870B4">
              <w:t xml:space="preserve"> Manager page.</w:t>
            </w:r>
          </w:p>
        </w:tc>
      </w:tr>
      <w:tr w:rsidR="00602479" w:rsidRPr="007D2D45" w14:paraId="4B8102FB"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57149410" w14:textId="77777777" w:rsidR="00602479" w:rsidRPr="00C6163F" w:rsidRDefault="00602479" w:rsidP="00186785">
            <w:pPr>
              <w:spacing w:line="276" w:lineRule="auto"/>
            </w:pPr>
          </w:p>
        </w:tc>
      </w:tr>
      <w:tr w:rsidR="00602479" w:rsidRPr="007D2D45" w14:paraId="7D64754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F5C2782" w14:textId="77777777" w:rsidR="00602479" w:rsidRPr="00C6163F" w:rsidRDefault="00602479" w:rsidP="00186785">
            <w:pPr>
              <w:spacing w:line="276" w:lineRule="auto"/>
            </w:pPr>
            <w:r>
              <w:t>Exceptions</w:t>
            </w:r>
          </w:p>
        </w:tc>
      </w:tr>
      <w:tr w:rsidR="00602479" w:rsidRPr="007D2D45" w14:paraId="4C4CA67A"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11F3F079" w14:textId="77777777" w:rsidR="00602479" w:rsidRPr="000C5FC8" w:rsidRDefault="00602479" w:rsidP="00186785">
            <w:pPr>
              <w:spacing w:line="276" w:lineRule="auto"/>
            </w:pPr>
            <w:r>
              <w:t>EC</w:t>
            </w:r>
            <w:r w:rsidRPr="007D2D45">
              <w:t>1</w:t>
            </w:r>
          </w:p>
        </w:tc>
        <w:tc>
          <w:tcPr>
            <w:tcW w:w="8211" w:type="dxa"/>
            <w:gridSpan w:val="4"/>
          </w:tcPr>
          <w:p w14:paraId="565D171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8</w:t>
            </w:r>
            <w:r w:rsidRPr="007D2D45">
              <w:t xml:space="preserve"> in main flow, if user entered wrong User name or Password</w:t>
            </w:r>
          </w:p>
        </w:tc>
      </w:tr>
      <w:tr w:rsidR="00602479" w:rsidRPr="00C6163F" w14:paraId="402F2EC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339B6239" w14:textId="77777777" w:rsidR="00602479" w:rsidRPr="00C6163F" w:rsidRDefault="00602479" w:rsidP="00186785">
            <w:pPr>
              <w:spacing w:line="276" w:lineRule="auto"/>
            </w:pPr>
            <w:r w:rsidRPr="00C6163F">
              <w:t>Step</w:t>
            </w:r>
          </w:p>
        </w:tc>
        <w:tc>
          <w:tcPr>
            <w:tcW w:w="2250" w:type="dxa"/>
          </w:tcPr>
          <w:p w14:paraId="6B13FE9E"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91BF266"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35C4B63"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6D21C47B" w14:textId="77777777" w:rsidR="00602479" w:rsidRPr="00C6163F" w:rsidRDefault="00602479" w:rsidP="00186785">
            <w:pPr>
              <w:spacing w:line="276" w:lineRule="auto"/>
              <w:rPr>
                <w:b w:val="0"/>
              </w:rPr>
            </w:pPr>
            <w:r>
              <w:t>8</w:t>
            </w:r>
            <w:r w:rsidRPr="00C6163F">
              <w:t>.1</w:t>
            </w:r>
          </w:p>
        </w:tc>
        <w:tc>
          <w:tcPr>
            <w:tcW w:w="2250" w:type="dxa"/>
          </w:tcPr>
          <w:p w14:paraId="437B942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User entered wrong old password</w:t>
            </w:r>
          </w:p>
        </w:tc>
        <w:tc>
          <w:tcPr>
            <w:tcW w:w="5961" w:type="dxa"/>
            <w:gridSpan w:val="3"/>
          </w:tcPr>
          <w:p w14:paraId="76EE69C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BA0680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76C4DE04" w14:textId="77777777" w:rsidR="00602479" w:rsidRPr="00C6163F" w:rsidRDefault="00602479" w:rsidP="00186785">
            <w:pPr>
              <w:spacing w:line="276" w:lineRule="auto"/>
            </w:pPr>
            <w:r>
              <w:t>8.2</w:t>
            </w:r>
          </w:p>
        </w:tc>
        <w:tc>
          <w:tcPr>
            <w:tcW w:w="2250" w:type="dxa"/>
          </w:tcPr>
          <w:p w14:paraId="79864379"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ED77B4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2A74D0F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3C367DF" w14:textId="77777777" w:rsidR="00602479" w:rsidRPr="007D2D45" w:rsidRDefault="00602479" w:rsidP="00186785">
            <w:pPr>
              <w:spacing w:line="276" w:lineRule="auto"/>
            </w:pPr>
          </w:p>
        </w:tc>
      </w:tr>
      <w:tr w:rsidR="00602479" w:rsidRPr="007D2D45" w14:paraId="1C8DDE6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5E8196C7" w14:textId="77777777" w:rsidR="00602479" w:rsidRPr="00C6163F" w:rsidRDefault="00602479" w:rsidP="00186785">
            <w:pPr>
              <w:spacing w:line="276" w:lineRule="auto"/>
            </w:pPr>
            <w:r w:rsidRPr="00C6163F">
              <w:t>Priority</w:t>
            </w:r>
          </w:p>
        </w:tc>
        <w:tc>
          <w:tcPr>
            <w:tcW w:w="5961" w:type="dxa"/>
            <w:gridSpan w:val="3"/>
          </w:tcPr>
          <w:p w14:paraId="2C82449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602479" w:rsidRPr="007D2D45" w14:paraId="7E955BB5"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998BEFA" w14:textId="77777777" w:rsidR="00602479" w:rsidRPr="00C6163F" w:rsidRDefault="00602479" w:rsidP="00186785">
            <w:pPr>
              <w:spacing w:line="276" w:lineRule="auto"/>
            </w:pPr>
            <w:r w:rsidRPr="00C6163F">
              <w:t>Frequency of Use:</w:t>
            </w:r>
          </w:p>
        </w:tc>
        <w:tc>
          <w:tcPr>
            <w:tcW w:w="5961" w:type="dxa"/>
            <w:gridSpan w:val="3"/>
          </w:tcPr>
          <w:p w14:paraId="43E335D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Low</w:t>
            </w:r>
          </w:p>
        </w:tc>
      </w:tr>
      <w:tr w:rsidR="00602479" w:rsidRPr="007D2D45" w14:paraId="2F3E71E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2EC3074" w14:textId="77777777" w:rsidR="00602479" w:rsidRPr="00C6163F" w:rsidRDefault="00602479" w:rsidP="00186785">
            <w:pPr>
              <w:spacing w:line="276" w:lineRule="auto"/>
            </w:pPr>
            <w:r w:rsidRPr="00C6163F">
              <w:t>Business Rules:</w:t>
            </w:r>
          </w:p>
        </w:tc>
        <w:tc>
          <w:tcPr>
            <w:tcW w:w="5961" w:type="dxa"/>
            <w:gridSpan w:val="3"/>
          </w:tcPr>
          <w:p w14:paraId="7A0BBC2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w:t>
            </w:r>
          </w:p>
        </w:tc>
      </w:tr>
      <w:tr w:rsidR="00602479" w:rsidRPr="007D2D45" w14:paraId="6F303F1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9A53C7C" w14:textId="77777777" w:rsidR="00602479" w:rsidRPr="00C6163F" w:rsidRDefault="00602479" w:rsidP="00186785">
            <w:pPr>
              <w:spacing w:line="276" w:lineRule="auto"/>
            </w:pPr>
            <w:r w:rsidRPr="00C6163F">
              <w:t>Other Information:</w:t>
            </w:r>
          </w:p>
        </w:tc>
        <w:tc>
          <w:tcPr>
            <w:tcW w:w="5961" w:type="dxa"/>
            <w:gridSpan w:val="3"/>
          </w:tcPr>
          <w:p w14:paraId="230E1B0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25C6B087" w14:textId="77777777" w:rsidR="00602479" w:rsidRPr="00602479" w:rsidRDefault="00602479" w:rsidP="00602479"/>
    <w:p w14:paraId="56DD93DB" w14:textId="3ABF3FBD" w:rsidR="00602479" w:rsidRDefault="00602479" w:rsidP="00602479"/>
    <w:p w14:paraId="5BD4BD37" w14:textId="3D84FBE6" w:rsidR="00E77BAE" w:rsidRPr="00B91404" w:rsidRDefault="00E77BAE" w:rsidP="00E77BAE">
      <w:pPr>
        <w:pStyle w:val="u5"/>
      </w:pPr>
      <w:r>
        <w:t>Forgot Password</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E77BAE" w:rsidRPr="007D2D45" w14:paraId="6FE37685" w14:textId="77777777" w:rsidTr="00EF6D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B6BDAAC" w14:textId="77777777" w:rsidR="00E77BAE" w:rsidRPr="00C6163F" w:rsidRDefault="00E77BAE" w:rsidP="00EF6D95">
            <w:pPr>
              <w:spacing w:line="276" w:lineRule="auto"/>
            </w:pPr>
            <w:r w:rsidRPr="00C6163F">
              <w:t>Use Case ID</w:t>
            </w:r>
          </w:p>
        </w:tc>
        <w:tc>
          <w:tcPr>
            <w:tcW w:w="1210" w:type="dxa"/>
          </w:tcPr>
          <w:p w14:paraId="43B0BD58" w14:textId="77777777" w:rsidR="00E77BAE" w:rsidRPr="007D2D45" w:rsidRDefault="00E77BAE" w:rsidP="00EF6D95">
            <w:pPr>
              <w:spacing w:line="276" w:lineRule="auto"/>
              <w:cnfStyle w:val="100000000000" w:firstRow="1" w:lastRow="0" w:firstColumn="0" w:lastColumn="0" w:oddVBand="0" w:evenVBand="0" w:oddHBand="0" w:evenHBand="0" w:firstRowFirstColumn="0" w:firstRowLastColumn="0" w:lastRowFirstColumn="0" w:lastRowLastColumn="0"/>
            </w:pPr>
            <w:r>
              <w:t>UC-011</w:t>
            </w:r>
          </w:p>
        </w:tc>
        <w:tc>
          <w:tcPr>
            <w:tcW w:w="2060" w:type="dxa"/>
          </w:tcPr>
          <w:p w14:paraId="6E5CB008" w14:textId="77777777" w:rsidR="00E77BAE" w:rsidRPr="009303AF" w:rsidRDefault="00E77BAE" w:rsidP="00EF6D9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4DA25A7" w14:textId="77777777" w:rsidR="00E77BAE" w:rsidRPr="007D2D45" w:rsidRDefault="00E77BAE" w:rsidP="00EF6D9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E77BAE" w:rsidRPr="007D2D45" w14:paraId="2EFD7112"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446BA17" w14:textId="77777777" w:rsidR="00E77BAE" w:rsidRPr="00C6163F" w:rsidRDefault="00E77BAE" w:rsidP="00EF6D95">
            <w:pPr>
              <w:spacing w:line="276" w:lineRule="auto"/>
            </w:pPr>
            <w:r w:rsidRPr="00C6163F">
              <w:lastRenderedPageBreak/>
              <w:t>Use Case Name</w:t>
            </w:r>
          </w:p>
        </w:tc>
        <w:tc>
          <w:tcPr>
            <w:tcW w:w="5961" w:type="dxa"/>
            <w:gridSpan w:val="3"/>
          </w:tcPr>
          <w:p w14:paraId="285DBBE1"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E77BAE" w:rsidRPr="007D2D45" w14:paraId="76609462"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3"/>
          </w:tcPr>
          <w:p w14:paraId="4BE77A35" w14:textId="77777777" w:rsidR="00E77BAE" w:rsidRPr="00C6163F" w:rsidRDefault="00E77BAE" w:rsidP="00EF6D95">
            <w:pPr>
              <w:spacing w:line="276" w:lineRule="auto"/>
            </w:pPr>
            <w:r w:rsidRPr="00C6163F">
              <w:t>Created by:</w:t>
            </w:r>
          </w:p>
        </w:tc>
        <w:tc>
          <w:tcPr>
            <w:tcW w:w="1210" w:type="dxa"/>
          </w:tcPr>
          <w:p w14:paraId="0A4825B7" w14:textId="77777777" w:rsidR="00E77BAE" w:rsidRPr="007D2D45" w:rsidRDefault="00E77BAE" w:rsidP="00EF6D9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0CDB8486"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5C77AE24"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E77BAE" w:rsidRPr="007D2D45" w14:paraId="29E39591"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22976B9" w14:textId="77777777" w:rsidR="00E77BAE" w:rsidRPr="00C6163F" w:rsidRDefault="00E77BAE" w:rsidP="00EF6D95">
            <w:pPr>
              <w:spacing w:line="276" w:lineRule="auto"/>
            </w:pPr>
            <w:r w:rsidRPr="00C6163F">
              <w:t>Primary Actor</w:t>
            </w:r>
          </w:p>
        </w:tc>
        <w:tc>
          <w:tcPr>
            <w:tcW w:w="1210" w:type="dxa"/>
          </w:tcPr>
          <w:p w14:paraId="3BBC929D"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4C51712B"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6B6F5A2E"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034CC46A"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3"/>
          </w:tcPr>
          <w:p w14:paraId="1AEDA316" w14:textId="77777777" w:rsidR="00E77BAE" w:rsidRPr="00C6163F" w:rsidRDefault="00E77BAE" w:rsidP="00EF6D95">
            <w:pPr>
              <w:spacing w:line="276" w:lineRule="auto"/>
            </w:pPr>
            <w:r w:rsidRPr="00C6163F">
              <w:t>Description:</w:t>
            </w:r>
          </w:p>
        </w:tc>
        <w:tc>
          <w:tcPr>
            <w:tcW w:w="5961" w:type="dxa"/>
            <w:gridSpan w:val="3"/>
          </w:tcPr>
          <w:p w14:paraId="29963A71" w14:textId="77777777" w:rsidR="00E77BAE" w:rsidRPr="00462061"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t>Manager to change password or forgot their password.</w:t>
            </w:r>
          </w:p>
        </w:tc>
      </w:tr>
      <w:tr w:rsidR="00E77BAE" w:rsidRPr="007D2D45" w14:paraId="2E2DBC3A"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317D54D" w14:textId="77777777" w:rsidR="00E77BAE" w:rsidRPr="00C6163F" w:rsidRDefault="00E77BAE" w:rsidP="00EF6D95">
            <w:pPr>
              <w:spacing w:line="276" w:lineRule="auto"/>
            </w:pPr>
            <w:r w:rsidRPr="00C6163F">
              <w:t>Preconditions:</w:t>
            </w:r>
          </w:p>
        </w:tc>
        <w:tc>
          <w:tcPr>
            <w:tcW w:w="5961" w:type="dxa"/>
            <w:gridSpan w:val="3"/>
          </w:tcPr>
          <w:p w14:paraId="345EA6B2"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E77BAE" w:rsidRPr="007D2D45" w14:paraId="10D4A86D"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3"/>
          </w:tcPr>
          <w:p w14:paraId="2B9AD470" w14:textId="77777777" w:rsidR="00E77BAE" w:rsidRPr="00C6163F" w:rsidRDefault="00E77BAE" w:rsidP="00EF6D95">
            <w:pPr>
              <w:spacing w:line="276" w:lineRule="auto"/>
            </w:pPr>
            <w:r w:rsidRPr="00C6163F">
              <w:t>Trigger:</w:t>
            </w:r>
          </w:p>
        </w:tc>
        <w:tc>
          <w:tcPr>
            <w:tcW w:w="5961" w:type="dxa"/>
            <w:gridSpan w:val="3"/>
          </w:tcPr>
          <w:p w14:paraId="6DD49E95" w14:textId="6BA16070"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Click on “</w:t>
            </w:r>
            <w:r w:rsidR="00F565CE">
              <w:t>Forgot Password</w:t>
            </w:r>
            <w:r w:rsidRPr="00414041">
              <w:t>”</w:t>
            </w:r>
            <w:r>
              <w:t xml:space="preserve"> </w:t>
            </w:r>
            <w:r w:rsidR="00F565CE">
              <w:t>hyperlink</w:t>
            </w:r>
            <w:r>
              <w:t>.</w:t>
            </w:r>
          </w:p>
        </w:tc>
      </w:tr>
      <w:tr w:rsidR="00E77BAE" w:rsidRPr="007D2D45" w14:paraId="57B766CC"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94E1F76" w14:textId="77777777" w:rsidR="00E77BAE" w:rsidRPr="00C6163F" w:rsidRDefault="00E77BAE" w:rsidP="00EF6D95">
            <w:pPr>
              <w:spacing w:line="276" w:lineRule="auto"/>
            </w:pPr>
            <w:r w:rsidRPr="00C6163F">
              <w:t>Post conditions:</w:t>
            </w:r>
          </w:p>
        </w:tc>
        <w:tc>
          <w:tcPr>
            <w:tcW w:w="5961" w:type="dxa"/>
            <w:gridSpan w:val="3"/>
          </w:tcPr>
          <w:p w14:paraId="5519BEBE" w14:textId="717EE081"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Systems redirect user to</w:t>
            </w:r>
            <w:r w:rsidR="00F565CE">
              <w:t xml:space="preserve"> </w:t>
            </w:r>
            <w:r w:rsidRPr="00414041">
              <w:t>”</w:t>
            </w:r>
            <w:r>
              <w:t>Change Password</w:t>
            </w:r>
            <w:r w:rsidRPr="00414041">
              <w:t>”</w:t>
            </w:r>
            <w:r>
              <w:t>page.</w:t>
            </w:r>
          </w:p>
        </w:tc>
      </w:tr>
      <w:tr w:rsidR="00E77BAE" w:rsidRPr="007D2D45" w14:paraId="4E706B0E" w14:textId="77777777" w:rsidTr="00EF6D95">
        <w:tc>
          <w:tcPr>
            <w:cnfStyle w:val="001000000000" w:firstRow="0" w:lastRow="0" w:firstColumn="1" w:lastColumn="0" w:oddVBand="0" w:evenVBand="0" w:oddHBand="0" w:evenHBand="0" w:firstRowFirstColumn="0" w:firstRowLastColumn="0" w:lastRowFirstColumn="0" w:lastRowLastColumn="0"/>
            <w:tcW w:w="8926" w:type="dxa"/>
            <w:gridSpan w:val="6"/>
          </w:tcPr>
          <w:p w14:paraId="31EF8FE7" w14:textId="77777777" w:rsidR="00E77BAE" w:rsidRPr="00C6163F" w:rsidRDefault="00E77BAE" w:rsidP="00EF6D95">
            <w:pPr>
              <w:spacing w:line="276" w:lineRule="auto"/>
            </w:pPr>
            <w:r w:rsidRPr="00C6163F">
              <w:t>Normal Flow</w:t>
            </w:r>
          </w:p>
        </w:tc>
      </w:tr>
      <w:tr w:rsidR="00E77BAE" w:rsidRPr="007D2D45" w14:paraId="68D2E28E"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9C7E5A1" w14:textId="77777777" w:rsidR="00E77BAE" w:rsidRPr="00C6163F" w:rsidRDefault="00E77BAE" w:rsidP="00EF6D95">
            <w:pPr>
              <w:spacing w:line="276" w:lineRule="auto"/>
            </w:pPr>
            <w:r w:rsidRPr="00C6163F">
              <w:t>Step</w:t>
            </w:r>
          </w:p>
        </w:tc>
        <w:tc>
          <w:tcPr>
            <w:tcW w:w="2339" w:type="dxa"/>
            <w:gridSpan w:val="2"/>
          </w:tcPr>
          <w:p w14:paraId="14C140C2" w14:textId="77777777" w:rsidR="00E77BAE" w:rsidRPr="00C6163F"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4DE2233" w14:textId="77777777" w:rsidR="00E77BAE" w:rsidRPr="00C6163F"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E77BAE" w:rsidRPr="007D2D45" w14:paraId="19BA0F7F"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7D4A4E3B" w14:textId="77777777" w:rsidR="00E77BAE" w:rsidRPr="00967A0C" w:rsidRDefault="00E77BAE" w:rsidP="00EF6D95">
            <w:pPr>
              <w:spacing w:line="276" w:lineRule="auto"/>
            </w:pPr>
            <w:r>
              <w:t>1</w:t>
            </w:r>
          </w:p>
        </w:tc>
        <w:tc>
          <w:tcPr>
            <w:tcW w:w="2339" w:type="dxa"/>
            <w:gridSpan w:val="2"/>
          </w:tcPr>
          <w:p w14:paraId="26A815D0" w14:textId="15A275CA"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Click on</w:t>
            </w:r>
            <w:r w:rsidR="00F565CE">
              <w:t xml:space="preserve"> </w:t>
            </w:r>
            <w:r w:rsidRPr="00414041">
              <w:t>”</w:t>
            </w:r>
            <w:r>
              <w:t>Login</w:t>
            </w:r>
            <w:r w:rsidRPr="00414041">
              <w:t>”</w:t>
            </w:r>
            <w:r>
              <w:t>quick menu at the homepage.</w:t>
            </w:r>
          </w:p>
        </w:tc>
        <w:tc>
          <w:tcPr>
            <w:tcW w:w="5961" w:type="dxa"/>
            <w:gridSpan w:val="3"/>
          </w:tcPr>
          <w:p w14:paraId="19598117"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p>
        </w:tc>
      </w:tr>
      <w:tr w:rsidR="00E77BAE" w:rsidRPr="007D2D45" w14:paraId="50076E01"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1F14133" w14:textId="77777777" w:rsidR="00E77BAE" w:rsidRPr="00967A0C" w:rsidRDefault="00E77BAE" w:rsidP="00EF6D95">
            <w:pPr>
              <w:spacing w:line="276" w:lineRule="auto"/>
            </w:pPr>
            <w:r>
              <w:t>2</w:t>
            </w:r>
          </w:p>
        </w:tc>
        <w:tc>
          <w:tcPr>
            <w:tcW w:w="2339" w:type="dxa"/>
            <w:gridSpan w:val="2"/>
          </w:tcPr>
          <w:p w14:paraId="6F5EEEA2"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7F5A408" w14:textId="55C584DF" w:rsidR="00E77BAE"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Display</w:t>
            </w:r>
            <w:r w:rsidR="00F565CE">
              <w:t xml:space="preserve"> “</w:t>
            </w:r>
            <w:r>
              <w:t>Login</w:t>
            </w:r>
            <w:r w:rsidRPr="00414041">
              <w:t>”</w:t>
            </w:r>
            <w:r>
              <w:t>page include:</w:t>
            </w:r>
          </w:p>
          <w:p w14:paraId="15A27F08" w14:textId="7DEA8C87" w:rsidR="00E77BAE" w:rsidRDefault="00E77BAE" w:rsidP="00DB2724">
            <w:pPr>
              <w:pStyle w:val="oancuaDanhsach"/>
              <w:numPr>
                <w:ilvl w:val="0"/>
                <w:numId w:val="108"/>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15F00B42" w14:textId="367413F3" w:rsidR="00E77BAE" w:rsidRDefault="00E77BAE" w:rsidP="00DB2724">
            <w:pPr>
              <w:pStyle w:val="oancuaDanhsach"/>
              <w:numPr>
                <w:ilvl w:val="0"/>
                <w:numId w:val="108"/>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34ECA30B" w14:textId="77777777" w:rsidR="00E77BAE" w:rsidRDefault="00E77BAE" w:rsidP="00DB2724">
            <w:pPr>
              <w:pStyle w:val="oancuaDanhsach"/>
              <w:numPr>
                <w:ilvl w:val="0"/>
                <w:numId w:val="10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Login</w:t>
            </w:r>
            <w:r w:rsidRPr="00414041">
              <w:t>”</w:t>
            </w:r>
            <w:r>
              <w:t>button.</w:t>
            </w:r>
          </w:p>
          <w:p w14:paraId="716BCF95" w14:textId="62C18C49" w:rsidR="00E77BAE" w:rsidRPr="007D2D45" w:rsidRDefault="00DB2724" w:rsidP="00DB2724">
            <w:pPr>
              <w:pStyle w:val="oancuaDanhsach"/>
              <w:numPr>
                <w:ilvl w:val="0"/>
                <w:numId w:val="108"/>
              </w:numPr>
              <w:spacing w:line="276" w:lineRule="auto"/>
              <w:cnfStyle w:val="000000100000" w:firstRow="0" w:lastRow="0" w:firstColumn="0" w:lastColumn="0" w:oddVBand="0" w:evenVBand="0" w:oddHBand="1" w:evenHBand="0" w:firstRowFirstColumn="0" w:firstRowLastColumn="0" w:lastRowFirstColumn="0" w:lastRowLastColumn="0"/>
            </w:pPr>
            <w:r w:rsidRPr="00414041">
              <w:t xml:space="preserve"> </w:t>
            </w:r>
            <w:r w:rsidR="00E77BAE" w:rsidRPr="00414041">
              <w:t>“</w:t>
            </w:r>
            <w:r w:rsidR="00E77BAE">
              <w:t>Forgot password</w:t>
            </w:r>
            <w:r w:rsidR="00E77BAE" w:rsidRPr="00414041">
              <w:t>”</w:t>
            </w:r>
            <w:r w:rsidR="00E77BAE">
              <w:t>hyperlink.</w:t>
            </w:r>
          </w:p>
        </w:tc>
      </w:tr>
      <w:tr w:rsidR="00E77BAE" w:rsidRPr="007D2D45" w14:paraId="4DFCF393"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48140556" w14:textId="77777777" w:rsidR="00E77BAE" w:rsidRPr="00967A0C" w:rsidRDefault="00E77BAE" w:rsidP="00EF6D95">
            <w:pPr>
              <w:spacing w:line="276" w:lineRule="auto"/>
            </w:pPr>
            <w:r>
              <w:t>3</w:t>
            </w:r>
          </w:p>
        </w:tc>
        <w:tc>
          <w:tcPr>
            <w:tcW w:w="2339" w:type="dxa"/>
            <w:gridSpan w:val="2"/>
          </w:tcPr>
          <w:p w14:paraId="431DA070"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Forgot password</w:t>
            </w:r>
            <w:r w:rsidRPr="00414041">
              <w:t>”</w:t>
            </w:r>
            <w:r>
              <w:t>hyperlink.</w:t>
            </w:r>
          </w:p>
        </w:tc>
        <w:tc>
          <w:tcPr>
            <w:tcW w:w="5961" w:type="dxa"/>
            <w:gridSpan w:val="3"/>
          </w:tcPr>
          <w:p w14:paraId="62A0CD9D"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p>
        </w:tc>
      </w:tr>
      <w:tr w:rsidR="00E77BAE" w:rsidRPr="007D2D45" w14:paraId="2C372D9C"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C192BAF" w14:textId="77777777" w:rsidR="00E77BAE" w:rsidRPr="008F1AB5" w:rsidRDefault="00E77BAE" w:rsidP="00EF6D95">
            <w:pPr>
              <w:spacing w:line="276" w:lineRule="auto"/>
              <w:rPr>
                <w:bCs w:val="0"/>
              </w:rPr>
            </w:pPr>
            <w:r w:rsidRPr="008F1AB5">
              <w:rPr>
                <w:bCs w:val="0"/>
              </w:rPr>
              <w:t>4</w:t>
            </w:r>
          </w:p>
        </w:tc>
        <w:tc>
          <w:tcPr>
            <w:tcW w:w="2339" w:type="dxa"/>
            <w:gridSpan w:val="2"/>
          </w:tcPr>
          <w:p w14:paraId="6CADDE3E"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533F286" w14:textId="77777777" w:rsidR="00E77BAE"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Redirect user to</w:t>
            </w:r>
            <w:r w:rsidRPr="00414041">
              <w:t>”</w:t>
            </w:r>
            <w:r>
              <w:t>Change Password</w:t>
            </w:r>
            <w:r w:rsidRPr="00414041">
              <w:t>”</w:t>
            </w:r>
            <w:r>
              <w:t>page include:</w:t>
            </w:r>
          </w:p>
          <w:p w14:paraId="11422C88" w14:textId="77777777" w:rsidR="00DB2724" w:rsidRDefault="00E77BAE" w:rsidP="00DB2724">
            <w:pPr>
              <w:pStyle w:val="oancuaDanhsach"/>
              <w:numPr>
                <w:ilvl w:val="0"/>
                <w:numId w:val="110"/>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13CA891B" w14:textId="77777777" w:rsidR="00DB2724" w:rsidRDefault="00E77BAE" w:rsidP="00DB2724">
            <w:pPr>
              <w:pStyle w:val="oancuaDanhsach"/>
              <w:numPr>
                <w:ilvl w:val="0"/>
                <w:numId w:val="11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Please enter your username</w:t>
            </w:r>
            <w:r w:rsidRPr="00414041">
              <w:t>”</w:t>
            </w:r>
            <w:r>
              <w:t>message.</w:t>
            </w:r>
          </w:p>
          <w:p w14:paraId="42FE2DFD" w14:textId="5C49BC52" w:rsidR="00E77BAE" w:rsidRDefault="00E77BAE" w:rsidP="00DB2724">
            <w:pPr>
              <w:pStyle w:val="oancuaDanhsach"/>
              <w:numPr>
                <w:ilvl w:val="0"/>
                <w:numId w:val="11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Enter</w:t>
            </w:r>
            <w:r w:rsidRPr="00414041">
              <w:t>”</w:t>
            </w:r>
            <w:r>
              <w:t>button.</w:t>
            </w:r>
          </w:p>
        </w:tc>
      </w:tr>
      <w:tr w:rsidR="00E77BAE" w:rsidRPr="007D2D45" w14:paraId="31415179"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5BDD8652" w14:textId="77777777" w:rsidR="00E77BAE" w:rsidRPr="008F1AB5" w:rsidRDefault="00E77BAE" w:rsidP="00EF6D95">
            <w:pPr>
              <w:spacing w:line="276" w:lineRule="auto"/>
              <w:rPr>
                <w:bCs w:val="0"/>
              </w:rPr>
            </w:pPr>
            <w:r w:rsidRPr="008F1AB5">
              <w:rPr>
                <w:bCs w:val="0"/>
              </w:rPr>
              <w:t>5</w:t>
            </w:r>
          </w:p>
        </w:tc>
        <w:tc>
          <w:tcPr>
            <w:tcW w:w="2339" w:type="dxa"/>
            <w:gridSpan w:val="2"/>
          </w:tcPr>
          <w:p w14:paraId="5C76F106"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Enter Username.</w:t>
            </w:r>
          </w:p>
        </w:tc>
        <w:tc>
          <w:tcPr>
            <w:tcW w:w="5961" w:type="dxa"/>
            <w:gridSpan w:val="3"/>
          </w:tcPr>
          <w:p w14:paraId="5A0948F9" w14:textId="77777777" w:rsidR="00E77BAE" w:rsidRDefault="00E77BAE" w:rsidP="00EF6D95">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E77BAE" w:rsidRPr="007D2D45" w14:paraId="655BD1AF"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1DF60B4" w14:textId="77777777" w:rsidR="00E77BAE" w:rsidRPr="008F1AB5" w:rsidRDefault="00E77BAE" w:rsidP="00EF6D95">
            <w:pPr>
              <w:spacing w:line="276" w:lineRule="auto"/>
              <w:rPr>
                <w:bCs w:val="0"/>
              </w:rPr>
            </w:pPr>
            <w:r w:rsidRPr="008F1AB5">
              <w:rPr>
                <w:bCs w:val="0"/>
              </w:rPr>
              <w:t>6</w:t>
            </w:r>
          </w:p>
        </w:tc>
        <w:tc>
          <w:tcPr>
            <w:tcW w:w="2339" w:type="dxa"/>
            <w:gridSpan w:val="2"/>
          </w:tcPr>
          <w:p w14:paraId="618DB9BF"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Enter</w:t>
            </w:r>
            <w:r w:rsidRPr="00414041">
              <w:t>”</w:t>
            </w:r>
            <w:r>
              <w:t>button.</w:t>
            </w:r>
          </w:p>
        </w:tc>
        <w:tc>
          <w:tcPr>
            <w:tcW w:w="5961" w:type="dxa"/>
            <w:gridSpan w:val="3"/>
          </w:tcPr>
          <w:p w14:paraId="151BC4DB" w14:textId="77777777" w:rsidR="00E77BAE" w:rsidRDefault="00E77BAE" w:rsidP="00EF6D95">
            <w:pPr>
              <w:pStyle w:val="oancuaDanhsach"/>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7261CE7A"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0E881566" w14:textId="77777777" w:rsidR="00E77BAE" w:rsidRPr="008F1AB5" w:rsidRDefault="00E77BAE" w:rsidP="00EF6D95">
            <w:pPr>
              <w:spacing w:line="276" w:lineRule="auto"/>
              <w:rPr>
                <w:bCs w:val="0"/>
              </w:rPr>
            </w:pPr>
            <w:r w:rsidRPr="008F1AB5">
              <w:rPr>
                <w:bCs w:val="0"/>
              </w:rPr>
              <w:t>7</w:t>
            </w:r>
          </w:p>
        </w:tc>
        <w:tc>
          <w:tcPr>
            <w:tcW w:w="2339" w:type="dxa"/>
            <w:gridSpan w:val="2"/>
          </w:tcPr>
          <w:p w14:paraId="15A98FF9"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2504F37D" w14:textId="77777777" w:rsidR="00E77BAE"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Change</w:t>
            </w:r>
            <w:r w:rsidRPr="00414041">
              <w:t>”</w:t>
            </w:r>
            <w:r>
              <w:t>Change Password</w:t>
            </w:r>
            <w:r w:rsidRPr="00414041">
              <w:t>”</w:t>
            </w:r>
            <w:r>
              <w:t>page to:</w:t>
            </w:r>
          </w:p>
          <w:p w14:paraId="49FDC672" w14:textId="22C1C8B8" w:rsidR="00E77BAE" w:rsidRDefault="00E77BAE" w:rsidP="00DB2724">
            <w:pPr>
              <w:pStyle w:val="oancuaDanhsach"/>
              <w:numPr>
                <w:ilvl w:val="0"/>
                <w:numId w:val="111"/>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Old password has been send to your email</w:t>
            </w:r>
            <w:r w:rsidRPr="00414041">
              <w:t>”</w:t>
            </w:r>
            <w:r>
              <w:t>message.</w:t>
            </w:r>
          </w:p>
          <w:p w14:paraId="27B2DA8F" w14:textId="31275BC4" w:rsidR="00E77BAE" w:rsidRDefault="00E77BAE" w:rsidP="00DB2724">
            <w:pPr>
              <w:pStyle w:val="oancuaDanhsach"/>
              <w:numPr>
                <w:ilvl w:val="0"/>
                <w:numId w:val="111"/>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Old password</w:t>
            </w:r>
            <w:r w:rsidRPr="00414041">
              <w:t>”</w:t>
            </w:r>
            <w:r>
              <w:t>textbox.</w:t>
            </w:r>
          </w:p>
          <w:p w14:paraId="13775CF2" w14:textId="77777777" w:rsidR="00E77BAE" w:rsidRDefault="00E77BAE" w:rsidP="00DB2724">
            <w:pPr>
              <w:pStyle w:val="oancuaDanhsach"/>
              <w:numPr>
                <w:ilvl w:val="0"/>
                <w:numId w:val="111"/>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New password</w:t>
            </w:r>
            <w:r w:rsidRPr="00414041">
              <w:t>”</w:t>
            </w:r>
            <w:r>
              <w:t>textbox.</w:t>
            </w:r>
          </w:p>
          <w:p w14:paraId="65355DD8" w14:textId="77777777" w:rsidR="00E77BAE" w:rsidRDefault="00E77BAE" w:rsidP="00DB2724">
            <w:pPr>
              <w:pStyle w:val="oancuaDanhsach"/>
              <w:numPr>
                <w:ilvl w:val="0"/>
                <w:numId w:val="111"/>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t>OK</w:t>
            </w:r>
            <w:r w:rsidRPr="00414041">
              <w:t>”</w:t>
            </w:r>
            <w:r>
              <w:t>button.</w:t>
            </w:r>
          </w:p>
          <w:p w14:paraId="4B5E0E92" w14:textId="77777777" w:rsidR="00E77BAE" w:rsidRDefault="00E77BAE" w:rsidP="00DB2724">
            <w:pPr>
              <w:pStyle w:val="oancuaDanhsach"/>
              <w:numPr>
                <w:ilvl w:val="0"/>
                <w:numId w:val="111"/>
              </w:numPr>
              <w:spacing w:line="276" w:lineRule="auto"/>
              <w:cnfStyle w:val="000000000000" w:firstRow="0" w:lastRow="0" w:firstColumn="0" w:lastColumn="0" w:oddVBand="0" w:evenVBand="0" w:oddHBand="0" w:evenHBand="0" w:firstRowFirstColumn="0" w:firstRowLastColumn="0" w:lastRowFirstColumn="0" w:lastRowLastColumn="0"/>
            </w:pPr>
            <w:r w:rsidRPr="00414041">
              <w:lastRenderedPageBreak/>
              <w:t>“</w:t>
            </w:r>
            <w:r>
              <w:t>Cancel</w:t>
            </w:r>
            <w:r w:rsidRPr="00414041">
              <w:t>”</w:t>
            </w:r>
            <w:r>
              <w:t>button.</w:t>
            </w:r>
          </w:p>
        </w:tc>
      </w:tr>
      <w:tr w:rsidR="00E77BAE" w:rsidRPr="007D2D45" w14:paraId="0A4C455E"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D3B1D8D" w14:textId="77777777" w:rsidR="00E77BAE" w:rsidRPr="008F1AB5" w:rsidRDefault="00E77BAE" w:rsidP="00EF6D95">
            <w:pPr>
              <w:spacing w:line="276" w:lineRule="auto"/>
              <w:rPr>
                <w:bCs w:val="0"/>
              </w:rPr>
            </w:pPr>
            <w:r>
              <w:rPr>
                <w:bCs w:val="0"/>
              </w:rPr>
              <w:lastRenderedPageBreak/>
              <w:t>8</w:t>
            </w:r>
          </w:p>
        </w:tc>
        <w:tc>
          <w:tcPr>
            <w:tcW w:w="2339" w:type="dxa"/>
            <w:gridSpan w:val="2"/>
          </w:tcPr>
          <w:p w14:paraId="4FE96E2F"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Enter</w:t>
            </w:r>
            <w:r w:rsidRPr="00414041">
              <w:t>”</w:t>
            </w:r>
            <w:r>
              <w:t>Old password</w:t>
            </w:r>
            <w:r w:rsidRPr="00414041">
              <w:t>”</w:t>
            </w:r>
            <w:r>
              <w:t>,</w:t>
            </w:r>
            <w:r w:rsidRPr="00414041">
              <w:t>”</w:t>
            </w:r>
            <w:r>
              <w:t>New password</w:t>
            </w:r>
            <w:r w:rsidRPr="00414041">
              <w:t>”</w:t>
            </w:r>
            <w:r>
              <w:t>.</w:t>
            </w:r>
          </w:p>
        </w:tc>
        <w:tc>
          <w:tcPr>
            <w:tcW w:w="5961" w:type="dxa"/>
            <w:gridSpan w:val="3"/>
          </w:tcPr>
          <w:p w14:paraId="4934D13F" w14:textId="77777777" w:rsidR="00E77BAE"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2D92C0B5"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2B0DD4B5" w14:textId="77777777" w:rsidR="00E77BAE" w:rsidRDefault="00E77BAE" w:rsidP="00EF6D95">
            <w:pPr>
              <w:spacing w:line="276" w:lineRule="auto"/>
              <w:rPr>
                <w:bCs w:val="0"/>
              </w:rPr>
            </w:pPr>
            <w:r>
              <w:rPr>
                <w:bCs w:val="0"/>
              </w:rPr>
              <w:t>9</w:t>
            </w:r>
          </w:p>
        </w:tc>
        <w:tc>
          <w:tcPr>
            <w:tcW w:w="2339" w:type="dxa"/>
            <w:gridSpan w:val="2"/>
          </w:tcPr>
          <w:p w14:paraId="4CA5E803" w14:textId="77777777" w:rsidR="00E77BAE"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OK</w:t>
            </w:r>
            <w:r w:rsidRPr="00414041">
              <w:t>”</w:t>
            </w:r>
            <w:r>
              <w:t>button.</w:t>
            </w:r>
          </w:p>
        </w:tc>
        <w:tc>
          <w:tcPr>
            <w:tcW w:w="5961" w:type="dxa"/>
            <w:gridSpan w:val="3"/>
          </w:tcPr>
          <w:p w14:paraId="13C2A724" w14:textId="77777777" w:rsidR="00E77BAE"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p>
        </w:tc>
      </w:tr>
      <w:tr w:rsidR="00E77BAE" w:rsidRPr="007D2D45" w14:paraId="6EB6FF79"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1F7B52B" w14:textId="77777777" w:rsidR="00E77BAE" w:rsidRDefault="00E77BAE" w:rsidP="00EF6D95">
            <w:pPr>
              <w:spacing w:line="276" w:lineRule="auto"/>
              <w:rPr>
                <w:bCs w:val="0"/>
              </w:rPr>
            </w:pPr>
            <w:r>
              <w:rPr>
                <w:bCs w:val="0"/>
              </w:rPr>
              <w:t>10</w:t>
            </w:r>
          </w:p>
        </w:tc>
        <w:tc>
          <w:tcPr>
            <w:tcW w:w="2339" w:type="dxa"/>
            <w:gridSpan w:val="2"/>
          </w:tcPr>
          <w:p w14:paraId="46EE3585" w14:textId="77777777" w:rsidR="00E77BAE"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B8815BE" w14:textId="77777777" w:rsidR="00E77BAE"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Change user password, redirect user to login page.</w:t>
            </w:r>
          </w:p>
        </w:tc>
      </w:tr>
      <w:tr w:rsidR="00E77BAE" w:rsidRPr="007D2D45" w14:paraId="5D094B85" w14:textId="77777777" w:rsidTr="00EF6D95">
        <w:tc>
          <w:tcPr>
            <w:cnfStyle w:val="001000000000" w:firstRow="0" w:lastRow="0" w:firstColumn="1" w:lastColumn="0" w:oddVBand="0" w:evenVBand="0" w:oddHBand="0" w:evenHBand="0" w:firstRowFirstColumn="0" w:firstRowLastColumn="0" w:lastRowFirstColumn="0" w:lastRowLastColumn="0"/>
            <w:tcW w:w="8926" w:type="dxa"/>
            <w:gridSpan w:val="6"/>
          </w:tcPr>
          <w:p w14:paraId="7D73C2E8" w14:textId="77777777" w:rsidR="00E77BAE" w:rsidRPr="00C6163F" w:rsidRDefault="00E77BAE" w:rsidP="00EF6D95">
            <w:pPr>
              <w:spacing w:line="276" w:lineRule="auto"/>
            </w:pPr>
            <w:r w:rsidRPr="00C6163F">
              <w:t>Alternative Flows</w:t>
            </w:r>
          </w:p>
        </w:tc>
      </w:tr>
      <w:tr w:rsidR="00E77BAE" w:rsidRPr="007D2D45" w14:paraId="5C854131"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8A3164A" w14:textId="77777777" w:rsidR="00E77BAE" w:rsidRPr="007D2D45" w:rsidRDefault="00E77BAE" w:rsidP="00EF6D95">
            <w:pPr>
              <w:spacing w:line="276" w:lineRule="auto"/>
              <w:rPr>
                <w:b w:val="0"/>
              </w:rPr>
            </w:pPr>
            <w:r w:rsidRPr="007D2D45">
              <w:t>AT1</w:t>
            </w:r>
          </w:p>
        </w:tc>
        <w:tc>
          <w:tcPr>
            <w:tcW w:w="8300" w:type="dxa"/>
            <w:gridSpan w:val="5"/>
          </w:tcPr>
          <w:p w14:paraId="339B0115"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At step 6, Manager click</w:t>
            </w:r>
            <w:r w:rsidRPr="00414041">
              <w:t>”</w:t>
            </w:r>
            <w:r>
              <w:t>Cancel</w:t>
            </w:r>
            <w:r w:rsidRPr="00414041">
              <w:t>”</w:t>
            </w:r>
            <w:r>
              <w:t>button.</w:t>
            </w:r>
          </w:p>
        </w:tc>
      </w:tr>
      <w:tr w:rsidR="00E77BAE" w:rsidRPr="00C6163F" w14:paraId="6FB9BA4C"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7F22E856" w14:textId="77777777" w:rsidR="00E77BAE" w:rsidRPr="00C6163F" w:rsidRDefault="00E77BAE" w:rsidP="00EF6D95">
            <w:pPr>
              <w:spacing w:line="276" w:lineRule="auto"/>
            </w:pPr>
            <w:r w:rsidRPr="00C6163F">
              <w:t>Step</w:t>
            </w:r>
          </w:p>
        </w:tc>
        <w:tc>
          <w:tcPr>
            <w:tcW w:w="2339" w:type="dxa"/>
            <w:gridSpan w:val="2"/>
          </w:tcPr>
          <w:p w14:paraId="79382EE3" w14:textId="77777777" w:rsidR="00E77BAE" w:rsidRPr="00C6163F"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B6BC035" w14:textId="77777777" w:rsidR="00E77BAE" w:rsidRPr="00C6163F"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E77BAE" w:rsidRPr="007D2D45" w14:paraId="6E2A41DA"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32CD7FE" w14:textId="77777777" w:rsidR="00E77BAE" w:rsidRPr="00C6163F" w:rsidRDefault="00E77BAE" w:rsidP="00EF6D95">
            <w:pPr>
              <w:spacing w:line="276" w:lineRule="auto"/>
              <w:rPr>
                <w:b w:val="0"/>
              </w:rPr>
            </w:pPr>
            <w:r>
              <w:t>6</w:t>
            </w:r>
            <w:r w:rsidRPr="00C6163F">
              <w:t>.1</w:t>
            </w:r>
          </w:p>
        </w:tc>
        <w:tc>
          <w:tcPr>
            <w:tcW w:w="2339" w:type="dxa"/>
            <w:gridSpan w:val="2"/>
          </w:tcPr>
          <w:p w14:paraId="2A66F1C8"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Cancel</w:t>
            </w:r>
            <w:r w:rsidRPr="00414041">
              <w:t>”</w:t>
            </w:r>
            <w:r>
              <w:t>button</w:t>
            </w:r>
          </w:p>
        </w:tc>
        <w:tc>
          <w:tcPr>
            <w:tcW w:w="5961" w:type="dxa"/>
            <w:gridSpan w:val="3"/>
          </w:tcPr>
          <w:p w14:paraId="4A565C93"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19BE4429"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662D28DA" w14:textId="77777777" w:rsidR="00E77BAE" w:rsidRDefault="00E77BAE" w:rsidP="00EF6D95">
            <w:pPr>
              <w:spacing w:line="276" w:lineRule="auto"/>
            </w:pPr>
            <w:r>
              <w:t>6.2</w:t>
            </w:r>
          </w:p>
        </w:tc>
        <w:tc>
          <w:tcPr>
            <w:tcW w:w="2339" w:type="dxa"/>
            <w:gridSpan w:val="2"/>
          </w:tcPr>
          <w:p w14:paraId="6D851952" w14:textId="77777777" w:rsidR="00E77BAE"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26294EBC"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Redirect user back to</w:t>
            </w:r>
            <w:r w:rsidRPr="00414041">
              <w:t>”</w:t>
            </w:r>
            <w:r>
              <w:t>Login</w:t>
            </w:r>
            <w:r w:rsidRPr="00414041">
              <w:t>”</w:t>
            </w:r>
            <w:r>
              <w:t>page</w:t>
            </w:r>
          </w:p>
        </w:tc>
      </w:tr>
      <w:tr w:rsidR="00E77BAE" w:rsidRPr="007D2D45" w14:paraId="2B695E58"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3349A5C6" w14:textId="77777777" w:rsidR="00E77BAE" w:rsidRPr="00C6163F" w:rsidRDefault="00E77BAE" w:rsidP="00EF6D95">
            <w:pPr>
              <w:spacing w:line="276" w:lineRule="auto"/>
            </w:pPr>
          </w:p>
        </w:tc>
      </w:tr>
      <w:tr w:rsidR="00E77BAE" w:rsidRPr="007D2D45" w14:paraId="50A26631" w14:textId="77777777" w:rsidTr="00EF6D95">
        <w:tc>
          <w:tcPr>
            <w:cnfStyle w:val="001000000000" w:firstRow="0" w:lastRow="0" w:firstColumn="1" w:lastColumn="0" w:oddVBand="0" w:evenVBand="0" w:oddHBand="0" w:evenHBand="0" w:firstRowFirstColumn="0" w:firstRowLastColumn="0" w:lastRowFirstColumn="0" w:lastRowLastColumn="0"/>
            <w:tcW w:w="8926" w:type="dxa"/>
            <w:gridSpan w:val="6"/>
          </w:tcPr>
          <w:p w14:paraId="04551F67" w14:textId="77777777" w:rsidR="00E77BAE" w:rsidRPr="00C6163F" w:rsidRDefault="00E77BAE" w:rsidP="00EF6D95">
            <w:pPr>
              <w:spacing w:line="276" w:lineRule="auto"/>
            </w:pPr>
            <w:r>
              <w:t>Exceptions</w:t>
            </w:r>
          </w:p>
        </w:tc>
      </w:tr>
      <w:tr w:rsidR="00E77BAE" w:rsidRPr="007D2D45" w14:paraId="0DE461E3"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0137535A" w14:textId="77777777" w:rsidR="00E77BAE" w:rsidRPr="000C5FC8" w:rsidRDefault="00E77BAE" w:rsidP="00EF6D95">
            <w:pPr>
              <w:spacing w:line="276" w:lineRule="auto"/>
            </w:pPr>
            <w:r>
              <w:t>EC</w:t>
            </w:r>
            <w:r w:rsidRPr="007D2D45">
              <w:t>1</w:t>
            </w:r>
          </w:p>
        </w:tc>
        <w:tc>
          <w:tcPr>
            <w:tcW w:w="8211" w:type="dxa"/>
            <w:gridSpan w:val="4"/>
          </w:tcPr>
          <w:p w14:paraId="4285463D"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At step 8</w:t>
            </w:r>
            <w:r w:rsidRPr="007D2D45">
              <w:t xml:space="preserve"> in main flow, if user entered wrong User name or Password</w:t>
            </w:r>
          </w:p>
        </w:tc>
      </w:tr>
      <w:tr w:rsidR="00E77BAE" w:rsidRPr="00C6163F" w14:paraId="590ED6E8" w14:textId="77777777" w:rsidTr="00EF6D95">
        <w:tc>
          <w:tcPr>
            <w:cnfStyle w:val="001000000000" w:firstRow="0" w:lastRow="0" w:firstColumn="1" w:lastColumn="0" w:oddVBand="0" w:evenVBand="0" w:oddHBand="0" w:evenHBand="0" w:firstRowFirstColumn="0" w:firstRowLastColumn="0" w:lastRowFirstColumn="0" w:lastRowLastColumn="0"/>
            <w:tcW w:w="715" w:type="dxa"/>
            <w:gridSpan w:val="2"/>
          </w:tcPr>
          <w:p w14:paraId="0D8C0A99" w14:textId="77777777" w:rsidR="00E77BAE" w:rsidRPr="00C6163F" w:rsidRDefault="00E77BAE" w:rsidP="00EF6D95">
            <w:pPr>
              <w:spacing w:line="276" w:lineRule="auto"/>
            </w:pPr>
            <w:r w:rsidRPr="00C6163F">
              <w:t>Step</w:t>
            </w:r>
          </w:p>
        </w:tc>
        <w:tc>
          <w:tcPr>
            <w:tcW w:w="2250" w:type="dxa"/>
          </w:tcPr>
          <w:p w14:paraId="507F4DD9" w14:textId="77777777" w:rsidR="00E77BAE" w:rsidRPr="00C6163F"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3EDA5580" w14:textId="77777777" w:rsidR="00E77BAE" w:rsidRPr="00C6163F"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E77BAE" w:rsidRPr="007D2D45" w14:paraId="7533DAF3"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29576018" w14:textId="77777777" w:rsidR="00E77BAE" w:rsidRPr="00C6163F" w:rsidRDefault="00E77BAE" w:rsidP="00EF6D95">
            <w:pPr>
              <w:spacing w:line="276" w:lineRule="auto"/>
              <w:rPr>
                <w:b w:val="0"/>
              </w:rPr>
            </w:pPr>
            <w:r>
              <w:t>8</w:t>
            </w:r>
            <w:r w:rsidRPr="00C6163F">
              <w:t>.1</w:t>
            </w:r>
          </w:p>
        </w:tc>
        <w:tc>
          <w:tcPr>
            <w:tcW w:w="2250" w:type="dxa"/>
          </w:tcPr>
          <w:p w14:paraId="180E3C15"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User entered wrong old password</w:t>
            </w:r>
          </w:p>
        </w:tc>
        <w:tc>
          <w:tcPr>
            <w:tcW w:w="5961" w:type="dxa"/>
            <w:gridSpan w:val="3"/>
          </w:tcPr>
          <w:p w14:paraId="7523B06A"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E77BAE" w:rsidRPr="007D2D45" w14:paraId="35D9D3F8" w14:textId="77777777" w:rsidTr="00EF6D95">
        <w:tc>
          <w:tcPr>
            <w:cnfStyle w:val="001000000000" w:firstRow="0" w:lastRow="0" w:firstColumn="1" w:lastColumn="0" w:oddVBand="0" w:evenVBand="0" w:oddHBand="0" w:evenHBand="0" w:firstRowFirstColumn="0" w:firstRowLastColumn="0" w:lastRowFirstColumn="0" w:lastRowLastColumn="0"/>
            <w:tcW w:w="715" w:type="dxa"/>
            <w:gridSpan w:val="2"/>
          </w:tcPr>
          <w:p w14:paraId="616393A3" w14:textId="77777777" w:rsidR="00E77BAE" w:rsidRPr="00C6163F" w:rsidRDefault="00E77BAE" w:rsidP="00EF6D95">
            <w:pPr>
              <w:spacing w:line="276" w:lineRule="auto"/>
            </w:pPr>
            <w:r>
              <w:t>8.2</w:t>
            </w:r>
          </w:p>
        </w:tc>
        <w:tc>
          <w:tcPr>
            <w:tcW w:w="2250" w:type="dxa"/>
          </w:tcPr>
          <w:p w14:paraId="4423BBB1" w14:textId="77777777" w:rsidR="00E77BAE"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29E44939"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E77BAE" w:rsidRPr="007D2D45" w14:paraId="6B962748"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00A596C8" w14:textId="77777777" w:rsidR="00E77BAE" w:rsidRPr="007D2D45" w:rsidRDefault="00E77BAE" w:rsidP="00EF6D95">
            <w:pPr>
              <w:spacing w:line="276" w:lineRule="auto"/>
            </w:pPr>
          </w:p>
        </w:tc>
      </w:tr>
      <w:tr w:rsidR="00E77BAE" w:rsidRPr="007D2D45" w14:paraId="177362B8"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3"/>
          </w:tcPr>
          <w:p w14:paraId="7A6DF0F0" w14:textId="77777777" w:rsidR="00E77BAE" w:rsidRPr="00C6163F" w:rsidRDefault="00E77BAE" w:rsidP="00EF6D95">
            <w:pPr>
              <w:spacing w:line="276" w:lineRule="auto"/>
            </w:pPr>
            <w:r w:rsidRPr="00C6163F">
              <w:t>Priority</w:t>
            </w:r>
          </w:p>
        </w:tc>
        <w:tc>
          <w:tcPr>
            <w:tcW w:w="5961" w:type="dxa"/>
            <w:gridSpan w:val="3"/>
          </w:tcPr>
          <w:p w14:paraId="66C10F43"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E77BAE" w:rsidRPr="007D2D45" w14:paraId="665C1EB9"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09EFD78" w14:textId="77777777" w:rsidR="00E77BAE" w:rsidRPr="00C6163F" w:rsidRDefault="00E77BAE" w:rsidP="00EF6D95">
            <w:pPr>
              <w:spacing w:line="276" w:lineRule="auto"/>
            </w:pPr>
            <w:r w:rsidRPr="00C6163F">
              <w:t>Frequency of Use:</w:t>
            </w:r>
          </w:p>
        </w:tc>
        <w:tc>
          <w:tcPr>
            <w:tcW w:w="5961" w:type="dxa"/>
            <w:gridSpan w:val="3"/>
          </w:tcPr>
          <w:p w14:paraId="2E6EA928"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Low</w:t>
            </w:r>
          </w:p>
        </w:tc>
      </w:tr>
      <w:tr w:rsidR="00E77BAE" w:rsidRPr="007D2D45" w14:paraId="2A4D8387"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3"/>
          </w:tcPr>
          <w:p w14:paraId="77138C13" w14:textId="77777777" w:rsidR="00E77BAE" w:rsidRPr="00C6163F" w:rsidRDefault="00E77BAE" w:rsidP="00EF6D95">
            <w:pPr>
              <w:spacing w:line="276" w:lineRule="auto"/>
            </w:pPr>
            <w:r w:rsidRPr="00C6163F">
              <w:t>Business Rules:</w:t>
            </w:r>
          </w:p>
        </w:tc>
        <w:tc>
          <w:tcPr>
            <w:tcW w:w="5961" w:type="dxa"/>
            <w:gridSpan w:val="3"/>
          </w:tcPr>
          <w:p w14:paraId="43F1B22F" w14:textId="77777777" w:rsidR="00E77BAE" w:rsidRPr="007D2D45" w:rsidRDefault="00E77BAE" w:rsidP="00EF6D95">
            <w:pPr>
              <w:spacing w:line="276" w:lineRule="auto"/>
              <w:cnfStyle w:val="000000000000" w:firstRow="0" w:lastRow="0" w:firstColumn="0" w:lastColumn="0" w:oddVBand="0" w:evenVBand="0" w:oddHBand="0" w:evenHBand="0" w:firstRowFirstColumn="0" w:firstRowLastColumn="0" w:lastRowFirstColumn="0" w:lastRowLastColumn="0"/>
            </w:pPr>
            <w:r>
              <w:t>B2</w:t>
            </w:r>
          </w:p>
        </w:tc>
      </w:tr>
      <w:tr w:rsidR="00E77BAE" w:rsidRPr="007D2D45" w14:paraId="0EE6376E"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ABB8C55" w14:textId="77777777" w:rsidR="00E77BAE" w:rsidRPr="00C6163F" w:rsidRDefault="00E77BAE" w:rsidP="00EF6D95">
            <w:pPr>
              <w:spacing w:line="276" w:lineRule="auto"/>
            </w:pPr>
            <w:r w:rsidRPr="00C6163F">
              <w:t>Other Information:</w:t>
            </w:r>
          </w:p>
        </w:tc>
        <w:tc>
          <w:tcPr>
            <w:tcW w:w="5961" w:type="dxa"/>
            <w:gridSpan w:val="3"/>
          </w:tcPr>
          <w:p w14:paraId="0803A539" w14:textId="77777777" w:rsidR="00E77BAE" w:rsidRPr="007D2D45" w:rsidRDefault="00E77BAE" w:rsidP="00EF6D9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55FCFF50" w14:textId="77777777" w:rsidR="00E77BAE" w:rsidRPr="005547B8" w:rsidRDefault="00E77BAE" w:rsidP="00602479"/>
    <w:p w14:paraId="0D7E2B34" w14:textId="02131C94" w:rsidR="00602479" w:rsidRPr="00B91404" w:rsidRDefault="008D1D4C" w:rsidP="00602479">
      <w:pPr>
        <w:pStyle w:val="u5"/>
      </w:pPr>
      <w:r>
        <w:rPr>
          <w:szCs w:val="24"/>
        </w:rPr>
        <w:t>Search</w:t>
      </w:r>
      <w:r w:rsidR="00041DA6">
        <w:rPr>
          <w:szCs w:val="24"/>
        </w:rPr>
        <w:t xml:space="preserve"> &amp; View</w:t>
      </w:r>
      <w:r>
        <w:rPr>
          <w:szCs w:val="24"/>
        </w:rPr>
        <w:t xml:space="preserve"> Contract</w:t>
      </w:r>
      <w:r w:rsidR="00041DA6">
        <w:rPr>
          <w:szCs w:val="24"/>
        </w:rPr>
        <w:t xml:space="preserve"> Information</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74226777"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C4C19EC" w14:textId="77777777" w:rsidR="00602479" w:rsidRPr="00C6163F" w:rsidRDefault="00602479" w:rsidP="00186785">
            <w:pPr>
              <w:spacing w:line="276" w:lineRule="auto"/>
            </w:pPr>
            <w:r w:rsidRPr="00C6163F">
              <w:t>Use Case ID</w:t>
            </w:r>
          </w:p>
        </w:tc>
        <w:tc>
          <w:tcPr>
            <w:tcW w:w="1210" w:type="dxa"/>
          </w:tcPr>
          <w:p w14:paraId="4E8B36C5"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UC-012</w:t>
            </w:r>
          </w:p>
        </w:tc>
        <w:tc>
          <w:tcPr>
            <w:tcW w:w="2060" w:type="dxa"/>
          </w:tcPr>
          <w:p w14:paraId="4DC0FAB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F5ED51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7B6CF6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6E82768" w14:textId="77777777" w:rsidR="00602479" w:rsidRPr="00C6163F" w:rsidRDefault="00602479" w:rsidP="00186785">
            <w:pPr>
              <w:spacing w:line="276" w:lineRule="auto"/>
            </w:pPr>
            <w:r w:rsidRPr="00C6163F">
              <w:t>Use Case Name</w:t>
            </w:r>
          </w:p>
        </w:tc>
        <w:tc>
          <w:tcPr>
            <w:tcW w:w="5961" w:type="dxa"/>
            <w:gridSpan w:val="3"/>
          </w:tcPr>
          <w:p w14:paraId="733C9F43" w14:textId="02DD453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041DA6">
              <w:rPr>
                <w:szCs w:val="24"/>
              </w:rPr>
              <w:t xml:space="preserve"> &amp; View</w:t>
            </w:r>
            <w:r>
              <w:rPr>
                <w:szCs w:val="24"/>
              </w:rPr>
              <w:t xml:space="preserve"> Contract</w:t>
            </w:r>
            <w:r w:rsidR="00041DA6">
              <w:rPr>
                <w:szCs w:val="24"/>
              </w:rPr>
              <w:t xml:space="preserve"> Information</w:t>
            </w:r>
          </w:p>
        </w:tc>
      </w:tr>
      <w:tr w:rsidR="00602479" w:rsidRPr="007D2D45" w14:paraId="054D2B8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3B3FFBEF" w14:textId="77777777" w:rsidR="00602479" w:rsidRPr="00C6163F" w:rsidRDefault="00602479" w:rsidP="00186785">
            <w:pPr>
              <w:spacing w:line="276" w:lineRule="auto"/>
            </w:pPr>
            <w:r w:rsidRPr="00C6163F">
              <w:lastRenderedPageBreak/>
              <w:t>Created by:</w:t>
            </w:r>
          </w:p>
        </w:tc>
        <w:tc>
          <w:tcPr>
            <w:tcW w:w="1210" w:type="dxa"/>
          </w:tcPr>
          <w:p w14:paraId="20B0E55B"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3D5B8C4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7C207C4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2C2DF49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C8CA60C" w14:textId="77777777" w:rsidR="00602479" w:rsidRPr="00C6163F" w:rsidRDefault="00602479" w:rsidP="00186785">
            <w:pPr>
              <w:spacing w:line="276" w:lineRule="auto"/>
            </w:pPr>
            <w:r w:rsidRPr="00C6163F">
              <w:t>Primary Actor</w:t>
            </w:r>
          </w:p>
        </w:tc>
        <w:tc>
          <w:tcPr>
            <w:tcW w:w="1210" w:type="dxa"/>
          </w:tcPr>
          <w:p w14:paraId="3ACB14C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1BE9821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68309E1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79C5A4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A0CC740" w14:textId="77777777" w:rsidR="00602479" w:rsidRPr="00C6163F" w:rsidRDefault="00602479" w:rsidP="00186785">
            <w:pPr>
              <w:spacing w:line="276" w:lineRule="auto"/>
            </w:pPr>
            <w:r w:rsidRPr="00C6163F">
              <w:t>Description:</w:t>
            </w:r>
          </w:p>
        </w:tc>
        <w:tc>
          <w:tcPr>
            <w:tcW w:w="5961" w:type="dxa"/>
            <w:gridSpan w:val="3"/>
          </w:tcPr>
          <w:p w14:paraId="5744DB42"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search old Contract</w:t>
            </w:r>
          </w:p>
        </w:tc>
      </w:tr>
      <w:tr w:rsidR="00602479" w:rsidRPr="007D2D45" w14:paraId="0629682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4412852" w14:textId="77777777" w:rsidR="00602479" w:rsidRPr="00C6163F" w:rsidRDefault="00602479" w:rsidP="00186785">
            <w:pPr>
              <w:spacing w:line="276" w:lineRule="auto"/>
            </w:pPr>
            <w:r w:rsidRPr="00C6163F">
              <w:t>Preconditions:</w:t>
            </w:r>
          </w:p>
        </w:tc>
        <w:tc>
          <w:tcPr>
            <w:tcW w:w="5961" w:type="dxa"/>
            <w:gridSpan w:val="3"/>
          </w:tcPr>
          <w:p w14:paraId="22B49E4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67AC749B"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D8E8ABE" w14:textId="77777777" w:rsidR="00602479" w:rsidRPr="00C6163F" w:rsidRDefault="00602479" w:rsidP="00186785">
            <w:pPr>
              <w:spacing w:line="276" w:lineRule="auto"/>
            </w:pPr>
            <w:r w:rsidRPr="00C6163F">
              <w:t>Trigger:</w:t>
            </w:r>
          </w:p>
        </w:tc>
        <w:tc>
          <w:tcPr>
            <w:tcW w:w="5961" w:type="dxa"/>
            <w:gridSpan w:val="3"/>
          </w:tcPr>
          <w:p w14:paraId="606D99A7" w14:textId="7EC53FA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in the menu.</w:t>
            </w:r>
          </w:p>
        </w:tc>
      </w:tr>
      <w:tr w:rsidR="00602479" w:rsidRPr="007D2D45" w14:paraId="62EB54B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5E024F73" w14:textId="77777777" w:rsidR="00602479" w:rsidRPr="00C6163F" w:rsidRDefault="00602479" w:rsidP="00186785">
            <w:pPr>
              <w:spacing w:line="276" w:lineRule="auto"/>
            </w:pPr>
            <w:r w:rsidRPr="00C6163F">
              <w:t>Post conditions:</w:t>
            </w:r>
          </w:p>
        </w:tc>
        <w:tc>
          <w:tcPr>
            <w:tcW w:w="5961" w:type="dxa"/>
            <w:gridSpan w:val="3"/>
          </w:tcPr>
          <w:p w14:paraId="19AED342"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contract.</w:t>
            </w:r>
          </w:p>
        </w:tc>
      </w:tr>
      <w:tr w:rsidR="00602479" w:rsidRPr="007D2D45" w14:paraId="79E1137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91D7366" w14:textId="77777777" w:rsidR="00602479" w:rsidRPr="00C6163F" w:rsidRDefault="00602479" w:rsidP="00186785">
            <w:pPr>
              <w:spacing w:line="276" w:lineRule="auto"/>
            </w:pPr>
            <w:r w:rsidRPr="00C6163F">
              <w:t>Normal Flow</w:t>
            </w:r>
          </w:p>
        </w:tc>
      </w:tr>
      <w:tr w:rsidR="00602479" w:rsidRPr="007D2D45" w14:paraId="19C059B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AB5203D" w14:textId="77777777" w:rsidR="00602479" w:rsidRPr="00C6163F" w:rsidRDefault="00602479" w:rsidP="00186785">
            <w:pPr>
              <w:spacing w:line="276" w:lineRule="auto"/>
            </w:pPr>
            <w:r w:rsidRPr="00C6163F">
              <w:t>Step</w:t>
            </w:r>
          </w:p>
        </w:tc>
        <w:tc>
          <w:tcPr>
            <w:tcW w:w="2339" w:type="dxa"/>
            <w:gridSpan w:val="2"/>
          </w:tcPr>
          <w:p w14:paraId="21A293D0"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50D4942"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B5AC872"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33FB61A" w14:textId="77777777" w:rsidR="00602479" w:rsidRPr="005D0A3D" w:rsidRDefault="00602479" w:rsidP="00186785">
            <w:pPr>
              <w:spacing w:line="276" w:lineRule="auto"/>
            </w:pPr>
            <w:r w:rsidRPr="005D0A3D">
              <w:t>1</w:t>
            </w:r>
          </w:p>
        </w:tc>
        <w:tc>
          <w:tcPr>
            <w:tcW w:w="2339" w:type="dxa"/>
            <w:gridSpan w:val="2"/>
          </w:tcPr>
          <w:p w14:paraId="3E39C263" w14:textId="61398B2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menu.</w:t>
            </w:r>
          </w:p>
        </w:tc>
        <w:tc>
          <w:tcPr>
            <w:tcW w:w="5961" w:type="dxa"/>
            <w:gridSpan w:val="3"/>
          </w:tcPr>
          <w:p w14:paraId="48E3199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6D731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4C89587" w14:textId="77777777" w:rsidR="00602479" w:rsidRPr="005D0A3D" w:rsidRDefault="00602479" w:rsidP="00186785">
            <w:pPr>
              <w:spacing w:line="276" w:lineRule="auto"/>
            </w:pPr>
            <w:r w:rsidRPr="005D0A3D">
              <w:t>2</w:t>
            </w:r>
          </w:p>
        </w:tc>
        <w:tc>
          <w:tcPr>
            <w:tcW w:w="2339" w:type="dxa"/>
            <w:gridSpan w:val="2"/>
          </w:tcPr>
          <w:p w14:paraId="4E1D4D4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5529C87F"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EFDA314" w14:textId="5B371BAB" w:rsidR="00602479" w:rsidRDefault="00602479" w:rsidP="00541F5C">
            <w:pPr>
              <w:pStyle w:val="oancuaDanhsac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t>Dropdown menu include:</w:t>
            </w:r>
            <w:r w:rsidR="00414041" w:rsidRPr="00414041">
              <w:t>”</w:t>
            </w:r>
            <w:r>
              <w:t>ContractID, CutomerName, CustomerPhone</w:t>
            </w:r>
            <w:r w:rsidR="00414041" w:rsidRPr="00414041">
              <w:t>”</w:t>
            </w:r>
            <w:r>
              <w:t>.</w:t>
            </w:r>
          </w:p>
          <w:p w14:paraId="2366022C" w14:textId="77777777" w:rsidR="00602479" w:rsidRDefault="00602479" w:rsidP="00541F5C">
            <w:pPr>
              <w:pStyle w:val="oancuaDanhsac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t>Textbox field for dropdown menu choice</w:t>
            </w:r>
          </w:p>
          <w:p w14:paraId="1B6E058A" w14:textId="7CB5F1BD" w:rsidR="00602479" w:rsidRPr="007D2D45" w:rsidRDefault="00414041" w:rsidP="00541F5C">
            <w:pPr>
              <w:pStyle w:val="oancuaDanhsach"/>
              <w:numPr>
                <w:ilvl w:val="0"/>
                <w:numId w:val="8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Search</w:t>
            </w:r>
            <w:r w:rsidRPr="00414041">
              <w:t>”</w:t>
            </w:r>
            <w:r w:rsidR="00602479">
              <w:t>button.</w:t>
            </w:r>
          </w:p>
        </w:tc>
      </w:tr>
      <w:tr w:rsidR="00602479" w:rsidRPr="007D2D45" w14:paraId="02D3EE28"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688F5E69" w14:textId="77777777" w:rsidR="00602479" w:rsidRPr="0090650E" w:rsidRDefault="00602479" w:rsidP="00186785">
            <w:pPr>
              <w:spacing w:line="276" w:lineRule="auto"/>
              <w:rPr>
                <w:bCs w:val="0"/>
              </w:rPr>
            </w:pPr>
            <w:r w:rsidRPr="0090650E">
              <w:rPr>
                <w:bCs w:val="0"/>
              </w:rPr>
              <w:t>3</w:t>
            </w:r>
          </w:p>
        </w:tc>
        <w:tc>
          <w:tcPr>
            <w:tcW w:w="2339" w:type="dxa"/>
            <w:gridSpan w:val="2"/>
          </w:tcPr>
          <w:p w14:paraId="5F25D71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Pick dropdown menu options, enter textbox field.</w:t>
            </w:r>
          </w:p>
        </w:tc>
        <w:tc>
          <w:tcPr>
            <w:tcW w:w="5961" w:type="dxa"/>
            <w:gridSpan w:val="3"/>
          </w:tcPr>
          <w:p w14:paraId="49BA1567"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7F5542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76430ED" w14:textId="77777777" w:rsidR="00602479" w:rsidRPr="0090650E" w:rsidRDefault="00602479" w:rsidP="00186785">
            <w:pPr>
              <w:spacing w:line="276" w:lineRule="auto"/>
              <w:rPr>
                <w:bCs w:val="0"/>
              </w:rPr>
            </w:pPr>
            <w:r>
              <w:rPr>
                <w:bCs w:val="0"/>
              </w:rPr>
              <w:t>4</w:t>
            </w:r>
          </w:p>
        </w:tc>
        <w:tc>
          <w:tcPr>
            <w:tcW w:w="2339" w:type="dxa"/>
            <w:gridSpan w:val="2"/>
          </w:tcPr>
          <w:p w14:paraId="79B5B702" w14:textId="210CCEC4"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Search</w:t>
            </w:r>
            <w:r w:rsidR="00414041" w:rsidRPr="00414041">
              <w:t>”</w:t>
            </w:r>
            <w:r>
              <w:t>button.</w:t>
            </w:r>
          </w:p>
        </w:tc>
        <w:tc>
          <w:tcPr>
            <w:tcW w:w="5961" w:type="dxa"/>
            <w:gridSpan w:val="3"/>
          </w:tcPr>
          <w:p w14:paraId="4B3AC070"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41FCDCB4"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9A9BF8D" w14:textId="77777777" w:rsidR="00602479" w:rsidRPr="0090650E" w:rsidRDefault="00602479" w:rsidP="00186785">
            <w:pPr>
              <w:spacing w:line="276" w:lineRule="auto"/>
              <w:rPr>
                <w:bCs w:val="0"/>
              </w:rPr>
            </w:pPr>
            <w:r>
              <w:rPr>
                <w:bCs w:val="0"/>
              </w:rPr>
              <w:t>5</w:t>
            </w:r>
          </w:p>
        </w:tc>
        <w:tc>
          <w:tcPr>
            <w:tcW w:w="2339" w:type="dxa"/>
            <w:gridSpan w:val="2"/>
          </w:tcPr>
          <w:p w14:paraId="502628D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62FA794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Show table with fitted Contract information include:</w:t>
            </w:r>
          </w:p>
          <w:p w14:paraId="3E0C8911" w14:textId="77777777" w:rsidR="00602479" w:rsidRDefault="00602479"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Number of Contract found.</w:t>
            </w:r>
          </w:p>
          <w:p w14:paraId="01F321F4" w14:textId="77777777" w:rsidR="00602479" w:rsidRDefault="00602479"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Contract ID</w:t>
            </w:r>
          </w:p>
          <w:p w14:paraId="676A39C5" w14:textId="77777777" w:rsidR="00602479" w:rsidRDefault="00602479"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Customer ID</w:t>
            </w:r>
          </w:p>
          <w:p w14:paraId="71373A3E" w14:textId="77777777" w:rsidR="00602479" w:rsidRDefault="00602479"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Studio ID</w:t>
            </w:r>
          </w:p>
          <w:p w14:paraId="6EC26125" w14:textId="77777777" w:rsidR="00602479" w:rsidRDefault="00602479"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Contract Description.</w:t>
            </w:r>
          </w:p>
          <w:p w14:paraId="3215B5C3" w14:textId="77777777" w:rsidR="00602479" w:rsidRDefault="00602479"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Create Date.</w:t>
            </w:r>
          </w:p>
          <w:p w14:paraId="05EAD448" w14:textId="77777777" w:rsidR="00602479" w:rsidRDefault="00602479"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Start Date.</w:t>
            </w:r>
          </w:p>
          <w:p w14:paraId="1CDE8ADA" w14:textId="77777777" w:rsidR="00602479" w:rsidRDefault="00602479"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t>End Date.</w:t>
            </w:r>
          </w:p>
          <w:p w14:paraId="2081859E" w14:textId="6871D077" w:rsidR="00602479" w:rsidRDefault="00414041"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Edit</w:t>
            </w:r>
            <w:r w:rsidRPr="00414041">
              <w:t>”</w:t>
            </w:r>
            <w:r w:rsidR="00602479">
              <w:t>Button.</w:t>
            </w:r>
          </w:p>
          <w:p w14:paraId="23EFCF9F" w14:textId="3E4602BE" w:rsidR="00602479" w:rsidRDefault="00414041" w:rsidP="00541F5C">
            <w:pPr>
              <w:pStyle w:val="oancuaDanhsach"/>
              <w:numPr>
                <w:ilvl w:val="0"/>
                <w:numId w:val="83"/>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More Information</w:t>
            </w:r>
            <w:r w:rsidRPr="00414041">
              <w:t>”</w:t>
            </w:r>
            <w:r w:rsidR="00602479">
              <w:t>Button.</w:t>
            </w:r>
          </w:p>
        </w:tc>
      </w:tr>
      <w:tr w:rsidR="00602479" w:rsidRPr="007D2D45" w14:paraId="05CB157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CABCC58" w14:textId="4BA2643E" w:rsidR="00602479" w:rsidRPr="00C6163F" w:rsidRDefault="00602479" w:rsidP="00186785">
            <w:pPr>
              <w:spacing w:line="276" w:lineRule="auto"/>
            </w:pPr>
            <w:r w:rsidRPr="00C6163F">
              <w:t>Alternative Flows</w:t>
            </w:r>
          </w:p>
        </w:tc>
      </w:tr>
      <w:tr w:rsidR="008403B9" w:rsidRPr="007D2D45" w14:paraId="754EA16A"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2DDE0EA6" w14:textId="77777777" w:rsidR="008403B9" w:rsidRPr="007D2D45" w:rsidRDefault="008403B9" w:rsidP="00EF6D95">
            <w:pPr>
              <w:spacing w:line="276" w:lineRule="auto"/>
              <w:rPr>
                <w:b w:val="0"/>
              </w:rPr>
            </w:pPr>
            <w:r w:rsidRPr="007D2D45">
              <w:lastRenderedPageBreak/>
              <w:t>AT1</w:t>
            </w:r>
          </w:p>
        </w:tc>
        <w:tc>
          <w:tcPr>
            <w:tcW w:w="8300" w:type="dxa"/>
            <w:gridSpan w:val="5"/>
          </w:tcPr>
          <w:p w14:paraId="3AE4C461" w14:textId="2A7B4929" w:rsidR="008403B9" w:rsidRPr="007D2D45" w:rsidRDefault="008403B9" w:rsidP="00EF6D95">
            <w:pPr>
              <w:spacing w:line="276" w:lineRule="auto"/>
              <w:cnfStyle w:val="000000000000" w:firstRow="0" w:lastRow="0" w:firstColumn="0" w:lastColumn="0" w:oddVBand="0" w:evenVBand="0" w:oddHBand="0" w:evenHBand="0" w:firstRowFirstColumn="0" w:firstRowLastColumn="0" w:lastRowFirstColumn="0" w:lastRowLastColumn="0"/>
            </w:pPr>
            <w:r>
              <w:t>At step 3, Manager type nothing in the Search textbox.</w:t>
            </w:r>
          </w:p>
        </w:tc>
      </w:tr>
      <w:tr w:rsidR="008403B9" w:rsidRPr="00C6163F" w14:paraId="637ACAF2"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4935A17" w14:textId="77777777" w:rsidR="008403B9" w:rsidRPr="00C6163F" w:rsidRDefault="008403B9" w:rsidP="00EF6D95">
            <w:pPr>
              <w:spacing w:line="276" w:lineRule="auto"/>
            </w:pPr>
            <w:r w:rsidRPr="00C6163F">
              <w:t>Step</w:t>
            </w:r>
          </w:p>
        </w:tc>
        <w:tc>
          <w:tcPr>
            <w:tcW w:w="2339" w:type="dxa"/>
            <w:gridSpan w:val="2"/>
          </w:tcPr>
          <w:p w14:paraId="03F4047E" w14:textId="77777777" w:rsidR="008403B9" w:rsidRPr="00C6163F" w:rsidRDefault="008403B9"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435D0AF9" w14:textId="77777777" w:rsidR="008403B9" w:rsidRPr="00C6163F" w:rsidRDefault="008403B9"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8403B9" w:rsidRPr="007D2D45" w14:paraId="17FB67FA"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78C8939B" w14:textId="77777777" w:rsidR="008403B9" w:rsidRPr="00C6163F" w:rsidRDefault="008403B9" w:rsidP="00EF6D95">
            <w:pPr>
              <w:spacing w:line="276" w:lineRule="auto"/>
              <w:rPr>
                <w:b w:val="0"/>
              </w:rPr>
            </w:pPr>
            <w:r>
              <w:t>6</w:t>
            </w:r>
            <w:r w:rsidRPr="00C6163F">
              <w:t>.1</w:t>
            </w:r>
          </w:p>
        </w:tc>
        <w:tc>
          <w:tcPr>
            <w:tcW w:w="2339" w:type="dxa"/>
            <w:gridSpan w:val="2"/>
          </w:tcPr>
          <w:p w14:paraId="41D39E84" w14:textId="664096BC" w:rsidR="008403B9" w:rsidRPr="007D2D45" w:rsidRDefault="008403B9" w:rsidP="00EF6D95">
            <w:pPr>
              <w:spacing w:line="276" w:lineRule="auto"/>
              <w:cnfStyle w:val="000000000000" w:firstRow="0" w:lastRow="0" w:firstColumn="0" w:lastColumn="0" w:oddVBand="0" w:evenVBand="0" w:oddHBand="0" w:evenHBand="0" w:firstRowFirstColumn="0" w:firstRowLastColumn="0" w:lastRowFirstColumn="0" w:lastRowLastColumn="0"/>
            </w:pPr>
            <w:r>
              <w:t>Leave textbox empty, click Search.</w:t>
            </w:r>
          </w:p>
        </w:tc>
        <w:tc>
          <w:tcPr>
            <w:tcW w:w="5961" w:type="dxa"/>
            <w:gridSpan w:val="3"/>
          </w:tcPr>
          <w:p w14:paraId="6E74F582" w14:textId="77777777" w:rsidR="008403B9" w:rsidRPr="007D2D45" w:rsidRDefault="008403B9" w:rsidP="00EF6D95">
            <w:pPr>
              <w:spacing w:line="276" w:lineRule="auto"/>
              <w:cnfStyle w:val="000000000000" w:firstRow="0" w:lastRow="0" w:firstColumn="0" w:lastColumn="0" w:oddVBand="0" w:evenVBand="0" w:oddHBand="0" w:evenHBand="0" w:firstRowFirstColumn="0" w:firstRowLastColumn="0" w:lastRowFirstColumn="0" w:lastRowLastColumn="0"/>
            </w:pPr>
          </w:p>
        </w:tc>
      </w:tr>
      <w:tr w:rsidR="008403B9" w:rsidRPr="007D2D45" w14:paraId="6D881B2B"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2D09D17" w14:textId="77777777" w:rsidR="008403B9" w:rsidRDefault="008403B9" w:rsidP="00EF6D95">
            <w:pPr>
              <w:spacing w:line="276" w:lineRule="auto"/>
            </w:pPr>
            <w:r>
              <w:t>6.2</w:t>
            </w:r>
          </w:p>
        </w:tc>
        <w:tc>
          <w:tcPr>
            <w:tcW w:w="2339" w:type="dxa"/>
            <w:gridSpan w:val="2"/>
          </w:tcPr>
          <w:p w14:paraId="382748D5" w14:textId="77777777" w:rsidR="008403B9" w:rsidRDefault="008403B9" w:rsidP="00EF6D9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5621E62C" w14:textId="449CFDC7" w:rsidR="008403B9" w:rsidRPr="007D2D45" w:rsidRDefault="008403B9" w:rsidP="00EF6D95">
            <w:pPr>
              <w:spacing w:line="276" w:lineRule="auto"/>
              <w:cnfStyle w:val="000000100000" w:firstRow="0" w:lastRow="0" w:firstColumn="0" w:lastColumn="0" w:oddVBand="0" w:evenVBand="0" w:oddHBand="1" w:evenHBand="0" w:firstRowFirstColumn="0" w:firstRowLastColumn="0" w:lastRowFirstColumn="0" w:lastRowLastColumn="0"/>
            </w:pPr>
            <w:r>
              <w:t>List all Contract.</w:t>
            </w:r>
          </w:p>
        </w:tc>
      </w:tr>
      <w:tr w:rsidR="008403B9" w:rsidRPr="007D2D45" w14:paraId="5BC31E7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46D1053F" w14:textId="77777777" w:rsidR="008403B9" w:rsidRPr="00C6163F" w:rsidRDefault="008403B9" w:rsidP="00186785">
            <w:pPr>
              <w:spacing w:line="276" w:lineRule="auto"/>
            </w:pPr>
          </w:p>
        </w:tc>
      </w:tr>
      <w:tr w:rsidR="00602479" w:rsidRPr="007D2D45" w14:paraId="35B9E33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B03A410" w14:textId="77777777" w:rsidR="00602479" w:rsidRPr="00C6163F" w:rsidRDefault="00602479" w:rsidP="00186785">
            <w:pPr>
              <w:spacing w:line="276" w:lineRule="auto"/>
            </w:pPr>
            <w:r w:rsidRPr="00C6163F">
              <w:t>Exceptions:</w:t>
            </w:r>
          </w:p>
        </w:tc>
      </w:tr>
      <w:tr w:rsidR="00602479" w:rsidRPr="007D2D45" w14:paraId="04CF000B"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374F6471" w14:textId="77777777" w:rsidR="00602479" w:rsidRPr="000C5FC8" w:rsidRDefault="00602479" w:rsidP="00186785">
            <w:pPr>
              <w:spacing w:line="276" w:lineRule="auto"/>
            </w:pPr>
            <w:r>
              <w:t>EC</w:t>
            </w:r>
            <w:r w:rsidRPr="007D2D45">
              <w:t>1</w:t>
            </w:r>
          </w:p>
        </w:tc>
        <w:tc>
          <w:tcPr>
            <w:tcW w:w="8211" w:type="dxa"/>
            <w:gridSpan w:val="4"/>
          </w:tcPr>
          <w:p w14:paraId="7BCD0F4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3</w:t>
            </w:r>
            <w:r w:rsidRPr="007D2D45">
              <w:t xml:space="preserve"> in </w:t>
            </w:r>
            <w:r>
              <w:t>main flow, if user entered invalid</w:t>
            </w:r>
            <w:r w:rsidRPr="007D2D45">
              <w:t xml:space="preserve"> </w:t>
            </w:r>
            <w:r>
              <w:t>Contract information</w:t>
            </w:r>
          </w:p>
        </w:tc>
      </w:tr>
      <w:tr w:rsidR="00602479" w:rsidRPr="00C6163F" w14:paraId="29BB931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144147CB" w14:textId="77777777" w:rsidR="00602479" w:rsidRPr="00C6163F" w:rsidRDefault="00602479" w:rsidP="00186785">
            <w:pPr>
              <w:spacing w:line="276" w:lineRule="auto"/>
            </w:pPr>
            <w:r w:rsidRPr="00C6163F">
              <w:t>Step</w:t>
            </w:r>
          </w:p>
        </w:tc>
        <w:tc>
          <w:tcPr>
            <w:tcW w:w="2250" w:type="dxa"/>
          </w:tcPr>
          <w:p w14:paraId="276BE727"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18F83AE"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8F5717B"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1C077E67" w14:textId="77777777" w:rsidR="00602479" w:rsidRPr="00C6163F" w:rsidRDefault="00602479" w:rsidP="00186785">
            <w:pPr>
              <w:spacing w:line="276" w:lineRule="auto"/>
              <w:rPr>
                <w:b w:val="0"/>
              </w:rPr>
            </w:pPr>
            <w:r>
              <w:t>8</w:t>
            </w:r>
            <w:r w:rsidRPr="00C6163F">
              <w:t>.1</w:t>
            </w:r>
          </w:p>
        </w:tc>
        <w:tc>
          <w:tcPr>
            <w:tcW w:w="2250" w:type="dxa"/>
          </w:tcPr>
          <w:p w14:paraId="6688F81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User entered invalid information</w:t>
            </w:r>
          </w:p>
        </w:tc>
        <w:tc>
          <w:tcPr>
            <w:tcW w:w="5961" w:type="dxa"/>
            <w:gridSpan w:val="3"/>
          </w:tcPr>
          <w:p w14:paraId="2FA2F09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0D935F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1B0F493D" w14:textId="77777777" w:rsidR="00602479" w:rsidRPr="00C6163F" w:rsidRDefault="00602479" w:rsidP="00186785">
            <w:pPr>
              <w:spacing w:line="276" w:lineRule="auto"/>
            </w:pPr>
            <w:r>
              <w:t>8.2</w:t>
            </w:r>
          </w:p>
        </w:tc>
        <w:tc>
          <w:tcPr>
            <w:tcW w:w="2250" w:type="dxa"/>
          </w:tcPr>
          <w:p w14:paraId="34795C90"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EE0CB0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72EDAD6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27F81295" w14:textId="77777777" w:rsidR="00602479" w:rsidRPr="007D2D45" w:rsidRDefault="00602479" w:rsidP="00186785">
            <w:pPr>
              <w:spacing w:line="276" w:lineRule="auto"/>
            </w:pPr>
          </w:p>
        </w:tc>
      </w:tr>
      <w:tr w:rsidR="00602479" w:rsidRPr="007D2D45" w14:paraId="5C2834E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23223481" w14:textId="77777777" w:rsidR="00602479" w:rsidRPr="00C6163F" w:rsidRDefault="00602479" w:rsidP="00186785">
            <w:pPr>
              <w:spacing w:line="276" w:lineRule="auto"/>
            </w:pPr>
            <w:r w:rsidRPr="00C6163F">
              <w:t>Priority</w:t>
            </w:r>
          </w:p>
        </w:tc>
        <w:tc>
          <w:tcPr>
            <w:tcW w:w="5961" w:type="dxa"/>
            <w:gridSpan w:val="3"/>
          </w:tcPr>
          <w:p w14:paraId="7245004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7300AE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D815F1A" w14:textId="77777777" w:rsidR="00602479" w:rsidRPr="00C6163F" w:rsidRDefault="00602479" w:rsidP="00186785">
            <w:pPr>
              <w:spacing w:line="276" w:lineRule="auto"/>
            </w:pPr>
            <w:r w:rsidRPr="00C6163F">
              <w:t>Frequency of Use:</w:t>
            </w:r>
          </w:p>
        </w:tc>
        <w:tc>
          <w:tcPr>
            <w:tcW w:w="5961" w:type="dxa"/>
            <w:gridSpan w:val="3"/>
          </w:tcPr>
          <w:p w14:paraId="372A273C"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1750171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91E2AA9" w14:textId="77777777" w:rsidR="00602479" w:rsidRPr="00C6163F" w:rsidRDefault="00602479" w:rsidP="00186785">
            <w:pPr>
              <w:spacing w:line="276" w:lineRule="auto"/>
            </w:pPr>
            <w:r w:rsidRPr="00C6163F">
              <w:t>Business Rules:</w:t>
            </w:r>
          </w:p>
        </w:tc>
        <w:tc>
          <w:tcPr>
            <w:tcW w:w="5961" w:type="dxa"/>
            <w:gridSpan w:val="3"/>
          </w:tcPr>
          <w:p w14:paraId="555775D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B3, B8</w:t>
            </w:r>
          </w:p>
        </w:tc>
      </w:tr>
      <w:tr w:rsidR="00602479" w:rsidRPr="007D2D45" w14:paraId="67414B2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692955C" w14:textId="77777777" w:rsidR="00602479" w:rsidRPr="00C6163F" w:rsidRDefault="00602479" w:rsidP="00186785">
            <w:pPr>
              <w:spacing w:line="276" w:lineRule="auto"/>
            </w:pPr>
            <w:r w:rsidRPr="00C6163F">
              <w:t>Other Information:</w:t>
            </w:r>
          </w:p>
        </w:tc>
        <w:tc>
          <w:tcPr>
            <w:tcW w:w="5961" w:type="dxa"/>
            <w:gridSpan w:val="3"/>
          </w:tcPr>
          <w:p w14:paraId="7078D99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750E9291" w14:textId="77777777" w:rsidR="00602479" w:rsidRDefault="00602479" w:rsidP="00602479"/>
    <w:p w14:paraId="047ECCA6" w14:textId="77777777" w:rsidR="008D1D4C" w:rsidRPr="00C73B57" w:rsidRDefault="008D1D4C" w:rsidP="00602479"/>
    <w:p w14:paraId="4B19AC73" w14:textId="2C278DFC" w:rsidR="00602479" w:rsidRPr="00CB3C68" w:rsidRDefault="008D1D4C" w:rsidP="00602479">
      <w:pPr>
        <w:pStyle w:val="u5"/>
      </w:pPr>
      <w:r>
        <w:t>Edit Contract</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17221954"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2F9A7A5" w14:textId="77777777" w:rsidR="00602479" w:rsidRPr="007D2D45" w:rsidRDefault="00602479" w:rsidP="00186785">
            <w:pPr>
              <w:spacing w:line="276" w:lineRule="auto"/>
              <w:rPr>
                <w:b w:val="0"/>
              </w:rPr>
            </w:pPr>
            <w:r w:rsidRPr="007D2D45">
              <w:rPr>
                <w:b w:val="0"/>
              </w:rPr>
              <w:t>Use Case ID</w:t>
            </w:r>
          </w:p>
        </w:tc>
        <w:tc>
          <w:tcPr>
            <w:tcW w:w="1090" w:type="dxa"/>
          </w:tcPr>
          <w:p w14:paraId="2EA1460D"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UC-013</w:t>
            </w:r>
          </w:p>
        </w:tc>
        <w:tc>
          <w:tcPr>
            <w:tcW w:w="2030" w:type="dxa"/>
          </w:tcPr>
          <w:p w14:paraId="7C0923C8"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05AE9F4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3F21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2326284" w14:textId="77777777" w:rsidR="00602479" w:rsidRPr="00AD1DFB" w:rsidRDefault="00602479" w:rsidP="00186785">
            <w:pPr>
              <w:spacing w:line="276" w:lineRule="auto"/>
            </w:pPr>
            <w:r w:rsidRPr="00AD1DFB">
              <w:t>Use Case Name</w:t>
            </w:r>
          </w:p>
        </w:tc>
        <w:tc>
          <w:tcPr>
            <w:tcW w:w="5926" w:type="dxa"/>
            <w:gridSpan w:val="3"/>
          </w:tcPr>
          <w:p w14:paraId="31FA21D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Contract</w:t>
            </w:r>
          </w:p>
        </w:tc>
      </w:tr>
      <w:tr w:rsidR="00602479" w:rsidRPr="007D2D45" w14:paraId="584319A0"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9BC4017" w14:textId="77777777" w:rsidR="00602479" w:rsidRPr="00AD1DFB" w:rsidRDefault="00602479" w:rsidP="00186785">
            <w:pPr>
              <w:spacing w:line="276" w:lineRule="auto"/>
            </w:pPr>
            <w:r w:rsidRPr="00AD1DFB">
              <w:t>Created by:</w:t>
            </w:r>
          </w:p>
        </w:tc>
        <w:tc>
          <w:tcPr>
            <w:tcW w:w="1090" w:type="dxa"/>
          </w:tcPr>
          <w:p w14:paraId="25F39869"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0D2AB6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3AB1F64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190870E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13B02AB" w14:textId="77777777" w:rsidR="00602479" w:rsidRPr="00AD1DFB" w:rsidRDefault="00602479" w:rsidP="00186785">
            <w:pPr>
              <w:spacing w:line="276" w:lineRule="auto"/>
            </w:pPr>
            <w:r w:rsidRPr="00AD1DFB">
              <w:t>Primary Actor</w:t>
            </w:r>
          </w:p>
        </w:tc>
        <w:tc>
          <w:tcPr>
            <w:tcW w:w="1090" w:type="dxa"/>
          </w:tcPr>
          <w:p w14:paraId="6FE2110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30" w:type="dxa"/>
          </w:tcPr>
          <w:p w14:paraId="4EB4B24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806" w:type="dxa"/>
          </w:tcPr>
          <w:p w14:paraId="052935F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E2A334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3E0AA94" w14:textId="77777777" w:rsidR="00602479" w:rsidRPr="00AD1DFB" w:rsidRDefault="00602479" w:rsidP="00186785">
            <w:pPr>
              <w:spacing w:line="276" w:lineRule="auto"/>
            </w:pPr>
            <w:r w:rsidRPr="00AD1DFB">
              <w:t>Description:</w:t>
            </w:r>
          </w:p>
        </w:tc>
        <w:tc>
          <w:tcPr>
            <w:tcW w:w="5926" w:type="dxa"/>
            <w:gridSpan w:val="3"/>
          </w:tcPr>
          <w:p w14:paraId="0CFCED59" w14:textId="77777777" w:rsidR="00602479" w:rsidRPr="00263C66"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change old contract information.</w:t>
            </w:r>
          </w:p>
        </w:tc>
      </w:tr>
      <w:tr w:rsidR="00602479" w:rsidRPr="007D2D45" w14:paraId="505517D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FE946C" w14:textId="77777777" w:rsidR="00602479" w:rsidRPr="00AD1DFB" w:rsidRDefault="00602479" w:rsidP="00186785">
            <w:pPr>
              <w:spacing w:line="276" w:lineRule="auto"/>
            </w:pPr>
            <w:r w:rsidRPr="00AD1DFB">
              <w:t>Preconditions:</w:t>
            </w:r>
          </w:p>
        </w:tc>
        <w:tc>
          <w:tcPr>
            <w:tcW w:w="5926" w:type="dxa"/>
            <w:gridSpan w:val="3"/>
          </w:tcPr>
          <w:p w14:paraId="2890B459" w14:textId="77777777" w:rsidR="00602479" w:rsidRDefault="00602479" w:rsidP="00541F5C">
            <w:pPr>
              <w:pStyle w:val="oancuaDanhsach"/>
              <w:numPr>
                <w:ilvl w:val="0"/>
                <w:numId w:val="76"/>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52638E40" w14:textId="51EBA51F" w:rsidR="00602479" w:rsidRPr="007D2D45" w:rsidRDefault="00602479" w:rsidP="00541F5C">
            <w:pPr>
              <w:pStyle w:val="oancuaDanhsach"/>
              <w:numPr>
                <w:ilvl w:val="0"/>
                <w:numId w:val="76"/>
              </w:numPr>
              <w:spacing w:line="276" w:lineRule="auto"/>
              <w:cnfStyle w:val="000000100000" w:firstRow="0" w:lastRow="0" w:firstColumn="0" w:lastColumn="0" w:oddVBand="0" w:evenVBand="0" w:oddHBand="1" w:evenHBand="0" w:firstRowFirstColumn="0" w:firstRowLastColumn="0" w:lastRowFirstColumn="0" w:lastRowLastColumn="0"/>
            </w:pPr>
            <w:r>
              <w:t>Case UC-012</w:t>
            </w:r>
            <w:r w:rsidR="00414041" w:rsidRPr="00414041">
              <w:t>”</w:t>
            </w:r>
            <w:r>
              <w:rPr>
                <w:szCs w:val="24"/>
              </w:rPr>
              <w:t>Search Contract</w:t>
            </w:r>
            <w:r w:rsidR="00414041" w:rsidRPr="00414041">
              <w:rPr>
                <w:szCs w:val="24"/>
              </w:rPr>
              <w:t>”</w:t>
            </w:r>
            <w:r>
              <w:rPr>
                <w:szCs w:val="24"/>
              </w:rPr>
              <w:t>must be executed successful first</w:t>
            </w:r>
            <w:r>
              <w:t>.</w:t>
            </w:r>
          </w:p>
        </w:tc>
      </w:tr>
      <w:tr w:rsidR="00602479" w:rsidRPr="007D2D45" w14:paraId="241B848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B81B20E" w14:textId="77777777" w:rsidR="00602479" w:rsidRPr="00AD1DFB" w:rsidRDefault="00602479" w:rsidP="00186785">
            <w:pPr>
              <w:spacing w:line="276" w:lineRule="auto"/>
            </w:pPr>
            <w:r w:rsidRPr="00AD1DFB">
              <w:lastRenderedPageBreak/>
              <w:t>Trigger:</w:t>
            </w:r>
          </w:p>
        </w:tc>
        <w:tc>
          <w:tcPr>
            <w:tcW w:w="5926" w:type="dxa"/>
            <w:gridSpan w:val="3"/>
          </w:tcPr>
          <w:p w14:paraId="6998C070" w14:textId="723A8329"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Edit</w:t>
            </w:r>
            <w:r w:rsidR="00414041" w:rsidRPr="00414041">
              <w:t>”</w:t>
            </w:r>
            <w:r>
              <w:t>Button in the Contract Information table.</w:t>
            </w:r>
          </w:p>
        </w:tc>
      </w:tr>
      <w:tr w:rsidR="00602479" w:rsidRPr="007D2D45" w14:paraId="524ADC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EB8AC00" w14:textId="77777777" w:rsidR="00602479" w:rsidRPr="00AD1DFB" w:rsidRDefault="00602479" w:rsidP="00186785">
            <w:pPr>
              <w:spacing w:line="276" w:lineRule="auto"/>
            </w:pPr>
            <w:r w:rsidRPr="00AD1DFB">
              <w:t>Post conditions:</w:t>
            </w:r>
          </w:p>
        </w:tc>
        <w:tc>
          <w:tcPr>
            <w:tcW w:w="5926" w:type="dxa"/>
            <w:gridSpan w:val="3"/>
          </w:tcPr>
          <w:p w14:paraId="1DAB5E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Contract.</w:t>
            </w:r>
          </w:p>
        </w:tc>
      </w:tr>
      <w:tr w:rsidR="00602479" w:rsidRPr="007D2D45" w14:paraId="0B2DF783"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CF20170" w14:textId="77777777" w:rsidR="00602479" w:rsidRPr="00263C66" w:rsidRDefault="00602479" w:rsidP="00186785">
            <w:pPr>
              <w:spacing w:line="276" w:lineRule="auto"/>
            </w:pPr>
            <w:r w:rsidRPr="00263C66">
              <w:t>Normal Flow</w:t>
            </w:r>
          </w:p>
        </w:tc>
      </w:tr>
      <w:tr w:rsidR="00602479" w:rsidRPr="007D2D45" w14:paraId="59DCF82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D7D1D8D" w14:textId="77777777" w:rsidR="00602479" w:rsidRPr="00AD1DFB" w:rsidRDefault="00602479" w:rsidP="00186785">
            <w:pPr>
              <w:spacing w:line="276" w:lineRule="auto"/>
            </w:pPr>
            <w:r w:rsidRPr="00AD1DFB">
              <w:t>Step</w:t>
            </w:r>
          </w:p>
        </w:tc>
        <w:tc>
          <w:tcPr>
            <w:tcW w:w="2373" w:type="dxa"/>
          </w:tcPr>
          <w:p w14:paraId="43E3969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D142BB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679D9C5"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D2985C8" w14:textId="77777777" w:rsidR="00602479" w:rsidRPr="007D2D45" w:rsidRDefault="00602479" w:rsidP="00186785">
            <w:pPr>
              <w:spacing w:line="276" w:lineRule="auto"/>
            </w:pPr>
            <w:r w:rsidRPr="007D2D45">
              <w:t>1</w:t>
            </w:r>
          </w:p>
        </w:tc>
        <w:tc>
          <w:tcPr>
            <w:tcW w:w="2373" w:type="dxa"/>
          </w:tcPr>
          <w:p w14:paraId="0CFDFC50" w14:textId="68E2D48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06C5347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42B2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BA44B09" w14:textId="77777777" w:rsidR="00602479" w:rsidRPr="007D2D45" w:rsidRDefault="00602479" w:rsidP="00186785">
            <w:pPr>
              <w:spacing w:line="276" w:lineRule="auto"/>
            </w:pPr>
            <w:r w:rsidRPr="007D2D45">
              <w:t>2</w:t>
            </w:r>
          </w:p>
        </w:tc>
        <w:tc>
          <w:tcPr>
            <w:tcW w:w="2373" w:type="dxa"/>
          </w:tcPr>
          <w:p w14:paraId="08DF646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D1B6582" w14:textId="7FF7E6F4"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Contract</w:t>
            </w:r>
            <w:r w:rsidR="00414041" w:rsidRPr="00414041">
              <w:t>”</w:t>
            </w:r>
            <w:r>
              <w:t>table include:</w:t>
            </w:r>
          </w:p>
          <w:p w14:paraId="1F121EDF" w14:textId="396A3A6C" w:rsidR="00602479" w:rsidRDefault="00414041"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15370132" w14:textId="0B3CB8CD" w:rsidR="00602479" w:rsidRDefault="00414041"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7A3586C5" w14:textId="5C577C30" w:rsidR="00602479" w:rsidRDefault="00414041"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728028D4" w14:textId="06B68B09" w:rsidR="00602479" w:rsidRDefault="00414041"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39AB3132" w14:textId="46BB5081" w:rsidR="00602479" w:rsidRDefault="00414041"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Save</w:t>
            </w:r>
            <w:r w:rsidRPr="00414041">
              <w:t>”</w:t>
            </w:r>
            <w:r w:rsidR="00602479">
              <w:t>Button.</w:t>
            </w:r>
          </w:p>
          <w:p w14:paraId="778B1F75" w14:textId="3E869FCE" w:rsidR="00602479" w:rsidRPr="007D2D45" w:rsidRDefault="00414041"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2789BEE"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CCABBC0" w14:textId="77777777" w:rsidR="00602479" w:rsidRPr="007D2D45" w:rsidRDefault="00602479" w:rsidP="00186785">
            <w:pPr>
              <w:spacing w:line="276" w:lineRule="auto"/>
            </w:pPr>
            <w:r>
              <w:t>3</w:t>
            </w:r>
          </w:p>
        </w:tc>
        <w:tc>
          <w:tcPr>
            <w:tcW w:w="2373" w:type="dxa"/>
          </w:tcPr>
          <w:p w14:paraId="78918D9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02F2AA3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35BB6D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802C9C9" w14:textId="77777777" w:rsidR="00602479" w:rsidRDefault="00602479" w:rsidP="00186785">
            <w:pPr>
              <w:spacing w:line="276" w:lineRule="auto"/>
            </w:pPr>
            <w:r>
              <w:t>4</w:t>
            </w:r>
          </w:p>
        </w:tc>
        <w:tc>
          <w:tcPr>
            <w:tcW w:w="2373" w:type="dxa"/>
          </w:tcPr>
          <w:p w14:paraId="7E040A12"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C033D8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0CEC7E3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08301E6" w14:textId="77777777" w:rsidR="00602479" w:rsidRPr="007D2D45" w:rsidRDefault="00602479" w:rsidP="00186785">
            <w:pPr>
              <w:spacing w:line="276" w:lineRule="auto"/>
              <w:rPr>
                <w:b w:val="0"/>
              </w:rPr>
            </w:pPr>
            <w:r w:rsidRPr="00682F47">
              <w:t>Alternative Flows</w:t>
            </w:r>
          </w:p>
        </w:tc>
      </w:tr>
      <w:tr w:rsidR="00602479" w:rsidRPr="007D2D45" w14:paraId="2F9D193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7B2DD85" w14:textId="77777777" w:rsidR="00602479" w:rsidRPr="007D2D45" w:rsidRDefault="00602479" w:rsidP="00186785">
            <w:pPr>
              <w:spacing w:line="276" w:lineRule="auto"/>
              <w:rPr>
                <w:b w:val="0"/>
              </w:rPr>
            </w:pPr>
            <w:r w:rsidRPr="007D2D45">
              <w:t>AT1</w:t>
            </w:r>
          </w:p>
        </w:tc>
        <w:tc>
          <w:tcPr>
            <w:tcW w:w="8299" w:type="dxa"/>
            <w:gridSpan w:val="4"/>
          </w:tcPr>
          <w:p w14:paraId="53E9137A" w14:textId="6EAA058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2, Manager click</w:t>
            </w:r>
            <w:r w:rsidR="00414041" w:rsidRPr="00414041">
              <w:t>”</w:t>
            </w:r>
            <w:r>
              <w:t>Reset</w:t>
            </w:r>
            <w:r w:rsidR="00414041" w:rsidRPr="00414041">
              <w:t>”</w:t>
            </w:r>
            <w:r>
              <w:t>button.</w:t>
            </w:r>
          </w:p>
        </w:tc>
      </w:tr>
      <w:tr w:rsidR="00602479" w:rsidRPr="00C6163F" w14:paraId="4A4C514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38DC5FE4" w14:textId="77777777" w:rsidR="00602479" w:rsidRPr="00C6163F" w:rsidRDefault="00602479" w:rsidP="00186785">
            <w:pPr>
              <w:spacing w:line="276" w:lineRule="auto"/>
            </w:pPr>
            <w:r w:rsidRPr="00C6163F">
              <w:t>Step</w:t>
            </w:r>
          </w:p>
        </w:tc>
        <w:tc>
          <w:tcPr>
            <w:tcW w:w="2373" w:type="dxa"/>
          </w:tcPr>
          <w:p w14:paraId="795787AA"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FC7CCB"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B5C68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CD739AE" w14:textId="77777777" w:rsidR="00602479" w:rsidRPr="00C6163F" w:rsidRDefault="00602479" w:rsidP="00186785">
            <w:pPr>
              <w:spacing w:line="276" w:lineRule="auto"/>
              <w:rPr>
                <w:b w:val="0"/>
              </w:rPr>
            </w:pPr>
            <w:r>
              <w:t>2.1</w:t>
            </w:r>
          </w:p>
        </w:tc>
        <w:tc>
          <w:tcPr>
            <w:tcW w:w="2373" w:type="dxa"/>
          </w:tcPr>
          <w:p w14:paraId="17CCB216" w14:textId="07C94DD8"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22D8C2C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93FB984"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88F0324" w14:textId="77777777" w:rsidR="00602479" w:rsidRDefault="00602479" w:rsidP="00186785">
            <w:pPr>
              <w:spacing w:line="276" w:lineRule="auto"/>
            </w:pPr>
            <w:r>
              <w:t>2.2</w:t>
            </w:r>
          </w:p>
        </w:tc>
        <w:tc>
          <w:tcPr>
            <w:tcW w:w="2373" w:type="dxa"/>
          </w:tcPr>
          <w:p w14:paraId="71782F8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2AC52C4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03E2176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CBCD91D" w14:textId="3A857412" w:rsidR="00602479" w:rsidRPr="007D2D45" w:rsidRDefault="00602479" w:rsidP="00186785">
            <w:pPr>
              <w:spacing w:line="276" w:lineRule="auto"/>
            </w:pPr>
            <w:r w:rsidRPr="00682F47">
              <w:t>Exceptions</w:t>
            </w:r>
          </w:p>
        </w:tc>
      </w:tr>
      <w:tr w:rsidR="00CB2E13" w:rsidRPr="007D2D45" w14:paraId="74A26E75" w14:textId="77777777" w:rsidTr="00EF6D95">
        <w:tc>
          <w:tcPr>
            <w:cnfStyle w:val="001000000000" w:firstRow="0" w:lastRow="0" w:firstColumn="1" w:lastColumn="0" w:oddVBand="0" w:evenVBand="0" w:oddHBand="0" w:evenHBand="0" w:firstRowFirstColumn="0" w:firstRowLastColumn="0" w:lastRowFirstColumn="0" w:lastRowLastColumn="0"/>
            <w:tcW w:w="627" w:type="dxa"/>
          </w:tcPr>
          <w:p w14:paraId="5A88D91A" w14:textId="72BB17BC" w:rsidR="00CB2E13" w:rsidRPr="007D2D45" w:rsidRDefault="00B0723C" w:rsidP="00EF6D95">
            <w:pPr>
              <w:spacing w:line="276" w:lineRule="auto"/>
              <w:rPr>
                <w:b w:val="0"/>
              </w:rPr>
            </w:pPr>
            <w:r>
              <w:t>EX</w:t>
            </w:r>
            <w:r w:rsidR="00CB2E13" w:rsidRPr="007D2D45">
              <w:t>1</w:t>
            </w:r>
          </w:p>
        </w:tc>
        <w:tc>
          <w:tcPr>
            <w:tcW w:w="8299" w:type="dxa"/>
            <w:gridSpan w:val="4"/>
          </w:tcPr>
          <w:p w14:paraId="4EFDAB53" w14:textId="551C73B1" w:rsidR="00CB2E13" w:rsidRPr="007D2D45" w:rsidRDefault="00CB2E13" w:rsidP="00EF6D95">
            <w:pPr>
              <w:spacing w:line="276" w:lineRule="auto"/>
              <w:cnfStyle w:val="000000000000" w:firstRow="0" w:lastRow="0" w:firstColumn="0" w:lastColumn="0" w:oddVBand="0" w:evenVBand="0" w:oddHBand="0" w:evenHBand="0" w:firstRowFirstColumn="0" w:firstRowLastColumn="0" w:lastRowFirstColumn="0" w:lastRowLastColumn="0"/>
            </w:pPr>
            <w:r>
              <w:t>At step 2, Manager leave on of the textbox empty, exclude “Ghi chú”.</w:t>
            </w:r>
          </w:p>
        </w:tc>
      </w:tr>
      <w:tr w:rsidR="00CB2E13" w:rsidRPr="00C6163F" w14:paraId="720E0BE4"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6748082" w14:textId="77777777" w:rsidR="00CB2E13" w:rsidRPr="00C6163F" w:rsidRDefault="00CB2E13" w:rsidP="00EF6D95">
            <w:pPr>
              <w:spacing w:line="276" w:lineRule="auto"/>
            </w:pPr>
            <w:r w:rsidRPr="00C6163F">
              <w:t>Step</w:t>
            </w:r>
          </w:p>
        </w:tc>
        <w:tc>
          <w:tcPr>
            <w:tcW w:w="2373" w:type="dxa"/>
          </w:tcPr>
          <w:p w14:paraId="0E72B466" w14:textId="77777777" w:rsidR="00CB2E13" w:rsidRPr="00C6163F" w:rsidRDefault="00CB2E13"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617F773B" w14:textId="77777777" w:rsidR="00CB2E13" w:rsidRPr="00C6163F" w:rsidRDefault="00CB2E13"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CB2E13" w:rsidRPr="007D2D45" w14:paraId="00A56391" w14:textId="77777777" w:rsidTr="00EF6D95">
        <w:tc>
          <w:tcPr>
            <w:cnfStyle w:val="001000000000" w:firstRow="0" w:lastRow="0" w:firstColumn="1" w:lastColumn="0" w:oddVBand="0" w:evenVBand="0" w:oddHBand="0" w:evenHBand="0" w:firstRowFirstColumn="0" w:firstRowLastColumn="0" w:lastRowFirstColumn="0" w:lastRowLastColumn="0"/>
            <w:tcW w:w="627" w:type="dxa"/>
          </w:tcPr>
          <w:p w14:paraId="1FEB1487" w14:textId="77777777" w:rsidR="00CB2E13" w:rsidRPr="00C6163F" w:rsidRDefault="00CB2E13" w:rsidP="00EF6D95">
            <w:pPr>
              <w:spacing w:line="276" w:lineRule="auto"/>
              <w:rPr>
                <w:b w:val="0"/>
              </w:rPr>
            </w:pPr>
            <w:r>
              <w:t>2.1</w:t>
            </w:r>
          </w:p>
        </w:tc>
        <w:tc>
          <w:tcPr>
            <w:tcW w:w="2373" w:type="dxa"/>
          </w:tcPr>
          <w:p w14:paraId="187F4BB3" w14:textId="4B9939C2" w:rsidR="00CB2E13" w:rsidRPr="007D2D45" w:rsidRDefault="00F50F64" w:rsidP="00EF6D95">
            <w:pPr>
              <w:spacing w:line="276" w:lineRule="auto"/>
              <w:cnfStyle w:val="000000000000" w:firstRow="0" w:lastRow="0" w:firstColumn="0" w:lastColumn="0" w:oddVBand="0" w:evenVBand="0" w:oddHBand="0" w:evenHBand="0" w:firstRowFirstColumn="0" w:firstRowLastColumn="0" w:lastRowFirstColumn="0" w:lastRowLastColumn="0"/>
            </w:pPr>
            <w:r>
              <w:t>Manager leave on of the textbox empty, exclude “Ghi chú”.</w:t>
            </w:r>
          </w:p>
        </w:tc>
        <w:tc>
          <w:tcPr>
            <w:tcW w:w="5926" w:type="dxa"/>
            <w:gridSpan w:val="3"/>
          </w:tcPr>
          <w:p w14:paraId="6687BE88" w14:textId="77777777" w:rsidR="00CB2E13" w:rsidRPr="007D2D45" w:rsidRDefault="00CB2E13" w:rsidP="00EF6D95">
            <w:pPr>
              <w:spacing w:line="276" w:lineRule="auto"/>
              <w:cnfStyle w:val="000000000000" w:firstRow="0" w:lastRow="0" w:firstColumn="0" w:lastColumn="0" w:oddVBand="0" w:evenVBand="0" w:oddHBand="0" w:evenHBand="0" w:firstRowFirstColumn="0" w:firstRowLastColumn="0" w:lastRowFirstColumn="0" w:lastRowLastColumn="0"/>
            </w:pPr>
          </w:p>
        </w:tc>
      </w:tr>
      <w:tr w:rsidR="00CB2E13" w:rsidRPr="007D2D45" w14:paraId="31580759"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3E96453" w14:textId="77777777" w:rsidR="00CB2E13" w:rsidRDefault="00CB2E13" w:rsidP="00EF6D95">
            <w:pPr>
              <w:spacing w:line="276" w:lineRule="auto"/>
            </w:pPr>
            <w:r>
              <w:t>2.2</w:t>
            </w:r>
          </w:p>
        </w:tc>
        <w:tc>
          <w:tcPr>
            <w:tcW w:w="2373" w:type="dxa"/>
          </w:tcPr>
          <w:p w14:paraId="0BBABC44" w14:textId="77777777" w:rsidR="00CB2E13" w:rsidRDefault="00CB2E13" w:rsidP="00EF6D9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15D5422A" w14:textId="5F73792E" w:rsidR="00CB2E13" w:rsidRPr="007D2D45" w:rsidRDefault="00F50F64" w:rsidP="00EF6D95">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CB2E13" w:rsidRPr="007D2D45" w14:paraId="2B0B43C9"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2C96AA2D" w14:textId="77777777" w:rsidR="00CB2E13" w:rsidRPr="00682F47" w:rsidRDefault="00CB2E13" w:rsidP="00186785">
            <w:pPr>
              <w:spacing w:line="276" w:lineRule="auto"/>
            </w:pPr>
          </w:p>
        </w:tc>
      </w:tr>
      <w:tr w:rsidR="00602479" w:rsidRPr="007D2D45" w14:paraId="55456B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A8E3E0" w14:textId="77777777" w:rsidR="00602479" w:rsidRPr="00AD1DFB" w:rsidRDefault="00602479" w:rsidP="00186785">
            <w:pPr>
              <w:spacing w:line="276" w:lineRule="auto"/>
            </w:pPr>
            <w:r w:rsidRPr="00AD1DFB">
              <w:lastRenderedPageBreak/>
              <w:t>Priority</w:t>
            </w:r>
          </w:p>
        </w:tc>
        <w:tc>
          <w:tcPr>
            <w:tcW w:w="5926" w:type="dxa"/>
            <w:gridSpan w:val="3"/>
          </w:tcPr>
          <w:p w14:paraId="513ABBD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B1C61A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347FD09" w14:textId="77777777" w:rsidR="00602479" w:rsidRPr="00AD1DFB" w:rsidRDefault="00602479" w:rsidP="00186785">
            <w:pPr>
              <w:spacing w:line="276" w:lineRule="auto"/>
            </w:pPr>
            <w:r w:rsidRPr="00AD1DFB">
              <w:t>Frequency of Use:</w:t>
            </w:r>
          </w:p>
        </w:tc>
        <w:tc>
          <w:tcPr>
            <w:tcW w:w="5926" w:type="dxa"/>
            <w:gridSpan w:val="3"/>
          </w:tcPr>
          <w:p w14:paraId="5BC336D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ABF9C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ADBF5D3" w14:textId="77777777" w:rsidR="00602479" w:rsidRPr="00AD1DFB" w:rsidRDefault="00602479" w:rsidP="00186785">
            <w:pPr>
              <w:spacing w:line="276" w:lineRule="auto"/>
            </w:pPr>
            <w:r w:rsidRPr="00AD1DFB">
              <w:t>Business Rules:</w:t>
            </w:r>
          </w:p>
        </w:tc>
        <w:tc>
          <w:tcPr>
            <w:tcW w:w="5926" w:type="dxa"/>
            <w:gridSpan w:val="3"/>
          </w:tcPr>
          <w:p w14:paraId="237280B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 B3, B11</w:t>
            </w:r>
          </w:p>
        </w:tc>
      </w:tr>
      <w:tr w:rsidR="00602479" w:rsidRPr="007D2D45" w14:paraId="5ABED3D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23D1AC4F" w14:textId="77777777" w:rsidR="00602479" w:rsidRPr="00AD1DFB" w:rsidRDefault="00602479" w:rsidP="00186785">
            <w:pPr>
              <w:spacing w:line="276" w:lineRule="auto"/>
            </w:pPr>
            <w:r w:rsidRPr="00AD1DFB">
              <w:t>Other Information:</w:t>
            </w:r>
          </w:p>
        </w:tc>
        <w:tc>
          <w:tcPr>
            <w:tcW w:w="5926" w:type="dxa"/>
            <w:gridSpan w:val="3"/>
          </w:tcPr>
          <w:p w14:paraId="3DCC1E9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N/A</w:t>
            </w:r>
          </w:p>
        </w:tc>
      </w:tr>
    </w:tbl>
    <w:p w14:paraId="5D6C87F9" w14:textId="77777777" w:rsidR="00602479" w:rsidRPr="00602479" w:rsidRDefault="00602479" w:rsidP="00602479"/>
    <w:p w14:paraId="5641A494" w14:textId="680ACC75" w:rsidR="00602479" w:rsidRPr="00CB3C68" w:rsidRDefault="008D1D4C" w:rsidP="00602479">
      <w:pPr>
        <w:pStyle w:val="u5"/>
      </w:pPr>
      <w:r>
        <w:rPr>
          <w:szCs w:val="24"/>
        </w:rPr>
        <w:t>Add Contract</w:t>
      </w:r>
    </w:p>
    <w:tbl>
      <w:tblPr>
        <w:tblStyle w:val="GridTable4-Accent31"/>
        <w:tblW w:w="0" w:type="auto"/>
        <w:tblLook w:val="04A0" w:firstRow="1" w:lastRow="0" w:firstColumn="1" w:lastColumn="0" w:noHBand="0" w:noVBand="1"/>
      </w:tblPr>
      <w:tblGrid>
        <w:gridCol w:w="627"/>
        <w:gridCol w:w="2373"/>
        <w:gridCol w:w="81"/>
        <w:gridCol w:w="1021"/>
        <w:gridCol w:w="2026"/>
        <w:gridCol w:w="2799"/>
      </w:tblGrid>
      <w:tr w:rsidR="00602479" w:rsidRPr="007D2D45" w14:paraId="0F8240D2" w14:textId="77777777" w:rsidTr="00230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2F53B6BB" w14:textId="77777777" w:rsidR="00602479" w:rsidRPr="007D2D45" w:rsidRDefault="00602479" w:rsidP="00186785">
            <w:pPr>
              <w:spacing w:line="276" w:lineRule="auto"/>
              <w:rPr>
                <w:b w:val="0"/>
              </w:rPr>
            </w:pPr>
            <w:r w:rsidRPr="007D2D45">
              <w:rPr>
                <w:b w:val="0"/>
              </w:rPr>
              <w:t>Use Case ID</w:t>
            </w:r>
          </w:p>
        </w:tc>
        <w:tc>
          <w:tcPr>
            <w:tcW w:w="1021" w:type="dxa"/>
          </w:tcPr>
          <w:p w14:paraId="3995EC2A"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t>14</w:t>
            </w:r>
          </w:p>
        </w:tc>
        <w:tc>
          <w:tcPr>
            <w:tcW w:w="2026" w:type="dxa"/>
          </w:tcPr>
          <w:p w14:paraId="4791E4F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430AC70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4D7B4C4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2FD73A3" w14:textId="77777777" w:rsidR="00602479" w:rsidRPr="00AD1DFB" w:rsidRDefault="00602479" w:rsidP="00186785">
            <w:pPr>
              <w:spacing w:line="276" w:lineRule="auto"/>
            </w:pPr>
            <w:r w:rsidRPr="00AD1DFB">
              <w:t>Use Case Name</w:t>
            </w:r>
          </w:p>
        </w:tc>
        <w:tc>
          <w:tcPr>
            <w:tcW w:w="5846" w:type="dxa"/>
            <w:gridSpan w:val="3"/>
          </w:tcPr>
          <w:p w14:paraId="2049E24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Contract</w:t>
            </w:r>
          </w:p>
        </w:tc>
      </w:tr>
      <w:tr w:rsidR="00602479" w:rsidRPr="007D2D45" w14:paraId="2C696D69"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0E2A5BB9" w14:textId="77777777" w:rsidR="00602479" w:rsidRPr="00AD1DFB" w:rsidRDefault="00602479" w:rsidP="00186785">
            <w:pPr>
              <w:spacing w:line="276" w:lineRule="auto"/>
            </w:pPr>
            <w:r w:rsidRPr="00AD1DFB">
              <w:t>Created by:</w:t>
            </w:r>
          </w:p>
        </w:tc>
        <w:tc>
          <w:tcPr>
            <w:tcW w:w="1021" w:type="dxa"/>
          </w:tcPr>
          <w:p w14:paraId="0A0D7B76"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6" w:type="dxa"/>
          </w:tcPr>
          <w:p w14:paraId="42461AA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799" w:type="dxa"/>
          </w:tcPr>
          <w:p w14:paraId="16789E9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08A18418"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3972B76" w14:textId="77777777" w:rsidR="00602479" w:rsidRPr="00AD1DFB" w:rsidRDefault="00602479" w:rsidP="00186785">
            <w:pPr>
              <w:spacing w:line="276" w:lineRule="auto"/>
            </w:pPr>
            <w:r w:rsidRPr="00AD1DFB">
              <w:t>Primary Actor</w:t>
            </w:r>
          </w:p>
        </w:tc>
        <w:tc>
          <w:tcPr>
            <w:tcW w:w="1021" w:type="dxa"/>
          </w:tcPr>
          <w:p w14:paraId="396B314C" w14:textId="77777777" w:rsidR="00602479" w:rsidRPr="007D2D45" w:rsidRDefault="0060247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6" w:type="dxa"/>
          </w:tcPr>
          <w:p w14:paraId="604F0BD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799" w:type="dxa"/>
          </w:tcPr>
          <w:p w14:paraId="53874CF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3EF60CB1"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7553BB3" w14:textId="77777777" w:rsidR="00602479" w:rsidRPr="00AD1DFB" w:rsidRDefault="00602479" w:rsidP="00186785">
            <w:pPr>
              <w:spacing w:line="276" w:lineRule="auto"/>
            </w:pPr>
            <w:r w:rsidRPr="00AD1DFB">
              <w:t>Description:</w:t>
            </w:r>
          </w:p>
        </w:tc>
        <w:tc>
          <w:tcPr>
            <w:tcW w:w="5846" w:type="dxa"/>
            <w:gridSpan w:val="3"/>
          </w:tcPr>
          <w:p w14:paraId="5BE01798" w14:textId="77777777" w:rsidR="00602479" w:rsidRPr="00AD1DFB"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add new Contract with customer.</w:t>
            </w:r>
          </w:p>
        </w:tc>
      </w:tr>
      <w:tr w:rsidR="00602479" w:rsidRPr="007D2D45" w14:paraId="0E716CE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0051C06A" w14:textId="77777777" w:rsidR="00602479" w:rsidRPr="00AD1DFB" w:rsidRDefault="00602479" w:rsidP="00186785">
            <w:pPr>
              <w:spacing w:line="276" w:lineRule="auto"/>
            </w:pPr>
            <w:r w:rsidRPr="00AD1DFB">
              <w:t>Preconditions:</w:t>
            </w:r>
          </w:p>
        </w:tc>
        <w:tc>
          <w:tcPr>
            <w:tcW w:w="5846" w:type="dxa"/>
            <w:gridSpan w:val="3"/>
          </w:tcPr>
          <w:p w14:paraId="5B4F5B6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073DE303"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06BF240" w14:textId="77777777" w:rsidR="00602479" w:rsidRPr="00AD1DFB" w:rsidRDefault="00602479" w:rsidP="00186785">
            <w:pPr>
              <w:spacing w:line="276" w:lineRule="auto"/>
            </w:pPr>
            <w:r w:rsidRPr="00AD1DFB">
              <w:t>Trigger:</w:t>
            </w:r>
          </w:p>
        </w:tc>
        <w:tc>
          <w:tcPr>
            <w:tcW w:w="5846" w:type="dxa"/>
            <w:gridSpan w:val="3"/>
          </w:tcPr>
          <w:p w14:paraId="38393F4B" w14:textId="5886DCE3"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Add Contract</w:t>
            </w:r>
            <w:r w:rsidR="00414041" w:rsidRPr="00414041">
              <w:t>”</w:t>
            </w:r>
            <w:r>
              <w:t>hyperlink.</w:t>
            </w:r>
          </w:p>
        </w:tc>
      </w:tr>
      <w:tr w:rsidR="00602479" w:rsidRPr="007D2D45" w14:paraId="1615CFA8"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C3A977E" w14:textId="77777777" w:rsidR="00602479" w:rsidRPr="00AD1DFB" w:rsidRDefault="00602479" w:rsidP="00186785">
            <w:pPr>
              <w:spacing w:line="276" w:lineRule="auto"/>
            </w:pPr>
            <w:r w:rsidRPr="00AD1DFB">
              <w:t>Post conditions:</w:t>
            </w:r>
          </w:p>
        </w:tc>
        <w:tc>
          <w:tcPr>
            <w:tcW w:w="5846" w:type="dxa"/>
            <w:gridSpan w:val="3"/>
          </w:tcPr>
          <w:p w14:paraId="1ED2BFD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79968E13"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5DCC16E1" w14:textId="77777777" w:rsidR="00602479" w:rsidRPr="00AD1DFB" w:rsidRDefault="00602479" w:rsidP="00186785">
            <w:pPr>
              <w:spacing w:line="276" w:lineRule="auto"/>
            </w:pPr>
            <w:r w:rsidRPr="00AD1DFB">
              <w:t>Normal Flow</w:t>
            </w:r>
          </w:p>
        </w:tc>
      </w:tr>
      <w:tr w:rsidR="00602479" w:rsidRPr="007D2D45" w14:paraId="6C8012ED"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FD57507" w14:textId="77777777" w:rsidR="00602479" w:rsidRPr="00AD1DFB" w:rsidRDefault="00602479" w:rsidP="00186785">
            <w:pPr>
              <w:spacing w:line="276" w:lineRule="auto"/>
            </w:pPr>
            <w:r w:rsidRPr="00AD1DFB">
              <w:t>Step</w:t>
            </w:r>
          </w:p>
        </w:tc>
        <w:tc>
          <w:tcPr>
            <w:tcW w:w="2454" w:type="dxa"/>
            <w:gridSpan w:val="2"/>
          </w:tcPr>
          <w:p w14:paraId="5AF7466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B55252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43B7CDB"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0862F74D" w14:textId="77777777" w:rsidR="00602479" w:rsidRPr="007D2D45" w:rsidRDefault="00602479" w:rsidP="00541F5C">
            <w:pPr>
              <w:pStyle w:val="oancuaDanhsach"/>
              <w:numPr>
                <w:ilvl w:val="0"/>
                <w:numId w:val="49"/>
              </w:numPr>
              <w:spacing w:line="276" w:lineRule="auto"/>
            </w:pPr>
          </w:p>
        </w:tc>
        <w:tc>
          <w:tcPr>
            <w:tcW w:w="2454" w:type="dxa"/>
            <w:gridSpan w:val="2"/>
          </w:tcPr>
          <w:p w14:paraId="57B5F959" w14:textId="28A3AA04"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Add Contract</w:t>
            </w:r>
            <w:r w:rsidR="00414041" w:rsidRPr="00414041">
              <w:t>”</w:t>
            </w:r>
            <w:r>
              <w:t>hyperlink.</w:t>
            </w:r>
          </w:p>
        </w:tc>
        <w:tc>
          <w:tcPr>
            <w:tcW w:w="5846" w:type="dxa"/>
            <w:gridSpan w:val="3"/>
          </w:tcPr>
          <w:p w14:paraId="7B2BA3E5" w14:textId="77777777" w:rsidR="00602479" w:rsidRPr="007D2D45" w:rsidRDefault="00602479" w:rsidP="00186785">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8D05D46"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931B05C" w14:textId="77777777" w:rsidR="00602479" w:rsidRPr="007D2D45" w:rsidRDefault="00602479" w:rsidP="00541F5C">
            <w:pPr>
              <w:pStyle w:val="oancuaDanhsach"/>
              <w:numPr>
                <w:ilvl w:val="0"/>
                <w:numId w:val="49"/>
              </w:numPr>
              <w:spacing w:line="276" w:lineRule="auto"/>
            </w:pPr>
          </w:p>
        </w:tc>
        <w:tc>
          <w:tcPr>
            <w:tcW w:w="2454" w:type="dxa"/>
            <w:gridSpan w:val="2"/>
          </w:tcPr>
          <w:p w14:paraId="524761E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782F83D" w14:textId="7D9717E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Add Contract</w:t>
            </w:r>
            <w:r w:rsidR="00414041" w:rsidRPr="00414041">
              <w:t>”</w:t>
            </w:r>
            <w:r>
              <w:t>table include:</w:t>
            </w:r>
          </w:p>
          <w:p w14:paraId="167A0D89" w14:textId="67EB253F"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6365FE49" w14:textId="6A7759C3"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7FBB7ADB" w14:textId="47E50A0C" w:rsidR="00CB75A8" w:rsidRDefault="00CB75A8"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t>“Giới tính” checkbox.</w:t>
            </w:r>
          </w:p>
          <w:p w14:paraId="38BF5B61" w14:textId="592FBD01" w:rsidR="00CB75A8" w:rsidRDefault="00CB75A8"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t>“Khách hang cũ” checkbox.</w:t>
            </w:r>
          </w:p>
          <w:p w14:paraId="5AD9153A" w14:textId="1CA08419"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551042B0" w14:textId="5AB6B446"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Địa chỉ khách hàng</w:t>
            </w:r>
            <w:r w:rsidRPr="00414041">
              <w:t>”</w:t>
            </w:r>
            <w:r w:rsidR="00602479">
              <w:t>textbox.</w:t>
            </w:r>
          </w:p>
          <w:p w14:paraId="6BDB3400" w14:textId="51715C22"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Studio làm việc</w:t>
            </w:r>
            <w:r w:rsidRPr="00414041">
              <w:t>”</w:t>
            </w:r>
            <w:r w:rsidR="00602479">
              <w:t>dropdown box.</w:t>
            </w:r>
          </w:p>
          <w:p w14:paraId="5366CA93" w14:textId="6521250D"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Tên sản phẩm</w:t>
            </w:r>
            <w:r w:rsidRPr="00414041">
              <w:t>”</w:t>
            </w:r>
            <w:r w:rsidR="00602479">
              <w:t>dropdown box.</w:t>
            </w:r>
          </w:p>
          <w:p w14:paraId="29765CDE" w14:textId="20771D11"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Chi tiết sản phẩm</w:t>
            </w:r>
            <w:r w:rsidRPr="00414041">
              <w:t>”</w:t>
            </w:r>
            <w:r w:rsidR="00602479">
              <w:t>textbox.</w:t>
            </w:r>
          </w:p>
          <w:p w14:paraId="3CD586F7" w14:textId="46FADDAE"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66A79529" w14:textId="13A69535"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Chi tiết hợp đồng</w:t>
            </w:r>
            <w:r w:rsidRPr="00414041">
              <w:t>”</w:t>
            </w:r>
            <w:r w:rsidR="00602479">
              <w:t>textbox.</w:t>
            </w:r>
          </w:p>
          <w:p w14:paraId="46122128" w14:textId="16FA668A"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lập hợp đồng</w:t>
            </w:r>
            <w:r w:rsidRPr="00414041">
              <w:t>”</w:t>
            </w:r>
            <w:r w:rsidR="00602479">
              <w:t>datetime.</w:t>
            </w:r>
          </w:p>
          <w:p w14:paraId="408EDE83" w14:textId="6E24F33C"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lastRenderedPageBreak/>
              <w:t>“</w:t>
            </w:r>
            <w:r w:rsidR="00602479">
              <w:t>Ngày kết thúc hợp đồng</w:t>
            </w:r>
            <w:r w:rsidRPr="00414041">
              <w:t>”</w:t>
            </w:r>
            <w:r w:rsidR="00602479">
              <w:t>datetime.</w:t>
            </w:r>
          </w:p>
          <w:p w14:paraId="43FB1F68" w14:textId="44DD261C"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chụp</w:t>
            </w:r>
            <w:r w:rsidRPr="00414041">
              <w:t>”</w:t>
            </w:r>
            <w:r w:rsidR="00602479">
              <w:t>datetime.</w:t>
            </w:r>
          </w:p>
          <w:p w14:paraId="13F0AE21" w14:textId="2880D938" w:rsidR="00602479"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1354D732" w14:textId="6D8CC1AD" w:rsidR="00602479" w:rsidRPr="0009797A" w:rsidRDefault="00414041" w:rsidP="00541F5C">
            <w:pPr>
              <w:pStyle w:val="oancuaDanhsach"/>
              <w:numPr>
                <w:ilvl w:val="0"/>
                <w:numId w:val="85"/>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5733A081"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C97248B" w14:textId="77777777" w:rsidR="00602479" w:rsidRPr="007D2D45" w:rsidRDefault="00602479" w:rsidP="00541F5C">
            <w:pPr>
              <w:pStyle w:val="oancuaDanhsach"/>
              <w:numPr>
                <w:ilvl w:val="0"/>
                <w:numId w:val="49"/>
              </w:numPr>
              <w:spacing w:line="276" w:lineRule="auto"/>
            </w:pPr>
          </w:p>
        </w:tc>
        <w:tc>
          <w:tcPr>
            <w:tcW w:w="2454" w:type="dxa"/>
            <w:gridSpan w:val="2"/>
          </w:tcPr>
          <w:p w14:paraId="3D61A15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Contract information</w:t>
            </w:r>
          </w:p>
        </w:tc>
        <w:tc>
          <w:tcPr>
            <w:tcW w:w="5846" w:type="dxa"/>
            <w:gridSpan w:val="3"/>
          </w:tcPr>
          <w:p w14:paraId="657867D1" w14:textId="77777777" w:rsidR="00602479" w:rsidRPr="007D2D45" w:rsidRDefault="00602479" w:rsidP="00186785">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B4B7E8F"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2A15E0F" w14:textId="77777777" w:rsidR="00602479" w:rsidRPr="007D2D45" w:rsidRDefault="00602479" w:rsidP="00541F5C">
            <w:pPr>
              <w:pStyle w:val="oancuaDanhsach"/>
              <w:numPr>
                <w:ilvl w:val="0"/>
                <w:numId w:val="49"/>
              </w:numPr>
              <w:spacing w:line="276" w:lineRule="auto"/>
            </w:pPr>
          </w:p>
        </w:tc>
        <w:tc>
          <w:tcPr>
            <w:tcW w:w="2454" w:type="dxa"/>
            <w:gridSpan w:val="2"/>
          </w:tcPr>
          <w:p w14:paraId="33A2668D" w14:textId="363B0F6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Add</w:t>
            </w:r>
            <w:r w:rsidR="00414041" w:rsidRPr="00414041">
              <w:t>”</w:t>
            </w:r>
          </w:p>
        </w:tc>
        <w:tc>
          <w:tcPr>
            <w:tcW w:w="5846" w:type="dxa"/>
            <w:gridSpan w:val="3"/>
          </w:tcPr>
          <w:p w14:paraId="784507DC" w14:textId="77777777" w:rsidR="00602479" w:rsidRDefault="00602479" w:rsidP="00186785">
            <w:pPr>
              <w:pStyle w:val="oancuaDanhsach"/>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1018AB9"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6A42DC55" w14:textId="77777777" w:rsidR="00602479" w:rsidRPr="007D2D45" w:rsidRDefault="00602479" w:rsidP="00541F5C">
            <w:pPr>
              <w:pStyle w:val="oancuaDanhsach"/>
              <w:numPr>
                <w:ilvl w:val="0"/>
                <w:numId w:val="49"/>
              </w:numPr>
              <w:spacing w:line="276" w:lineRule="auto"/>
            </w:pPr>
          </w:p>
        </w:tc>
        <w:tc>
          <w:tcPr>
            <w:tcW w:w="2454" w:type="dxa"/>
            <w:gridSpan w:val="2"/>
          </w:tcPr>
          <w:p w14:paraId="220BA56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33D582A4"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Added new Contract to the systems.</w:t>
            </w:r>
          </w:p>
        </w:tc>
      </w:tr>
      <w:tr w:rsidR="00602479" w:rsidRPr="007D2D45" w14:paraId="7D3792C2"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6"/>
          </w:tcPr>
          <w:p w14:paraId="53339713" w14:textId="77777777" w:rsidR="00602479" w:rsidRPr="00AD1DFB" w:rsidRDefault="00602479" w:rsidP="00186785">
            <w:pPr>
              <w:spacing w:line="276" w:lineRule="auto"/>
            </w:pPr>
            <w:r w:rsidRPr="00AD1DFB">
              <w:t>Alternative Flows</w:t>
            </w:r>
          </w:p>
        </w:tc>
      </w:tr>
      <w:tr w:rsidR="00602479" w:rsidRPr="007D2D45" w14:paraId="47954DC4"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58061B08" w14:textId="77777777" w:rsidR="00602479" w:rsidRPr="00AD1DFB" w:rsidRDefault="00602479" w:rsidP="00186785">
            <w:pPr>
              <w:spacing w:line="276" w:lineRule="auto"/>
            </w:pPr>
            <w:r>
              <w:t>AT1</w:t>
            </w:r>
          </w:p>
        </w:tc>
        <w:tc>
          <w:tcPr>
            <w:tcW w:w="8300" w:type="dxa"/>
            <w:gridSpan w:val="5"/>
          </w:tcPr>
          <w:p w14:paraId="7D47D3CD" w14:textId="12219D5A"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4, Manager click</w:t>
            </w:r>
            <w:r w:rsidR="00414041" w:rsidRPr="00414041">
              <w:t>”</w:t>
            </w:r>
            <w:r>
              <w:t>Reset</w:t>
            </w:r>
            <w:r w:rsidR="00414041" w:rsidRPr="00414041">
              <w:t>”</w:t>
            </w:r>
            <w:r>
              <w:t>button.</w:t>
            </w:r>
          </w:p>
        </w:tc>
      </w:tr>
      <w:tr w:rsidR="00602479" w:rsidRPr="007D2D45" w14:paraId="7EBCF4BE"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5D5406E" w14:textId="77777777" w:rsidR="00602479" w:rsidRPr="00AD1DFB" w:rsidRDefault="00602479" w:rsidP="00186785">
            <w:pPr>
              <w:spacing w:line="276" w:lineRule="auto"/>
            </w:pPr>
            <w:r w:rsidRPr="00AD1DFB">
              <w:t>Step</w:t>
            </w:r>
          </w:p>
        </w:tc>
        <w:tc>
          <w:tcPr>
            <w:tcW w:w="2454" w:type="dxa"/>
            <w:gridSpan w:val="2"/>
          </w:tcPr>
          <w:p w14:paraId="211588D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22F618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6166C86F" w14:textId="77777777" w:rsidTr="0023084C">
        <w:trPr>
          <w:trHeight w:val="305"/>
        </w:trPr>
        <w:tc>
          <w:tcPr>
            <w:cnfStyle w:val="001000000000" w:firstRow="0" w:lastRow="0" w:firstColumn="1" w:lastColumn="0" w:oddVBand="0" w:evenVBand="0" w:oddHBand="0" w:evenHBand="0" w:firstRowFirstColumn="0" w:firstRowLastColumn="0" w:lastRowFirstColumn="0" w:lastRowLastColumn="0"/>
            <w:tcW w:w="627" w:type="dxa"/>
          </w:tcPr>
          <w:p w14:paraId="32061D87" w14:textId="77777777" w:rsidR="00602479" w:rsidRPr="00AD1DFB" w:rsidRDefault="00602479" w:rsidP="00186785">
            <w:pPr>
              <w:spacing w:line="276" w:lineRule="auto"/>
            </w:pPr>
            <w:r w:rsidRPr="00AD1DFB">
              <w:t>4.1</w:t>
            </w:r>
          </w:p>
        </w:tc>
        <w:tc>
          <w:tcPr>
            <w:tcW w:w="2454" w:type="dxa"/>
            <w:gridSpan w:val="2"/>
          </w:tcPr>
          <w:p w14:paraId="2FA78B4D" w14:textId="0790F853"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w:t>
            </w:r>
            <w:r w:rsidR="00414041" w:rsidRPr="00414041">
              <w:t>”</w:t>
            </w:r>
            <w:r>
              <w:t>Reset</w:t>
            </w:r>
            <w:r w:rsidR="00414041" w:rsidRPr="00414041">
              <w:t>”</w:t>
            </w:r>
            <w:r>
              <w:t>button</w:t>
            </w:r>
          </w:p>
        </w:tc>
        <w:tc>
          <w:tcPr>
            <w:tcW w:w="5846" w:type="dxa"/>
            <w:gridSpan w:val="3"/>
          </w:tcPr>
          <w:p w14:paraId="4997D8D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p>
        </w:tc>
      </w:tr>
      <w:tr w:rsidR="00602479" w:rsidRPr="007D2D45" w14:paraId="65C8ED02" w14:textId="77777777" w:rsidTr="0023084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7" w:type="dxa"/>
          </w:tcPr>
          <w:p w14:paraId="3F242EBA" w14:textId="77777777" w:rsidR="00602479" w:rsidRPr="00AD1DFB" w:rsidRDefault="00602479" w:rsidP="00186785">
            <w:pPr>
              <w:spacing w:line="276" w:lineRule="auto"/>
            </w:pPr>
            <w:r>
              <w:t>4.2</w:t>
            </w:r>
          </w:p>
        </w:tc>
        <w:tc>
          <w:tcPr>
            <w:tcW w:w="2454" w:type="dxa"/>
            <w:gridSpan w:val="2"/>
          </w:tcPr>
          <w:p w14:paraId="6A217EB1"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2206467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t>Discard all textbox.</w:t>
            </w:r>
          </w:p>
        </w:tc>
      </w:tr>
      <w:tr w:rsidR="00602479" w:rsidRPr="007D2D45" w14:paraId="7B3F21B1"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68395A03" w14:textId="2D9C7284" w:rsidR="00602479" w:rsidRPr="007D2D45" w:rsidRDefault="00602479" w:rsidP="00186785">
            <w:pPr>
              <w:spacing w:line="276" w:lineRule="auto"/>
            </w:pPr>
            <w:r>
              <w:t>Excep</w:t>
            </w:r>
            <w:r w:rsidR="00B0723C">
              <w:t>tions</w:t>
            </w:r>
          </w:p>
        </w:tc>
      </w:tr>
      <w:tr w:rsidR="0023084C" w:rsidRPr="007D2D45" w14:paraId="626A5E5E"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39905711" w14:textId="77777777" w:rsidR="0023084C" w:rsidRPr="007D2D45" w:rsidRDefault="0023084C" w:rsidP="00EF6D95">
            <w:pPr>
              <w:spacing w:line="276" w:lineRule="auto"/>
              <w:rPr>
                <w:b w:val="0"/>
              </w:rPr>
            </w:pPr>
            <w:r>
              <w:t>EX</w:t>
            </w:r>
            <w:r w:rsidRPr="007D2D45">
              <w:t>1</w:t>
            </w:r>
          </w:p>
        </w:tc>
        <w:tc>
          <w:tcPr>
            <w:tcW w:w="8300" w:type="dxa"/>
            <w:gridSpan w:val="5"/>
          </w:tcPr>
          <w:p w14:paraId="7168F420" w14:textId="6A1D168E" w:rsidR="0023084C" w:rsidRPr="007D2D45" w:rsidRDefault="0023084C" w:rsidP="00EF6D95">
            <w:pPr>
              <w:spacing w:line="276" w:lineRule="auto"/>
              <w:cnfStyle w:val="000000100000" w:firstRow="0" w:lastRow="0" w:firstColumn="0" w:lastColumn="0" w:oddVBand="0" w:evenVBand="0" w:oddHBand="1" w:evenHBand="0" w:firstRowFirstColumn="0" w:firstRowLastColumn="0" w:lastRowFirstColumn="0" w:lastRowLastColumn="0"/>
            </w:pPr>
            <w:r>
              <w:t>At step 3, Manager leave on of the textbox empty, exclude “Ghi chú”.</w:t>
            </w:r>
          </w:p>
        </w:tc>
      </w:tr>
      <w:tr w:rsidR="0023084C" w:rsidRPr="00C6163F" w14:paraId="0EEC8235"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5B327F9" w14:textId="77777777" w:rsidR="0023084C" w:rsidRPr="00C6163F" w:rsidRDefault="0023084C" w:rsidP="00EF6D95">
            <w:pPr>
              <w:spacing w:line="276" w:lineRule="auto"/>
            </w:pPr>
            <w:r w:rsidRPr="00C6163F">
              <w:t>Step</w:t>
            </w:r>
          </w:p>
        </w:tc>
        <w:tc>
          <w:tcPr>
            <w:tcW w:w="2373" w:type="dxa"/>
          </w:tcPr>
          <w:p w14:paraId="65113D8B" w14:textId="77777777" w:rsidR="0023084C" w:rsidRPr="00C6163F"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172DF47" w14:textId="77777777" w:rsidR="0023084C" w:rsidRPr="00C6163F"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23084C" w:rsidRPr="007D2D45" w14:paraId="179C2BB5"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24BF5CF" w14:textId="0059FA48" w:rsidR="0023084C" w:rsidRPr="00C6163F" w:rsidRDefault="0023084C" w:rsidP="00EF6D95">
            <w:pPr>
              <w:spacing w:line="276" w:lineRule="auto"/>
              <w:rPr>
                <w:b w:val="0"/>
              </w:rPr>
            </w:pPr>
            <w:r>
              <w:t>3.1</w:t>
            </w:r>
          </w:p>
        </w:tc>
        <w:tc>
          <w:tcPr>
            <w:tcW w:w="2373" w:type="dxa"/>
          </w:tcPr>
          <w:p w14:paraId="5721D5C6" w14:textId="77777777" w:rsidR="0023084C" w:rsidRPr="007D2D45" w:rsidRDefault="0023084C" w:rsidP="00EF6D95">
            <w:pPr>
              <w:spacing w:line="276" w:lineRule="auto"/>
              <w:cnfStyle w:val="000000100000" w:firstRow="0" w:lastRow="0" w:firstColumn="0" w:lastColumn="0" w:oddVBand="0" w:evenVBand="0" w:oddHBand="1" w:evenHBand="0" w:firstRowFirstColumn="0" w:firstRowLastColumn="0" w:lastRowFirstColumn="0" w:lastRowLastColumn="0"/>
            </w:pPr>
            <w:r>
              <w:t>Manager leave on of the textbox empty, exclude “Ghi chú”.</w:t>
            </w:r>
          </w:p>
        </w:tc>
        <w:tc>
          <w:tcPr>
            <w:tcW w:w="5927" w:type="dxa"/>
            <w:gridSpan w:val="4"/>
          </w:tcPr>
          <w:p w14:paraId="4812E306" w14:textId="77777777" w:rsidR="0023084C" w:rsidRPr="007D2D45" w:rsidRDefault="0023084C"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23084C" w:rsidRPr="007D2D45" w14:paraId="33413410"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5D458004" w14:textId="23B00625" w:rsidR="0023084C" w:rsidRDefault="0023084C" w:rsidP="00EF6D95">
            <w:pPr>
              <w:spacing w:line="276" w:lineRule="auto"/>
            </w:pPr>
            <w:r>
              <w:t>3.2</w:t>
            </w:r>
          </w:p>
        </w:tc>
        <w:tc>
          <w:tcPr>
            <w:tcW w:w="2373" w:type="dxa"/>
          </w:tcPr>
          <w:p w14:paraId="4E4CFB4F" w14:textId="77777777" w:rsidR="0023084C"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pPr>
          </w:p>
        </w:tc>
        <w:tc>
          <w:tcPr>
            <w:tcW w:w="5927" w:type="dxa"/>
            <w:gridSpan w:val="4"/>
          </w:tcPr>
          <w:p w14:paraId="7A51E814" w14:textId="77777777" w:rsidR="0023084C" w:rsidRPr="007D2D45"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pPr>
            <w:r>
              <w:t>Show error messages.</w:t>
            </w:r>
          </w:p>
        </w:tc>
      </w:tr>
      <w:tr w:rsidR="0023084C" w:rsidRPr="007D2D45" w14:paraId="4CF029DF"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5BC464F" w14:textId="73F3A833" w:rsidR="0023084C" w:rsidRPr="007D2D45" w:rsidRDefault="0023084C" w:rsidP="00EF6D95">
            <w:pPr>
              <w:spacing w:line="276" w:lineRule="auto"/>
              <w:rPr>
                <w:b w:val="0"/>
              </w:rPr>
            </w:pPr>
            <w:r>
              <w:t>EX2</w:t>
            </w:r>
          </w:p>
        </w:tc>
        <w:tc>
          <w:tcPr>
            <w:tcW w:w="8300" w:type="dxa"/>
            <w:gridSpan w:val="5"/>
          </w:tcPr>
          <w:p w14:paraId="52E2414E" w14:textId="0BB79D94" w:rsidR="0023084C" w:rsidRPr="007D2D45" w:rsidRDefault="0023084C" w:rsidP="00EF6D95">
            <w:pPr>
              <w:spacing w:line="276" w:lineRule="auto"/>
              <w:cnfStyle w:val="000000100000" w:firstRow="0" w:lastRow="0" w:firstColumn="0" w:lastColumn="0" w:oddVBand="0" w:evenVBand="0" w:oddHBand="1" w:evenHBand="0" w:firstRowFirstColumn="0" w:firstRowLastColumn="0" w:lastRowFirstColumn="0" w:lastRowLastColumn="0"/>
            </w:pPr>
            <w:r>
              <w:t>At step 3, Manager enter wrong type text to textbox (special character).</w:t>
            </w:r>
          </w:p>
        </w:tc>
      </w:tr>
      <w:tr w:rsidR="0023084C" w:rsidRPr="00C6163F" w14:paraId="32E5AEB9"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3483365D" w14:textId="77777777" w:rsidR="0023084C" w:rsidRPr="00C6163F" w:rsidRDefault="0023084C" w:rsidP="00EF6D95">
            <w:pPr>
              <w:spacing w:line="276" w:lineRule="auto"/>
            </w:pPr>
            <w:r w:rsidRPr="00C6163F">
              <w:t>Step</w:t>
            </w:r>
          </w:p>
        </w:tc>
        <w:tc>
          <w:tcPr>
            <w:tcW w:w="2373" w:type="dxa"/>
          </w:tcPr>
          <w:p w14:paraId="28C96C45" w14:textId="77777777" w:rsidR="0023084C" w:rsidRPr="00C6163F"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524B6EC7" w14:textId="77777777" w:rsidR="0023084C" w:rsidRPr="00C6163F"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23084C" w:rsidRPr="007D2D45" w14:paraId="70D6B072"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306CAE4C" w14:textId="134C56CE" w:rsidR="0023084C" w:rsidRPr="00C6163F" w:rsidRDefault="0023084C" w:rsidP="00EF6D95">
            <w:pPr>
              <w:spacing w:line="276" w:lineRule="auto"/>
              <w:rPr>
                <w:b w:val="0"/>
              </w:rPr>
            </w:pPr>
            <w:r>
              <w:t>3.1</w:t>
            </w:r>
          </w:p>
        </w:tc>
        <w:tc>
          <w:tcPr>
            <w:tcW w:w="2373" w:type="dxa"/>
          </w:tcPr>
          <w:p w14:paraId="54677133" w14:textId="79C20973" w:rsidR="0023084C" w:rsidRPr="007D2D45" w:rsidRDefault="0023084C" w:rsidP="00EF6D95">
            <w:pPr>
              <w:spacing w:line="276" w:lineRule="auto"/>
              <w:cnfStyle w:val="000000100000" w:firstRow="0" w:lastRow="0" w:firstColumn="0" w:lastColumn="0" w:oddVBand="0" w:evenVBand="0" w:oddHBand="1" w:evenHBand="0" w:firstRowFirstColumn="0" w:firstRowLastColumn="0" w:lastRowFirstColumn="0" w:lastRowLastColumn="0"/>
            </w:pPr>
            <w:r>
              <w:t>Manager enter wrong type text to textbox (special character).</w:t>
            </w:r>
          </w:p>
        </w:tc>
        <w:tc>
          <w:tcPr>
            <w:tcW w:w="5927" w:type="dxa"/>
            <w:gridSpan w:val="4"/>
          </w:tcPr>
          <w:p w14:paraId="1F6E9855" w14:textId="77777777" w:rsidR="0023084C" w:rsidRPr="007D2D45" w:rsidRDefault="0023084C"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23084C" w:rsidRPr="007D2D45" w14:paraId="069AED80"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773BEEC3" w14:textId="3260AEDD" w:rsidR="0023084C" w:rsidRDefault="0023084C" w:rsidP="00EF6D95">
            <w:pPr>
              <w:spacing w:line="276" w:lineRule="auto"/>
            </w:pPr>
            <w:r>
              <w:t>3.2</w:t>
            </w:r>
          </w:p>
        </w:tc>
        <w:tc>
          <w:tcPr>
            <w:tcW w:w="2373" w:type="dxa"/>
          </w:tcPr>
          <w:p w14:paraId="514397AA" w14:textId="77777777" w:rsidR="0023084C"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pPr>
          </w:p>
        </w:tc>
        <w:tc>
          <w:tcPr>
            <w:tcW w:w="5927" w:type="dxa"/>
            <w:gridSpan w:val="4"/>
          </w:tcPr>
          <w:p w14:paraId="291E3318" w14:textId="77777777" w:rsidR="0023084C" w:rsidRPr="007D2D45"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pPr>
            <w:r>
              <w:t>Show error messages.</w:t>
            </w:r>
          </w:p>
        </w:tc>
      </w:tr>
      <w:tr w:rsidR="0023084C" w:rsidRPr="007D2D45" w14:paraId="1D59C248"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D50F83E" w14:textId="77777777" w:rsidR="0023084C" w:rsidRPr="007D2D45" w:rsidRDefault="0023084C" w:rsidP="00EF6D95">
            <w:pPr>
              <w:spacing w:line="276" w:lineRule="auto"/>
              <w:rPr>
                <w:b w:val="0"/>
              </w:rPr>
            </w:pPr>
            <w:r>
              <w:t>EX2</w:t>
            </w:r>
          </w:p>
        </w:tc>
        <w:tc>
          <w:tcPr>
            <w:tcW w:w="8300" w:type="dxa"/>
            <w:gridSpan w:val="5"/>
          </w:tcPr>
          <w:p w14:paraId="1650304D" w14:textId="06E16831" w:rsidR="0023084C" w:rsidRPr="007D2D45" w:rsidRDefault="0023084C" w:rsidP="00EF6D95">
            <w:pPr>
              <w:spacing w:line="276" w:lineRule="auto"/>
              <w:cnfStyle w:val="000000100000" w:firstRow="0" w:lastRow="0" w:firstColumn="0" w:lastColumn="0" w:oddVBand="0" w:evenVBand="0" w:oddHBand="1" w:evenHBand="0" w:firstRowFirstColumn="0" w:firstRowLastColumn="0" w:lastRowFirstColumn="0" w:lastRowLastColumn="0"/>
            </w:pPr>
            <w:r>
              <w:t>At step 3, Manager check on “Khách hàng cũ” checkbox but type in wrong key information.</w:t>
            </w:r>
          </w:p>
        </w:tc>
      </w:tr>
      <w:tr w:rsidR="0023084C" w:rsidRPr="00C6163F" w14:paraId="0DDE0F52" w14:textId="77777777" w:rsidTr="00EF6D95">
        <w:tc>
          <w:tcPr>
            <w:cnfStyle w:val="001000000000" w:firstRow="0" w:lastRow="0" w:firstColumn="1" w:lastColumn="0" w:oddVBand="0" w:evenVBand="0" w:oddHBand="0" w:evenHBand="0" w:firstRowFirstColumn="0" w:firstRowLastColumn="0" w:lastRowFirstColumn="0" w:lastRowLastColumn="0"/>
            <w:tcW w:w="627" w:type="dxa"/>
          </w:tcPr>
          <w:p w14:paraId="177F0280" w14:textId="77777777" w:rsidR="0023084C" w:rsidRPr="00C6163F" w:rsidRDefault="0023084C" w:rsidP="00EF6D95">
            <w:pPr>
              <w:spacing w:line="276" w:lineRule="auto"/>
            </w:pPr>
            <w:r w:rsidRPr="00C6163F">
              <w:t>Step</w:t>
            </w:r>
          </w:p>
        </w:tc>
        <w:tc>
          <w:tcPr>
            <w:tcW w:w="2373" w:type="dxa"/>
          </w:tcPr>
          <w:p w14:paraId="7E8FA0C5" w14:textId="77777777" w:rsidR="0023084C" w:rsidRPr="00C6163F"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7178F37" w14:textId="77777777" w:rsidR="0023084C" w:rsidRPr="00C6163F"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23084C" w:rsidRPr="007D2D45" w14:paraId="49E81C48"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AFE6434" w14:textId="77777777" w:rsidR="0023084C" w:rsidRPr="00C6163F" w:rsidRDefault="0023084C" w:rsidP="00EF6D95">
            <w:pPr>
              <w:spacing w:line="276" w:lineRule="auto"/>
              <w:rPr>
                <w:b w:val="0"/>
              </w:rPr>
            </w:pPr>
            <w:r>
              <w:lastRenderedPageBreak/>
              <w:t>2.1</w:t>
            </w:r>
          </w:p>
        </w:tc>
        <w:tc>
          <w:tcPr>
            <w:tcW w:w="2373" w:type="dxa"/>
          </w:tcPr>
          <w:p w14:paraId="2C56E733" w14:textId="384B8E14" w:rsidR="0023084C" w:rsidRPr="007D2D45" w:rsidRDefault="004E5C91" w:rsidP="00EF6D95">
            <w:pPr>
              <w:spacing w:line="276" w:lineRule="auto"/>
              <w:cnfStyle w:val="000000100000" w:firstRow="0" w:lastRow="0" w:firstColumn="0" w:lastColumn="0" w:oddVBand="0" w:evenVBand="0" w:oddHBand="1" w:evenHBand="0" w:firstRowFirstColumn="0" w:firstRowLastColumn="0" w:lastRowFirstColumn="0" w:lastRowLastColumn="0"/>
            </w:pPr>
            <w:r>
              <w:t>Manager check on “Khách hàng cũ” checkbox but type in wrong key information</w:t>
            </w:r>
            <w:r w:rsidR="00641D6D">
              <w:t>.</w:t>
            </w:r>
          </w:p>
        </w:tc>
        <w:tc>
          <w:tcPr>
            <w:tcW w:w="5927" w:type="dxa"/>
            <w:gridSpan w:val="4"/>
          </w:tcPr>
          <w:p w14:paraId="1CF04DDF" w14:textId="77777777" w:rsidR="0023084C" w:rsidRPr="007D2D45" w:rsidRDefault="0023084C"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23084C" w:rsidRPr="007D2D45" w14:paraId="66989E5D" w14:textId="77777777" w:rsidTr="00EF6D95">
        <w:tc>
          <w:tcPr>
            <w:cnfStyle w:val="001000000000" w:firstRow="0" w:lastRow="0" w:firstColumn="1" w:lastColumn="0" w:oddVBand="0" w:evenVBand="0" w:oddHBand="0" w:evenHBand="0" w:firstRowFirstColumn="0" w:firstRowLastColumn="0" w:lastRowFirstColumn="0" w:lastRowLastColumn="0"/>
            <w:tcW w:w="627" w:type="dxa"/>
          </w:tcPr>
          <w:p w14:paraId="6891DFCE" w14:textId="77777777" w:rsidR="0023084C" w:rsidRDefault="0023084C" w:rsidP="00EF6D95">
            <w:pPr>
              <w:spacing w:line="276" w:lineRule="auto"/>
            </w:pPr>
            <w:r>
              <w:t>2.2</w:t>
            </w:r>
          </w:p>
        </w:tc>
        <w:tc>
          <w:tcPr>
            <w:tcW w:w="2373" w:type="dxa"/>
          </w:tcPr>
          <w:p w14:paraId="3F43C005" w14:textId="77777777" w:rsidR="0023084C"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pPr>
          </w:p>
        </w:tc>
        <w:tc>
          <w:tcPr>
            <w:tcW w:w="5927" w:type="dxa"/>
            <w:gridSpan w:val="4"/>
          </w:tcPr>
          <w:p w14:paraId="252A6605" w14:textId="77777777" w:rsidR="0023084C" w:rsidRPr="007D2D45" w:rsidRDefault="0023084C" w:rsidP="00EF6D95">
            <w:pPr>
              <w:spacing w:line="276" w:lineRule="auto"/>
              <w:cnfStyle w:val="000000000000" w:firstRow="0" w:lastRow="0" w:firstColumn="0" w:lastColumn="0" w:oddVBand="0" w:evenVBand="0" w:oddHBand="0" w:evenHBand="0" w:firstRowFirstColumn="0" w:firstRowLastColumn="0" w:lastRowFirstColumn="0" w:lastRowLastColumn="0"/>
            </w:pPr>
            <w:r>
              <w:t>Show error messages.</w:t>
            </w:r>
          </w:p>
        </w:tc>
      </w:tr>
      <w:tr w:rsidR="00B0723C" w:rsidRPr="007D2D45" w14:paraId="0BD95596"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6"/>
          </w:tcPr>
          <w:p w14:paraId="76B15366" w14:textId="77777777" w:rsidR="00B0723C" w:rsidRDefault="00B0723C" w:rsidP="00186785">
            <w:pPr>
              <w:spacing w:line="276" w:lineRule="auto"/>
            </w:pPr>
          </w:p>
        </w:tc>
      </w:tr>
      <w:tr w:rsidR="00602479" w:rsidRPr="007D2D45" w14:paraId="36134413"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FFC8620" w14:textId="77777777" w:rsidR="00602479" w:rsidRPr="00AD1DFB" w:rsidRDefault="00602479" w:rsidP="00186785">
            <w:pPr>
              <w:spacing w:line="276" w:lineRule="auto"/>
            </w:pPr>
            <w:r w:rsidRPr="00AD1DFB">
              <w:t>Priority</w:t>
            </w:r>
          </w:p>
        </w:tc>
        <w:tc>
          <w:tcPr>
            <w:tcW w:w="5846" w:type="dxa"/>
            <w:gridSpan w:val="3"/>
          </w:tcPr>
          <w:p w14:paraId="55B2592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209F43E5"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C276000" w14:textId="77777777" w:rsidR="00602479" w:rsidRPr="00AD1DFB" w:rsidRDefault="00602479" w:rsidP="00186785">
            <w:pPr>
              <w:spacing w:line="276" w:lineRule="auto"/>
            </w:pPr>
            <w:r w:rsidRPr="00AD1DFB">
              <w:t>Frequency of Use:</w:t>
            </w:r>
          </w:p>
        </w:tc>
        <w:tc>
          <w:tcPr>
            <w:tcW w:w="5846" w:type="dxa"/>
            <w:gridSpan w:val="3"/>
          </w:tcPr>
          <w:p w14:paraId="2D9AA45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7C7A1552"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18FC7B11" w14:textId="77777777" w:rsidR="00602479" w:rsidRPr="00AD1DFB" w:rsidRDefault="00602479" w:rsidP="00186785">
            <w:pPr>
              <w:spacing w:line="276" w:lineRule="auto"/>
            </w:pPr>
            <w:r w:rsidRPr="00AD1DFB">
              <w:t>Business Rules:</w:t>
            </w:r>
          </w:p>
        </w:tc>
        <w:tc>
          <w:tcPr>
            <w:tcW w:w="5846" w:type="dxa"/>
            <w:gridSpan w:val="3"/>
          </w:tcPr>
          <w:p w14:paraId="2909EA9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 B11</w:t>
            </w:r>
          </w:p>
        </w:tc>
      </w:tr>
      <w:tr w:rsidR="00602479" w:rsidRPr="007D2D45" w14:paraId="0AEAC810"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7290E2E5" w14:textId="77777777" w:rsidR="00602479" w:rsidRPr="00AD1DFB" w:rsidRDefault="00602479" w:rsidP="00186785">
            <w:pPr>
              <w:spacing w:line="276" w:lineRule="auto"/>
            </w:pPr>
            <w:r w:rsidRPr="00AD1DFB">
              <w:t>Other Information:</w:t>
            </w:r>
          </w:p>
        </w:tc>
        <w:tc>
          <w:tcPr>
            <w:tcW w:w="5846" w:type="dxa"/>
            <w:gridSpan w:val="3"/>
          </w:tcPr>
          <w:p w14:paraId="3B5D71F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705FF8F8" w14:textId="77777777" w:rsidR="00602479" w:rsidRDefault="00602479" w:rsidP="00602479"/>
    <w:p w14:paraId="4D01253C" w14:textId="77777777" w:rsidR="008D1D4C" w:rsidRPr="00602479" w:rsidRDefault="008D1D4C" w:rsidP="00602479"/>
    <w:p w14:paraId="4BA8384E" w14:textId="606B4D9E" w:rsidR="00602479" w:rsidRPr="00B91404" w:rsidRDefault="008D1D4C" w:rsidP="00602479">
      <w:pPr>
        <w:pStyle w:val="u5"/>
      </w:pPr>
      <w:r>
        <w:rPr>
          <w:szCs w:val="24"/>
        </w:rPr>
        <w:t>Search</w:t>
      </w:r>
      <w:r w:rsidR="00992654">
        <w:rPr>
          <w:szCs w:val="24"/>
        </w:rPr>
        <w:t xml:space="preserve"> &amp; View</w:t>
      </w:r>
      <w:r>
        <w:rPr>
          <w:szCs w:val="24"/>
        </w:rPr>
        <w:t xml:space="preserve"> Package</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5927E95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F84F7E8" w14:textId="77777777" w:rsidR="00602479" w:rsidRPr="00C6163F" w:rsidRDefault="00602479" w:rsidP="00186785">
            <w:pPr>
              <w:spacing w:line="276" w:lineRule="auto"/>
            </w:pPr>
            <w:r w:rsidRPr="00C6163F">
              <w:t>Use Case ID</w:t>
            </w:r>
          </w:p>
        </w:tc>
        <w:tc>
          <w:tcPr>
            <w:tcW w:w="1210" w:type="dxa"/>
          </w:tcPr>
          <w:p w14:paraId="7B27448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UC-015</w:t>
            </w:r>
          </w:p>
        </w:tc>
        <w:tc>
          <w:tcPr>
            <w:tcW w:w="2060" w:type="dxa"/>
          </w:tcPr>
          <w:p w14:paraId="2C7C4F80"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3802A95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B855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B2E996C" w14:textId="77777777" w:rsidR="00602479" w:rsidRPr="00C6163F" w:rsidRDefault="00602479" w:rsidP="00186785">
            <w:pPr>
              <w:spacing w:line="276" w:lineRule="auto"/>
            </w:pPr>
            <w:r w:rsidRPr="00C6163F">
              <w:t>Use Case Name</w:t>
            </w:r>
          </w:p>
        </w:tc>
        <w:tc>
          <w:tcPr>
            <w:tcW w:w="5961" w:type="dxa"/>
            <w:gridSpan w:val="3"/>
          </w:tcPr>
          <w:p w14:paraId="75C0ABA2" w14:textId="26FA96DF"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992654">
              <w:rPr>
                <w:szCs w:val="24"/>
              </w:rPr>
              <w:t xml:space="preserve"> &amp; View</w:t>
            </w:r>
            <w:r>
              <w:rPr>
                <w:szCs w:val="24"/>
              </w:rPr>
              <w:t xml:space="preserve"> Package</w:t>
            </w:r>
          </w:p>
        </w:tc>
      </w:tr>
      <w:tr w:rsidR="00602479" w:rsidRPr="007D2D45" w14:paraId="7F89EBB3"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5BA8F14" w14:textId="77777777" w:rsidR="00602479" w:rsidRPr="00C6163F" w:rsidRDefault="00602479" w:rsidP="00186785">
            <w:pPr>
              <w:spacing w:line="276" w:lineRule="auto"/>
            </w:pPr>
            <w:r w:rsidRPr="00C6163F">
              <w:t>Created by:</w:t>
            </w:r>
          </w:p>
        </w:tc>
        <w:tc>
          <w:tcPr>
            <w:tcW w:w="1210" w:type="dxa"/>
          </w:tcPr>
          <w:p w14:paraId="210FBE9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41090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A8E48C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6EA898B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9243F31" w14:textId="77777777" w:rsidR="00602479" w:rsidRPr="00C6163F" w:rsidRDefault="00602479" w:rsidP="00186785">
            <w:pPr>
              <w:spacing w:line="276" w:lineRule="auto"/>
            </w:pPr>
            <w:r w:rsidRPr="00C6163F">
              <w:t>Primary Actor</w:t>
            </w:r>
          </w:p>
        </w:tc>
        <w:tc>
          <w:tcPr>
            <w:tcW w:w="1210" w:type="dxa"/>
          </w:tcPr>
          <w:p w14:paraId="2E991CB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42F01B4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105381D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F833CD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4F70070" w14:textId="77777777" w:rsidR="00602479" w:rsidRPr="00C6163F" w:rsidRDefault="00602479" w:rsidP="00186785">
            <w:pPr>
              <w:spacing w:line="276" w:lineRule="auto"/>
            </w:pPr>
            <w:r w:rsidRPr="00C6163F">
              <w:t>Description:</w:t>
            </w:r>
          </w:p>
        </w:tc>
        <w:tc>
          <w:tcPr>
            <w:tcW w:w="5961" w:type="dxa"/>
            <w:gridSpan w:val="3"/>
          </w:tcPr>
          <w:p w14:paraId="22D8BACE"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search Photo Package</w:t>
            </w:r>
          </w:p>
        </w:tc>
      </w:tr>
      <w:tr w:rsidR="00602479" w:rsidRPr="007D2D45" w14:paraId="5C88C35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8C0D873" w14:textId="77777777" w:rsidR="00602479" w:rsidRPr="00C6163F" w:rsidRDefault="00602479" w:rsidP="00186785">
            <w:pPr>
              <w:spacing w:line="276" w:lineRule="auto"/>
            </w:pPr>
            <w:r w:rsidRPr="00C6163F">
              <w:t>Preconditions:</w:t>
            </w:r>
          </w:p>
        </w:tc>
        <w:tc>
          <w:tcPr>
            <w:tcW w:w="5961" w:type="dxa"/>
            <w:gridSpan w:val="3"/>
          </w:tcPr>
          <w:p w14:paraId="393C620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78D4DDE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5BAA791" w14:textId="77777777" w:rsidR="00602479" w:rsidRPr="00C6163F" w:rsidRDefault="00602479" w:rsidP="00186785">
            <w:pPr>
              <w:spacing w:line="276" w:lineRule="auto"/>
            </w:pPr>
            <w:r w:rsidRPr="00C6163F">
              <w:t>Trigger:</w:t>
            </w:r>
          </w:p>
        </w:tc>
        <w:tc>
          <w:tcPr>
            <w:tcW w:w="5961" w:type="dxa"/>
            <w:gridSpan w:val="3"/>
          </w:tcPr>
          <w:p w14:paraId="64BB19AD" w14:textId="2CCE136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Package Manager</w:t>
            </w:r>
            <w:r w:rsidR="00414041" w:rsidRPr="00414041">
              <w:t>”</w:t>
            </w:r>
            <w:r>
              <w:t>hyperlink in the menu.</w:t>
            </w:r>
          </w:p>
        </w:tc>
      </w:tr>
      <w:tr w:rsidR="00602479" w:rsidRPr="007D2D45" w14:paraId="32F86C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952FCBB" w14:textId="77777777" w:rsidR="00602479" w:rsidRPr="00C6163F" w:rsidRDefault="00602479" w:rsidP="00186785">
            <w:pPr>
              <w:spacing w:line="276" w:lineRule="auto"/>
            </w:pPr>
            <w:r w:rsidRPr="00C6163F">
              <w:t>Post conditions:</w:t>
            </w:r>
          </w:p>
        </w:tc>
        <w:tc>
          <w:tcPr>
            <w:tcW w:w="5961" w:type="dxa"/>
            <w:gridSpan w:val="3"/>
          </w:tcPr>
          <w:p w14:paraId="1FB662C9"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package.</w:t>
            </w:r>
          </w:p>
        </w:tc>
      </w:tr>
      <w:tr w:rsidR="00602479" w:rsidRPr="007D2D45" w14:paraId="095C6E2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F58B674" w14:textId="77777777" w:rsidR="00602479" w:rsidRPr="00C6163F" w:rsidRDefault="00602479" w:rsidP="00186785">
            <w:pPr>
              <w:spacing w:line="276" w:lineRule="auto"/>
            </w:pPr>
            <w:r w:rsidRPr="00C6163F">
              <w:t>Normal Flow</w:t>
            </w:r>
          </w:p>
        </w:tc>
      </w:tr>
      <w:tr w:rsidR="00602479" w:rsidRPr="007D2D45" w14:paraId="28D00FE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9FA0111" w14:textId="77777777" w:rsidR="00602479" w:rsidRPr="00C6163F" w:rsidRDefault="00602479" w:rsidP="00186785">
            <w:pPr>
              <w:spacing w:line="276" w:lineRule="auto"/>
            </w:pPr>
            <w:r w:rsidRPr="00C6163F">
              <w:t>Step</w:t>
            </w:r>
          </w:p>
        </w:tc>
        <w:tc>
          <w:tcPr>
            <w:tcW w:w="2339" w:type="dxa"/>
            <w:gridSpan w:val="2"/>
          </w:tcPr>
          <w:p w14:paraId="4707C689"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0585C0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3EB9AE6"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0FDE435" w14:textId="77777777" w:rsidR="00602479" w:rsidRPr="005D0A3D" w:rsidRDefault="00602479" w:rsidP="00186785">
            <w:pPr>
              <w:spacing w:line="276" w:lineRule="auto"/>
            </w:pPr>
            <w:r w:rsidRPr="005D0A3D">
              <w:t>1</w:t>
            </w:r>
          </w:p>
        </w:tc>
        <w:tc>
          <w:tcPr>
            <w:tcW w:w="2339" w:type="dxa"/>
            <w:gridSpan w:val="2"/>
          </w:tcPr>
          <w:p w14:paraId="3728AB4F" w14:textId="1B4E012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Package Manager</w:t>
            </w:r>
            <w:r w:rsidR="00414041" w:rsidRPr="00414041">
              <w:t>”</w:t>
            </w:r>
            <w:r>
              <w:t>hyperlink menu.</w:t>
            </w:r>
          </w:p>
        </w:tc>
        <w:tc>
          <w:tcPr>
            <w:tcW w:w="5961" w:type="dxa"/>
            <w:gridSpan w:val="3"/>
          </w:tcPr>
          <w:p w14:paraId="2E40B85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766ACD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0A22820" w14:textId="77777777" w:rsidR="00602479" w:rsidRPr="005D0A3D" w:rsidRDefault="00602479" w:rsidP="00186785">
            <w:pPr>
              <w:spacing w:line="276" w:lineRule="auto"/>
            </w:pPr>
            <w:r w:rsidRPr="005D0A3D">
              <w:t>2</w:t>
            </w:r>
          </w:p>
        </w:tc>
        <w:tc>
          <w:tcPr>
            <w:tcW w:w="2339" w:type="dxa"/>
            <w:gridSpan w:val="2"/>
          </w:tcPr>
          <w:p w14:paraId="67E9FA7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63977FA"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5BC763B" w14:textId="77777777" w:rsidR="00602479" w:rsidRDefault="00602479" w:rsidP="00541F5C">
            <w:pPr>
              <w:pStyle w:val="oancuaDanhsach"/>
              <w:numPr>
                <w:ilvl w:val="0"/>
                <w:numId w:val="86"/>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A10890E" w14:textId="77777777" w:rsidR="00602479" w:rsidRPr="007D2D45" w:rsidRDefault="00602479" w:rsidP="00541F5C">
            <w:pPr>
              <w:pStyle w:val="oancuaDanhsach"/>
              <w:numPr>
                <w:ilvl w:val="0"/>
                <w:numId w:val="86"/>
              </w:numPr>
              <w:spacing w:line="276" w:lineRule="auto"/>
              <w:cnfStyle w:val="000000100000" w:firstRow="0" w:lastRow="0" w:firstColumn="0" w:lastColumn="0" w:oddVBand="0" w:evenVBand="0" w:oddHBand="1" w:evenHBand="0" w:firstRowFirstColumn="0" w:firstRowLastColumn="0" w:lastRowFirstColumn="0" w:lastRowLastColumn="0"/>
            </w:pPr>
            <w:r>
              <w:lastRenderedPageBreak/>
              <w:t>Search button.</w:t>
            </w:r>
          </w:p>
        </w:tc>
      </w:tr>
      <w:tr w:rsidR="00602479" w:rsidRPr="007D2D45" w14:paraId="56544F93"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90163EA" w14:textId="77777777" w:rsidR="00602479" w:rsidRPr="005D0A3D" w:rsidRDefault="00602479" w:rsidP="00186785">
            <w:pPr>
              <w:spacing w:line="276" w:lineRule="auto"/>
            </w:pPr>
            <w:r>
              <w:lastRenderedPageBreak/>
              <w:t>3</w:t>
            </w:r>
          </w:p>
        </w:tc>
        <w:tc>
          <w:tcPr>
            <w:tcW w:w="2339" w:type="dxa"/>
            <w:gridSpan w:val="2"/>
          </w:tcPr>
          <w:p w14:paraId="1562B72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search package name.</w:t>
            </w:r>
          </w:p>
        </w:tc>
        <w:tc>
          <w:tcPr>
            <w:tcW w:w="5961" w:type="dxa"/>
            <w:gridSpan w:val="3"/>
          </w:tcPr>
          <w:p w14:paraId="07189D3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4F876E44"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7D9942" w14:textId="77777777" w:rsidR="00602479" w:rsidRDefault="00602479" w:rsidP="00186785">
            <w:pPr>
              <w:spacing w:line="276" w:lineRule="auto"/>
            </w:pPr>
            <w:r>
              <w:t>4</w:t>
            </w:r>
          </w:p>
        </w:tc>
        <w:tc>
          <w:tcPr>
            <w:tcW w:w="2339" w:type="dxa"/>
            <w:gridSpan w:val="2"/>
          </w:tcPr>
          <w:p w14:paraId="1C6D7788"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 Search button.</w:t>
            </w:r>
          </w:p>
        </w:tc>
        <w:tc>
          <w:tcPr>
            <w:tcW w:w="5961" w:type="dxa"/>
            <w:gridSpan w:val="3"/>
          </w:tcPr>
          <w:p w14:paraId="2E8F6E4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94A6E8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99E0EEE" w14:textId="77777777" w:rsidR="00602479" w:rsidRDefault="00602479" w:rsidP="00186785">
            <w:pPr>
              <w:spacing w:line="276" w:lineRule="auto"/>
            </w:pPr>
            <w:r>
              <w:t>5</w:t>
            </w:r>
          </w:p>
        </w:tc>
        <w:tc>
          <w:tcPr>
            <w:tcW w:w="2339" w:type="dxa"/>
            <w:gridSpan w:val="2"/>
          </w:tcPr>
          <w:p w14:paraId="5FAF8D5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6CCE0404"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Show search package table include:</w:t>
            </w:r>
          </w:p>
          <w:p w14:paraId="367CFD3F" w14:textId="77777777" w:rsidR="00602479" w:rsidRDefault="00602479"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Number of Package found.</w:t>
            </w:r>
          </w:p>
          <w:p w14:paraId="740C3406" w14:textId="77777777" w:rsidR="00602479" w:rsidRDefault="00602479"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Package ID.</w:t>
            </w:r>
          </w:p>
          <w:p w14:paraId="1334B7BA" w14:textId="77777777" w:rsidR="00602479" w:rsidRDefault="00602479"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Package name.</w:t>
            </w:r>
          </w:p>
          <w:p w14:paraId="687923A0" w14:textId="77777777" w:rsidR="00602479" w:rsidRDefault="00602479"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Package Detail.</w:t>
            </w:r>
          </w:p>
          <w:p w14:paraId="0A588ECA" w14:textId="61C01A2F" w:rsidR="00602479" w:rsidRDefault="00602479"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Package Price.</w:t>
            </w:r>
          </w:p>
          <w:p w14:paraId="21B96993" w14:textId="13357BDC" w:rsidR="00992654" w:rsidRDefault="00992654"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Package Priview picture.</w:t>
            </w:r>
          </w:p>
          <w:p w14:paraId="026A90D0" w14:textId="77777777" w:rsidR="00602479" w:rsidRDefault="00602479"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t>Available.</w:t>
            </w:r>
          </w:p>
          <w:p w14:paraId="4D421C3B" w14:textId="527AFCE0" w:rsidR="00602479" w:rsidRDefault="00414041"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Show all</w:t>
            </w:r>
            <w:r w:rsidRPr="00414041">
              <w:t>”</w:t>
            </w:r>
            <w:r w:rsidR="00602479">
              <w:t>Hyperlink</w:t>
            </w:r>
          </w:p>
          <w:p w14:paraId="7C41E4C4" w14:textId="717B4A22" w:rsidR="00602479" w:rsidRDefault="00414041"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Add new Package</w:t>
            </w:r>
            <w:r w:rsidRPr="00414041">
              <w:t>”</w:t>
            </w:r>
            <w:r w:rsidR="00602479">
              <w:t>Hyperlink.</w:t>
            </w:r>
          </w:p>
          <w:p w14:paraId="06F2222D" w14:textId="732A488F" w:rsidR="00602479" w:rsidRDefault="00414041"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Edit</w:t>
            </w:r>
            <w:r w:rsidRPr="00414041">
              <w:t>”</w:t>
            </w:r>
            <w:r w:rsidR="00602479">
              <w:t>button.</w:t>
            </w:r>
          </w:p>
          <w:p w14:paraId="1215CC47" w14:textId="6B15AC70" w:rsidR="00602479" w:rsidRDefault="00414041" w:rsidP="00541F5C">
            <w:pPr>
              <w:pStyle w:val="oancuaDanhsach"/>
              <w:numPr>
                <w:ilvl w:val="0"/>
                <w:numId w:val="87"/>
              </w:numPr>
              <w:spacing w:line="276" w:lineRule="auto"/>
              <w:cnfStyle w:val="000000000000" w:firstRow="0" w:lastRow="0" w:firstColumn="0" w:lastColumn="0" w:oddVBand="0" w:evenVBand="0" w:oddHBand="0" w:evenHBand="0" w:firstRowFirstColumn="0" w:firstRowLastColumn="0" w:lastRowFirstColumn="0" w:lastRowLastColumn="0"/>
            </w:pPr>
            <w:r w:rsidRPr="00414041">
              <w:t>“</w:t>
            </w:r>
            <w:r w:rsidR="00602479">
              <w:t>Delete</w:t>
            </w:r>
            <w:r w:rsidRPr="00414041">
              <w:t>”</w:t>
            </w:r>
            <w:r w:rsidR="00602479">
              <w:t>button.</w:t>
            </w:r>
          </w:p>
        </w:tc>
      </w:tr>
      <w:tr w:rsidR="00602479" w:rsidRPr="007D2D45" w14:paraId="2E89EFF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77FD7E2" w14:textId="77777777" w:rsidR="00602479" w:rsidRPr="00C6163F" w:rsidRDefault="00602479" w:rsidP="00186785">
            <w:pPr>
              <w:spacing w:line="276" w:lineRule="auto"/>
            </w:pPr>
            <w:r w:rsidRPr="00C6163F">
              <w:t>Alternative Flows</w:t>
            </w:r>
            <w:r>
              <w:t>: N/A</w:t>
            </w:r>
          </w:p>
        </w:tc>
      </w:tr>
      <w:tr w:rsidR="00602479" w:rsidRPr="007D2D45" w14:paraId="6C082CC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CC6A72C" w14:textId="77777777" w:rsidR="00602479" w:rsidRPr="00C6163F" w:rsidRDefault="00602479" w:rsidP="00186785">
            <w:pPr>
              <w:spacing w:line="276" w:lineRule="auto"/>
            </w:pPr>
            <w:r>
              <w:t>Exceptions</w:t>
            </w:r>
          </w:p>
        </w:tc>
      </w:tr>
      <w:tr w:rsidR="00602479" w:rsidRPr="007D2D45" w14:paraId="2D453E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10AAE0C8" w14:textId="77777777" w:rsidR="00602479" w:rsidRPr="000C5FC8" w:rsidRDefault="00602479" w:rsidP="00186785">
            <w:pPr>
              <w:spacing w:line="276" w:lineRule="auto"/>
            </w:pPr>
            <w:r>
              <w:t>EC</w:t>
            </w:r>
            <w:r w:rsidRPr="007D2D45">
              <w:t>1</w:t>
            </w:r>
          </w:p>
        </w:tc>
        <w:tc>
          <w:tcPr>
            <w:tcW w:w="8211" w:type="dxa"/>
            <w:gridSpan w:val="4"/>
          </w:tcPr>
          <w:p w14:paraId="067E105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w:t>
            </w:r>
            <w:r>
              <w:t>main flow, if user entered invalid</w:t>
            </w:r>
            <w:r w:rsidRPr="007D2D45">
              <w:t xml:space="preserve"> </w:t>
            </w:r>
            <w:r>
              <w:t>Contract information</w:t>
            </w:r>
          </w:p>
        </w:tc>
      </w:tr>
      <w:tr w:rsidR="00602479" w:rsidRPr="00C6163F" w14:paraId="2870CB3E"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54865772" w14:textId="77777777" w:rsidR="00602479" w:rsidRPr="00C6163F" w:rsidRDefault="00602479" w:rsidP="00186785">
            <w:pPr>
              <w:spacing w:line="276" w:lineRule="auto"/>
            </w:pPr>
            <w:r w:rsidRPr="00C6163F">
              <w:t>Step</w:t>
            </w:r>
          </w:p>
        </w:tc>
        <w:tc>
          <w:tcPr>
            <w:tcW w:w="2250" w:type="dxa"/>
          </w:tcPr>
          <w:p w14:paraId="40D5939F"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C8D011E"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39E92BE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0A31E038" w14:textId="77777777" w:rsidR="00602479" w:rsidRPr="00C6163F" w:rsidRDefault="00602479" w:rsidP="00186785">
            <w:pPr>
              <w:spacing w:line="276" w:lineRule="auto"/>
              <w:rPr>
                <w:b w:val="0"/>
              </w:rPr>
            </w:pPr>
            <w:r>
              <w:t>8</w:t>
            </w:r>
            <w:r w:rsidRPr="00C6163F">
              <w:t>.1</w:t>
            </w:r>
          </w:p>
        </w:tc>
        <w:tc>
          <w:tcPr>
            <w:tcW w:w="2250" w:type="dxa"/>
          </w:tcPr>
          <w:p w14:paraId="36737DE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User entered invalid information</w:t>
            </w:r>
          </w:p>
        </w:tc>
        <w:tc>
          <w:tcPr>
            <w:tcW w:w="5961" w:type="dxa"/>
            <w:gridSpan w:val="3"/>
          </w:tcPr>
          <w:p w14:paraId="07B15A7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81F2843"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41460320" w14:textId="77777777" w:rsidR="00602479" w:rsidRPr="00C6163F" w:rsidRDefault="00602479" w:rsidP="00186785">
            <w:pPr>
              <w:spacing w:line="276" w:lineRule="auto"/>
            </w:pPr>
            <w:r>
              <w:t>8.2</w:t>
            </w:r>
          </w:p>
        </w:tc>
        <w:tc>
          <w:tcPr>
            <w:tcW w:w="2250" w:type="dxa"/>
          </w:tcPr>
          <w:p w14:paraId="35F2C408"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3D5745D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602479" w:rsidRPr="007D2D45" w14:paraId="6529051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3E588667" w14:textId="77777777" w:rsidR="00602479" w:rsidRPr="00C6163F" w:rsidRDefault="00602479" w:rsidP="00186785">
            <w:pPr>
              <w:spacing w:line="276" w:lineRule="auto"/>
            </w:pPr>
          </w:p>
        </w:tc>
      </w:tr>
      <w:tr w:rsidR="00602479" w:rsidRPr="007D2D45" w14:paraId="16B1958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71B638B8" w14:textId="77777777" w:rsidR="00602479" w:rsidRPr="00C6163F" w:rsidRDefault="00602479" w:rsidP="00186785">
            <w:pPr>
              <w:spacing w:line="276" w:lineRule="auto"/>
            </w:pPr>
            <w:r w:rsidRPr="00C6163F">
              <w:t>Priority</w:t>
            </w:r>
          </w:p>
        </w:tc>
        <w:tc>
          <w:tcPr>
            <w:tcW w:w="5961" w:type="dxa"/>
            <w:gridSpan w:val="3"/>
          </w:tcPr>
          <w:p w14:paraId="76AAEF7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49E0B49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5C31CA9" w14:textId="77777777" w:rsidR="00602479" w:rsidRPr="00C6163F" w:rsidRDefault="00602479" w:rsidP="00186785">
            <w:pPr>
              <w:spacing w:line="276" w:lineRule="auto"/>
            </w:pPr>
            <w:r w:rsidRPr="00C6163F">
              <w:t>Frequency of Use:</w:t>
            </w:r>
          </w:p>
        </w:tc>
        <w:tc>
          <w:tcPr>
            <w:tcW w:w="5961" w:type="dxa"/>
            <w:gridSpan w:val="3"/>
          </w:tcPr>
          <w:p w14:paraId="192F627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1AAC71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C7BC989" w14:textId="77777777" w:rsidR="00602479" w:rsidRPr="00C6163F" w:rsidRDefault="00602479" w:rsidP="00186785">
            <w:pPr>
              <w:spacing w:line="276" w:lineRule="auto"/>
            </w:pPr>
            <w:r w:rsidRPr="00C6163F">
              <w:t>Business Rules:</w:t>
            </w:r>
          </w:p>
        </w:tc>
        <w:tc>
          <w:tcPr>
            <w:tcW w:w="5961" w:type="dxa"/>
            <w:gridSpan w:val="3"/>
          </w:tcPr>
          <w:p w14:paraId="43EF62B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B3</w:t>
            </w:r>
          </w:p>
        </w:tc>
      </w:tr>
      <w:tr w:rsidR="00602479" w:rsidRPr="007D2D45" w14:paraId="51E418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FA3C70C" w14:textId="77777777" w:rsidR="00602479" w:rsidRPr="00C6163F" w:rsidRDefault="00602479" w:rsidP="00186785">
            <w:pPr>
              <w:spacing w:line="276" w:lineRule="auto"/>
            </w:pPr>
            <w:r w:rsidRPr="00C6163F">
              <w:t>Other Information:</w:t>
            </w:r>
          </w:p>
        </w:tc>
        <w:tc>
          <w:tcPr>
            <w:tcW w:w="5961" w:type="dxa"/>
            <w:gridSpan w:val="3"/>
          </w:tcPr>
          <w:p w14:paraId="6917D21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6FC00876" w14:textId="77777777" w:rsidR="00602479" w:rsidRPr="00602479" w:rsidRDefault="00602479" w:rsidP="00602479"/>
    <w:p w14:paraId="7067C572" w14:textId="15BDFB2E" w:rsidR="00602479" w:rsidRPr="00CB3C68" w:rsidRDefault="008D1D4C" w:rsidP="00602479">
      <w:pPr>
        <w:pStyle w:val="u5"/>
      </w:pPr>
      <w:r>
        <w:rPr>
          <w:szCs w:val="24"/>
        </w:rPr>
        <w:t>Add Package</w:t>
      </w:r>
    </w:p>
    <w:tbl>
      <w:tblPr>
        <w:tblStyle w:val="GridTable4-Accent31"/>
        <w:tblW w:w="0" w:type="auto"/>
        <w:tblLook w:val="04A0" w:firstRow="1" w:lastRow="0" w:firstColumn="1" w:lastColumn="0" w:noHBand="0" w:noVBand="1"/>
      </w:tblPr>
      <w:tblGrid>
        <w:gridCol w:w="626"/>
        <w:gridCol w:w="2454"/>
        <w:gridCol w:w="1021"/>
        <w:gridCol w:w="2026"/>
        <w:gridCol w:w="2799"/>
      </w:tblGrid>
      <w:tr w:rsidR="00602479" w:rsidRPr="007D2D45" w14:paraId="42BEF766"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580E9C33" w14:textId="77777777" w:rsidR="00602479" w:rsidRPr="007D2D45" w:rsidRDefault="00602479" w:rsidP="00186785">
            <w:pPr>
              <w:spacing w:line="276" w:lineRule="auto"/>
              <w:rPr>
                <w:b w:val="0"/>
              </w:rPr>
            </w:pPr>
            <w:r w:rsidRPr="007D2D45">
              <w:rPr>
                <w:b w:val="0"/>
              </w:rPr>
              <w:t>Use Case ID</w:t>
            </w:r>
          </w:p>
        </w:tc>
        <w:tc>
          <w:tcPr>
            <w:tcW w:w="1021" w:type="dxa"/>
          </w:tcPr>
          <w:p w14:paraId="438B3F0C"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t>16</w:t>
            </w:r>
          </w:p>
        </w:tc>
        <w:tc>
          <w:tcPr>
            <w:tcW w:w="2026" w:type="dxa"/>
          </w:tcPr>
          <w:p w14:paraId="4FFE862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726C608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40BB60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3325E949" w14:textId="77777777" w:rsidR="00602479" w:rsidRPr="00AD1DFB" w:rsidRDefault="00602479" w:rsidP="00186785">
            <w:pPr>
              <w:spacing w:line="276" w:lineRule="auto"/>
            </w:pPr>
            <w:r w:rsidRPr="00AD1DFB">
              <w:lastRenderedPageBreak/>
              <w:t>Use Case Name</w:t>
            </w:r>
          </w:p>
        </w:tc>
        <w:tc>
          <w:tcPr>
            <w:tcW w:w="5846" w:type="dxa"/>
            <w:gridSpan w:val="3"/>
          </w:tcPr>
          <w:p w14:paraId="5073583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Package</w:t>
            </w:r>
          </w:p>
        </w:tc>
      </w:tr>
      <w:tr w:rsidR="00602479" w:rsidRPr="007D2D45" w14:paraId="6E7B9FBF"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005417E6" w14:textId="77777777" w:rsidR="00602479" w:rsidRPr="00AD1DFB" w:rsidRDefault="00602479" w:rsidP="00186785">
            <w:pPr>
              <w:spacing w:line="276" w:lineRule="auto"/>
            </w:pPr>
            <w:r w:rsidRPr="00AD1DFB">
              <w:t>Created by:</w:t>
            </w:r>
          </w:p>
        </w:tc>
        <w:tc>
          <w:tcPr>
            <w:tcW w:w="1021" w:type="dxa"/>
          </w:tcPr>
          <w:p w14:paraId="352579BE"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6" w:type="dxa"/>
          </w:tcPr>
          <w:p w14:paraId="79BC47C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799" w:type="dxa"/>
          </w:tcPr>
          <w:p w14:paraId="471AE97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10F5F94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7AC4598" w14:textId="77777777" w:rsidR="00602479" w:rsidRPr="00AD1DFB" w:rsidRDefault="00602479" w:rsidP="00186785">
            <w:pPr>
              <w:spacing w:line="276" w:lineRule="auto"/>
            </w:pPr>
            <w:r w:rsidRPr="00AD1DFB">
              <w:t>Primary Actor</w:t>
            </w:r>
          </w:p>
        </w:tc>
        <w:tc>
          <w:tcPr>
            <w:tcW w:w="1021" w:type="dxa"/>
          </w:tcPr>
          <w:p w14:paraId="46F69E94" w14:textId="77777777" w:rsidR="00602479" w:rsidRPr="007D2D45" w:rsidRDefault="0060247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6" w:type="dxa"/>
          </w:tcPr>
          <w:p w14:paraId="7E2E5CB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799" w:type="dxa"/>
          </w:tcPr>
          <w:p w14:paraId="53A8E21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29AC3C2"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4767D9E0" w14:textId="77777777" w:rsidR="00602479" w:rsidRPr="00AD1DFB" w:rsidRDefault="00602479" w:rsidP="00186785">
            <w:pPr>
              <w:spacing w:line="276" w:lineRule="auto"/>
            </w:pPr>
            <w:r w:rsidRPr="00AD1DFB">
              <w:t>Description:</w:t>
            </w:r>
          </w:p>
        </w:tc>
        <w:tc>
          <w:tcPr>
            <w:tcW w:w="5846" w:type="dxa"/>
            <w:gridSpan w:val="3"/>
          </w:tcPr>
          <w:p w14:paraId="761E471B" w14:textId="77777777" w:rsidR="00602479" w:rsidRPr="00AD1DFB"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add new package for customer.</w:t>
            </w:r>
          </w:p>
        </w:tc>
      </w:tr>
      <w:tr w:rsidR="00602479" w:rsidRPr="007D2D45" w14:paraId="43972D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0654A127" w14:textId="77777777" w:rsidR="00602479" w:rsidRPr="00AD1DFB" w:rsidRDefault="00602479" w:rsidP="00186785">
            <w:pPr>
              <w:spacing w:line="276" w:lineRule="auto"/>
            </w:pPr>
            <w:r w:rsidRPr="00AD1DFB">
              <w:t>Preconditions:</w:t>
            </w:r>
          </w:p>
        </w:tc>
        <w:tc>
          <w:tcPr>
            <w:tcW w:w="5846" w:type="dxa"/>
            <w:gridSpan w:val="3"/>
          </w:tcPr>
          <w:p w14:paraId="77B7071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2C7825F4"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9B29429" w14:textId="77777777" w:rsidR="00602479" w:rsidRPr="00AD1DFB" w:rsidRDefault="00602479" w:rsidP="00186785">
            <w:pPr>
              <w:spacing w:line="276" w:lineRule="auto"/>
            </w:pPr>
            <w:r w:rsidRPr="00AD1DFB">
              <w:t>Trigger:</w:t>
            </w:r>
          </w:p>
        </w:tc>
        <w:tc>
          <w:tcPr>
            <w:tcW w:w="5846" w:type="dxa"/>
            <w:gridSpan w:val="3"/>
          </w:tcPr>
          <w:p w14:paraId="72EA958D" w14:textId="00926B1F"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Add Package</w:t>
            </w:r>
            <w:r w:rsidR="00414041" w:rsidRPr="00414041">
              <w:t>”</w:t>
            </w:r>
            <w:r>
              <w:t>hyperlink.</w:t>
            </w:r>
          </w:p>
        </w:tc>
      </w:tr>
      <w:tr w:rsidR="00602479" w:rsidRPr="007D2D45" w14:paraId="0D420C9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854D27E" w14:textId="77777777" w:rsidR="00602479" w:rsidRPr="00AD1DFB" w:rsidRDefault="00602479" w:rsidP="00186785">
            <w:pPr>
              <w:spacing w:line="276" w:lineRule="auto"/>
            </w:pPr>
            <w:r w:rsidRPr="00AD1DFB">
              <w:t>Post conditions:</w:t>
            </w:r>
          </w:p>
        </w:tc>
        <w:tc>
          <w:tcPr>
            <w:tcW w:w="5846" w:type="dxa"/>
            <w:gridSpan w:val="3"/>
          </w:tcPr>
          <w:p w14:paraId="091BDEE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3B6506D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9E904AC" w14:textId="77777777" w:rsidR="00602479" w:rsidRPr="00AD1DFB" w:rsidRDefault="00602479" w:rsidP="00186785">
            <w:pPr>
              <w:spacing w:line="276" w:lineRule="auto"/>
            </w:pPr>
            <w:r w:rsidRPr="00AD1DFB">
              <w:t>Normal Flow</w:t>
            </w:r>
          </w:p>
        </w:tc>
      </w:tr>
      <w:tr w:rsidR="00602479" w:rsidRPr="007D2D45" w14:paraId="1BCFDD0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DC41D1B" w14:textId="77777777" w:rsidR="00602479" w:rsidRPr="00AD1DFB" w:rsidRDefault="00602479" w:rsidP="00186785">
            <w:pPr>
              <w:spacing w:line="276" w:lineRule="auto"/>
            </w:pPr>
            <w:r w:rsidRPr="00AD1DFB">
              <w:t>Step</w:t>
            </w:r>
          </w:p>
        </w:tc>
        <w:tc>
          <w:tcPr>
            <w:tcW w:w="2454" w:type="dxa"/>
          </w:tcPr>
          <w:p w14:paraId="579D5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9C81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E4C0105"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05FAEB0" w14:textId="77777777" w:rsidR="00602479" w:rsidRPr="004A7710" w:rsidRDefault="00602479" w:rsidP="00186785">
            <w:pPr>
              <w:spacing w:line="276" w:lineRule="auto"/>
            </w:pPr>
            <w:r>
              <w:t>1</w:t>
            </w:r>
          </w:p>
        </w:tc>
        <w:tc>
          <w:tcPr>
            <w:tcW w:w="2454" w:type="dxa"/>
          </w:tcPr>
          <w:p w14:paraId="41BD588D" w14:textId="6594D2A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Add Contract</w:t>
            </w:r>
            <w:r w:rsidR="00414041" w:rsidRPr="00414041">
              <w:t>”</w:t>
            </w:r>
            <w:r>
              <w:t>hyperlink.</w:t>
            </w:r>
          </w:p>
        </w:tc>
        <w:tc>
          <w:tcPr>
            <w:tcW w:w="5846" w:type="dxa"/>
            <w:gridSpan w:val="3"/>
          </w:tcPr>
          <w:p w14:paraId="17FADF0F" w14:textId="77777777" w:rsidR="00602479" w:rsidRPr="007D2D45" w:rsidRDefault="00602479" w:rsidP="00186785">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6F523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4CFC3A2" w14:textId="77777777" w:rsidR="00602479" w:rsidRPr="004A7710" w:rsidRDefault="00602479" w:rsidP="00186785">
            <w:pPr>
              <w:spacing w:line="276" w:lineRule="auto"/>
            </w:pPr>
            <w:r>
              <w:t>2</w:t>
            </w:r>
          </w:p>
        </w:tc>
        <w:tc>
          <w:tcPr>
            <w:tcW w:w="2454" w:type="dxa"/>
          </w:tcPr>
          <w:p w14:paraId="0190D4C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2C3F8F3D" w14:textId="2ED9FE0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 xml:space="preserve">Add </w:t>
            </w:r>
            <w:r w:rsidR="008676C1">
              <w:t>Package</w:t>
            </w:r>
            <w:r w:rsidR="00414041" w:rsidRPr="00414041">
              <w:t>”</w:t>
            </w:r>
            <w:r>
              <w:t>table include:</w:t>
            </w:r>
          </w:p>
          <w:p w14:paraId="1D66F2CD" w14:textId="77777777" w:rsidR="00602479" w:rsidRDefault="00602479" w:rsidP="00541F5C">
            <w:pPr>
              <w:pStyle w:val="oancuaDanhsac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17D6713" w14:textId="77777777" w:rsidR="00602479" w:rsidRDefault="00602479" w:rsidP="00541F5C">
            <w:pPr>
              <w:pStyle w:val="oancuaDanhsac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Package details textbox.</w:t>
            </w:r>
          </w:p>
          <w:p w14:paraId="12E7EF67" w14:textId="77777777" w:rsidR="00602479" w:rsidRDefault="00602479" w:rsidP="00541F5C">
            <w:pPr>
              <w:pStyle w:val="oancuaDanhsac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66D7F3AE" w14:textId="77777777" w:rsidR="00602479" w:rsidRDefault="00602479" w:rsidP="00541F5C">
            <w:pPr>
              <w:pStyle w:val="oancuaDanhsac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05AC57AF" w14:textId="5820437C" w:rsidR="00602479" w:rsidRDefault="00414041" w:rsidP="00541F5C">
            <w:pPr>
              <w:pStyle w:val="oancuaDanhsac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3FAC7AF0" w14:textId="22E122CC" w:rsidR="00602479" w:rsidRPr="0009797A" w:rsidRDefault="00414041" w:rsidP="00541F5C">
            <w:pPr>
              <w:pStyle w:val="oancuaDanhsac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 xml:space="preserve">button. </w:t>
            </w:r>
          </w:p>
        </w:tc>
      </w:tr>
      <w:tr w:rsidR="00602479" w:rsidRPr="007D2D45" w14:paraId="4BEDB86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54D9538" w14:textId="77777777" w:rsidR="00602479" w:rsidRPr="004A7710" w:rsidRDefault="00602479" w:rsidP="00186785">
            <w:pPr>
              <w:spacing w:line="276" w:lineRule="auto"/>
            </w:pPr>
            <w:r>
              <w:t>3</w:t>
            </w:r>
          </w:p>
        </w:tc>
        <w:tc>
          <w:tcPr>
            <w:tcW w:w="2454" w:type="dxa"/>
          </w:tcPr>
          <w:p w14:paraId="5C62385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Package information</w:t>
            </w:r>
          </w:p>
        </w:tc>
        <w:tc>
          <w:tcPr>
            <w:tcW w:w="5846" w:type="dxa"/>
            <w:gridSpan w:val="3"/>
          </w:tcPr>
          <w:p w14:paraId="3F1962BD" w14:textId="77777777" w:rsidR="00602479" w:rsidRPr="007D2D45" w:rsidRDefault="00602479" w:rsidP="00186785">
            <w:pPr>
              <w:pStyle w:val="oancuaDanhsac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A3593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9C8867B" w14:textId="77777777" w:rsidR="00602479" w:rsidRPr="004A7710" w:rsidRDefault="00602479" w:rsidP="00186785">
            <w:pPr>
              <w:spacing w:line="276" w:lineRule="auto"/>
            </w:pPr>
            <w:r>
              <w:t>4</w:t>
            </w:r>
          </w:p>
        </w:tc>
        <w:tc>
          <w:tcPr>
            <w:tcW w:w="2454" w:type="dxa"/>
          </w:tcPr>
          <w:p w14:paraId="1CDC23EE" w14:textId="3BD343F4"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Add</w:t>
            </w:r>
            <w:r w:rsidR="00414041" w:rsidRPr="00414041">
              <w:t>”</w:t>
            </w:r>
          </w:p>
        </w:tc>
        <w:tc>
          <w:tcPr>
            <w:tcW w:w="5846" w:type="dxa"/>
            <w:gridSpan w:val="3"/>
          </w:tcPr>
          <w:p w14:paraId="445B360E" w14:textId="77777777" w:rsidR="00602479" w:rsidRDefault="00602479" w:rsidP="00186785">
            <w:pPr>
              <w:pStyle w:val="oancuaDanhsach"/>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2307659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47000FB" w14:textId="77777777" w:rsidR="00602479" w:rsidRPr="004A7710" w:rsidRDefault="00602479" w:rsidP="00186785">
            <w:pPr>
              <w:spacing w:line="276" w:lineRule="auto"/>
            </w:pPr>
            <w:r>
              <w:t>5</w:t>
            </w:r>
          </w:p>
        </w:tc>
        <w:tc>
          <w:tcPr>
            <w:tcW w:w="2454" w:type="dxa"/>
          </w:tcPr>
          <w:p w14:paraId="07E29DF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1BD3AFA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Added new Package to the systems.</w:t>
            </w:r>
          </w:p>
        </w:tc>
      </w:tr>
      <w:tr w:rsidR="00602479" w:rsidRPr="007D2D45" w14:paraId="1BDCACA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6DD1920B" w14:textId="77777777" w:rsidR="00602479" w:rsidRPr="00AD1DFB" w:rsidRDefault="00602479" w:rsidP="00186785">
            <w:pPr>
              <w:spacing w:line="276" w:lineRule="auto"/>
            </w:pPr>
            <w:r w:rsidRPr="00AD1DFB">
              <w:t>Alternative Flows</w:t>
            </w:r>
          </w:p>
        </w:tc>
      </w:tr>
      <w:tr w:rsidR="00602479" w:rsidRPr="007D2D45" w14:paraId="4E2ACB37"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BD94C46" w14:textId="77777777" w:rsidR="00602479" w:rsidRPr="00AD1DFB" w:rsidRDefault="00602479" w:rsidP="00186785">
            <w:pPr>
              <w:spacing w:line="276" w:lineRule="auto"/>
            </w:pPr>
            <w:r>
              <w:t>AT1</w:t>
            </w:r>
          </w:p>
        </w:tc>
        <w:tc>
          <w:tcPr>
            <w:tcW w:w="8300" w:type="dxa"/>
            <w:gridSpan w:val="4"/>
          </w:tcPr>
          <w:p w14:paraId="5A501B0E" w14:textId="4084391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4, Manager click</w:t>
            </w:r>
            <w:r w:rsidR="00414041" w:rsidRPr="00414041">
              <w:t>”</w:t>
            </w:r>
            <w:r>
              <w:t>Reset</w:t>
            </w:r>
            <w:r w:rsidR="00414041" w:rsidRPr="00414041">
              <w:t>”</w:t>
            </w:r>
            <w:r>
              <w:t>button.</w:t>
            </w:r>
          </w:p>
        </w:tc>
      </w:tr>
      <w:tr w:rsidR="00602479" w:rsidRPr="007D2D45" w14:paraId="474B4DF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AC2E2BB" w14:textId="77777777" w:rsidR="00602479" w:rsidRPr="00AD1DFB" w:rsidRDefault="00602479" w:rsidP="00186785">
            <w:pPr>
              <w:spacing w:line="276" w:lineRule="auto"/>
            </w:pPr>
            <w:r w:rsidRPr="00AD1DFB">
              <w:t>Step</w:t>
            </w:r>
          </w:p>
        </w:tc>
        <w:tc>
          <w:tcPr>
            <w:tcW w:w="2454" w:type="dxa"/>
          </w:tcPr>
          <w:p w14:paraId="0181136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FD2065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E8EF06F" w14:textId="77777777" w:rsidTr="00CA42D5">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2EF9FD47" w14:textId="77777777" w:rsidR="00602479" w:rsidRPr="00AD1DFB" w:rsidRDefault="00602479" w:rsidP="00186785">
            <w:pPr>
              <w:spacing w:line="276" w:lineRule="auto"/>
            </w:pPr>
            <w:r w:rsidRPr="00AD1DFB">
              <w:t>4.1</w:t>
            </w:r>
          </w:p>
        </w:tc>
        <w:tc>
          <w:tcPr>
            <w:tcW w:w="2454" w:type="dxa"/>
          </w:tcPr>
          <w:p w14:paraId="477667C1" w14:textId="24FA71B2"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w:t>
            </w:r>
            <w:r w:rsidR="00414041" w:rsidRPr="00414041">
              <w:t>”</w:t>
            </w:r>
            <w:r>
              <w:t>Reset</w:t>
            </w:r>
            <w:r w:rsidR="00414041" w:rsidRPr="00414041">
              <w:t>”</w:t>
            </w:r>
            <w:r>
              <w:t>button</w:t>
            </w:r>
          </w:p>
        </w:tc>
        <w:tc>
          <w:tcPr>
            <w:tcW w:w="5846" w:type="dxa"/>
            <w:gridSpan w:val="3"/>
          </w:tcPr>
          <w:p w14:paraId="2477449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p>
        </w:tc>
      </w:tr>
      <w:tr w:rsidR="00602479" w:rsidRPr="007D2D45" w14:paraId="7A27F061" w14:textId="77777777" w:rsidTr="00CA42D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1CAA7FCF" w14:textId="77777777" w:rsidR="00602479" w:rsidRPr="00AD1DFB" w:rsidRDefault="00602479" w:rsidP="00186785">
            <w:pPr>
              <w:spacing w:line="276" w:lineRule="auto"/>
            </w:pPr>
            <w:r>
              <w:t>4.2</w:t>
            </w:r>
          </w:p>
        </w:tc>
        <w:tc>
          <w:tcPr>
            <w:tcW w:w="2454" w:type="dxa"/>
          </w:tcPr>
          <w:p w14:paraId="53F5E57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B71DC9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t>Discard all textbox.</w:t>
            </w:r>
          </w:p>
        </w:tc>
      </w:tr>
      <w:tr w:rsidR="00602479" w:rsidRPr="007D2D45" w14:paraId="7FDD7759"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93DB88A" w14:textId="77777777" w:rsidR="00602479" w:rsidRPr="007D2D45" w:rsidRDefault="00602479" w:rsidP="00186785">
            <w:pPr>
              <w:spacing w:line="276" w:lineRule="auto"/>
            </w:pPr>
            <w:r>
              <w:t>Exceptions: N/A</w:t>
            </w:r>
          </w:p>
        </w:tc>
      </w:tr>
      <w:tr w:rsidR="00602479" w:rsidRPr="007D2D45" w14:paraId="13BD228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6E387CC7" w14:textId="77777777" w:rsidR="00602479" w:rsidRPr="00AD1DFB" w:rsidRDefault="00602479" w:rsidP="00186785">
            <w:pPr>
              <w:spacing w:line="276" w:lineRule="auto"/>
            </w:pPr>
            <w:r w:rsidRPr="00AD1DFB">
              <w:lastRenderedPageBreak/>
              <w:t>Priority</w:t>
            </w:r>
          </w:p>
        </w:tc>
        <w:tc>
          <w:tcPr>
            <w:tcW w:w="5846" w:type="dxa"/>
            <w:gridSpan w:val="3"/>
          </w:tcPr>
          <w:p w14:paraId="0817CA6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0A0E6B1"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59E306C3" w14:textId="77777777" w:rsidR="00602479" w:rsidRPr="00AD1DFB" w:rsidRDefault="00602479" w:rsidP="00186785">
            <w:pPr>
              <w:spacing w:line="276" w:lineRule="auto"/>
            </w:pPr>
            <w:r w:rsidRPr="00AD1DFB">
              <w:t>Frequency of Use:</w:t>
            </w:r>
          </w:p>
        </w:tc>
        <w:tc>
          <w:tcPr>
            <w:tcW w:w="5846" w:type="dxa"/>
            <w:gridSpan w:val="3"/>
          </w:tcPr>
          <w:p w14:paraId="75873FA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5EBA57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7BF0106" w14:textId="77777777" w:rsidR="00602479" w:rsidRPr="00AD1DFB" w:rsidRDefault="00602479" w:rsidP="00186785">
            <w:pPr>
              <w:spacing w:line="276" w:lineRule="auto"/>
            </w:pPr>
            <w:r w:rsidRPr="00AD1DFB">
              <w:t>Business Rules:</w:t>
            </w:r>
          </w:p>
        </w:tc>
        <w:tc>
          <w:tcPr>
            <w:tcW w:w="5846" w:type="dxa"/>
            <w:gridSpan w:val="3"/>
          </w:tcPr>
          <w:p w14:paraId="15970C2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B2, B3</w:t>
            </w:r>
          </w:p>
        </w:tc>
      </w:tr>
      <w:tr w:rsidR="00602479" w:rsidRPr="007D2D45" w14:paraId="5522B8C1"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2DBEF567" w14:textId="77777777" w:rsidR="00602479" w:rsidRPr="00AD1DFB" w:rsidRDefault="00602479" w:rsidP="00186785">
            <w:pPr>
              <w:spacing w:line="276" w:lineRule="auto"/>
            </w:pPr>
            <w:r w:rsidRPr="00AD1DFB">
              <w:t>Other Information:</w:t>
            </w:r>
          </w:p>
        </w:tc>
        <w:tc>
          <w:tcPr>
            <w:tcW w:w="5846" w:type="dxa"/>
            <w:gridSpan w:val="3"/>
          </w:tcPr>
          <w:p w14:paraId="11D9371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078E5FE0" w14:textId="77777777" w:rsidR="00602479" w:rsidRPr="00602479" w:rsidRDefault="00602479" w:rsidP="00602479"/>
    <w:p w14:paraId="71850AFA" w14:textId="4F50D99B" w:rsidR="00602479" w:rsidRPr="00CB3C68" w:rsidRDefault="008D1D4C" w:rsidP="00602479">
      <w:pPr>
        <w:pStyle w:val="u5"/>
      </w:pPr>
      <w:r>
        <w:t>Edit Package</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73B2ABE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8031E1F" w14:textId="77777777" w:rsidR="00602479" w:rsidRPr="007D2D45" w:rsidRDefault="00602479" w:rsidP="00186785">
            <w:pPr>
              <w:spacing w:line="276" w:lineRule="auto"/>
              <w:rPr>
                <w:b w:val="0"/>
              </w:rPr>
            </w:pPr>
            <w:r w:rsidRPr="007D2D45">
              <w:rPr>
                <w:b w:val="0"/>
              </w:rPr>
              <w:t>Use Case ID</w:t>
            </w:r>
          </w:p>
        </w:tc>
        <w:tc>
          <w:tcPr>
            <w:tcW w:w="1090" w:type="dxa"/>
          </w:tcPr>
          <w:p w14:paraId="4AA74422"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UC-017</w:t>
            </w:r>
          </w:p>
        </w:tc>
        <w:tc>
          <w:tcPr>
            <w:tcW w:w="2030" w:type="dxa"/>
          </w:tcPr>
          <w:p w14:paraId="0DEDA10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70472065"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B2BA3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8792491" w14:textId="77777777" w:rsidR="00602479" w:rsidRPr="00AD1DFB" w:rsidRDefault="00602479" w:rsidP="00186785">
            <w:pPr>
              <w:spacing w:line="276" w:lineRule="auto"/>
            </w:pPr>
            <w:r w:rsidRPr="00AD1DFB">
              <w:t>Use Case Name</w:t>
            </w:r>
          </w:p>
        </w:tc>
        <w:tc>
          <w:tcPr>
            <w:tcW w:w="5926" w:type="dxa"/>
            <w:gridSpan w:val="3"/>
          </w:tcPr>
          <w:p w14:paraId="4A7CA75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Package</w:t>
            </w:r>
          </w:p>
        </w:tc>
      </w:tr>
      <w:tr w:rsidR="00602479" w:rsidRPr="007D2D45" w14:paraId="4632BAA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433B244" w14:textId="77777777" w:rsidR="00602479" w:rsidRPr="00AD1DFB" w:rsidRDefault="00602479" w:rsidP="00186785">
            <w:pPr>
              <w:spacing w:line="276" w:lineRule="auto"/>
            </w:pPr>
            <w:r w:rsidRPr="00AD1DFB">
              <w:t>Created by:</w:t>
            </w:r>
          </w:p>
        </w:tc>
        <w:tc>
          <w:tcPr>
            <w:tcW w:w="1090" w:type="dxa"/>
          </w:tcPr>
          <w:p w14:paraId="0E4AA2F0"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6059888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65D8B8B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2F67B0D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32FED77" w14:textId="77777777" w:rsidR="00602479" w:rsidRPr="00AD1DFB" w:rsidRDefault="00602479" w:rsidP="00186785">
            <w:pPr>
              <w:spacing w:line="276" w:lineRule="auto"/>
            </w:pPr>
            <w:r w:rsidRPr="00AD1DFB">
              <w:t>Primary Actor</w:t>
            </w:r>
          </w:p>
        </w:tc>
        <w:tc>
          <w:tcPr>
            <w:tcW w:w="1090" w:type="dxa"/>
          </w:tcPr>
          <w:p w14:paraId="00B5C2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30" w:type="dxa"/>
          </w:tcPr>
          <w:p w14:paraId="57FA3585"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806" w:type="dxa"/>
          </w:tcPr>
          <w:p w14:paraId="34E424E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44215E9"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37F71D0A" w14:textId="77777777" w:rsidR="00602479" w:rsidRPr="00AD1DFB" w:rsidRDefault="00602479" w:rsidP="00186785">
            <w:pPr>
              <w:spacing w:line="276" w:lineRule="auto"/>
            </w:pPr>
            <w:r w:rsidRPr="00AD1DFB">
              <w:t>Description:</w:t>
            </w:r>
          </w:p>
        </w:tc>
        <w:tc>
          <w:tcPr>
            <w:tcW w:w="5926" w:type="dxa"/>
            <w:gridSpan w:val="3"/>
          </w:tcPr>
          <w:p w14:paraId="1E21DDAE" w14:textId="77777777" w:rsidR="00602479" w:rsidRPr="00263C66"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edit old package information.</w:t>
            </w:r>
          </w:p>
        </w:tc>
      </w:tr>
      <w:tr w:rsidR="00602479" w:rsidRPr="007D2D45" w14:paraId="32B8C10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64F39E0" w14:textId="77777777" w:rsidR="00602479" w:rsidRPr="00AD1DFB" w:rsidRDefault="00602479" w:rsidP="00186785">
            <w:pPr>
              <w:spacing w:line="276" w:lineRule="auto"/>
            </w:pPr>
            <w:r w:rsidRPr="00AD1DFB">
              <w:t>Preconditions:</w:t>
            </w:r>
          </w:p>
        </w:tc>
        <w:tc>
          <w:tcPr>
            <w:tcW w:w="5926" w:type="dxa"/>
            <w:gridSpan w:val="3"/>
          </w:tcPr>
          <w:p w14:paraId="686C22FC" w14:textId="77777777" w:rsidR="00602479" w:rsidRDefault="00602479" w:rsidP="00541F5C">
            <w:pPr>
              <w:pStyle w:val="oancuaDanhsac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17870ADF" w14:textId="112807CB" w:rsidR="00602479" w:rsidRPr="007D2D45" w:rsidRDefault="00602479" w:rsidP="00541F5C">
            <w:pPr>
              <w:pStyle w:val="oancuaDanhsac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Case UC-015</w:t>
            </w:r>
            <w:r w:rsidR="00414041" w:rsidRPr="00414041">
              <w:t>”</w:t>
            </w:r>
            <w:r w:rsidRPr="0074439C">
              <w:rPr>
                <w:szCs w:val="24"/>
              </w:rPr>
              <w:t xml:space="preserve">Search </w:t>
            </w:r>
            <w:r>
              <w:rPr>
                <w:szCs w:val="24"/>
              </w:rPr>
              <w:t>Package</w:t>
            </w:r>
            <w:r w:rsidR="00414041" w:rsidRPr="00414041">
              <w:rPr>
                <w:szCs w:val="24"/>
              </w:rPr>
              <w:t>”</w:t>
            </w:r>
            <w:r w:rsidRPr="0074439C">
              <w:rPr>
                <w:szCs w:val="24"/>
              </w:rPr>
              <w:t>must be executed successful first</w:t>
            </w:r>
            <w:r>
              <w:t>.</w:t>
            </w:r>
          </w:p>
        </w:tc>
      </w:tr>
      <w:tr w:rsidR="00602479" w:rsidRPr="007D2D45" w14:paraId="4447D776"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4D16C2C" w14:textId="77777777" w:rsidR="00602479" w:rsidRPr="00AD1DFB" w:rsidRDefault="00602479" w:rsidP="00186785">
            <w:pPr>
              <w:spacing w:line="276" w:lineRule="auto"/>
            </w:pPr>
            <w:r w:rsidRPr="00AD1DFB">
              <w:t>Trigger:</w:t>
            </w:r>
          </w:p>
        </w:tc>
        <w:tc>
          <w:tcPr>
            <w:tcW w:w="5926" w:type="dxa"/>
            <w:gridSpan w:val="3"/>
          </w:tcPr>
          <w:p w14:paraId="212FDD41" w14:textId="1DC44BF6"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Edit</w:t>
            </w:r>
            <w:r w:rsidR="00414041" w:rsidRPr="00414041">
              <w:t>”</w:t>
            </w:r>
            <w:r>
              <w:t>Button in the Package Information table.</w:t>
            </w:r>
          </w:p>
        </w:tc>
      </w:tr>
      <w:tr w:rsidR="00602479" w:rsidRPr="007D2D45" w14:paraId="36C5A58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21A356" w14:textId="77777777" w:rsidR="00602479" w:rsidRPr="00AD1DFB" w:rsidRDefault="00602479" w:rsidP="00186785">
            <w:pPr>
              <w:spacing w:line="276" w:lineRule="auto"/>
            </w:pPr>
            <w:r w:rsidRPr="00AD1DFB">
              <w:t>Post conditions:</w:t>
            </w:r>
          </w:p>
        </w:tc>
        <w:tc>
          <w:tcPr>
            <w:tcW w:w="5926" w:type="dxa"/>
            <w:gridSpan w:val="3"/>
          </w:tcPr>
          <w:p w14:paraId="0C83C91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Package.</w:t>
            </w:r>
          </w:p>
        </w:tc>
      </w:tr>
      <w:tr w:rsidR="00602479" w:rsidRPr="007D2D45" w14:paraId="6FA4939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76C451F" w14:textId="77777777" w:rsidR="00602479" w:rsidRPr="00263C66" w:rsidRDefault="00602479" w:rsidP="00186785">
            <w:pPr>
              <w:spacing w:line="276" w:lineRule="auto"/>
            </w:pPr>
            <w:r w:rsidRPr="00263C66">
              <w:t>Normal Flow</w:t>
            </w:r>
          </w:p>
        </w:tc>
      </w:tr>
      <w:tr w:rsidR="00602479" w:rsidRPr="007D2D45" w14:paraId="21B65E2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7C0210B" w14:textId="77777777" w:rsidR="00602479" w:rsidRPr="00AD1DFB" w:rsidRDefault="00602479" w:rsidP="00186785">
            <w:pPr>
              <w:spacing w:line="276" w:lineRule="auto"/>
            </w:pPr>
            <w:r w:rsidRPr="00AD1DFB">
              <w:t>Step</w:t>
            </w:r>
          </w:p>
        </w:tc>
        <w:tc>
          <w:tcPr>
            <w:tcW w:w="2373" w:type="dxa"/>
          </w:tcPr>
          <w:p w14:paraId="40C0543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6BF58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14F2560"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6C470DE1" w14:textId="77777777" w:rsidR="00602479" w:rsidRPr="007D2D45" w:rsidRDefault="00602479" w:rsidP="00186785">
            <w:pPr>
              <w:spacing w:line="276" w:lineRule="auto"/>
            </w:pPr>
            <w:r w:rsidRPr="007D2D45">
              <w:t>1</w:t>
            </w:r>
          </w:p>
        </w:tc>
        <w:tc>
          <w:tcPr>
            <w:tcW w:w="2373" w:type="dxa"/>
          </w:tcPr>
          <w:p w14:paraId="7CEC5969" w14:textId="1896316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122F07E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BAEBFF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459A266" w14:textId="77777777" w:rsidR="00602479" w:rsidRPr="007D2D45" w:rsidRDefault="00602479" w:rsidP="00186785">
            <w:pPr>
              <w:spacing w:line="276" w:lineRule="auto"/>
            </w:pPr>
            <w:r w:rsidRPr="007D2D45">
              <w:t>2</w:t>
            </w:r>
          </w:p>
        </w:tc>
        <w:tc>
          <w:tcPr>
            <w:tcW w:w="2373" w:type="dxa"/>
          </w:tcPr>
          <w:p w14:paraId="3DB80A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587E9711" w14:textId="049AF69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package</w:t>
            </w:r>
            <w:r w:rsidR="00414041" w:rsidRPr="00414041">
              <w:t>”</w:t>
            </w:r>
            <w:r>
              <w:t>table include:</w:t>
            </w:r>
          </w:p>
          <w:p w14:paraId="0B76498F" w14:textId="77777777" w:rsidR="00602479" w:rsidRDefault="00602479" w:rsidP="00541F5C">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Id (Cannot edit).</w:t>
            </w:r>
          </w:p>
          <w:p w14:paraId="53F0B962" w14:textId="77777777" w:rsidR="00602479" w:rsidRDefault="00602479" w:rsidP="00541F5C">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5504B48D" w14:textId="77777777" w:rsidR="00602479" w:rsidRDefault="00602479" w:rsidP="00541F5C">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Detail textbox.</w:t>
            </w:r>
          </w:p>
          <w:p w14:paraId="308F57CB" w14:textId="238C09B0" w:rsidR="00602479" w:rsidRDefault="00602479" w:rsidP="00541F5C">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4E5C5BA2" w14:textId="7CEFB4E6" w:rsidR="002F3E58" w:rsidRDefault="002F3E58" w:rsidP="00541F5C">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preview picture</w:t>
            </w:r>
            <w:r w:rsidR="00B93E65">
              <w:t>.</w:t>
            </w:r>
          </w:p>
          <w:p w14:paraId="0627E708" w14:textId="77777777" w:rsidR="00602479" w:rsidRDefault="00602479" w:rsidP="00541F5C">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43D6E10B" w14:textId="6B7FFAEF" w:rsidR="00602479" w:rsidRDefault="00414041" w:rsidP="00541F5C">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2584333F" w14:textId="206A9CEC" w:rsidR="00602479" w:rsidRPr="007D2D45" w:rsidRDefault="00414041" w:rsidP="00541F5C">
            <w:pPr>
              <w:pStyle w:val="oancuaDanhsac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1C7FB1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A075CE4" w14:textId="77777777" w:rsidR="00602479" w:rsidRPr="007D2D45" w:rsidRDefault="00602479" w:rsidP="00186785">
            <w:pPr>
              <w:spacing w:line="276" w:lineRule="auto"/>
            </w:pPr>
            <w:r>
              <w:t>3</w:t>
            </w:r>
          </w:p>
        </w:tc>
        <w:tc>
          <w:tcPr>
            <w:tcW w:w="2373" w:type="dxa"/>
          </w:tcPr>
          <w:p w14:paraId="678381D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3B18642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99ADC5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FF8C55F" w14:textId="77777777" w:rsidR="00602479" w:rsidRDefault="00602479" w:rsidP="00186785">
            <w:pPr>
              <w:spacing w:line="276" w:lineRule="auto"/>
            </w:pPr>
            <w:r>
              <w:lastRenderedPageBreak/>
              <w:t>4</w:t>
            </w:r>
          </w:p>
        </w:tc>
        <w:tc>
          <w:tcPr>
            <w:tcW w:w="2373" w:type="dxa"/>
          </w:tcPr>
          <w:p w14:paraId="65B8BEC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B7CB0E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1A57377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4502DFF9" w14:textId="77777777" w:rsidR="00602479" w:rsidRPr="007D2D45" w:rsidRDefault="00602479" w:rsidP="00186785">
            <w:pPr>
              <w:spacing w:line="276" w:lineRule="auto"/>
              <w:rPr>
                <w:b w:val="0"/>
              </w:rPr>
            </w:pPr>
            <w:r w:rsidRPr="00682F47">
              <w:t>Alternative Flows</w:t>
            </w:r>
          </w:p>
        </w:tc>
      </w:tr>
      <w:tr w:rsidR="00602479" w:rsidRPr="007D2D45" w14:paraId="1B7319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EF87CB2" w14:textId="77777777" w:rsidR="00602479" w:rsidRPr="007D2D45" w:rsidRDefault="00602479" w:rsidP="00186785">
            <w:pPr>
              <w:spacing w:line="276" w:lineRule="auto"/>
              <w:rPr>
                <w:b w:val="0"/>
              </w:rPr>
            </w:pPr>
            <w:r w:rsidRPr="007D2D45">
              <w:t>AT1</w:t>
            </w:r>
          </w:p>
        </w:tc>
        <w:tc>
          <w:tcPr>
            <w:tcW w:w="8299" w:type="dxa"/>
            <w:gridSpan w:val="4"/>
          </w:tcPr>
          <w:p w14:paraId="3DD47AAD" w14:textId="5642CE28"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3, Manager click</w:t>
            </w:r>
            <w:r w:rsidR="00414041" w:rsidRPr="00414041">
              <w:t>”</w:t>
            </w:r>
            <w:r>
              <w:t>Reset</w:t>
            </w:r>
            <w:r w:rsidR="00414041" w:rsidRPr="00414041">
              <w:t>”</w:t>
            </w:r>
            <w:r>
              <w:t>button.</w:t>
            </w:r>
          </w:p>
        </w:tc>
      </w:tr>
      <w:tr w:rsidR="00602479" w:rsidRPr="00C6163F" w14:paraId="1C65362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9AC47EE" w14:textId="77777777" w:rsidR="00602479" w:rsidRPr="00C6163F" w:rsidRDefault="00602479" w:rsidP="00186785">
            <w:pPr>
              <w:spacing w:line="276" w:lineRule="auto"/>
            </w:pPr>
            <w:r w:rsidRPr="00C6163F">
              <w:t>Step</w:t>
            </w:r>
          </w:p>
        </w:tc>
        <w:tc>
          <w:tcPr>
            <w:tcW w:w="2373" w:type="dxa"/>
          </w:tcPr>
          <w:p w14:paraId="51503FA4"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EA649AD"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2F363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1DC75B9" w14:textId="77777777" w:rsidR="00602479" w:rsidRPr="00C6163F" w:rsidRDefault="00602479" w:rsidP="00186785">
            <w:pPr>
              <w:spacing w:line="276" w:lineRule="auto"/>
              <w:rPr>
                <w:b w:val="0"/>
              </w:rPr>
            </w:pPr>
            <w:r>
              <w:t>2.1</w:t>
            </w:r>
          </w:p>
        </w:tc>
        <w:tc>
          <w:tcPr>
            <w:tcW w:w="2373" w:type="dxa"/>
          </w:tcPr>
          <w:p w14:paraId="319D3371" w14:textId="7AD26C96"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76CB4BF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751CE3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E4018B9" w14:textId="77777777" w:rsidR="00602479" w:rsidRDefault="00602479" w:rsidP="00186785">
            <w:pPr>
              <w:spacing w:line="276" w:lineRule="auto"/>
            </w:pPr>
            <w:r>
              <w:t>2.2</w:t>
            </w:r>
          </w:p>
        </w:tc>
        <w:tc>
          <w:tcPr>
            <w:tcW w:w="2373" w:type="dxa"/>
          </w:tcPr>
          <w:p w14:paraId="5C01605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3BD9384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248354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8620C6C" w14:textId="77777777" w:rsidR="00602479" w:rsidRPr="007D2D45" w:rsidRDefault="00602479" w:rsidP="00186785">
            <w:pPr>
              <w:spacing w:line="276" w:lineRule="auto"/>
            </w:pPr>
            <w:r w:rsidRPr="00682F47">
              <w:t>Exceptions</w:t>
            </w:r>
            <w:r w:rsidRPr="007D2D45">
              <w:rPr>
                <w:b w:val="0"/>
              </w:rPr>
              <w:t xml:space="preserve">: </w:t>
            </w:r>
            <w:r w:rsidRPr="00273A20">
              <w:t>N/A</w:t>
            </w:r>
          </w:p>
        </w:tc>
      </w:tr>
      <w:tr w:rsidR="00602479" w:rsidRPr="007D2D45" w14:paraId="0397DF8E"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D45788B" w14:textId="77777777" w:rsidR="00602479" w:rsidRPr="00AD1DFB" w:rsidRDefault="00602479" w:rsidP="00186785">
            <w:pPr>
              <w:spacing w:line="276" w:lineRule="auto"/>
            </w:pPr>
            <w:r w:rsidRPr="00AD1DFB">
              <w:t>Priority</w:t>
            </w:r>
          </w:p>
        </w:tc>
        <w:tc>
          <w:tcPr>
            <w:tcW w:w="5926" w:type="dxa"/>
            <w:gridSpan w:val="3"/>
          </w:tcPr>
          <w:p w14:paraId="4D2E484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37E34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7468058D" w14:textId="77777777" w:rsidR="00602479" w:rsidRPr="00AD1DFB" w:rsidRDefault="00602479" w:rsidP="00186785">
            <w:pPr>
              <w:spacing w:line="276" w:lineRule="auto"/>
            </w:pPr>
            <w:r w:rsidRPr="00AD1DFB">
              <w:t>Frequency of Use:</w:t>
            </w:r>
          </w:p>
        </w:tc>
        <w:tc>
          <w:tcPr>
            <w:tcW w:w="5926" w:type="dxa"/>
            <w:gridSpan w:val="3"/>
          </w:tcPr>
          <w:p w14:paraId="55A9F0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0DA66C9D"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BB6C5EE" w14:textId="77777777" w:rsidR="00602479" w:rsidRPr="00AD1DFB" w:rsidRDefault="00602479" w:rsidP="00186785">
            <w:pPr>
              <w:spacing w:line="276" w:lineRule="auto"/>
            </w:pPr>
            <w:r w:rsidRPr="00AD1DFB">
              <w:t>Business Rules:</w:t>
            </w:r>
          </w:p>
        </w:tc>
        <w:tc>
          <w:tcPr>
            <w:tcW w:w="5926" w:type="dxa"/>
            <w:gridSpan w:val="3"/>
          </w:tcPr>
          <w:p w14:paraId="3DD41E9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 B11</w:t>
            </w:r>
          </w:p>
        </w:tc>
      </w:tr>
      <w:tr w:rsidR="00602479" w:rsidRPr="007D2D45" w14:paraId="2D13FF5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4A169C6" w14:textId="77777777" w:rsidR="00602479" w:rsidRPr="00AD1DFB" w:rsidRDefault="00602479" w:rsidP="00186785">
            <w:pPr>
              <w:spacing w:line="276" w:lineRule="auto"/>
            </w:pPr>
            <w:r w:rsidRPr="00AD1DFB">
              <w:t>Other Information:</w:t>
            </w:r>
          </w:p>
        </w:tc>
        <w:tc>
          <w:tcPr>
            <w:tcW w:w="5926" w:type="dxa"/>
            <w:gridSpan w:val="3"/>
          </w:tcPr>
          <w:p w14:paraId="7F63A73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sidRPr="007D2D45">
              <w:t>N/A</w:t>
            </w:r>
          </w:p>
        </w:tc>
      </w:tr>
    </w:tbl>
    <w:p w14:paraId="61B837E4" w14:textId="77777777" w:rsidR="00602479" w:rsidRDefault="00602479" w:rsidP="00602479"/>
    <w:p w14:paraId="6FCE5408" w14:textId="77777777" w:rsidR="001460A2" w:rsidRPr="00602479" w:rsidRDefault="001460A2" w:rsidP="00602479"/>
    <w:p w14:paraId="2446DC3B" w14:textId="6E50A492" w:rsidR="00602479" w:rsidRPr="00B91404" w:rsidRDefault="008D1D4C" w:rsidP="00602479">
      <w:pPr>
        <w:pStyle w:val="u5"/>
      </w:pPr>
      <w:r>
        <w:rPr>
          <w:szCs w:val="24"/>
        </w:rPr>
        <w:t>View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1CE6574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7B80B9" w14:textId="77777777" w:rsidR="00602479" w:rsidRPr="00C6163F" w:rsidRDefault="00602479" w:rsidP="00186785">
            <w:pPr>
              <w:spacing w:line="276" w:lineRule="auto"/>
            </w:pPr>
            <w:r w:rsidRPr="00C6163F">
              <w:t>Use Case ID</w:t>
            </w:r>
          </w:p>
        </w:tc>
        <w:tc>
          <w:tcPr>
            <w:tcW w:w="1210" w:type="dxa"/>
          </w:tcPr>
          <w:p w14:paraId="16062961"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UC-018</w:t>
            </w:r>
          </w:p>
        </w:tc>
        <w:tc>
          <w:tcPr>
            <w:tcW w:w="2060" w:type="dxa"/>
          </w:tcPr>
          <w:p w14:paraId="056E1E7F"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6C94A0B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59D5263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BAE639B" w14:textId="77777777" w:rsidR="00602479" w:rsidRPr="00C6163F" w:rsidRDefault="00602479" w:rsidP="00186785">
            <w:pPr>
              <w:spacing w:line="276" w:lineRule="auto"/>
            </w:pPr>
            <w:r w:rsidRPr="00C6163F">
              <w:t>Use Case Name</w:t>
            </w:r>
          </w:p>
        </w:tc>
        <w:tc>
          <w:tcPr>
            <w:tcW w:w="5961" w:type="dxa"/>
            <w:gridSpan w:val="3"/>
          </w:tcPr>
          <w:p w14:paraId="7C3008F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View Picture</w:t>
            </w:r>
          </w:p>
        </w:tc>
      </w:tr>
      <w:tr w:rsidR="00602479" w:rsidRPr="007D2D45" w14:paraId="7D9811D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1285CF4" w14:textId="77777777" w:rsidR="00602479" w:rsidRPr="00C6163F" w:rsidRDefault="00602479" w:rsidP="00186785">
            <w:pPr>
              <w:spacing w:line="276" w:lineRule="auto"/>
            </w:pPr>
            <w:r w:rsidRPr="00C6163F">
              <w:t>Created by:</w:t>
            </w:r>
          </w:p>
        </w:tc>
        <w:tc>
          <w:tcPr>
            <w:tcW w:w="1210" w:type="dxa"/>
          </w:tcPr>
          <w:p w14:paraId="6482ED55"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0DD7B6E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790EB1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05BC38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F17DA9" w14:textId="77777777" w:rsidR="00602479" w:rsidRPr="00C6163F" w:rsidRDefault="00602479" w:rsidP="00186785">
            <w:pPr>
              <w:spacing w:line="276" w:lineRule="auto"/>
            </w:pPr>
            <w:r w:rsidRPr="00C6163F">
              <w:t>Primary Actor</w:t>
            </w:r>
          </w:p>
        </w:tc>
        <w:tc>
          <w:tcPr>
            <w:tcW w:w="1210" w:type="dxa"/>
          </w:tcPr>
          <w:p w14:paraId="446E8F5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607DD95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5708C00B"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66765E5"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0C1B3BD" w14:textId="77777777" w:rsidR="00602479" w:rsidRPr="00C6163F" w:rsidRDefault="00602479" w:rsidP="00186785">
            <w:pPr>
              <w:spacing w:line="276" w:lineRule="auto"/>
            </w:pPr>
            <w:r w:rsidRPr="00C6163F">
              <w:t>Description:</w:t>
            </w:r>
          </w:p>
        </w:tc>
        <w:tc>
          <w:tcPr>
            <w:tcW w:w="5961" w:type="dxa"/>
            <w:gridSpan w:val="3"/>
          </w:tcPr>
          <w:p w14:paraId="42190F29"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view Contract uploaded picture.</w:t>
            </w:r>
          </w:p>
        </w:tc>
      </w:tr>
      <w:tr w:rsidR="00602479" w:rsidRPr="007D2D45" w14:paraId="5BE7D43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7BCDF67" w14:textId="77777777" w:rsidR="00602479" w:rsidRPr="00C6163F" w:rsidRDefault="00602479" w:rsidP="00186785">
            <w:pPr>
              <w:spacing w:line="276" w:lineRule="auto"/>
            </w:pPr>
            <w:r w:rsidRPr="00C6163F">
              <w:t>Preconditions:</w:t>
            </w:r>
          </w:p>
        </w:tc>
        <w:tc>
          <w:tcPr>
            <w:tcW w:w="5961" w:type="dxa"/>
            <w:gridSpan w:val="3"/>
          </w:tcPr>
          <w:p w14:paraId="03D34AC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18334B3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7C5E0E1" w14:textId="77777777" w:rsidR="00602479" w:rsidRPr="00C6163F" w:rsidRDefault="00602479" w:rsidP="00186785">
            <w:pPr>
              <w:spacing w:line="276" w:lineRule="auto"/>
            </w:pPr>
            <w:r w:rsidRPr="00C6163F">
              <w:t>Trigger:</w:t>
            </w:r>
          </w:p>
        </w:tc>
        <w:tc>
          <w:tcPr>
            <w:tcW w:w="5961" w:type="dxa"/>
            <w:gridSpan w:val="3"/>
          </w:tcPr>
          <w:p w14:paraId="2D5104D6" w14:textId="17EE7E4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r>
      <w:tr w:rsidR="00602479" w:rsidRPr="007D2D45" w14:paraId="34944A5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2D8CBFB" w14:textId="77777777" w:rsidR="00602479" w:rsidRPr="00C6163F" w:rsidRDefault="00602479" w:rsidP="00186785">
            <w:pPr>
              <w:spacing w:line="276" w:lineRule="auto"/>
            </w:pPr>
            <w:r w:rsidRPr="00C6163F">
              <w:t>Post conditions:</w:t>
            </w:r>
          </w:p>
        </w:tc>
        <w:tc>
          <w:tcPr>
            <w:tcW w:w="5961" w:type="dxa"/>
            <w:gridSpan w:val="3"/>
          </w:tcPr>
          <w:p w14:paraId="5216179A"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all Contract picture.</w:t>
            </w:r>
          </w:p>
        </w:tc>
      </w:tr>
      <w:tr w:rsidR="00602479" w:rsidRPr="007D2D45" w14:paraId="622E3FB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7F58CFB" w14:textId="77777777" w:rsidR="00602479" w:rsidRPr="00C6163F" w:rsidRDefault="00602479" w:rsidP="00186785">
            <w:pPr>
              <w:spacing w:line="276" w:lineRule="auto"/>
            </w:pPr>
            <w:r w:rsidRPr="00C6163F">
              <w:t>Normal Flow</w:t>
            </w:r>
          </w:p>
        </w:tc>
      </w:tr>
      <w:tr w:rsidR="00602479" w:rsidRPr="007D2D45" w14:paraId="3134736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34E4038" w14:textId="77777777" w:rsidR="00602479" w:rsidRPr="00C6163F" w:rsidRDefault="00602479" w:rsidP="00186785">
            <w:pPr>
              <w:spacing w:line="276" w:lineRule="auto"/>
            </w:pPr>
            <w:r w:rsidRPr="00C6163F">
              <w:t>Step</w:t>
            </w:r>
          </w:p>
        </w:tc>
        <w:tc>
          <w:tcPr>
            <w:tcW w:w="2339" w:type="dxa"/>
          </w:tcPr>
          <w:p w14:paraId="0C0272CC"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4FAB667"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CB0735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443BCBB3" w14:textId="77777777" w:rsidR="00602479" w:rsidRPr="005D0A3D" w:rsidRDefault="00602479" w:rsidP="00186785">
            <w:pPr>
              <w:spacing w:line="276" w:lineRule="auto"/>
            </w:pPr>
            <w:r w:rsidRPr="005D0A3D">
              <w:t>1</w:t>
            </w:r>
          </w:p>
        </w:tc>
        <w:tc>
          <w:tcPr>
            <w:tcW w:w="2339" w:type="dxa"/>
          </w:tcPr>
          <w:p w14:paraId="45025BFB" w14:textId="4C3809E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c>
          <w:tcPr>
            <w:tcW w:w="5961" w:type="dxa"/>
            <w:gridSpan w:val="3"/>
          </w:tcPr>
          <w:p w14:paraId="068F90B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4D39D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8465BF4" w14:textId="77777777" w:rsidR="00602479" w:rsidRPr="005D0A3D" w:rsidRDefault="00602479" w:rsidP="00186785">
            <w:pPr>
              <w:spacing w:line="276" w:lineRule="auto"/>
            </w:pPr>
            <w:r w:rsidRPr="005D0A3D">
              <w:lastRenderedPageBreak/>
              <w:t>2</w:t>
            </w:r>
          </w:p>
        </w:tc>
        <w:tc>
          <w:tcPr>
            <w:tcW w:w="2339" w:type="dxa"/>
          </w:tcPr>
          <w:p w14:paraId="2E4256B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205715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Picture table:</w:t>
            </w:r>
          </w:p>
          <w:p w14:paraId="65DAD02E" w14:textId="77777777" w:rsidR="00602479" w:rsidRDefault="00602479" w:rsidP="00541F5C">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Pictures.</w:t>
            </w:r>
          </w:p>
          <w:p w14:paraId="167154EC" w14:textId="77777777" w:rsidR="00602479" w:rsidRPr="007D2D45" w:rsidRDefault="00602479" w:rsidP="00541F5C">
            <w:pPr>
              <w:pStyle w:val="oancuaDanhsac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Contract name of the pictures.</w:t>
            </w:r>
          </w:p>
        </w:tc>
      </w:tr>
      <w:tr w:rsidR="00602479" w:rsidRPr="007D2D45" w14:paraId="3E4F8D9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55D7B4A" w14:textId="77777777" w:rsidR="00602479" w:rsidRPr="00C6163F" w:rsidRDefault="00602479" w:rsidP="00186785">
            <w:pPr>
              <w:spacing w:line="276" w:lineRule="auto"/>
            </w:pPr>
            <w:r w:rsidRPr="00C6163F">
              <w:t>Alternative Flows</w:t>
            </w:r>
            <w:r>
              <w:t>: N/A</w:t>
            </w:r>
          </w:p>
        </w:tc>
      </w:tr>
      <w:tr w:rsidR="00602479" w:rsidRPr="007D2D45" w14:paraId="14BB709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CF7AD2E" w14:textId="77777777" w:rsidR="00602479" w:rsidRPr="00C6163F" w:rsidRDefault="00602479" w:rsidP="00186785">
            <w:pPr>
              <w:spacing w:line="276" w:lineRule="auto"/>
            </w:pPr>
            <w:r w:rsidRPr="00C6163F">
              <w:t>Exceptions:</w:t>
            </w:r>
            <w:r>
              <w:t xml:space="preserve"> N/A</w:t>
            </w:r>
          </w:p>
        </w:tc>
      </w:tr>
      <w:tr w:rsidR="00602479" w:rsidRPr="007D2D45" w14:paraId="1E716FF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5DB1124" w14:textId="77777777" w:rsidR="00602479" w:rsidRPr="00C6163F" w:rsidRDefault="00602479" w:rsidP="00186785">
            <w:pPr>
              <w:spacing w:line="276" w:lineRule="auto"/>
            </w:pPr>
            <w:r w:rsidRPr="00C6163F">
              <w:t>Priority</w:t>
            </w:r>
          </w:p>
        </w:tc>
        <w:tc>
          <w:tcPr>
            <w:tcW w:w="5961" w:type="dxa"/>
            <w:gridSpan w:val="3"/>
          </w:tcPr>
          <w:p w14:paraId="702D8C6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24F4CEC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0E22BE2" w14:textId="77777777" w:rsidR="00602479" w:rsidRPr="00C6163F" w:rsidRDefault="00602479" w:rsidP="00186785">
            <w:pPr>
              <w:spacing w:line="276" w:lineRule="auto"/>
            </w:pPr>
            <w:r w:rsidRPr="00C6163F">
              <w:t>Frequency of Use:</w:t>
            </w:r>
          </w:p>
        </w:tc>
        <w:tc>
          <w:tcPr>
            <w:tcW w:w="5961" w:type="dxa"/>
            <w:gridSpan w:val="3"/>
          </w:tcPr>
          <w:p w14:paraId="7FBA30F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7327D56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5EAE1225" w14:textId="77777777" w:rsidR="00602479" w:rsidRPr="00C6163F" w:rsidRDefault="00602479" w:rsidP="00186785">
            <w:pPr>
              <w:spacing w:line="276" w:lineRule="auto"/>
            </w:pPr>
            <w:r w:rsidRPr="00C6163F">
              <w:t>Business Rules:</w:t>
            </w:r>
          </w:p>
        </w:tc>
        <w:tc>
          <w:tcPr>
            <w:tcW w:w="5961" w:type="dxa"/>
            <w:gridSpan w:val="3"/>
          </w:tcPr>
          <w:p w14:paraId="56FAEB7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r w:rsidR="00602479" w:rsidRPr="007D2D45" w14:paraId="147278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337BFB" w14:textId="77777777" w:rsidR="00602479" w:rsidRPr="00C6163F" w:rsidRDefault="00602479" w:rsidP="00186785">
            <w:pPr>
              <w:spacing w:line="276" w:lineRule="auto"/>
            </w:pPr>
            <w:r w:rsidRPr="00C6163F">
              <w:t>Other Information:</w:t>
            </w:r>
          </w:p>
        </w:tc>
        <w:tc>
          <w:tcPr>
            <w:tcW w:w="5961" w:type="dxa"/>
            <w:gridSpan w:val="3"/>
          </w:tcPr>
          <w:p w14:paraId="04282DD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39FBE335" w14:textId="77777777" w:rsidR="00602479" w:rsidRDefault="00602479" w:rsidP="00602479"/>
    <w:p w14:paraId="597AB95B" w14:textId="77777777" w:rsidR="001460A2" w:rsidRPr="00602479" w:rsidRDefault="001460A2" w:rsidP="00602479"/>
    <w:p w14:paraId="3E9D3ECE" w14:textId="09775D31" w:rsidR="00602479" w:rsidRPr="00B91404" w:rsidRDefault="00A0023B" w:rsidP="00602479">
      <w:pPr>
        <w:pStyle w:val="u5"/>
      </w:pPr>
      <w:r>
        <w:rPr>
          <w:szCs w:val="24"/>
        </w:rPr>
        <w:t>Edit Picture Info</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4335F90B"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17F41F9" w14:textId="77777777" w:rsidR="00602479" w:rsidRPr="00C6163F" w:rsidRDefault="00602479" w:rsidP="00186785">
            <w:pPr>
              <w:spacing w:line="276" w:lineRule="auto"/>
            </w:pPr>
            <w:r w:rsidRPr="00C6163F">
              <w:t>Use Case ID</w:t>
            </w:r>
          </w:p>
        </w:tc>
        <w:tc>
          <w:tcPr>
            <w:tcW w:w="1210" w:type="dxa"/>
          </w:tcPr>
          <w:p w14:paraId="7A12BED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UC-019</w:t>
            </w:r>
          </w:p>
        </w:tc>
        <w:tc>
          <w:tcPr>
            <w:tcW w:w="2060" w:type="dxa"/>
          </w:tcPr>
          <w:p w14:paraId="3C2FAEE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0C5565F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68A44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89FF0F1" w14:textId="77777777" w:rsidR="00602479" w:rsidRPr="00C6163F" w:rsidRDefault="00602479" w:rsidP="00186785">
            <w:pPr>
              <w:spacing w:line="276" w:lineRule="auto"/>
            </w:pPr>
            <w:r w:rsidRPr="00C6163F">
              <w:t>Use Case Name</w:t>
            </w:r>
          </w:p>
        </w:tc>
        <w:tc>
          <w:tcPr>
            <w:tcW w:w="5961" w:type="dxa"/>
            <w:gridSpan w:val="3"/>
          </w:tcPr>
          <w:p w14:paraId="7AEB0E23" w14:textId="2719CF06" w:rsidR="00602479" w:rsidRPr="007D2D45" w:rsidRDefault="00A0023B"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Edit</w:t>
            </w:r>
            <w:r w:rsidR="00602479">
              <w:rPr>
                <w:szCs w:val="24"/>
              </w:rPr>
              <w:t xml:space="preserve"> Picture</w:t>
            </w:r>
            <w:r>
              <w:rPr>
                <w:szCs w:val="24"/>
              </w:rPr>
              <w:t xml:space="preserve"> Info</w:t>
            </w:r>
          </w:p>
        </w:tc>
      </w:tr>
      <w:tr w:rsidR="00602479" w:rsidRPr="007D2D45" w14:paraId="640F045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175E950" w14:textId="77777777" w:rsidR="00602479" w:rsidRPr="00C6163F" w:rsidRDefault="00602479" w:rsidP="00186785">
            <w:pPr>
              <w:spacing w:line="276" w:lineRule="auto"/>
            </w:pPr>
            <w:r w:rsidRPr="00C6163F">
              <w:t>Created by:</w:t>
            </w:r>
          </w:p>
        </w:tc>
        <w:tc>
          <w:tcPr>
            <w:tcW w:w="1210" w:type="dxa"/>
          </w:tcPr>
          <w:p w14:paraId="43846C17"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4A3399E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8A3195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24A5315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F25E46E" w14:textId="77777777" w:rsidR="00602479" w:rsidRPr="00C6163F" w:rsidRDefault="00602479" w:rsidP="00186785">
            <w:pPr>
              <w:spacing w:line="276" w:lineRule="auto"/>
            </w:pPr>
            <w:r w:rsidRPr="00C6163F">
              <w:t>Primary Actor</w:t>
            </w:r>
          </w:p>
        </w:tc>
        <w:tc>
          <w:tcPr>
            <w:tcW w:w="1210" w:type="dxa"/>
          </w:tcPr>
          <w:p w14:paraId="5BB9289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6957713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5A9F199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7513AAF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0637428" w14:textId="77777777" w:rsidR="00602479" w:rsidRPr="00C6163F" w:rsidRDefault="00602479" w:rsidP="00186785">
            <w:pPr>
              <w:spacing w:line="276" w:lineRule="auto"/>
            </w:pPr>
            <w:r w:rsidRPr="00C6163F">
              <w:t>Description:</w:t>
            </w:r>
          </w:p>
        </w:tc>
        <w:tc>
          <w:tcPr>
            <w:tcW w:w="5961" w:type="dxa"/>
            <w:gridSpan w:val="3"/>
          </w:tcPr>
          <w:p w14:paraId="326C054A" w14:textId="77777777" w:rsidR="00602479" w:rsidRPr="00462061"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upload Contract uploaded picture.</w:t>
            </w:r>
          </w:p>
        </w:tc>
      </w:tr>
      <w:tr w:rsidR="00602479" w:rsidRPr="007D2D45" w14:paraId="1193F95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E91CF33" w14:textId="77777777" w:rsidR="00602479" w:rsidRPr="00C6163F" w:rsidRDefault="00602479" w:rsidP="00186785">
            <w:pPr>
              <w:spacing w:line="276" w:lineRule="auto"/>
            </w:pPr>
            <w:r w:rsidRPr="00C6163F">
              <w:t>Preconditions:</w:t>
            </w:r>
          </w:p>
        </w:tc>
        <w:tc>
          <w:tcPr>
            <w:tcW w:w="5961" w:type="dxa"/>
            <w:gridSpan w:val="3"/>
          </w:tcPr>
          <w:p w14:paraId="0AC67D85" w14:textId="77777777" w:rsidR="00602479" w:rsidRDefault="00602479" w:rsidP="00541F5C">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7BCA0E4F" w14:textId="79E63466" w:rsidR="00602479" w:rsidRPr="007D2D45" w:rsidRDefault="00602479" w:rsidP="00541F5C">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Case UC-012</w:t>
            </w:r>
            <w:r w:rsidR="00414041" w:rsidRPr="00414041">
              <w:t>”</w:t>
            </w:r>
            <w:r>
              <w:rPr>
                <w:szCs w:val="24"/>
              </w:rPr>
              <w:t>Search Contract</w:t>
            </w:r>
            <w:r w:rsidR="00414041" w:rsidRPr="00414041">
              <w:rPr>
                <w:szCs w:val="24"/>
              </w:rPr>
              <w:t>”</w:t>
            </w:r>
            <w:r>
              <w:rPr>
                <w:szCs w:val="24"/>
              </w:rPr>
              <w:t>must be executed successful first</w:t>
            </w:r>
            <w:r>
              <w:t>.</w:t>
            </w:r>
          </w:p>
        </w:tc>
      </w:tr>
      <w:tr w:rsidR="00602479" w:rsidRPr="007D2D45" w14:paraId="674CBFA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4D15632" w14:textId="77777777" w:rsidR="00602479" w:rsidRPr="00C6163F" w:rsidRDefault="00602479" w:rsidP="00186785">
            <w:pPr>
              <w:spacing w:line="276" w:lineRule="auto"/>
            </w:pPr>
            <w:r w:rsidRPr="00C6163F">
              <w:t>Trigger:</w:t>
            </w:r>
          </w:p>
        </w:tc>
        <w:tc>
          <w:tcPr>
            <w:tcW w:w="5961" w:type="dxa"/>
            <w:gridSpan w:val="3"/>
          </w:tcPr>
          <w:p w14:paraId="1DE4A2F8" w14:textId="0C60E3E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rsidR="00A0023B">
              <w:rPr>
                <w:szCs w:val="24"/>
              </w:rPr>
              <w:t xml:space="preserve"> </w:t>
            </w:r>
            <w:r w:rsidR="000E5038">
              <w:rPr>
                <w:szCs w:val="24"/>
              </w:rPr>
              <w:t>Update</w:t>
            </w:r>
            <w:r w:rsidR="00A0023B">
              <w:rPr>
                <w:szCs w:val="24"/>
              </w:rPr>
              <w:t xml:space="preserve"> Picture</w:t>
            </w:r>
            <w:r w:rsidR="000E5038">
              <w:rPr>
                <w:szCs w:val="24"/>
              </w:rPr>
              <w:t xml:space="preserve"> Detail</w:t>
            </w:r>
            <w:r w:rsidR="00414041" w:rsidRPr="00414041">
              <w:t>”</w:t>
            </w:r>
            <w:r w:rsidR="00BA348E">
              <w:t xml:space="preserve"> </w:t>
            </w:r>
            <w:r w:rsidR="000E5038">
              <w:t>button</w:t>
            </w:r>
            <w:r>
              <w:t>.</w:t>
            </w:r>
          </w:p>
        </w:tc>
      </w:tr>
      <w:tr w:rsidR="00602479" w:rsidRPr="007D2D45" w14:paraId="539EB75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6619FBF" w14:textId="77777777" w:rsidR="00602479" w:rsidRPr="00C6163F" w:rsidRDefault="00602479" w:rsidP="00186785">
            <w:pPr>
              <w:spacing w:line="276" w:lineRule="auto"/>
            </w:pPr>
            <w:r w:rsidRPr="00C6163F">
              <w:t>Post conditions:</w:t>
            </w:r>
          </w:p>
        </w:tc>
        <w:tc>
          <w:tcPr>
            <w:tcW w:w="5961" w:type="dxa"/>
            <w:gridSpan w:val="3"/>
          </w:tcPr>
          <w:p w14:paraId="6A3A24B2" w14:textId="2BBCA2D3" w:rsidR="00602479" w:rsidRPr="003262EF" w:rsidRDefault="00BA348E" w:rsidP="00186785">
            <w:pPr>
              <w:spacing w:line="276" w:lineRule="auto"/>
              <w:cnfStyle w:val="000000100000" w:firstRow="0" w:lastRow="0" w:firstColumn="0" w:lastColumn="0" w:oddVBand="0" w:evenVBand="0" w:oddHBand="1" w:evenHBand="0" w:firstRowFirstColumn="0" w:firstRowLastColumn="0" w:lastRowFirstColumn="0" w:lastRowLastColumn="0"/>
            </w:pPr>
            <w:r>
              <w:t>Picture information has changed.</w:t>
            </w:r>
          </w:p>
        </w:tc>
      </w:tr>
      <w:tr w:rsidR="00602479" w:rsidRPr="007D2D45" w14:paraId="3891591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0AECC6C0" w14:textId="77777777" w:rsidR="00602479" w:rsidRPr="00C6163F" w:rsidRDefault="00602479" w:rsidP="00186785">
            <w:pPr>
              <w:spacing w:line="276" w:lineRule="auto"/>
            </w:pPr>
            <w:r w:rsidRPr="00C6163F">
              <w:t>Normal Flow</w:t>
            </w:r>
          </w:p>
        </w:tc>
      </w:tr>
      <w:tr w:rsidR="00602479" w:rsidRPr="007D2D45" w14:paraId="5F12EA4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12A62F" w14:textId="77777777" w:rsidR="00602479" w:rsidRPr="00C6163F" w:rsidRDefault="00602479" w:rsidP="00186785">
            <w:pPr>
              <w:spacing w:line="276" w:lineRule="auto"/>
            </w:pPr>
            <w:r w:rsidRPr="00C6163F">
              <w:t>Step</w:t>
            </w:r>
          </w:p>
        </w:tc>
        <w:tc>
          <w:tcPr>
            <w:tcW w:w="2339" w:type="dxa"/>
          </w:tcPr>
          <w:p w14:paraId="557E3E14"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67205968"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D29F81D"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3B3B861" w14:textId="77777777" w:rsidR="00602479" w:rsidRPr="005D0A3D" w:rsidRDefault="00602479" w:rsidP="00186785">
            <w:pPr>
              <w:spacing w:line="276" w:lineRule="auto"/>
            </w:pPr>
            <w:r w:rsidRPr="005D0A3D">
              <w:t>1</w:t>
            </w:r>
          </w:p>
        </w:tc>
        <w:tc>
          <w:tcPr>
            <w:tcW w:w="2339" w:type="dxa"/>
          </w:tcPr>
          <w:p w14:paraId="50B55FB7" w14:textId="24AA29D9"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7540F2">
              <w:rPr>
                <w:szCs w:val="24"/>
              </w:rPr>
              <w:t xml:space="preserve"> “Update Picture</w:t>
            </w:r>
            <w:r w:rsidR="00814FF8">
              <w:rPr>
                <w:szCs w:val="24"/>
              </w:rPr>
              <w:t>’s</w:t>
            </w:r>
            <w:r w:rsidR="007540F2">
              <w:rPr>
                <w:szCs w:val="24"/>
              </w:rPr>
              <w:t xml:space="preserve"> Detail</w:t>
            </w:r>
            <w:r w:rsidR="007540F2" w:rsidRPr="00414041">
              <w:t>”</w:t>
            </w:r>
            <w:r w:rsidR="00D64131">
              <w:t>menu</w:t>
            </w:r>
            <w:r w:rsidR="007540F2">
              <w:t>.</w:t>
            </w:r>
          </w:p>
        </w:tc>
        <w:tc>
          <w:tcPr>
            <w:tcW w:w="5961" w:type="dxa"/>
            <w:gridSpan w:val="3"/>
          </w:tcPr>
          <w:p w14:paraId="5925E0B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944BF2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E203624" w14:textId="77777777" w:rsidR="00602479" w:rsidRPr="005D0A3D" w:rsidRDefault="00602479" w:rsidP="00186785">
            <w:pPr>
              <w:spacing w:line="276" w:lineRule="auto"/>
            </w:pPr>
            <w:r w:rsidRPr="005D0A3D">
              <w:t>2</w:t>
            </w:r>
          </w:p>
        </w:tc>
        <w:tc>
          <w:tcPr>
            <w:tcW w:w="2339" w:type="dxa"/>
          </w:tcPr>
          <w:p w14:paraId="64C9F9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37423C5" w14:textId="1E12322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Up</w:t>
            </w:r>
            <w:r w:rsidR="00D64131">
              <w:t>date</w:t>
            </w:r>
            <w:r>
              <w:t xml:space="preserve"> </w:t>
            </w:r>
            <w:r w:rsidR="00D64131">
              <w:t>menu</w:t>
            </w:r>
            <w:r>
              <w:t>:</w:t>
            </w:r>
          </w:p>
          <w:p w14:paraId="098D18BB" w14:textId="7B24DC49" w:rsidR="00602479" w:rsidRDefault="00D64131" w:rsidP="00541F5C">
            <w:pPr>
              <w:pStyle w:val="oancuaDanhsach"/>
              <w:numPr>
                <w:ilvl w:val="0"/>
                <w:numId w:val="93"/>
              </w:numPr>
              <w:spacing w:line="276" w:lineRule="auto"/>
              <w:cnfStyle w:val="000000100000" w:firstRow="0" w:lastRow="0" w:firstColumn="0" w:lastColumn="0" w:oddVBand="0" w:evenVBand="0" w:oddHBand="1" w:evenHBand="0" w:firstRowFirstColumn="0" w:firstRowLastColumn="0" w:lastRowFirstColumn="0" w:lastRowLastColumn="0"/>
            </w:pPr>
            <w:r>
              <w:t>Contract Detail ID</w:t>
            </w:r>
            <w:r w:rsidR="00602479">
              <w:t>.</w:t>
            </w:r>
          </w:p>
          <w:p w14:paraId="5023D48E" w14:textId="0D1F7CBC" w:rsidR="00D64131" w:rsidRDefault="00D64131" w:rsidP="00541F5C">
            <w:pPr>
              <w:pStyle w:val="oancuaDanhsach"/>
              <w:numPr>
                <w:ilvl w:val="0"/>
                <w:numId w:val="93"/>
              </w:numPr>
              <w:spacing w:line="276" w:lineRule="auto"/>
              <w:cnfStyle w:val="000000100000" w:firstRow="0" w:lastRow="0" w:firstColumn="0" w:lastColumn="0" w:oddVBand="0" w:evenVBand="0" w:oddHBand="1" w:evenHBand="0" w:firstRowFirstColumn="0" w:firstRowLastColumn="0" w:lastRowFirstColumn="0" w:lastRowLastColumn="0"/>
            </w:pPr>
            <w:r>
              <w:lastRenderedPageBreak/>
              <w:t>New Picture Detail.</w:t>
            </w:r>
          </w:p>
          <w:p w14:paraId="0C00EB1A" w14:textId="6EEB15C3" w:rsidR="00D64131" w:rsidRDefault="00D64131" w:rsidP="00541F5C">
            <w:pPr>
              <w:pStyle w:val="oancuaDanhsach"/>
              <w:numPr>
                <w:ilvl w:val="0"/>
                <w:numId w:val="93"/>
              </w:numPr>
              <w:spacing w:line="276" w:lineRule="auto"/>
              <w:cnfStyle w:val="000000100000" w:firstRow="0" w:lastRow="0" w:firstColumn="0" w:lastColumn="0" w:oddVBand="0" w:evenVBand="0" w:oddHBand="1" w:evenHBand="0" w:firstRowFirstColumn="0" w:firstRowLastColumn="0" w:lastRowFirstColumn="0" w:lastRowLastColumn="0"/>
            </w:pPr>
            <w:r>
              <w:t>New Picture URL.</w:t>
            </w:r>
          </w:p>
          <w:p w14:paraId="6DCD2610" w14:textId="474030DA" w:rsidR="00602479" w:rsidRDefault="00D64131" w:rsidP="00541F5C">
            <w:pPr>
              <w:pStyle w:val="oancuaDanhsach"/>
              <w:numPr>
                <w:ilvl w:val="0"/>
                <w:numId w:val="93"/>
              </w:numPr>
              <w:spacing w:line="276" w:lineRule="auto"/>
              <w:cnfStyle w:val="000000100000" w:firstRow="0" w:lastRow="0" w:firstColumn="0" w:lastColumn="0" w:oddVBand="0" w:evenVBand="0" w:oddHBand="1" w:evenHBand="0" w:firstRowFirstColumn="0" w:firstRowLastColumn="0" w:lastRowFirstColumn="0" w:lastRowLastColumn="0"/>
            </w:pPr>
            <w:r>
              <w:t>Update Picture’s Detail Button.</w:t>
            </w:r>
          </w:p>
          <w:p w14:paraId="04FA8173" w14:textId="0A5FC8E8" w:rsidR="00D64131" w:rsidRPr="007D2D45" w:rsidRDefault="00D64131" w:rsidP="00D64131">
            <w:pPr>
              <w:pStyle w:val="oancuaDanhsach"/>
              <w:numPr>
                <w:ilvl w:val="0"/>
                <w:numId w:val="93"/>
              </w:numPr>
              <w:spacing w:line="276" w:lineRule="auto"/>
              <w:cnfStyle w:val="000000100000" w:firstRow="0" w:lastRow="0" w:firstColumn="0" w:lastColumn="0" w:oddVBand="0" w:evenVBand="0" w:oddHBand="1" w:evenHBand="0" w:firstRowFirstColumn="0" w:firstRowLastColumn="0" w:lastRowFirstColumn="0" w:lastRowLastColumn="0"/>
            </w:pPr>
            <w:r>
              <w:t>Delete Button.</w:t>
            </w:r>
          </w:p>
        </w:tc>
      </w:tr>
      <w:tr w:rsidR="00814FF8" w:rsidRPr="007D2D45" w14:paraId="285FBCEF"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D65A1EA" w14:textId="77777777" w:rsidR="00814FF8" w:rsidRPr="005D0A3D" w:rsidRDefault="00814FF8" w:rsidP="00814FF8">
            <w:pPr>
              <w:spacing w:line="276" w:lineRule="auto"/>
            </w:pPr>
            <w:r>
              <w:lastRenderedPageBreak/>
              <w:t>3</w:t>
            </w:r>
          </w:p>
        </w:tc>
        <w:tc>
          <w:tcPr>
            <w:tcW w:w="2339" w:type="dxa"/>
          </w:tcPr>
          <w:p w14:paraId="3F01860B" w14:textId="02126DC1"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 xml:space="preserve"> Update Picture’s Detail Button</w:t>
            </w:r>
            <w:r w:rsidR="00625C88">
              <w:t xml:space="preserve"> </w:t>
            </w:r>
            <w:r w:rsidRPr="00414041">
              <w:t>”</w:t>
            </w:r>
            <w:r w:rsidR="00625C88">
              <w:t xml:space="preserve"> </w:t>
            </w:r>
            <w:r>
              <w:t>button.</w:t>
            </w:r>
          </w:p>
        </w:tc>
        <w:tc>
          <w:tcPr>
            <w:tcW w:w="5961" w:type="dxa"/>
            <w:gridSpan w:val="3"/>
          </w:tcPr>
          <w:p w14:paraId="38802D89" w14:textId="77777777" w:rsidR="00814FF8"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p>
        </w:tc>
      </w:tr>
      <w:tr w:rsidR="00814FF8" w:rsidRPr="007D2D45" w14:paraId="298A807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DFE055" w14:textId="77777777" w:rsidR="00814FF8" w:rsidRDefault="00814FF8" w:rsidP="00814FF8">
            <w:pPr>
              <w:spacing w:line="276" w:lineRule="auto"/>
            </w:pPr>
            <w:r>
              <w:t>4</w:t>
            </w:r>
          </w:p>
        </w:tc>
        <w:tc>
          <w:tcPr>
            <w:tcW w:w="2339" w:type="dxa"/>
          </w:tcPr>
          <w:p w14:paraId="56AE0FF8" w14:textId="315741C1" w:rsidR="00814FF8"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EA776EE" w14:textId="77777777" w:rsidR="00814FF8"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p>
        </w:tc>
      </w:tr>
      <w:tr w:rsidR="00814FF8" w:rsidRPr="007D2D45" w14:paraId="55C734A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417061AD" w14:textId="77777777" w:rsidR="00814FF8" w:rsidRDefault="00814FF8" w:rsidP="00814FF8">
            <w:pPr>
              <w:spacing w:line="276" w:lineRule="auto"/>
            </w:pPr>
          </w:p>
        </w:tc>
        <w:tc>
          <w:tcPr>
            <w:tcW w:w="2339" w:type="dxa"/>
          </w:tcPr>
          <w:p w14:paraId="0F600603" w14:textId="77777777" w:rsidR="00814FF8"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71D36499" w14:textId="0336020D" w:rsidR="00814FF8"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Up</w:t>
            </w:r>
            <w:r w:rsidR="00625C88">
              <w:t>date new</w:t>
            </w:r>
            <w:r>
              <w:t xml:space="preserve"> picture to the systems.</w:t>
            </w:r>
          </w:p>
        </w:tc>
      </w:tr>
      <w:tr w:rsidR="00814FF8" w:rsidRPr="007D2D45" w14:paraId="6AAD35D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63C8453" w14:textId="3A786423" w:rsidR="00814FF8" w:rsidRPr="00C6163F" w:rsidRDefault="00814FF8" w:rsidP="00814FF8">
            <w:pPr>
              <w:spacing w:line="276" w:lineRule="auto"/>
            </w:pPr>
            <w:r w:rsidRPr="00C6163F">
              <w:t>Alternative Flows</w:t>
            </w:r>
            <w:r w:rsidR="00A6645E">
              <w:t>: N/A</w:t>
            </w:r>
          </w:p>
        </w:tc>
      </w:tr>
      <w:tr w:rsidR="00814FF8" w:rsidRPr="007D2D45" w14:paraId="2F5A16E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08C6027C" w14:textId="77777777" w:rsidR="00814FF8" w:rsidRPr="00C6163F" w:rsidRDefault="00814FF8" w:rsidP="00814FF8">
            <w:pPr>
              <w:spacing w:line="276" w:lineRule="auto"/>
            </w:pPr>
            <w:r w:rsidRPr="00C6163F">
              <w:t>Exceptions:</w:t>
            </w:r>
            <w:r>
              <w:t xml:space="preserve"> N/A</w:t>
            </w:r>
          </w:p>
        </w:tc>
      </w:tr>
      <w:tr w:rsidR="00814FF8" w:rsidRPr="007D2D45" w14:paraId="726F2F5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E2D7D2D" w14:textId="77777777" w:rsidR="00814FF8" w:rsidRPr="00C6163F" w:rsidRDefault="00814FF8" w:rsidP="00814FF8">
            <w:pPr>
              <w:spacing w:line="276" w:lineRule="auto"/>
            </w:pPr>
            <w:r w:rsidRPr="00C6163F">
              <w:t>Priority</w:t>
            </w:r>
          </w:p>
        </w:tc>
        <w:tc>
          <w:tcPr>
            <w:tcW w:w="5961" w:type="dxa"/>
            <w:gridSpan w:val="3"/>
          </w:tcPr>
          <w:p w14:paraId="2227F859" w14:textId="77777777" w:rsidR="00814FF8" w:rsidRPr="007D2D45"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814FF8" w:rsidRPr="007D2D45" w14:paraId="4B573137"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E791C77" w14:textId="77777777" w:rsidR="00814FF8" w:rsidRPr="00C6163F" w:rsidRDefault="00814FF8" w:rsidP="00814FF8">
            <w:pPr>
              <w:spacing w:line="276" w:lineRule="auto"/>
            </w:pPr>
            <w:r w:rsidRPr="00C6163F">
              <w:t>Frequency of Use:</w:t>
            </w:r>
          </w:p>
        </w:tc>
        <w:tc>
          <w:tcPr>
            <w:tcW w:w="5961" w:type="dxa"/>
            <w:gridSpan w:val="3"/>
          </w:tcPr>
          <w:p w14:paraId="7745C9AF" w14:textId="77777777"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814FF8" w:rsidRPr="007D2D45" w14:paraId="118A0CB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B07E185" w14:textId="77777777" w:rsidR="00814FF8" w:rsidRPr="00C6163F" w:rsidRDefault="00814FF8" w:rsidP="00814FF8">
            <w:pPr>
              <w:spacing w:line="276" w:lineRule="auto"/>
            </w:pPr>
            <w:r w:rsidRPr="00C6163F">
              <w:t>Business Rules:</w:t>
            </w:r>
          </w:p>
        </w:tc>
        <w:tc>
          <w:tcPr>
            <w:tcW w:w="5961" w:type="dxa"/>
            <w:gridSpan w:val="3"/>
          </w:tcPr>
          <w:p w14:paraId="2863A3A7" w14:textId="77777777" w:rsidR="00814FF8" w:rsidRPr="007D2D45"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r>
              <w:t>B14, B13.</w:t>
            </w:r>
          </w:p>
        </w:tc>
      </w:tr>
      <w:tr w:rsidR="00814FF8" w:rsidRPr="007D2D45" w14:paraId="2D76240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816BA85" w14:textId="77777777" w:rsidR="00814FF8" w:rsidRPr="00C6163F" w:rsidRDefault="00814FF8" w:rsidP="00814FF8">
            <w:pPr>
              <w:spacing w:line="276" w:lineRule="auto"/>
            </w:pPr>
            <w:r w:rsidRPr="00C6163F">
              <w:t>Other Information:</w:t>
            </w:r>
          </w:p>
        </w:tc>
        <w:tc>
          <w:tcPr>
            <w:tcW w:w="5961" w:type="dxa"/>
            <w:gridSpan w:val="3"/>
          </w:tcPr>
          <w:p w14:paraId="1AFE6BB1" w14:textId="77777777"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3E280A2E" w14:textId="2FF6B441" w:rsidR="00602479" w:rsidRDefault="00602479" w:rsidP="00602479"/>
    <w:p w14:paraId="266DFCBA" w14:textId="77777777" w:rsidR="00A0023B" w:rsidRDefault="00A0023B" w:rsidP="00602479"/>
    <w:p w14:paraId="51245B90" w14:textId="341F8750" w:rsidR="00A0023B" w:rsidRPr="00B91404" w:rsidRDefault="00201D98" w:rsidP="00A0023B">
      <w:pPr>
        <w:pStyle w:val="u5"/>
      </w:pPr>
      <w:r>
        <w:t>Upload Picture</w:t>
      </w:r>
    </w:p>
    <w:tbl>
      <w:tblPr>
        <w:tblStyle w:val="GridTable4-Accent31"/>
        <w:tblW w:w="8926" w:type="dxa"/>
        <w:tblLook w:val="04A0" w:firstRow="1" w:lastRow="0" w:firstColumn="1" w:lastColumn="0" w:noHBand="0" w:noVBand="1"/>
      </w:tblPr>
      <w:tblGrid>
        <w:gridCol w:w="626"/>
        <w:gridCol w:w="2339"/>
        <w:gridCol w:w="180"/>
        <w:gridCol w:w="1030"/>
        <w:gridCol w:w="2060"/>
        <w:gridCol w:w="2691"/>
      </w:tblGrid>
      <w:tr w:rsidR="00A0023B" w:rsidRPr="007D2D45" w14:paraId="76E7731F" w14:textId="77777777" w:rsidTr="00EF6D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AD98DEF" w14:textId="77777777" w:rsidR="00A0023B" w:rsidRPr="00C6163F" w:rsidRDefault="00A0023B" w:rsidP="00EF6D95">
            <w:pPr>
              <w:spacing w:line="276" w:lineRule="auto"/>
            </w:pPr>
            <w:r w:rsidRPr="00C6163F">
              <w:t>Use Case ID</w:t>
            </w:r>
          </w:p>
        </w:tc>
        <w:tc>
          <w:tcPr>
            <w:tcW w:w="1210" w:type="dxa"/>
            <w:gridSpan w:val="2"/>
          </w:tcPr>
          <w:p w14:paraId="0726F5E0" w14:textId="77777777" w:rsidR="00A0023B" w:rsidRPr="007D2D45" w:rsidRDefault="00A0023B" w:rsidP="00EF6D95">
            <w:pPr>
              <w:spacing w:line="276" w:lineRule="auto"/>
              <w:cnfStyle w:val="100000000000" w:firstRow="1" w:lastRow="0" w:firstColumn="0" w:lastColumn="0" w:oddVBand="0" w:evenVBand="0" w:oddHBand="0" w:evenHBand="0" w:firstRowFirstColumn="0" w:firstRowLastColumn="0" w:lastRowFirstColumn="0" w:lastRowLastColumn="0"/>
            </w:pPr>
            <w:r>
              <w:t>UC-019</w:t>
            </w:r>
          </w:p>
        </w:tc>
        <w:tc>
          <w:tcPr>
            <w:tcW w:w="2060" w:type="dxa"/>
          </w:tcPr>
          <w:p w14:paraId="7CB34326" w14:textId="77777777" w:rsidR="00A0023B" w:rsidRPr="009303AF" w:rsidRDefault="00A0023B" w:rsidP="00EF6D9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04241287" w14:textId="77777777" w:rsidR="00A0023B" w:rsidRPr="007D2D45" w:rsidRDefault="00A0023B" w:rsidP="00EF6D9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2308AF58"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838614D" w14:textId="77777777" w:rsidR="00A0023B" w:rsidRPr="00C6163F" w:rsidRDefault="00A0023B" w:rsidP="00EF6D95">
            <w:pPr>
              <w:spacing w:line="276" w:lineRule="auto"/>
            </w:pPr>
            <w:r w:rsidRPr="00C6163F">
              <w:t>Use Case Name</w:t>
            </w:r>
          </w:p>
        </w:tc>
        <w:tc>
          <w:tcPr>
            <w:tcW w:w="5961" w:type="dxa"/>
            <w:gridSpan w:val="4"/>
          </w:tcPr>
          <w:p w14:paraId="15F99653"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2093A6F0"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1F3B777F" w14:textId="77777777" w:rsidR="00A0023B" w:rsidRPr="00C6163F" w:rsidRDefault="00A0023B" w:rsidP="00EF6D95">
            <w:pPr>
              <w:spacing w:line="276" w:lineRule="auto"/>
            </w:pPr>
            <w:r w:rsidRPr="00C6163F">
              <w:t>Created by:</w:t>
            </w:r>
          </w:p>
        </w:tc>
        <w:tc>
          <w:tcPr>
            <w:tcW w:w="1210" w:type="dxa"/>
            <w:gridSpan w:val="2"/>
          </w:tcPr>
          <w:p w14:paraId="47640346" w14:textId="77777777" w:rsidR="00A0023B" w:rsidRPr="007D2D45" w:rsidRDefault="00A0023B" w:rsidP="00EF6D9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62DE80D9"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0D01FEAB"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A0023B" w:rsidRPr="007D2D45" w14:paraId="00E60900"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B77FD3C" w14:textId="77777777" w:rsidR="00A0023B" w:rsidRPr="00C6163F" w:rsidRDefault="00A0023B" w:rsidP="00EF6D95">
            <w:pPr>
              <w:spacing w:line="276" w:lineRule="auto"/>
            </w:pPr>
            <w:r w:rsidRPr="00C6163F">
              <w:t>Primary Actor</w:t>
            </w:r>
          </w:p>
        </w:tc>
        <w:tc>
          <w:tcPr>
            <w:tcW w:w="1210" w:type="dxa"/>
            <w:gridSpan w:val="2"/>
          </w:tcPr>
          <w:p w14:paraId="253ABB8B"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593987AE"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0F17034B"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52404929"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13F3F3AF" w14:textId="77777777" w:rsidR="00A0023B" w:rsidRPr="00C6163F" w:rsidRDefault="00A0023B" w:rsidP="00EF6D95">
            <w:pPr>
              <w:spacing w:line="276" w:lineRule="auto"/>
            </w:pPr>
            <w:r w:rsidRPr="00C6163F">
              <w:t>Description:</w:t>
            </w:r>
          </w:p>
        </w:tc>
        <w:tc>
          <w:tcPr>
            <w:tcW w:w="5961" w:type="dxa"/>
            <w:gridSpan w:val="4"/>
          </w:tcPr>
          <w:p w14:paraId="10D83A46" w14:textId="77777777" w:rsidR="00A0023B" w:rsidRPr="00462061"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Manager can upload Contract uploaded picture.</w:t>
            </w:r>
          </w:p>
        </w:tc>
      </w:tr>
      <w:tr w:rsidR="00A0023B" w:rsidRPr="007D2D45" w14:paraId="25095079"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7439528" w14:textId="77777777" w:rsidR="00A0023B" w:rsidRPr="00C6163F" w:rsidRDefault="00A0023B" w:rsidP="00EF6D95">
            <w:pPr>
              <w:spacing w:line="276" w:lineRule="auto"/>
            </w:pPr>
            <w:r w:rsidRPr="00C6163F">
              <w:t>Preconditions:</w:t>
            </w:r>
          </w:p>
        </w:tc>
        <w:tc>
          <w:tcPr>
            <w:tcW w:w="5961" w:type="dxa"/>
            <w:gridSpan w:val="4"/>
          </w:tcPr>
          <w:p w14:paraId="46BDE6DD" w14:textId="77777777" w:rsidR="00A0023B" w:rsidRDefault="00A0023B" w:rsidP="00EF6D9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7E4E8320" w14:textId="77777777" w:rsidR="00A0023B" w:rsidRPr="007D2D45" w:rsidRDefault="00A0023B" w:rsidP="00EF6D9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Case UC-012</w:t>
            </w:r>
            <w:r w:rsidRPr="00414041">
              <w:t>”</w:t>
            </w:r>
            <w:r>
              <w:rPr>
                <w:szCs w:val="24"/>
              </w:rPr>
              <w:t>Search Contract</w:t>
            </w:r>
            <w:r w:rsidRPr="00414041">
              <w:rPr>
                <w:szCs w:val="24"/>
              </w:rPr>
              <w:t>”</w:t>
            </w:r>
            <w:r>
              <w:rPr>
                <w:szCs w:val="24"/>
              </w:rPr>
              <w:t>must be executed successful first</w:t>
            </w:r>
            <w:r>
              <w:t>.</w:t>
            </w:r>
          </w:p>
        </w:tc>
      </w:tr>
      <w:tr w:rsidR="00A0023B" w:rsidRPr="007D2D45" w14:paraId="7DD1DBFE"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7160F085" w14:textId="77777777" w:rsidR="00A0023B" w:rsidRPr="00C6163F" w:rsidRDefault="00A0023B" w:rsidP="00EF6D95">
            <w:pPr>
              <w:spacing w:line="276" w:lineRule="auto"/>
            </w:pPr>
            <w:r w:rsidRPr="00C6163F">
              <w:t>Trigger:</w:t>
            </w:r>
          </w:p>
        </w:tc>
        <w:tc>
          <w:tcPr>
            <w:tcW w:w="5961" w:type="dxa"/>
            <w:gridSpan w:val="4"/>
          </w:tcPr>
          <w:p w14:paraId="2EF811DB"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Upload Pictures</w:t>
            </w:r>
            <w:r w:rsidRPr="00414041">
              <w:t>”</w:t>
            </w:r>
            <w:r>
              <w:t>button.</w:t>
            </w:r>
          </w:p>
        </w:tc>
      </w:tr>
      <w:tr w:rsidR="00A0023B" w:rsidRPr="007D2D45" w14:paraId="7EBCEF23"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6F18C84" w14:textId="77777777" w:rsidR="00A0023B" w:rsidRPr="00C6163F" w:rsidRDefault="00A0023B" w:rsidP="00EF6D95">
            <w:pPr>
              <w:spacing w:line="276" w:lineRule="auto"/>
            </w:pPr>
            <w:r w:rsidRPr="00C6163F">
              <w:t>Post conditions:</w:t>
            </w:r>
          </w:p>
        </w:tc>
        <w:tc>
          <w:tcPr>
            <w:tcW w:w="5961" w:type="dxa"/>
            <w:gridSpan w:val="4"/>
          </w:tcPr>
          <w:p w14:paraId="2BA89DDD" w14:textId="77777777" w:rsidR="00A0023B" w:rsidRPr="003262EF"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t>Uploaded all picture to the Contract.</w:t>
            </w:r>
          </w:p>
        </w:tc>
      </w:tr>
      <w:tr w:rsidR="00A0023B" w:rsidRPr="007D2D45" w14:paraId="76EBC963" w14:textId="77777777" w:rsidTr="00EF6D95">
        <w:tc>
          <w:tcPr>
            <w:cnfStyle w:val="001000000000" w:firstRow="0" w:lastRow="0" w:firstColumn="1" w:lastColumn="0" w:oddVBand="0" w:evenVBand="0" w:oddHBand="0" w:evenHBand="0" w:firstRowFirstColumn="0" w:firstRowLastColumn="0" w:lastRowFirstColumn="0" w:lastRowLastColumn="0"/>
            <w:tcW w:w="8926" w:type="dxa"/>
            <w:gridSpan w:val="6"/>
          </w:tcPr>
          <w:p w14:paraId="312F1956" w14:textId="77777777" w:rsidR="00A0023B" w:rsidRPr="00C6163F" w:rsidRDefault="00A0023B" w:rsidP="00EF6D95">
            <w:pPr>
              <w:spacing w:line="276" w:lineRule="auto"/>
            </w:pPr>
            <w:r w:rsidRPr="00C6163F">
              <w:t>Normal Flow</w:t>
            </w:r>
          </w:p>
        </w:tc>
      </w:tr>
      <w:tr w:rsidR="00A0023B" w:rsidRPr="007D2D45" w14:paraId="392C81F9"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E99D04D" w14:textId="77777777" w:rsidR="00A0023B" w:rsidRPr="00C6163F" w:rsidRDefault="00A0023B" w:rsidP="00EF6D95">
            <w:pPr>
              <w:spacing w:line="276" w:lineRule="auto"/>
            </w:pPr>
            <w:r w:rsidRPr="00C6163F">
              <w:t>Step</w:t>
            </w:r>
          </w:p>
        </w:tc>
        <w:tc>
          <w:tcPr>
            <w:tcW w:w="2339" w:type="dxa"/>
          </w:tcPr>
          <w:p w14:paraId="7DD90531" w14:textId="77777777" w:rsidR="00A0023B" w:rsidRPr="00C6163F"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4"/>
          </w:tcPr>
          <w:p w14:paraId="09A9263C" w14:textId="77777777" w:rsidR="00A0023B" w:rsidRPr="00C6163F"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3F3E8A00"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7B82ED71" w14:textId="77777777" w:rsidR="00A0023B" w:rsidRPr="005D0A3D" w:rsidRDefault="00A0023B" w:rsidP="00EF6D95">
            <w:pPr>
              <w:spacing w:line="276" w:lineRule="auto"/>
            </w:pPr>
            <w:r w:rsidRPr="005D0A3D">
              <w:lastRenderedPageBreak/>
              <w:t>1</w:t>
            </w:r>
          </w:p>
        </w:tc>
        <w:tc>
          <w:tcPr>
            <w:tcW w:w="2339" w:type="dxa"/>
          </w:tcPr>
          <w:p w14:paraId="68DC0CE5"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Upload</w:t>
            </w:r>
            <w:r w:rsidRPr="00414041">
              <w:t>”</w:t>
            </w:r>
            <w:r>
              <w:t>button</w:t>
            </w:r>
          </w:p>
        </w:tc>
        <w:tc>
          <w:tcPr>
            <w:tcW w:w="5961" w:type="dxa"/>
            <w:gridSpan w:val="4"/>
          </w:tcPr>
          <w:p w14:paraId="5CE7AF57"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68B21B0"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D410355" w14:textId="77777777" w:rsidR="00A0023B" w:rsidRPr="005D0A3D" w:rsidRDefault="00A0023B" w:rsidP="00EF6D95">
            <w:pPr>
              <w:spacing w:line="276" w:lineRule="auto"/>
            </w:pPr>
            <w:r w:rsidRPr="005D0A3D">
              <w:t>2</w:t>
            </w:r>
          </w:p>
        </w:tc>
        <w:tc>
          <w:tcPr>
            <w:tcW w:w="2339" w:type="dxa"/>
          </w:tcPr>
          <w:p w14:paraId="2229ABD9"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4"/>
          </w:tcPr>
          <w:p w14:paraId="33B260C0" w14:textId="77777777" w:rsidR="00A0023B"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t>Show Upload pop-up:</w:t>
            </w:r>
          </w:p>
          <w:p w14:paraId="5D367313" w14:textId="77777777" w:rsidR="00A0023B" w:rsidRDefault="00A0023B" w:rsidP="00EF6D95">
            <w:pPr>
              <w:pStyle w:val="oancuaDanhsach"/>
              <w:numPr>
                <w:ilvl w:val="0"/>
                <w:numId w:val="93"/>
              </w:numPr>
              <w:spacing w:line="276" w:lineRule="auto"/>
              <w:cnfStyle w:val="000000100000" w:firstRow="0" w:lastRow="0" w:firstColumn="0" w:lastColumn="0" w:oddVBand="0" w:evenVBand="0" w:oddHBand="1" w:evenHBand="0" w:firstRowFirstColumn="0" w:firstRowLastColumn="0" w:lastRowFirstColumn="0" w:lastRowLastColumn="0"/>
            </w:pPr>
            <w:r>
              <w:t>Upload button.</w:t>
            </w:r>
          </w:p>
          <w:p w14:paraId="0CE98B21" w14:textId="77777777" w:rsidR="00A0023B" w:rsidRPr="007D2D45" w:rsidRDefault="00A0023B" w:rsidP="00EF6D95">
            <w:pPr>
              <w:pStyle w:val="oancuaDanhsach"/>
              <w:numPr>
                <w:ilvl w:val="0"/>
                <w:numId w:val="93"/>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A0023B" w:rsidRPr="007D2D45" w14:paraId="4F003E16"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52985FB0" w14:textId="77777777" w:rsidR="00A0023B" w:rsidRPr="005D0A3D" w:rsidRDefault="00A0023B" w:rsidP="00EF6D95">
            <w:pPr>
              <w:spacing w:line="276" w:lineRule="auto"/>
            </w:pPr>
            <w:r>
              <w:t>3</w:t>
            </w:r>
          </w:p>
        </w:tc>
        <w:tc>
          <w:tcPr>
            <w:tcW w:w="2339" w:type="dxa"/>
          </w:tcPr>
          <w:p w14:paraId="3A9BBB6E"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Choose picture to upload.</w:t>
            </w:r>
          </w:p>
        </w:tc>
        <w:tc>
          <w:tcPr>
            <w:tcW w:w="5961" w:type="dxa"/>
            <w:gridSpan w:val="4"/>
          </w:tcPr>
          <w:p w14:paraId="0372324C" w14:textId="77777777" w:rsidR="00A0023B"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6E57A4E5"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75ABFD6" w14:textId="77777777" w:rsidR="00A0023B" w:rsidRDefault="00A0023B" w:rsidP="00EF6D95">
            <w:pPr>
              <w:spacing w:line="276" w:lineRule="auto"/>
            </w:pPr>
            <w:r>
              <w:t>4</w:t>
            </w:r>
          </w:p>
        </w:tc>
        <w:tc>
          <w:tcPr>
            <w:tcW w:w="2339" w:type="dxa"/>
          </w:tcPr>
          <w:p w14:paraId="4F7E5985" w14:textId="77777777" w:rsidR="00A0023B"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Upload</w:t>
            </w:r>
            <w:r w:rsidRPr="00414041">
              <w:t>”</w:t>
            </w:r>
            <w:r>
              <w:t>button.</w:t>
            </w:r>
          </w:p>
        </w:tc>
        <w:tc>
          <w:tcPr>
            <w:tcW w:w="5961" w:type="dxa"/>
            <w:gridSpan w:val="4"/>
          </w:tcPr>
          <w:p w14:paraId="3D3D28EB" w14:textId="77777777" w:rsidR="00A0023B"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2CCD2F21"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335DEA1E" w14:textId="77777777" w:rsidR="00A0023B" w:rsidRDefault="00A0023B" w:rsidP="00EF6D95">
            <w:pPr>
              <w:spacing w:line="276" w:lineRule="auto"/>
            </w:pPr>
          </w:p>
        </w:tc>
        <w:tc>
          <w:tcPr>
            <w:tcW w:w="2339" w:type="dxa"/>
          </w:tcPr>
          <w:p w14:paraId="34EB3D5E" w14:textId="77777777" w:rsidR="00A0023B"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4"/>
          </w:tcPr>
          <w:p w14:paraId="3F9E0907" w14:textId="77777777" w:rsidR="00A0023B"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Upload picture to the systems.</w:t>
            </w:r>
          </w:p>
        </w:tc>
      </w:tr>
      <w:tr w:rsidR="00A0023B" w:rsidRPr="007D2D45" w14:paraId="4DD1A55A"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695D9CE" w14:textId="77777777" w:rsidR="00A0023B" w:rsidRPr="00C6163F" w:rsidRDefault="00A0023B" w:rsidP="00EF6D95">
            <w:pPr>
              <w:spacing w:line="276" w:lineRule="auto"/>
            </w:pPr>
            <w:r w:rsidRPr="00C6163F">
              <w:t>Alternative Flows</w:t>
            </w:r>
          </w:p>
        </w:tc>
      </w:tr>
      <w:tr w:rsidR="00A0023B" w:rsidRPr="007D2D45" w14:paraId="05BE2822"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7EC14EA6" w14:textId="77777777" w:rsidR="00A0023B" w:rsidRPr="00AD1DFB" w:rsidRDefault="00A0023B" w:rsidP="00EF6D95">
            <w:pPr>
              <w:spacing w:line="276" w:lineRule="auto"/>
            </w:pPr>
            <w:r>
              <w:t>AT1</w:t>
            </w:r>
          </w:p>
        </w:tc>
        <w:tc>
          <w:tcPr>
            <w:tcW w:w="8300" w:type="dxa"/>
            <w:gridSpan w:val="5"/>
          </w:tcPr>
          <w:p w14:paraId="58F33827"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At step 4, Manager click</w:t>
            </w:r>
            <w:r w:rsidRPr="00414041">
              <w:t>”</w:t>
            </w:r>
            <w:r>
              <w:t>Cancel</w:t>
            </w:r>
            <w:r w:rsidRPr="00414041">
              <w:t>”</w:t>
            </w:r>
            <w:r>
              <w:t>button.</w:t>
            </w:r>
          </w:p>
        </w:tc>
      </w:tr>
      <w:tr w:rsidR="00A0023B" w:rsidRPr="007D2D45" w14:paraId="20565A8A"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B164C68" w14:textId="77777777" w:rsidR="00A0023B" w:rsidRPr="00AD1DFB" w:rsidRDefault="00A0023B" w:rsidP="00EF6D95">
            <w:pPr>
              <w:spacing w:line="276" w:lineRule="auto"/>
            </w:pPr>
            <w:r w:rsidRPr="00AD1DFB">
              <w:t>Step</w:t>
            </w:r>
          </w:p>
        </w:tc>
        <w:tc>
          <w:tcPr>
            <w:tcW w:w="2519" w:type="dxa"/>
            <w:gridSpan w:val="2"/>
          </w:tcPr>
          <w:p w14:paraId="517E2A7D"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781" w:type="dxa"/>
            <w:gridSpan w:val="3"/>
          </w:tcPr>
          <w:p w14:paraId="7030EF39"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2C927DB9" w14:textId="77777777" w:rsidTr="00EF6D95">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2BDC2B4A" w14:textId="77777777" w:rsidR="00A0023B" w:rsidRPr="00AD1DFB" w:rsidRDefault="00A0023B" w:rsidP="00EF6D95">
            <w:pPr>
              <w:spacing w:line="276" w:lineRule="auto"/>
            </w:pPr>
            <w:r w:rsidRPr="00AD1DFB">
              <w:t>4.1</w:t>
            </w:r>
          </w:p>
        </w:tc>
        <w:tc>
          <w:tcPr>
            <w:tcW w:w="2519" w:type="dxa"/>
            <w:gridSpan w:val="2"/>
          </w:tcPr>
          <w:p w14:paraId="3875707A"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Manager click</w:t>
            </w:r>
            <w:r w:rsidRPr="00414041">
              <w:t>”</w:t>
            </w:r>
            <w:r>
              <w:t>Cancel</w:t>
            </w:r>
            <w:r w:rsidRPr="00414041">
              <w:t>”</w:t>
            </w:r>
            <w:r>
              <w:t>button</w:t>
            </w:r>
          </w:p>
        </w:tc>
        <w:tc>
          <w:tcPr>
            <w:tcW w:w="5781" w:type="dxa"/>
            <w:gridSpan w:val="3"/>
          </w:tcPr>
          <w:p w14:paraId="0C68D3D0"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rPr>
                <w:b/>
              </w:rPr>
            </w:pPr>
          </w:p>
        </w:tc>
      </w:tr>
      <w:tr w:rsidR="00A0023B" w:rsidRPr="007D2D45" w14:paraId="4E6460E7" w14:textId="77777777" w:rsidTr="00EF6D9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0AEDEDAA" w14:textId="77777777" w:rsidR="00A0023B" w:rsidRPr="00AD1DFB" w:rsidRDefault="00A0023B" w:rsidP="00EF6D95">
            <w:pPr>
              <w:spacing w:line="276" w:lineRule="auto"/>
            </w:pPr>
            <w:r>
              <w:t>4.2</w:t>
            </w:r>
          </w:p>
        </w:tc>
        <w:tc>
          <w:tcPr>
            <w:tcW w:w="2519" w:type="dxa"/>
            <w:gridSpan w:val="2"/>
          </w:tcPr>
          <w:p w14:paraId="64C342DC" w14:textId="77777777" w:rsidR="00A0023B"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p>
        </w:tc>
        <w:tc>
          <w:tcPr>
            <w:tcW w:w="5781" w:type="dxa"/>
            <w:gridSpan w:val="3"/>
          </w:tcPr>
          <w:p w14:paraId="31E8E34A"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t>Discard all upload picture. Close upload pop-up.</w:t>
            </w:r>
          </w:p>
        </w:tc>
      </w:tr>
      <w:tr w:rsidR="00A0023B" w:rsidRPr="007D2D45" w14:paraId="503CEE14" w14:textId="77777777" w:rsidTr="00EF6D95">
        <w:tc>
          <w:tcPr>
            <w:cnfStyle w:val="001000000000" w:firstRow="0" w:lastRow="0" w:firstColumn="1" w:lastColumn="0" w:oddVBand="0" w:evenVBand="0" w:oddHBand="0" w:evenHBand="0" w:firstRowFirstColumn="0" w:firstRowLastColumn="0" w:lastRowFirstColumn="0" w:lastRowLastColumn="0"/>
            <w:tcW w:w="8926" w:type="dxa"/>
            <w:gridSpan w:val="6"/>
          </w:tcPr>
          <w:p w14:paraId="7BE661A5" w14:textId="77777777" w:rsidR="00A0023B" w:rsidRPr="00C6163F" w:rsidRDefault="00A0023B" w:rsidP="00EF6D95">
            <w:pPr>
              <w:spacing w:line="276" w:lineRule="auto"/>
            </w:pPr>
            <w:r w:rsidRPr="00C6163F">
              <w:t>Exceptions:</w:t>
            </w:r>
            <w:r>
              <w:t xml:space="preserve"> N/A</w:t>
            </w:r>
          </w:p>
        </w:tc>
      </w:tr>
      <w:tr w:rsidR="00A0023B" w:rsidRPr="007D2D45" w14:paraId="456CE292"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C8647E9" w14:textId="77777777" w:rsidR="00A0023B" w:rsidRPr="00C6163F" w:rsidRDefault="00A0023B" w:rsidP="00EF6D95">
            <w:pPr>
              <w:spacing w:line="276" w:lineRule="auto"/>
            </w:pPr>
            <w:r w:rsidRPr="00C6163F">
              <w:t>Priority</w:t>
            </w:r>
          </w:p>
        </w:tc>
        <w:tc>
          <w:tcPr>
            <w:tcW w:w="5961" w:type="dxa"/>
            <w:gridSpan w:val="4"/>
          </w:tcPr>
          <w:p w14:paraId="56819CE5"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50CBEE0F"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7D3CCBA9" w14:textId="77777777" w:rsidR="00A0023B" w:rsidRPr="00C6163F" w:rsidRDefault="00A0023B" w:rsidP="00EF6D95">
            <w:pPr>
              <w:spacing w:line="276" w:lineRule="auto"/>
            </w:pPr>
            <w:r w:rsidRPr="00C6163F">
              <w:t>Frequency of Use:</w:t>
            </w:r>
          </w:p>
        </w:tc>
        <w:tc>
          <w:tcPr>
            <w:tcW w:w="5961" w:type="dxa"/>
            <w:gridSpan w:val="4"/>
          </w:tcPr>
          <w:p w14:paraId="205DFD52"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071A7005"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A7882ED" w14:textId="77777777" w:rsidR="00A0023B" w:rsidRPr="00C6163F" w:rsidRDefault="00A0023B" w:rsidP="00EF6D95">
            <w:pPr>
              <w:spacing w:line="276" w:lineRule="auto"/>
            </w:pPr>
            <w:r w:rsidRPr="00C6163F">
              <w:t>Business Rules:</w:t>
            </w:r>
          </w:p>
        </w:tc>
        <w:tc>
          <w:tcPr>
            <w:tcW w:w="5961" w:type="dxa"/>
            <w:gridSpan w:val="4"/>
          </w:tcPr>
          <w:p w14:paraId="3C4390E5"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t>B14, B13.</w:t>
            </w:r>
          </w:p>
        </w:tc>
      </w:tr>
      <w:tr w:rsidR="00A0023B" w:rsidRPr="007D2D45" w14:paraId="0C95D4F4"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1C482697" w14:textId="77777777" w:rsidR="00A0023B" w:rsidRPr="00C6163F" w:rsidRDefault="00A0023B" w:rsidP="00EF6D95">
            <w:pPr>
              <w:spacing w:line="276" w:lineRule="auto"/>
            </w:pPr>
            <w:r w:rsidRPr="00C6163F">
              <w:t>Other Information:</w:t>
            </w:r>
          </w:p>
        </w:tc>
        <w:tc>
          <w:tcPr>
            <w:tcW w:w="5961" w:type="dxa"/>
            <w:gridSpan w:val="4"/>
          </w:tcPr>
          <w:p w14:paraId="16FD403B"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4CE0762A" w14:textId="7758EF9B" w:rsidR="00A0023B" w:rsidRDefault="00A0023B" w:rsidP="002D0316"/>
    <w:p w14:paraId="29ED0BCA" w14:textId="75D04038" w:rsidR="002D0316" w:rsidRDefault="002D0316" w:rsidP="002D0316"/>
    <w:p w14:paraId="513CA9F1" w14:textId="007D1D8F" w:rsidR="002D0316" w:rsidRDefault="002D0316" w:rsidP="002D0316"/>
    <w:p w14:paraId="5AE3BA62" w14:textId="1EA7322C" w:rsidR="002D0316" w:rsidRPr="002D0316" w:rsidRDefault="002D0316" w:rsidP="002D0316">
      <w:pPr>
        <w:pStyle w:val="u5"/>
      </w:pPr>
      <w:r>
        <w:t>Delete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A0023B" w:rsidRPr="007D2D45" w14:paraId="5B5DC8B1" w14:textId="77777777" w:rsidTr="00EF6D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22039F" w14:textId="77777777" w:rsidR="00A0023B" w:rsidRPr="00C6163F" w:rsidRDefault="00A0023B" w:rsidP="00EF6D95">
            <w:pPr>
              <w:spacing w:line="276" w:lineRule="auto"/>
            </w:pPr>
            <w:r w:rsidRPr="00C6163F">
              <w:t>Use Case ID</w:t>
            </w:r>
          </w:p>
        </w:tc>
        <w:tc>
          <w:tcPr>
            <w:tcW w:w="1210" w:type="dxa"/>
          </w:tcPr>
          <w:p w14:paraId="65F1C6D9" w14:textId="77777777" w:rsidR="00A0023B" w:rsidRPr="007D2D45" w:rsidRDefault="00A0023B" w:rsidP="00EF6D95">
            <w:pPr>
              <w:spacing w:line="276" w:lineRule="auto"/>
              <w:cnfStyle w:val="100000000000" w:firstRow="1" w:lastRow="0" w:firstColumn="0" w:lastColumn="0" w:oddVBand="0" w:evenVBand="0" w:oddHBand="0" w:evenHBand="0" w:firstRowFirstColumn="0" w:firstRowLastColumn="0" w:lastRowFirstColumn="0" w:lastRowLastColumn="0"/>
            </w:pPr>
            <w:r>
              <w:t>UC-019</w:t>
            </w:r>
          </w:p>
        </w:tc>
        <w:tc>
          <w:tcPr>
            <w:tcW w:w="2060" w:type="dxa"/>
          </w:tcPr>
          <w:p w14:paraId="076655BE" w14:textId="77777777" w:rsidR="00A0023B" w:rsidRPr="009303AF" w:rsidRDefault="00A0023B" w:rsidP="00EF6D9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BF40481" w14:textId="77777777" w:rsidR="00A0023B" w:rsidRPr="007D2D45" w:rsidRDefault="00A0023B" w:rsidP="00EF6D9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3529B3B3"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7E903A5" w14:textId="77777777" w:rsidR="00A0023B" w:rsidRPr="00C6163F" w:rsidRDefault="00A0023B" w:rsidP="00EF6D95">
            <w:pPr>
              <w:spacing w:line="276" w:lineRule="auto"/>
            </w:pPr>
            <w:r w:rsidRPr="00C6163F">
              <w:t>Use Case Name</w:t>
            </w:r>
          </w:p>
        </w:tc>
        <w:tc>
          <w:tcPr>
            <w:tcW w:w="5961" w:type="dxa"/>
            <w:gridSpan w:val="3"/>
          </w:tcPr>
          <w:p w14:paraId="013DA684"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5227F41B"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1BDFB824" w14:textId="77777777" w:rsidR="00A0023B" w:rsidRPr="00C6163F" w:rsidRDefault="00A0023B" w:rsidP="00EF6D95">
            <w:pPr>
              <w:spacing w:line="276" w:lineRule="auto"/>
            </w:pPr>
            <w:r w:rsidRPr="00C6163F">
              <w:t>Created by:</w:t>
            </w:r>
          </w:p>
        </w:tc>
        <w:tc>
          <w:tcPr>
            <w:tcW w:w="1210" w:type="dxa"/>
          </w:tcPr>
          <w:p w14:paraId="70A80173" w14:textId="77777777" w:rsidR="00A0023B" w:rsidRPr="007D2D45" w:rsidRDefault="00A0023B" w:rsidP="00EF6D9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84C7C17"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94188C0"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A0023B" w:rsidRPr="007D2D45" w14:paraId="49C40320"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1CC9F26" w14:textId="77777777" w:rsidR="00A0023B" w:rsidRPr="00C6163F" w:rsidRDefault="00A0023B" w:rsidP="00EF6D95">
            <w:pPr>
              <w:spacing w:line="276" w:lineRule="auto"/>
            </w:pPr>
            <w:r w:rsidRPr="00C6163F">
              <w:t>Primary Actor</w:t>
            </w:r>
          </w:p>
        </w:tc>
        <w:tc>
          <w:tcPr>
            <w:tcW w:w="1210" w:type="dxa"/>
          </w:tcPr>
          <w:p w14:paraId="020271DD"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32D6E4D5"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79158609"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708F2717"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7FB8C633" w14:textId="77777777" w:rsidR="00A0023B" w:rsidRPr="00C6163F" w:rsidRDefault="00A0023B" w:rsidP="00EF6D95">
            <w:pPr>
              <w:spacing w:line="276" w:lineRule="auto"/>
            </w:pPr>
            <w:r w:rsidRPr="00C6163F">
              <w:lastRenderedPageBreak/>
              <w:t>Description:</w:t>
            </w:r>
          </w:p>
        </w:tc>
        <w:tc>
          <w:tcPr>
            <w:tcW w:w="5961" w:type="dxa"/>
            <w:gridSpan w:val="3"/>
          </w:tcPr>
          <w:p w14:paraId="6E98A216" w14:textId="77777777" w:rsidR="00A0023B" w:rsidRPr="00462061"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Manager can upload Contract uploaded picture.</w:t>
            </w:r>
          </w:p>
        </w:tc>
      </w:tr>
      <w:tr w:rsidR="00A0023B" w:rsidRPr="007D2D45" w14:paraId="6DED6E09"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EDB9C5C" w14:textId="77777777" w:rsidR="00A0023B" w:rsidRPr="00C6163F" w:rsidRDefault="00A0023B" w:rsidP="00EF6D95">
            <w:pPr>
              <w:spacing w:line="276" w:lineRule="auto"/>
            </w:pPr>
            <w:r w:rsidRPr="00C6163F">
              <w:t>Preconditions:</w:t>
            </w:r>
          </w:p>
        </w:tc>
        <w:tc>
          <w:tcPr>
            <w:tcW w:w="5961" w:type="dxa"/>
            <w:gridSpan w:val="3"/>
          </w:tcPr>
          <w:p w14:paraId="0A0A4AC5" w14:textId="77777777" w:rsidR="00A0023B" w:rsidRDefault="00A0023B" w:rsidP="00EF6D9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p w14:paraId="47E316C5" w14:textId="77777777" w:rsidR="00A0023B" w:rsidRPr="007D2D45" w:rsidRDefault="00A0023B" w:rsidP="00EF6D95">
            <w:pPr>
              <w:pStyle w:val="oancuaDanhsach"/>
              <w:numPr>
                <w:ilvl w:val="0"/>
                <w:numId w:val="92"/>
              </w:numPr>
              <w:spacing w:line="276" w:lineRule="auto"/>
              <w:cnfStyle w:val="000000100000" w:firstRow="0" w:lastRow="0" w:firstColumn="0" w:lastColumn="0" w:oddVBand="0" w:evenVBand="0" w:oddHBand="1" w:evenHBand="0" w:firstRowFirstColumn="0" w:firstRowLastColumn="0" w:lastRowFirstColumn="0" w:lastRowLastColumn="0"/>
            </w:pPr>
            <w:r>
              <w:t>Case UC-012</w:t>
            </w:r>
            <w:r w:rsidRPr="00414041">
              <w:t>”</w:t>
            </w:r>
            <w:r>
              <w:rPr>
                <w:szCs w:val="24"/>
              </w:rPr>
              <w:t>Search Contract</w:t>
            </w:r>
            <w:r w:rsidRPr="00414041">
              <w:rPr>
                <w:szCs w:val="24"/>
              </w:rPr>
              <w:t>”</w:t>
            </w:r>
            <w:r>
              <w:rPr>
                <w:szCs w:val="24"/>
              </w:rPr>
              <w:t>must be executed successful first</w:t>
            </w:r>
            <w:r>
              <w:t>.</w:t>
            </w:r>
          </w:p>
        </w:tc>
      </w:tr>
      <w:tr w:rsidR="00A0023B" w:rsidRPr="007D2D45" w14:paraId="25AEDBA6"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48A353BE" w14:textId="77777777" w:rsidR="00A0023B" w:rsidRPr="00C6163F" w:rsidRDefault="00A0023B" w:rsidP="00EF6D95">
            <w:pPr>
              <w:spacing w:line="276" w:lineRule="auto"/>
            </w:pPr>
            <w:r w:rsidRPr="00C6163F">
              <w:t>Trigger:</w:t>
            </w:r>
          </w:p>
        </w:tc>
        <w:tc>
          <w:tcPr>
            <w:tcW w:w="5961" w:type="dxa"/>
            <w:gridSpan w:val="3"/>
          </w:tcPr>
          <w:p w14:paraId="3CD07F42" w14:textId="35689422"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Click on</w:t>
            </w:r>
            <w:r w:rsidR="00977446">
              <w:t xml:space="preserve"> </w:t>
            </w:r>
            <w:r w:rsidRPr="00414041">
              <w:t>”</w:t>
            </w:r>
            <w:r w:rsidR="00977446">
              <w:t>Delete</w:t>
            </w:r>
            <w:r w:rsidRPr="00414041">
              <w:t>”</w:t>
            </w:r>
            <w:r>
              <w:t>button.</w:t>
            </w:r>
          </w:p>
        </w:tc>
      </w:tr>
      <w:tr w:rsidR="00A0023B" w:rsidRPr="007D2D45" w14:paraId="66EC49B0"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02D2C85" w14:textId="77777777" w:rsidR="00A0023B" w:rsidRPr="00C6163F" w:rsidRDefault="00A0023B" w:rsidP="00EF6D95">
            <w:pPr>
              <w:spacing w:line="276" w:lineRule="auto"/>
            </w:pPr>
            <w:r w:rsidRPr="00C6163F">
              <w:t>Post conditions:</w:t>
            </w:r>
          </w:p>
        </w:tc>
        <w:tc>
          <w:tcPr>
            <w:tcW w:w="5961" w:type="dxa"/>
            <w:gridSpan w:val="3"/>
          </w:tcPr>
          <w:p w14:paraId="2011D385" w14:textId="42B925C3" w:rsidR="00A0023B" w:rsidRPr="003262EF" w:rsidRDefault="00E71BD0" w:rsidP="00EF6D95">
            <w:pPr>
              <w:spacing w:line="276" w:lineRule="auto"/>
              <w:cnfStyle w:val="000000100000" w:firstRow="0" w:lastRow="0" w:firstColumn="0" w:lastColumn="0" w:oddVBand="0" w:evenVBand="0" w:oddHBand="1" w:evenHBand="0" w:firstRowFirstColumn="0" w:firstRowLastColumn="0" w:lastRowFirstColumn="0" w:lastRowLastColumn="0"/>
            </w:pPr>
            <w:r>
              <w:t>Delete</w:t>
            </w:r>
            <w:r w:rsidR="00A0023B">
              <w:t xml:space="preserve"> picture to the Contract.</w:t>
            </w:r>
          </w:p>
        </w:tc>
      </w:tr>
      <w:tr w:rsidR="00A0023B" w:rsidRPr="007D2D45" w14:paraId="08D989F4" w14:textId="77777777" w:rsidTr="00EF6D95">
        <w:tc>
          <w:tcPr>
            <w:cnfStyle w:val="001000000000" w:firstRow="0" w:lastRow="0" w:firstColumn="1" w:lastColumn="0" w:oddVBand="0" w:evenVBand="0" w:oddHBand="0" w:evenHBand="0" w:firstRowFirstColumn="0" w:firstRowLastColumn="0" w:lastRowFirstColumn="0" w:lastRowLastColumn="0"/>
            <w:tcW w:w="8926" w:type="dxa"/>
            <w:gridSpan w:val="5"/>
          </w:tcPr>
          <w:p w14:paraId="11D3E3DF" w14:textId="77777777" w:rsidR="00A0023B" w:rsidRPr="00C6163F" w:rsidRDefault="00A0023B" w:rsidP="00EF6D95">
            <w:pPr>
              <w:spacing w:line="276" w:lineRule="auto"/>
            </w:pPr>
            <w:r w:rsidRPr="00C6163F">
              <w:t>Normal Flow</w:t>
            </w:r>
          </w:p>
        </w:tc>
      </w:tr>
      <w:tr w:rsidR="00A0023B" w:rsidRPr="007D2D45" w14:paraId="0E7B15ED"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8E0200" w14:textId="77777777" w:rsidR="00A0023B" w:rsidRPr="00C6163F" w:rsidRDefault="00A0023B" w:rsidP="00EF6D95">
            <w:pPr>
              <w:spacing w:line="276" w:lineRule="auto"/>
            </w:pPr>
            <w:r w:rsidRPr="00C6163F">
              <w:t>Step</w:t>
            </w:r>
          </w:p>
        </w:tc>
        <w:tc>
          <w:tcPr>
            <w:tcW w:w="2339" w:type="dxa"/>
          </w:tcPr>
          <w:p w14:paraId="0EEF81DC" w14:textId="77777777" w:rsidR="00A0023B" w:rsidRPr="00C6163F"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5558FD2" w14:textId="77777777" w:rsidR="00A0023B" w:rsidRPr="00C6163F"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0896032D" w14:textId="77777777" w:rsidTr="00EF6D95">
        <w:tc>
          <w:tcPr>
            <w:cnfStyle w:val="001000000000" w:firstRow="0" w:lastRow="0" w:firstColumn="1" w:lastColumn="0" w:oddVBand="0" w:evenVBand="0" w:oddHBand="0" w:evenHBand="0" w:firstRowFirstColumn="0" w:firstRowLastColumn="0" w:lastRowFirstColumn="0" w:lastRowLastColumn="0"/>
            <w:tcW w:w="626" w:type="dxa"/>
          </w:tcPr>
          <w:p w14:paraId="2304E623" w14:textId="77777777" w:rsidR="00A0023B" w:rsidRPr="005D0A3D" w:rsidRDefault="00A0023B" w:rsidP="00EF6D95">
            <w:pPr>
              <w:spacing w:line="276" w:lineRule="auto"/>
            </w:pPr>
            <w:r w:rsidRPr="005D0A3D">
              <w:t>1</w:t>
            </w:r>
          </w:p>
        </w:tc>
        <w:tc>
          <w:tcPr>
            <w:tcW w:w="2339" w:type="dxa"/>
          </w:tcPr>
          <w:p w14:paraId="0DFD99AB" w14:textId="1E7CB1DA"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rsidR="00295D51">
              <w:t>Delete</w:t>
            </w:r>
            <w:r w:rsidRPr="00414041">
              <w:t>”</w:t>
            </w:r>
            <w:r>
              <w:t>button</w:t>
            </w:r>
          </w:p>
        </w:tc>
        <w:tc>
          <w:tcPr>
            <w:tcW w:w="5961" w:type="dxa"/>
            <w:gridSpan w:val="3"/>
          </w:tcPr>
          <w:p w14:paraId="54FCFD80"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D583EB4"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E04897F" w14:textId="77777777" w:rsidR="00A0023B" w:rsidRPr="005D0A3D" w:rsidRDefault="00A0023B" w:rsidP="00EF6D95">
            <w:pPr>
              <w:spacing w:line="276" w:lineRule="auto"/>
            </w:pPr>
            <w:r w:rsidRPr="005D0A3D">
              <w:t>2</w:t>
            </w:r>
          </w:p>
        </w:tc>
        <w:tc>
          <w:tcPr>
            <w:tcW w:w="2339" w:type="dxa"/>
          </w:tcPr>
          <w:p w14:paraId="0F1BB72A"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AE2E42C" w14:textId="0C5E9C15" w:rsidR="00A0023B" w:rsidRPr="007D2D45" w:rsidRDefault="00497BFF" w:rsidP="00497BFF">
            <w:pPr>
              <w:spacing w:line="276" w:lineRule="auto"/>
              <w:cnfStyle w:val="000000100000" w:firstRow="0" w:lastRow="0" w:firstColumn="0" w:lastColumn="0" w:oddVBand="0" w:evenVBand="0" w:oddHBand="1" w:evenHBand="0" w:firstRowFirstColumn="0" w:firstRowLastColumn="0" w:lastRowFirstColumn="0" w:lastRowLastColumn="0"/>
            </w:pPr>
            <w:r>
              <w:t>Delete picture to the Contract.</w:t>
            </w:r>
          </w:p>
        </w:tc>
      </w:tr>
      <w:tr w:rsidR="00A0023B" w:rsidRPr="007D2D45" w14:paraId="4A4B4339" w14:textId="77777777" w:rsidTr="00EF6D95">
        <w:tc>
          <w:tcPr>
            <w:cnfStyle w:val="001000000000" w:firstRow="0" w:lastRow="0" w:firstColumn="1" w:lastColumn="0" w:oddVBand="0" w:evenVBand="0" w:oddHBand="0" w:evenHBand="0" w:firstRowFirstColumn="0" w:firstRowLastColumn="0" w:lastRowFirstColumn="0" w:lastRowLastColumn="0"/>
            <w:tcW w:w="8926" w:type="dxa"/>
            <w:gridSpan w:val="5"/>
          </w:tcPr>
          <w:p w14:paraId="149C468D" w14:textId="58F1A656" w:rsidR="00A0023B" w:rsidRPr="00C6163F" w:rsidRDefault="00A0023B" w:rsidP="00EF6D95">
            <w:pPr>
              <w:spacing w:line="276" w:lineRule="auto"/>
            </w:pPr>
            <w:r w:rsidRPr="00C6163F">
              <w:t>Alternative Flows</w:t>
            </w:r>
            <w:r w:rsidR="00A4706D">
              <w:t>: N/A</w:t>
            </w:r>
          </w:p>
        </w:tc>
      </w:tr>
      <w:tr w:rsidR="00A0023B" w:rsidRPr="007D2D45" w14:paraId="7E3FB084"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97951B0" w14:textId="77777777" w:rsidR="00A0023B" w:rsidRPr="00C6163F" w:rsidRDefault="00A0023B" w:rsidP="00EF6D95">
            <w:pPr>
              <w:spacing w:line="276" w:lineRule="auto"/>
            </w:pPr>
            <w:r w:rsidRPr="00C6163F">
              <w:t>Exceptions:</w:t>
            </w:r>
            <w:r>
              <w:t xml:space="preserve"> N/A</w:t>
            </w:r>
          </w:p>
        </w:tc>
      </w:tr>
      <w:tr w:rsidR="00A0023B" w:rsidRPr="007D2D45" w14:paraId="7E7CAFEB"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6C63A126" w14:textId="77777777" w:rsidR="00A0023B" w:rsidRPr="00C6163F" w:rsidRDefault="00A0023B" w:rsidP="00EF6D95">
            <w:pPr>
              <w:spacing w:line="276" w:lineRule="auto"/>
            </w:pPr>
            <w:r w:rsidRPr="00C6163F">
              <w:t>Priority</w:t>
            </w:r>
          </w:p>
        </w:tc>
        <w:tc>
          <w:tcPr>
            <w:tcW w:w="5961" w:type="dxa"/>
            <w:gridSpan w:val="3"/>
          </w:tcPr>
          <w:p w14:paraId="452A2FE8"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74CAA5B3"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075C602" w14:textId="77777777" w:rsidR="00A0023B" w:rsidRPr="00C6163F" w:rsidRDefault="00A0023B" w:rsidP="00EF6D95">
            <w:pPr>
              <w:spacing w:line="276" w:lineRule="auto"/>
            </w:pPr>
            <w:r w:rsidRPr="00C6163F">
              <w:t>Frequency of Use:</w:t>
            </w:r>
          </w:p>
        </w:tc>
        <w:tc>
          <w:tcPr>
            <w:tcW w:w="5961" w:type="dxa"/>
            <w:gridSpan w:val="3"/>
          </w:tcPr>
          <w:p w14:paraId="1139E31E"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6AFD1068" w14:textId="77777777" w:rsidTr="00EF6D95">
        <w:tc>
          <w:tcPr>
            <w:cnfStyle w:val="001000000000" w:firstRow="0" w:lastRow="0" w:firstColumn="1" w:lastColumn="0" w:oddVBand="0" w:evenVBand="0" w:oddHBand="0" w:evenHBand="0" w:firstRowFirstColumn="0" w:firstRowLastColumn="0" w:lastRowFirstColumn="0" w:lastRowLastColumn="0"/>
            <w:tcW w:w="2965" w:type="dxa"/>
            <w:gridSpan w:val="2"/>
          </w:tcPr>
          <w:p w14:paraId="1D43BFE3" w14:textId="77777777" w:rsidR="00A0023B" w:rsidRPr="00C6163F" w:rsidRDefault="00A0023B" w:rsidP="00EF6D95">
            <w:pPr>
              <w:spacing w:line="276" w:lineRule="auto"/>
            </w:pPr>
            <w:r w:rsidRPr="00C6163F">
              <w:t>Business Rules:</w:t>
            </w:r>
          </w:p>
        </w:tc>
        <w:tc>
          <w:tcPr>
            <w:tcW w:w="5961" w:type="dxa"/>
            <w:gridSpan w:val="3"/>
          </w:tcPr>
          <w:p w14:paraId="4B2524AE" w14:textId="77777777" w:rsidR="00A0023B" w:rsidRPr="007D2D45" w:rsidRDefault="00A0023B" w:rsidP="00EF6D95">
            <w:pPr>
              <w:spacing w:line="276" w:lineRule="auto"/>
              <w:cnfStyle w:val="000000000000" w:firstRow="0" w:lastRow="0" w:firstColumn="0" w:lastColumn="0" w:oddVBand="0" w:evenVBand="0" w:oddHBand="0" w:evenHBand="0" w:firstRowFirstColumn="0" w:firstRowLastColumn="0" w:lastRowFirstColumn="0" w:lastRowLastColumn="0"/>
            </w:pPr>
            <w:r>
              <w:t>B14, B13.</w:t>
            </w:r>
          </w:p>
        </w:tc>
      </w:tr>
      <w:tr w:rsidR="00A0023B" w:rsidRPr="007D2D45" w14:paraId="33C6824B" w14:textId="77777777" w:rsidTr="00EF6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96B66E3" w14:textId="77777777" w:rsidR="00A0023B" w:rsidRPr="00C6163F" w:rsidRDefault="00A0023B" w:rsidP="00EF6D95">
            <w:pPr>
              <w:spacing w:line="276" w:lineRule="auto"/>
            </w:pPr>
            <w:r w:rsidRPr="00C6163F">
              <w:t>Other Information:</w:t>
            </w:r>
          </w:p>
        </w:tc>
        <w:tc>
          <w:tcPr>
            <w:tcW w:w="5961" w:type="dxa"/>
            <w:gridSpan w:val="3"/>
          </w:tcPr>
          <w:p w14:paraId="7856C4BD" w14:textId="77777777" w:rsidR="00A0023B" w:rsidRPr="007D2D45" w:rsidRDefault="00A0023B" w:rsidP="00EF6D9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5425BB0A" w14:textId="2757741D" w:rsidR="001460A2" w:rsidRDefault="001460A2" w:rsidP="00602479"/>
    <w:p w14:paraId="610E4E5B" w14:textId="77777777" w:rsidR="00A0023B" w:rsidRPr="00602479" w:rsidRDefault="00A0023B" w:rsidP="00602479"/>
    <w:p w14:paraId="21298248" w14:textId="1D635320" w:rsidR="00602479" w:rsidRPr="00602479" w:rsidRDefault="008D1D4C" w:rsidP="00602479">
      <w:pPr>
        <w:pStyle w:val="u5"/>
      </w:pPr>
      <w:r>
        <w:t>View Customer Information</w:t>
      </w:r>
    </w:p>
    <w:tbl>
      <w:tblPr>
        <w:tblStyle w:val="GridTable4-Accent31"/>
        <w:tblW w:w="0" w:type="auto"/>
        <w:tblLook w:val="04A0" w:firstRow="1" w:lastRow="0" w:firstColumn="1" w:lastColumn="0" w:noHBand="0" w:noVBand="1"/>
      </w:tblPr>
      <w:tblGrid>
        <w:gridCol w:w="626"/>
        <w:gridCol w:w="2377"/>
        <w:gridCol w:w="1090"/>
        <w:gridCol w:w="2029"/>
        <w:gridCol w:w="2804"/>
      </w:tblGrid>
      <w:tr w:rsidR="00602479" w:rsidRPr="007D2D45" w14:paraId="2208BADA"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3493F7B8" w14:textId="77777777" w:rsidR="00602479" w:rsidRPr="007D2D45" w:rsidRDefault="00602479" w:rsidP="00186785">
            <w:pPr>
              <w:spacing w:line="276" w:lineRule="auto"/>
              <w:rPr>
                <w:b w:val="0"/>
              </w:rPr>
            </w:pPr>
            <w:r w:rsidRPr="007D2D45">
              <w:rPr>
                <w:b w:val="0"/>
              </w:rPr>
              <w:t>Use Case ID</w:t>
            </w:r>
          </w:p>
        </w:tc>
        <w:tc>
          <w:tcPr>
            <w:tcW w:w="1090" w:type="dxa"/>
          </w:tcPr>
          <w:p w14:paraId="2B932DE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t>UC-020</w:t>
            </w:r>
          </w:p>
        </w:tc>
        <w:tc>
          <w:tcPr>
            <w:tcW w:w="2029" w:type="dxa"/>
          </w:tcPr>
          <w:p w14:paraId="4854CB8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4" w:type="dxa"/>
          </w:tcPr>
          <w:p w14:paraId="78103D3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55BCF0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3F4F145" w14:textId="77777777" w:rsidR="00602479" w:rsidRPr="00AD1DFB" w:rsidRDefault="00602479" w:rsidP="00186785">
            <w:pPr>
              <w:spacing w:line="276" w:lineRule="auto"/>
            </w:pPr>
            <w:r w:rsidRPr="00AD1DFB">
              <w:t>Use Case Name</w:t>
            </w:r>
          </w:p>
        </w:tc>
        <w:tc>
          <w:tcPr>
            <w:tcW w:w="5923" w:type="dxa"/>
            <w:gridSpan w:val="3"/>
          </w:tcPr>
          <w:p w14:paraId="26D8C72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View Customer Information</w:t>
            </w:r>
          </w:p>
        </w:tc>
      </w:tr>
      <w:tr w:rsidR="00602479" w:rsidRPr="007D2D45" w14:paraId="3DCA66E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E22D096" w14:textId="77777777" w:rsidR="00602479" w:rsidRPr="00AD1DFB" w:rsidRDefault="00602479" w:rsidP="00186785">
            <w:pPr>
              <w:spacing w:line="276" w:lineRule="auto"/>
            </w:pPr>
            <w:r w:rsidRPr="00AD1DFB">
              <w:t>Created by:</w:t>
            </w:r>
          </w:p>
        </w:tc>
        <w:tc>
          <w:tcPr>
            <w:tcW w:w="1090" w:type="dxa"/>
          </w:tcPr>
          <w:p w14:paraId="68A8BA12"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9" w:type="dxa"/>
          </w:tcPr>
          <w:p w14:paraId="2BF72B7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4" w:type="dxa"/>
          </w:tcPr>
          <w:p w14:paraId="444C4A4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12/04/2018</w:t>
            </w:r>
          </w:p>
        </w:tc>
      </w:tr>
      <w:tr w:rsidR="00602479" w:rsidRPr="007D2D45" w14:paraId="40CCCFE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18DA6EFB" w14:textId="77777777" w:rsidR="00602479" w:rsidRPr="00AD1DFB" w:rsidRDefault="00602479" w:rsidP="00186785">
            <w:pPr>
              <w:spacing w:line="276" w:lineRule="auto"/>
            </w:pPr>
            <w:r w:rsidRPr="00AD1DFB">
              <w:t>Primary Actor</w:t>
            </w:r>
          </w:p>
        </w:tc>
        <w:tc>
          <w:tcPr>
            <w:tcW w:w="1090" w:type="dxa"/>
          </w:tcPr>
          <w:p w14:paraId="0EE05C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9" w:type="dxa"/>
          </w:tcPr>
          <w:p w14:paraId="50480D6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804" w:type="dxa"/>
          </w:tcPr>
          <w:p w14:paraId="77382AB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263C66" w14:paraId="11CD159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C50CE20" w14:textId="77777777" w:rsidR="00602479" w:rsidRPr="00AD1DFB" w:rsidRDefault="00602479" w:rsidP="00186785">
            <w:pPr>
              <w:spacing w:line="276" w:lineRule="auto"/>
            </w:pPr>
            <w:r w:rsidRPr="00AD1DFB">
              <w:t>Description:</w:t>
            </w:r>
          </w:p>
        </w:tc>
        <w:tc>
          <w:tcPr>
            <w:tcW w:w="5923" w:type="dxa"/>
            <w:gridSpan w:val="3"/>
          </w:tcPr>
          <w:p w14:paraId="1300691C" w14:textId="77777777" w:rsidR="00602479" w:rsidRPr="00263C66"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can view Customers information.</w:t>
            </w:r>
          </w:p>
        </w:tc>
      </w:tr>
      <w:tr w:rsidR="00602479" w:rsidRPr="007D2D45" w14:paraId="4FD7DE7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03C20119" w14:textId="77777777" w:rsidR="00602479" w:rsidRPr="00AD1DFB" w:rsidRDefault="00602479" w:rsidP="00186785">
            <w:pPr>
              <w:spacing w:line="276" w:lineRule="auto"/>
            </w:pPr>
            <w:r w:rsidRPr="00AD1DFB">
              <w:t>Preconditions:</w:t>
            </w:r>
          </w:p>
        </w:tc>
        <w:tc>
          <w:tcPr>
            <w:tcW w:w="5923" w:type="dxa"/>
            <w:gridSpan w:val="3"/>
          </w:tcPr>
          <w:p w14:paraId="44B0DB3F"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must log-in to the systems.</w:t>
            </w:r>
          </w:p>
        </w:tc>
      </w:tr>
      <w:tr w:rsidR="00602479" w:rsidRPr="007D2D45" w14:paraId="03938903"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277D9E19" w14:textId="77777777" w:rsidR="00602479" w:rsidRPr="00AD1DFB" w:rsidRDefault="00602479" w:rsidP="00186785">
            <w:pPr>
              <w:spacing w:line="276" w:lineRule="auto"/>
            </w:pPr>
            <w:r w:rsidRPr="00AD1DFB">
              <w:t>Trigger:</w:t>
            </w:r>
          </w:p>
        </w:tc>
        <w:tc>
          <w:tcPr>
            <w:tcW w:w="5923" w:type="dxa"/>
            <w:gridSpan w:val="3"/>
          </w:tcPr>
          <w:p w14:paraId="1926E107" w14:textId="7EAB7B14"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Manager click on</w:t>
            </w:r>
            <w:r w:rsidR="00414041" w:rsidRPr="00414041">
              <w:t>”</w:t>
            </w:r>
            <w:r>
              <w:t>View Customer Information</w:t>
            </w:r>
            <w:r w:rsidR="00414041" w:rsidRPr="00414041">
              <w:t>”</w:t>
            </w:r>
            <w:r>
              <w:t>hyperlink.</w:t>
            </w:r>
          </w:p>
        </w:tc>
      </w:tr>
      <w:tr w:rsidR="00602479" w:rsidRPr="007D2D45" w14:paraId="788BB523"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DFBE5CC" w14:textId="77777777" w:rsidR="00602479" w:rsidRPr="00AD1DFB" w:rsidRDefault="00602479" w:rsidP="00186785">
            <w:pPr>
              <w:spacing w:line="276" w:lineRule="auto"/>
            </w:pPr>
            <w:r w:rsidRPr="00AD1DFB">
              <w:t>Post conditions:</w:t>
            </w:r>
          </w:p>
        </w:tc>
        <w:tc>
          <w:tcPr>
            <w:tcW w:w="5923" w:type="dxa"/>
            <w:gridSpan w:val="3"/>
          </w:tcPr>
          <w:p w14:paraId="53AB954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 can view table of customer information.</w:t>
            </w:r>
          </w:p>
        </w:tc>
      </w:tr>
      <w:tr w:rsidR="00602479" w:rsidRPr="00263C66" w14:paraId="7B062FBC"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22B0FDD2" w14:textId="77777777" w:rsidR="00602479" w:rsidRPr="00263C66" w:rsidRDefault="00602479" w:rsidP="00186785">
            <w:pPr>
              <w:spacing w:line="276" w:lineRule="auto"/>
            </w:pPr>
            <w:r w:rsidRPr="00263C66">
              <w:lastRenderedPageBreak/>
              <w:t>Normal Flow</w:t>
            </w:r>
          </w:p>
        </w:tc>
      </w:tr>
      <w:tr w:rsidR="00602479" w:rsidRPr="007D2D45" w14:paraId="0BE1CF5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7624652" w14:textId="77777777" w:rsidR="00602479" w:rsidRPr="00AD1DFB" w:rsidRDefault="00602479" w:rsidP="00186785">
            <w:pPr>
              <w:spacing w:line="276" w:lineRule="auto"/>
            </w:pPr>
            <w:r w:rsidRPr="00AD1DFB">
              <w:t>Step</w:t>
            </w:r>
          </w:p>
        </w:tc>
        <w:tc>
          <w:tcPr>
            <w:tcW w:w="2377" w:type="dxa"/>
          </w:tcPr>
          <w:p w14:paraId="503077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3" w:type="dxa"/>
            <w:gridSpan w:val="3"/>
          </w:tcPr>
          <w:p w14:paraId="6E674C2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EA02B6C" w14:textId="77777777" w:rsidTr="00D65C17">
        <w:tc>
          <w:tcPr>
            <w:cnfStyle w:val="001000000000" w:firstRow="0" w:lastRow="0" w:firstColumn="1" w:lastColumn="0" w:oddVBand="0" w:evenVBand="0" w:oddHBand="0" w:evenHBand="0" w:firstRowFirstColumn="0" w:firstRowLastColumn="0" w:lastRowFirstColumn="0" w:lastRowLastColumn="0"/>
            <w:tcW w:w="626" w:type="dxa"/>
          </w:tcPr>
          <w:p w14:paraId="70DBD541" w14:textId="77777777" w:rsidR="00602479" w:rsidRPr="007D2D45" w:rsidRDefault="00602479" w:rsidP="00186785">
            <w:pPr>
              <w:spacing w:line="276" w:lineRule="auto"/>
            </w:pPr>
            <w:r w:rsidRPr="007D2D45">
              <w:t>1</w:t>
            </w:r>
          </w:p>
        </w:tc>
        <w:tc>
          <w:tcPr>
            <w:tcW w:w="2377" w:type="dxa"/>
          </w:tcPr>
          <w:p w14:paraId="3C91159A" w14:textId="21ED925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View Customer Information</w:t>
            </w:r>
            <w:r w:rsidR="00414041" w:rsidRPr="00414041">
              <w:t>”</w:t>
            </w:r>
            <w:r>
              <w:t>hyperlink.</w:t>
            </w:r>
          </w:p>
        </w:tc>
        <w:tc>
          <w:tcPr>
            <w:tcW w:w="5923" w:type="dxa"/>
            <w:gridSpan w:val="3"/>
          </w:tcPr>
          <w:p w14:paraId="24F679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ED5AE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1AE94BF" w14:textId="77777777" w:rsidR="00602479" w:rsidRPr="007D2D45" w:rsidRDefault="00602479" w:rsidP="00186785">
            <w:pPr>
              <w:spacing w:line="276" w:lineRule="auto"/>
            </w:pPr>
            <w:r w:rsidRPr="007D2D45">
              <w:t>2</w:t>
            </w:r>
          </w:p>
        </w:tc>
        <w:tc>
          <w:tcPr>
            <w:tcW w:w="2377" w:type="dxa"/>
          </w:tcPr>
          <w:p w14:paraId="218D13F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3" w:type="dxa"/>
            <w:gridSpan w:val="3"/>
          </w:tcPr>
          <w:p w14:paraId="3C42D301" w14:textId="4529765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Customer Information</w:t>
            </w:r>
            <w:r w:rsidR="00414041" w:rsidRPr="00414041">
              <w:t>”</w:t>
            </w:r>
            <w:r>
              <w:t>table include:</w:t>
            </w:r>
          </w:p>
          <w:p w14:paraId="6AA59EA8" w14:textId="77777777" w:rsidR="00602479" w:rsidRDefault="00602479"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Họ và Tên.</w:t>
            </w:r>
          </w:p>
          <w:p w14:paraId="6EC4964E" w14:textId="77777777" w:rsidR="00602479" w:rsidRDefault="00602479"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Số điện thoại.</w:t>
            </w:r>
          </w:p>
          <w:p w14:paraId="06C7112C" w14:textId="77777777" w:rsidR="00602479" w:rsidRDefault="00602479"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1DEA6894" w14:textId="77777777" w:rsidR="00602479" w:rsidRDefault="00602479"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Giới tính.</w:t>
            </w:r>
          </w:p>
          <w:p w14:paraId="44BAB3F5" w14:textId="77777777" w:rsidR="00602479" w:rsidRDefault="00602479"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Địa chỉ.</w:t>
            </w:r>
          </w:p>
          <w:p w14:paraId="49968EB4" w14:textId="77777777" w:rsidR="00602479" w:rsidRPr="007D2D45" w:rsidRDefault="00602479" w:rsidP="00541F5C">
            <w:pPr>
              <w:pStyle w:val="oancuaDanhsach"/>
              <w:numPr>
                <w:ilvl w:val="0"/>
                <w:numId w:val="84"/>
              </w:numPr>
              <w:spacing w:line="276" w:lineRule="auto"/>
              <w:cnfStyle w:val="000000100000" w:firstRow="0" w:lastRow="0" w:firstColumn="0" w:lastColumn="0" w:oddVBand="0" w:evenVBand="0" w:oddHBand="1" w:evenHBand="0" w:firstRowFirstColumn="0" w:firstRowLastColumn="0" w:lastRowFirstColumn="0" w:lastRowLastColumn="0"/>
            </w:pPr>
            <w:r>
              <w:t>Lịch sử mua hàng.</w:t>
            </w:r>
          </w:p>
        </w:tc>
      </w:tr>
      <w:tr w:rsidR="00602479" w:rsidRPr="007D2D45" w14:paraId="2168BA1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3FC5C6CF" w14:textId="77777777" w:rsidR="00602479" w:rsidRPr="007D2D45" w:rsidRDefault="00602479" w:rsidP="00186785">
            <w:pPr>
              <w:spacing w:line="276" w:lineRule="auto"/>
              <w:rPr>
                <w:b w:val="0"/>
              </w:rPr>
            </w:pPr>
            <w:r w:rsidRPr="00682F47">
              <w:t>Alternative Flows</w:t>
            </w:r>
            <w:r>
              <w:t>: N/A</w:t>
            </w:r>
          </w:p>
        </w:tc>
      </w:tr>
      <w:tr w:rsidR="00602479" w:rsidRPr="007D2D45" w14:paraId="215D456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9B78B06" w14:textId="77777777" w:rsidR="00602479" w:rsidRPr="007D2D45" w:rsidRDefault="00602479" w:rsidP="00186785">
            <w:pPr>
              <w:spacing w:line="276" w:lineRule="auto"/>
            </w:pPr>
            <w:r w:rsidRPr="00682F47">
              <w:t>Exceptions</w:t>
            </w:r>
            <w:r w:rsidRPr="007D2D45">
              <w:rPr>
                <w:b w:val="0"/>
              </w:rPr>
              <w:t xml:space="preserve">: </w:t>
            </w:r>
            <w:r w:rsidRPr="00280DE0">
              <w:t>N/A</w:t>
            </w:r>
          </w:p>
        </w:tc>
      </w:tr>
      <w:tr w:rsidR="00602479" w:rsidRPr="007D2D45" w14:paraId="1BB0FFEF"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23BC980" w14:textId="77777777" w:rsidR="00602479" w:rsidRPr="00AD1DFB" w:rsidRDefault="00602479" w:rsidP="00186785">
            <w:pPr>
              <w:spacing w:line="276" w:lineRule="auto"/>
            </w:pPr>
            <w:r w:rsidRPr="00AD1DFB">
              <w:t>Priority</w:t>
            </w:r>
          </w:p>
        </w:tc>
        <w:tc>
          <w:tcPr>
            <w:tcW w:w="5923" w:type="dxa"/>
            <w:gridSpan w:val="3"/>
          </w:tcPr>
          <w:p w14:paraId="1AADE1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489F0C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70574724" w14:textId="77777777" w:rsidR="00602479" w:rsidRPr="00AD1DFB" w:rsidRDefault="00602479" w:rsidP="00186785">
            <w:pPr>
              <w:spacing w:line="276" w:lineRule="auto"/>
            </w:pPr>
            <w:r w:rsidRPr="00AD1DFB">
              <w:t>Frequency of Use:</w:t>
            </w:r>
          </w:p>
        </w:tc>
        <w:tc>
          <w:tcPr>
            <w:tcW w:w="5923" w:type="dxa"/>
            <w:gridSpan w:val="3"/>
          </w:tcPr>
          <w:p w14:paraId="5F512F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74F46BB"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8C02E27" w14:textId="77777777" w:rsidR="00602479" w:rsidRPr="00AD1DFB" w:rsidRDefault="00602479" w:rsidP="00186785">
            <w:pPr>
              <w:spacing w:line="276" w:lineRule="auto"/>
            </w:pPr>
            <w:r w:rsidRPr="00AD1DFB">
              <w:t>Business Rules:</w:t>
            </w:r>
          </w:p>
        </w:tc>
        <w:tc>
          <w:tcPr>
            <w:tcW w:w="5923" w:type="dxa"/>
            <w:gridSpan w:val="3"/>
          </w:tcPr>
          <w:p w14:paraId="1FB7554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 B11</w:t>
            </w:r>
          </w:p>
        </w:tc>
      </w:tr>
      <w:tr w:rsidR="00602479" w:rsidRPr="007D2D45" w14:paraId="0816B41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175947C8" w14:textId="77777777" w:rsidR="00602479" w:rsidRPr="00AD1DFB" w:rsidRDefault="00602479" w:rsidP="00186785">
            <w:pPr>
              <w:spacing w:line="276" w:lineRule="auto"/>
            </w:pPr>
            <w:r w:rsidRPr="00AD1DFB">
              <w:t>Other Information:</w:t>
            </w:r>
          </w:p>
        </w:tc>
        <w:tc>
          <w:tcPr>
            <w:tcW w:w="5923" w:type="dxa"/>
            <w:gridSpan w:val="3"/>
          </w:tcPr>
          <w:p w14:paraId="572380F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sidRPr="007D2D45">
              <w:t>N/A</w:t>
            </w:r>
          </w:p>
        </w:tc>
      </w:tr>
    </w:tbl>
    <w:p w14:paraId="2F3B0D4B" w14:textId="06EB01E3" w:rsidR="00556DD0" w:rsidRDefault="00556DD0" w:rsidP="00556DD0"/>
    <w:p w14:paraId="00B411DF" w14:textId="12E4B804" w:rsidR="00556DD0" w:rsidRDefault="00556DD0" w:rsidP="00556DD0"/>
    <w:p w14:paraId="6B7433B0" w14:textId="0E8A9B25" w:rsidR="00556DD0" w:rsidRDefault="00556DD0" w:rsidP="00556DD0"/>
    <w:p w14:paraId="46957086" w14:textId="2D788744" w:rsidR="00556DD0" w:rsidRPr="00556DD0" w:rsidRDefault="00556DD0" w:rsidP="00556DD0">
      <w:pPr>
        <w:pStyle w:val="u4"/>
        <w:numPr>
          <w:ilvl w:val="3"/>
          <w:numId w:val="1"/>
        </w:numPr>
      </w:pPr>
      <w:r>
        <w:lastRenderedPageBreak/>
        <w:t>Customer</w:t>
      </w:r>
    </w:p>
    <w:p w14:paraId="6600F2AE" w14:textId="63490D31" w:rsidR="001455CD" w:rsidRPr="001455CD" w:rsidRDefault="001455CD" w:rsidP="00556DD0">
      <w:r>
        <w:rPr>
          <w:noProof/>
          <w:lang w:eastAsia="en-US"/>
        </w:rPr>
        <w:drawing>
          <wp:inline distT="0" distB="0" distL="0" distR="0" wp14:anchorId="048C0AF0" wp14:editId="5CE702BC">
            <wp:extent cx="5716270" cy="6376035"/>
            <wp:effectExtent l="0" t="0" r="0" b="571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UC.png"/>
                    <pic:cNvPicPr/>
                  </pic:nvPicPr>
                  <pic:blipFill>
                    <a:blip r:embed="rId17"/>
                    <a:stretch>
                      <a:fillRect/>
                    </a:stretch>
                  </pic:blipFill>
                  <pic:spPr>
                    <a:xfrm>
                      <a:off x="0" y="0"/>
                      <a:ext cx="5716270" cy="6376035"/>
                    </a:xfrm>
                    <a:prstGeom prst="rect">
                      <a:avLst/>
                    </a:prstGeom>
                  </pic:spPr>
                </pic:pic>
              </a:graphicData>
            </a:graphic>
          </wp:inline>
        </w:drawing>
      </w:r>
    </w:p>
    <w:p w14:paraId="3377DAC1" w14:textId="0DF47DE5" w:rsidR="00D759AD" w:rsidRDefault="00D759AD" w:rsidP="00D759AD">
      <w:pPr>
        <w:jc w:val="center"/>
        <w:rPr>
          <w:b/>
        </w:rPr>
      </w:pPr>
      <w:r w:rsidRPr="00CB3C68">
        <w:t xml:space="preserve">Figure </w:t>
      </w:r>
      <w:r w:rsidR="00894860">
        <w:fldChar w:fldCharType="begin"/>
      </w:r>
      <w:r w:rsidR="00894860">
        <w:instrText xml:space="preserve"> STYLEREF 1 \s </w:instrText>
      </w:r>
      <w:r w:rsidR="00894860">
        <w:fldChar w:fldCharType="separate"/>
      </w:r>
      <w:r w:rsidR="00210253">
        <w:rPr>
          <w:noProof/>
        </w:rPr>
        <w:t>3</w:t>
      </w:r>
      <w:r w:rsidR="00894860">
        <w:rPr>
          <w:noProof/>
        </w:rPr>
        <w:fldChar w:fldCharType="end"/>
      </w:r>
      <w:r w:rsidRPr="00CB3C68">
        <w:t>.5.2.2.2</w:t>
      </w:r>
      <w:r w:rsidR="001455CD">
        <w:t>: Customer Use Case Diagram</w:t>
      </w:r>
    </w:p>
    <w:p w14:paraId="180FFC9A" w14:textId="77777777" w:rsidR="00D759AD" w:rsidRDefault="00D759AD" w:rsidP="00D759AD">
      <w:pPr>
        <w:pStyle w:val="Chuthich"/>
        <w:jc w:val="center"/>
        <w:rPr>
          <w:b/>
        </w:rPr>
      </w:pPr>
    </w:p>
    <w:p w14:paraId="750143A7" w14:textId="77777777" w:rsidR="001460A2" w:rsidRDefault="001460A2" w:rsidP="001460A2"/>
    <w:p w14:paraId="7E12B900" w14:textId="77777777" w:rsidR="00210253" w:rsidRPr="001460A2" w:rsidRDefault="00210253" w:rsidP="001460A2"/>
    <w:p w14:paraId="41F3D810" w14:textId="5115C19D" w:rsidR="005C48E6" w:rsidRPr="00DD6D49" w:rsidRDefault="008D1D4C" w:rsidP="008D1D4C">
      <w:pPr>
        <w:pStyle w:val="u5"/>
      </w:pPr>
      <w:r w:rsidRPr="005C48E6">
        <w:rPr>
          <w:rFonts w:cstheme="minorHAnsi"/>
          <w:color w:val="000000" w:themeColor="text1"/>
        </w:rPr>
        <w:lastRenderedPageBreak/>
        <w:t>See Studio Information</w:t>
      </w:r>
    </w:p>
    <w:tbl>
      <w:tblPr>
        <w:tblStyle w:val="GridTable4-Accent31"/>
        <w:tblW w:w="8926" w:type="dxa"/>
        <w:tblLayout w:type="fixed"/>
        <w:tblLook w:val="04A0" w:firstRow="1" w:lastRow="0" w:firstColumn="1" w:lastColumn="0" w:noHBand="0" w:noVBand="1"/>
      </w:tblPr>
      <w:tblGrid>
        <w:gridCol w:w="2453"/>
        <w:gridCol w:w="1163"/>
        <w:gridCol w:w="213"/>
        <w:gridCol w:w="1978"/>
        <w:gridCol w:w="1701"/>
        <w:gridCol w:w="1418"/>
      </w:tblGrid>
      <w:tr w:rsidR="005C48E6" w:rsidRPr="005C48E6" w14:paraId="518445DD"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42B4C7E9"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UC-019</w:t>
            </w:r>
          </w:p>
        </w:tc>
        <w:tc>
          <w:tcPr>
            <w:tcW w:w="1701" w:type="dxa"/>
          </w:tcPr>
          <w:p w14:paraId="2C661747"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6397CC4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570A891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A78FE1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6EB955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See Studio Information</w:t>
            </w:r>
          </w:p>
        </w:tc>
      </w:tr>
      <w:tr w:rsidR="005C48E6" w:rsidRPr="005C48E6" w14:paraId="42F03013"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4A395B9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157AB653"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1FB1502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705D361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28C000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371132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73F8BF9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28DB10C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77202F3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32D5005B"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68F0B44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753FFCD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Add Studio Manager information</w:t>
            </w:r>
          </w:p>
        </w:tc>
      </w:tr>
      <w:tr w:rsidR="005C48E6" w:rsidRPr="005C48E6" w14:paraId="0C72AA4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07B7AF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0C28989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5F58B25E"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25FC36D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14:paraId="57CFF0E0" w14:textId="0EEC7EE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clock to btton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r>
      <w:tr w:rsidR="005C48E6" w:rsidRPr="005C48E6" w14:paraId="699D0A5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8BF96B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1904D646"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Display all information Studio.</w:t>
            </w:r>
          </w:p>
        </w:tc>
      </w:tr>
      <w:tr w:rsidR="005C48E6" w:rsidRPr="005C48E6" w14:paraId="0E30CD04"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48A21C9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7475A0EF"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135D05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08869B2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2EFB298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12851854"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5FABD471"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1</w:t>
            </w:r>
          </w:p>
        </w:tc>
        <w:tc>
          <w:tcPr>
            <w:tcW w:w="3354" w:type="dxa"/>
            <w:gridSpan w:val="3"/>
          </w:tcPr>
          <w:p w14:paraId="5E01CC97" w14:textId="18512053"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p>
        </w:tc>
        <w:tc>
          <w:tcPr>
            <w:tcW w:w="3119" w:type="dxa"/>
            <w:gridSpan w:val="2"/>
          </w:tcPr>
          <w:p w14:paraId="06129905"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069A4A0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7031B3F"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2</w:t>
            </w:r>
          </w:p>
        </w:tc>
        <w:tc>
          <w:tcPr>
            <w:tcW w:w="3354" w:type="dxa"/>
            <w:gridSpan w:val="3"/>
          </w:tcPr>
          <w:p w14:paraId="6D38F35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3CDD0875" w14:textId="0AB0EA54" w:rsidR="005C48E6" w:rsidRPr="005C48E6" w:rsidRDefault="005C48E6" w:rsidP="005C48E6">
            <w:pPr>
              <w:pStyle w:val="oancuaDanhsach"/>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Display above</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is list of Studio.</w:t>
            </w:r>
          </w:p>
        </w:tc>
      </w:tr>
      <w:tr w:rsidR="005C48E6" w:rsidRPr="005C48E6" w14:paraId="34B10B11"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68176428"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3</w:t>
            </w:r>
          </w:p>
        </w:tc>
        <w:tc>
          <w:tcPr>
            <w:tcW w:w="3354" w:type="dxa"/>
            <w:gridSpan w:val="3"/>
          </w:tcPr>
          <w:p w14:paraId="646A3C6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on name of Studio.</w:t>
            </w:r>
          </w:p>
        </w:tc>
        <w:tc>
          <w:tcPr>
            <w:tcW w:w="3119" w:type="dxa"/>
            <w:gridSpan w:val="2"/>
          </w:tcPr>
          <w:p w14:paraId="5A9C2E82"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540F064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7025CDA"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4</w:t>
            </w:r>
          </w:p>
        </w:tc>
        <w:tc>
          <w:tcPr>
            <w:tcW w:w="3354" w:type="dxa"/>
            <w:gridSpan w:val="3"/>
          </w:tcPr>
          <w:p w14:paraId="00B0CA3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194ABAE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Display all Information studio.</w:t>
            </w:r>
          </w:p>
          <w:p w14:paraId="62F22E9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7FF1BB3E" w14:textId="77777777" w:rsidR="005C48E6" w:rsidRPr="005C48E6" w:rsidRDefault="005C48E6" w:rsidP="00541F5C">
            <w:pPr>
              <w:pStyle w:val="oancuaDanhsac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Name Studio</w:t>
            </w:r>
          </w:p>
          <w:p w14:paraId="77A92903" w14:textId="77777777" w:rsidR="005C48E6" w:rsidRPr="005C48E6" w:rsidRDefault="005C48E6" w:rsidP="00541F5C">
            <w:pPr>
              <w:pStyle w:val="oancuaDanhsac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Studio Phone number</w:t>
            </w:r>
          </w:p>
          <w:p w14:paraId="2F976315" w14:textId="77777777" w:rsidR="005C48E6" w:rsidRPr="005C48E6" w:rsidRDefault="005C48E6" w:rsidP="00541F5C">
            <w:pPr>
              <w:pStyle w:val="oancuaDanhsac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Studio Email</w:t>
            </w:r>
          </w:p>
          <w:p w14:paraId="5DC0F45E" w14:textId="77777777" w:rsidR="005C48E6" w:rsidRPr="005C48E6" w:rsidRDefault="005C48E6" w:rsidP="00541F5C">
            <w:pPr>
              <w:pStyle w:val="oancuaDanhsac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Studio address</w:t>
            </w:r>
          </w:p>
          <w:p w14:paraId="4E6BAEE3" w14:textId="77777777" w:rsidR="005C48E6" w:rsidRPr="005C48E6" w:rsidRDefault="005C48E6" w:rsidP="00541F5C">
            <w:pPr>
              <w:pStyle w:val="oancuaDanhsach"/>
              <w:numPr>
                <w:ilvl w:val="0"/>
                <w:numId w:val="99"/>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Studio map location</w:t>
            </w:r>
          </w:p>
          <w:p w14:paraId="14211428" w14:textId="77777777" w:rsidR="005C48E6" w:rsidRPr="005C48E6" w:rsidRDefault="005C48E6" w:rsidP="005C48E6">
            <w:pPr>
              <w:spacing w:line="276" w:lineRule="auto"/>
              <w:ind w:left="35" w:right="4" w:hanging="3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7060F0B7"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5F70405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551C837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1FF95A4" w14:textId="77777777" w:rsidR="005C48E6" w:rsidRPr="005C48E6" w:rsidRDefault="005C48E6" w:rsidP="005C48E6">
            <w:pPr>
              <w:spacing w:line="276" w:lineRule="auto"/>
              <w:ind w:right="4"/>
              <w:rPr>
                <w:rFonts w:cstheme="minorHAnsi"/>
                <w:color w:val="000000" w:themeColor="text1"/>
              </w:rPr>
            </w:pPr>
          </w:p>
        </w:tc>
      </w:tr>
      <w:tr w:rsidR="005C48E6" w:rsidRPr="005C48E6" w14:paraId="3311F9DA"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41ECC36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5D16CD2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3AADE16" w14:textId="77777777" w:rsidR="005C48E6" w:rsidRPr="005C48E6" w:rsidRDefault="005C48E6" w:rsidP="005C48E6">
            <w:pPr>
              <w:spacing w:line="276" w:lineRule="auto"/>
              <w:ind w:right="4"/>
              <w:rPr>
                <w:rFonts w:cstheme="minorHAnsi"/>
                <w:color w:val="000000" w:themeColor="text1"/>
              </w:rPr>
            </w:pPr>
          </w:p>
        </w:tc>
      </w:tr>
      <w:tr w:rsidR="005C48E6" w:rsidRPr="005C48E6" w14:paraId="2ECA4269"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4ECA39B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14:paraId="3F154A25"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11C882D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20628F3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Frequency of Use:</w:t>
            </w:r>
          </w:p>
        </w:tc>
        <w:tc>
          <w:tcPr>
            <w:tcW w:w="5097" w:type="dxa"/>
            <w:gridSpan w:val="3"/>
          </w:tcPr>
          <w:p w14:paraId="001DC98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41C8E375"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544FC97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14:paraId="13F1E41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B3,B6</w:t>
            </w:r>
          </w:p>
        </w:tc>
      </w:tr>
      <w:tr w:rsidR="005C48E6" w:rsidRPr="005C48E6" w14:paraId="6C4B5CF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2CADED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14:paraId="4BD2AD3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7862CE9A" w14:textId="77777777" w:rsidR="001460A2" w:rsidRDefault="001460A2" w:rsidP="00556DD0"/>
    <w:p w14:paraId="019CE548" w14:textId="77777777" w:rsidR="001460A2" w:rsidRDefault="001460A2" w:rsidP="00556DD0"/>
    <w:p w14:paraId="223B191F" w14:textId="77777777" w:rsidR="005C48E6" w:rsidRPr="001460A2" w:rsidRDefault="005C48E6" w:rsidP="008D1D4C">
      <w:pPr>
        <w:pStyle w:val="u5"/>
      </w:pPr>
      <w:r w:rsidRPr="001460A2">
        <w:t>See Sample Picture</w:t>
      </w:r>
    </w:p>
    <w:tbl>
      <w:tblPr>
        <w:tblStyle w:val="GridTable4-Accent31"/>
        <w:tblW w:w="8926" w:type="dxa"/>
        <w:tblLayout w:type="fixed"/>
        <w:tblLook w:val="04A0" w:firstRow="1" w:lastRow="0" w:firstColumn="1" w:lastColumn="0" w:noHBand="0" w:noVBand="1"/>
      </w:tblPr>
      <w:tblGrid>
        <w:gridCol w:w="2453"/>
        <w:gridCol w:w="1163"/>
        <w:gridCol w:w="213"/>
        <w:gridCol w:w="1978"/>
        <w:gridCol w:w="1701"/>
        <w:gridCol w:w="1418"/>
      </w:tblGrid>
      <w:tr w:rsidR="005C48E6" w:rsidRPr="005C48E6" w14:paraId="6C6AC936"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503F918D"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UC-020</w:t>
            </w:r>
          </w:p>
        </w:tc>
        <w:tc>
          <w:tcPr>
            <w:tcW w:w="1701" w:type="dxa"/>
          </w:tcPr>
          <w:p w14:paraId="31BFBF8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2422F70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7B20F96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7B6136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7F12465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See sample Picture</w:t>
            </w:r>
          </w:p>
        </w:tc>
      </w:tr>
      <w:tr w:rsidR="005C48E6" w:rsidRPr="005C48E6" w14:paraId="56750C6B"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B0CCC0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74FCA3ED"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1B29A47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2796923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7925D3F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36A520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00DA3C6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4F4CDF9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5329797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6A6C9163"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B40E59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43B3F93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Someone want to see sample picture of studio.</w:t>
            </w:r>
          </w:p>
        </w:tc>
      </w:tr>
      <w:tr w:rsidR="005C48E6" w:rsidRPr="005C48E6" w14:paraId="6A952811"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2127E12"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7A7B6315"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06299C12"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772F15B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14:paraId="64615C95" w14:textId="4BA2E3CA"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clock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r>
      <w:tr w:rsidR="005C48E6" w:rsidRPr="005C48E6" w14:paraId="5907C31F"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5550D2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2AE61D8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Picture is showed</w:t>
            </w:r>
          </w:p>
        </w:tc>
      </w:tr>
      <w:tr w:rsidR="005C48E6" w:rsidRPr="005C48E6" w14:paraId="28B0F0FB"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9D5588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1F8C2015"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71995C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1B94409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217EFBB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02805E97"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5DB795BA"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1</w:t>
            </w:r>
          </w:p>
        </w:tc>
        <w:tc>
          <w:tcPr>
            <w:tcW w:w="3354" w:type="dxa"/>
            <w:gridSpan w:val="3"/>
          </w:tcPr>
          <w:p w14:paraId="66F7E113" w14:textId="63DA4319"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on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c>
          <w:tcPr>
            <w:tcW w:w="3119" w:type="dxa"/>
            <w:gridSpan w:val="2"/>
          </w:tcPr>
          <w:p w14:paraId="4E82944E"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0DB2F28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1B969B3"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2</w:t>
            </w:r>
          </w:p>
        </w:tc>
        <w:tc>
          <w:tcPr>
            <w:tcW w:w="3354" w:type="dxa"/>
            <w:gridSpan w:val="3"/>
          </w:tcPr>
          <w:p w14:paraId="1118BD4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7D219DE2" w14:textId="77777777" w:rsidR="005C48E6" w:rsidRPr="005C48E6" w:rsidRDefault="005C48E6" w:rsidP="005C48E6">
            <w:pPr>
              <w:pStyle w:val="oancuaDanhsach"/>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Display sample picture of some Studio.</w:t>
            </w:r>
          </w:p>
        </w:tc>
      </w:tr>
      <w:tr w:rsidR="005C48E6" w:rsidRPr="005C48E6" w14:paraId="65696B8C"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250F99B0"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3</w:t>
            </w:r>
          </w:p>
        </w:tc>
        <w:tc>
          <w:tcPr>
            <w:tcW w:w="3354" w:type="dxa"/>
            <w:gridSpan w:val="3"/>
          </w:tcPr>
          <w:p w14:paraId="6287AA96" w14:textId="77777777" w:rsidR="005C48E6" w:rsidRPr="005C48E6" w:rsidRDefault="005C48E6" w:rsidP="00541F5C">
            <w:pPr>
              <w:pStyle w:val="oancuaDanhsach"/>
              <w:numPr>
                <w:ilvl w:val="0"/>
                <w:numId w:val="100"/>
              </w:numPr>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Move to the Studio want to see sample picture and click to this.</w:t>
            </w:r>
          </w:p>
          <w:p w14:paraId="09A8186F" w14:textId="77777777" w:rsidR="005C48E6" w:rsidRPr="005C48E6" w:rsidRDefault="005C48E6" w:rsidP="00541F5C">
            <w:pPr>
              <w:pStyle w:val="oancuaDanhsach"/>
              <w:numPr>
                <w:ilvl w:val="0"/>
                <w:numId w:val="100"/>
              </w:numPr>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to picture want to show.</w:t>
            </w:r>
          </w:p>
        </w:tc>
        <w:tc>
          <w:tcPr>
            <w:tcW w:w="3119" w:type="dxa"/>
            <w:gridSpan w:val="2"/>
          </w:tcPr>
          <w:p w14:paraId="10BE08EF"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7BD04AD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84FD8F1"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4</w:t>
            </w:r>
          </w:p>
        </w:tc>
        <w:tc>
          <w:tcPr>
            <w:tcW w:w="3354" w:type="dxa"/>
            <w:gridSpan w:val="3"/>
          </w:tcPr>
          <w:p w14:paraId="4A424B6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6C545F1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Show the picture.</w:t>
            </w:r>
          </w:p>
        </w:tc>
      </w:tr>
      <w:tr w:rsidR="005C48E6" w:rsidRPr="005C48E6" w14:paraId="0C518A2B"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00D5274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206FA47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F2E5B41" w14:textId="77777777" w:rsidR="005C48E6" w:rsidRPr="005C48E6" w:rsidRDefault="005C48E6" w:rsidP="005C48E6">
            <w:pPr>
              <w:spacing w:line="276" w:lineRule="auto"/>
              <w:ind w:right="4"/>
              <w:rPr>
                <w:rFonts w:cstheme="minorHAnsi"/>
                <w:color w:val="000000" w:themeColor="text1"/>
              </w:rPr>
            </w:pPr>
          </w:p>
        </w:tc>
      </w:tr>
      <w:tr w:rsidR="005C48E6" w:rsidRPr="005C48E6" w14:paraId="45A3EBD9"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7605553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4051E3E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3C9BCE9B" w14:textId="77777777" w:rsidR="005C48E6" w:rsidRPr="005C48E6" w:rsidRDefault="005C48E6" w:rsidP="005C48E6">
            <w:pPr>
              <w:spacing w:line="276" w:lineRule="auto"/>
              <w:ind w:right="4"/>
              <w:rPr>
                <w:rFonts w:cstheme="minorHAnsi"/>
                <w:color w:val="000000" w:themeColor="text1"/>
              </w:rPr>
            </w:pPr>
          </w:p>
        </w:tc>
      </w:tr>
      <w:tr w:rsidR="005C48E6" w:rsidRPr="005C48E6" w14:paraId="4A487D83"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20A1F03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14:paraId="7F891DC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765BE30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A03EE2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3"/>
          </w:tcPr>
          <w:p w14:paraId="63D4D0D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036EF06C"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3E215C1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14:paraId="20D76CA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r w:rsidR="005C48E6" w:rsidRPr="005C48E6" w14:paraId="7BE69E0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20A1ED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14:paraId="694E4CD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63654F8F" w14:textId="77777777" w:rsidR="001460A2" w:rsidRDefault="001460A2" w:rsidP="00556DD0"/>
    <w:p w14:paraId="40AA007C" w14:textId="77777777" w:rsidR="001460A2" w:rsidRPr="001460A2" w:rsidRDefault="001460A2" w:rsidP="00556DD0"/>
    <w:p w14:paraId="594A8A00" w14:textId="77777777" w:rsidR="005C48E6" w:rsidRPr="001460A2" w:rsidRDefault="005C48E6" w:rsidP="008D1D4C">
      <w:pPr>
        <w:pStyle w:val="u5"/>
      </w:pPr>
      <w:r w:rsidRPr="001460A2">
        <w:t>See Studio Location</w:t>
      </w:r>
    </w:p>
    <w:tbl>
      <w:tblPr>
        <w:tblStyle w:val="GridTable4-Accent31"/>
        <w:tblW w:w="8926" w:type="dxa"/>
        <w:tblLayout w:type="fixed"/>
        <w:tblLook w:val="04A0" w:firstRow="1" w:lastRow="0" w:firstColumn="1" w:lastColumn="0" w:noHBand="0" w:noVBand="1"/>
      </w:tblPr>
      <w:tblGrid>
        <w:gridCol w:w="2453"/>
        <w:gridCol w:w="1163"/>
        <w:gridCol w:w="203"/>
        <w:gridCol w:w="1988"/>
        <w:gridCol w:w="1701"/>
        <w:gridCol w:w="1418"/>
      </w:tblGrid>
      <w:tr w:rsidR="005C48E6" w:rsidRPr="005C48E6" w14:paraId="380DEE5C"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1B9D1937"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UC-021</w:t>
            </w:r>
          </w:p>
        </w:tc>
        <w:tc>
          <w:tcPr>
            <w:tcW w:w="1701" w:type="dxa"/>
          </w:tcPr>
          <w:p w14:paraId="74DD061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5E3F28D2"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108BDCFF"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97E12B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44A1DC4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See Studio Location</w:t>
            </w:r>
          </w:p>
        </w:tc>
      </w:tr>
      <w:tr w:rsidR="005C48E6" w:rsidRPr="005C48E6" w14:paraId="65430876"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60A9D04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6DA7B24B"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556FCF2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3D6BA26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044B6BC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7A8810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766B453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0C4BD82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54B0236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4F035FDC"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5C729C1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33DA0BC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eastAsia="Times New Roman" w:cstheme="minorHAnsi"/>
                <w:color w:val="000000" w:themeColor="text1"/>
              </w:rPr>
              <w:t>Show for customer location of Studio</w:t>
            </w:r>
          </w:p>
        </w:tc>
      </w:tr>
      <w:tr w:rsidR="005C48E6" w:rsidRPr="005C48E6" w14:paraId="2EF6CC5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F81511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2F10B4DA"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364DD31E"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4D09E17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14:paraId="0F1BBDD2" w14:textId="715D1735"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clock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r>
      <w:tr w:rsidR="005C48E6" w:rsidRPr="005C48E6" w14:paraId="78E89EF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2A8F7B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0734352C"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Location of Studio will show on the map.</w:t>
            </w:r>
          </w:p>
        </w:tc>
      </w:tr>
      <w:tr w:rsidR="005C48E6" w:rsidRPr="005C48E6" w14:paraId="74181E97"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0F275C9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359CDD4A"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C5A6BD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13E8AB1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5FF7845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5C50AF8C"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5DE237FF"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1</w:t>
            </w:r>
          </w:p>
        </w:tc>
        <w:tc>
          <w:tcPr>
            <w:tcW w:w="3354" w:type="dxa"/>
            <w:gridSpan w:val="3"/>
          </w:tcPr>
          <w:p w14:paraId="4A8B22D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Click on the button Studio then lick name of Studio.</w:t>
            </w:r>
          </w:p>
        </w:tc>
        <w:tc>
          <w:tcPr>
            <w:tcW w:w="3119" w:type="dxa"/>
            <w:gridSpan w:val="2"/>
          </w:tcPr>
          <w:p w14:paraId="56C4F0A4"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1C66775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E6B8440"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2</w:t>
            </w:r>
          </w:p>
        </w:tc>
        <w:tc>
          <w:tcPr>
            <w:tcW w:w="3354" w:type="dxa"/>
            <w:gridSpan w:val="3"/>
          </w:tcPr>
          <w:p w14:paraId="1DBD3E6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0010B7C4" w14:textId="7332EF01"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Information of Studio will show on the table</w:t>
            </w:r>
            <w:r w:rsidR="00414041" w:rsidRPr="00414041">
              <w:rPr>
                <w:rFonts w:cstheme="minorHAnsi"/>
                <w:color w:val="000000" w:themeColor="text1"/>
              </w:rPr>
              <w:t>”</w:t>
            </w:r>
            <w:r w:rsidRPr="005C48E6">
              <w:rPr>
                <w:rFonts w:cstheme="minorHAnsi"/>
                <w:color w:val="000000" w:themeColor="text1"/>
              </w:rPr>
              <w:t>Studio Information</w:t>
            </w:r>
            <w:r w:rsidR="00414041" w:rsidRPr="00414041">
              <w:rPr>
                <w:rFonts w:cstheme="minorHAnsi"/>
                <w:color w:val="000000" w:themeColor="text1"/>
              </w:rPr>
              <w:t>”</w:t>
            </w:r>
            <w:r w:rsidRPr="005C48E6">
              <w:rPr>
                <w:rFonts w:cstheme="minorHAnsi"/>
                <w:color w:val="000000" w:themeColor="text1"/>
              </w:rPr>
              <w:t>.</w:t>
            </w:r>
          </w:p>
        </w:tc>
      </w:tr>
      <w:tr w:rsidR="005C48E6" w:rsidRPr="005C48E6" w14:paraId="1EA38FE5"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21FD846D"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3</w:t>
            </w:r>
          </w:p>
        </w:tc>
        <w:tc>
          <w:tcPr>
            <w:tcW w:w="3354" w:type="dxa"/>
            <w:gridSpan w:val="3"/>
          </w:tcPr>
          <w:p w14:paraId="15CE0AB7" w14:textId="41E11748" w:rsidR="005C48E6" w:rsidRPr="005C48E6" w:rsidRDefault="005C48E6" w:rsidP="005C48E6">
            <w:pPr>
              <w:pStyle w:val="oancuaDanhsach"/>
              <w:ind w:left="0"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Click on Link of </w:t>
            </w:r>
            <w:r w:rsidR="00414041" w:rsidRPr="00414041">
              <w:rPr>
                <w:rFonts w:cstheme="minorHAnsi"/>
                <w:color w:val="000000" w:themeColor="text1"/>
              </w:rPr>
              <w:t>“</w:t>
            </w:r>
            <w:r w:rsidRPr="005C48E6">
              <w:rPr>
                <w:rFonts w:cstheme="minorHAnsi"/>
                <w:color w:val="000000" w:themeColor="text1"/>
              </w:rPr>
              <w:t>Studio map location</w:t>
            </w:r>
            <w:r w:rsidR="00414041" w:rsidRPr="00414041">
              <w:rPr>
                <w:rFonts w:cstheme="minorHAnsi"/>
                <w:color w:val="000000" w:themeColor="text1"/>
              </w:rPr>
              <w:t>”</w:t>
            </w:r>
            <w:r w:rsidRPr="005C48E6">
              <w:rPr>
                <w:rFonts w:cstheme="minorHAnsi"/>
                <w:color w:val="000000" w:themeColor="text1"/>
              </w:rPr>
              <w:t>hyperlink.</w:t>
            </w:r>
          </w:p>
        </w:tc>
        <w:tc>
          <w:tcPr>
            <w:tcW w:w="3119" w:type="dxa"/>
            <w:gridSpan w:val="2"/>
          </w:tcPr>
          <w:p w14:paraId="1C7DBC0A"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4A2FCB3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3D409E1"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4</w:t>
            </w:r>
          </w:p>
        </w:tc>
        <w:tc>
          <w:tcPr>
            <w:tcW w:w="3354" w:type="dxa"/>
            <w:gridSpan w:val="3"/>
          </w:tcPr>
          <w:p w14:paraId="788BAD5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2186C49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Show map studio on the googlemap.</w:t>
            </w:r>
          </w:p>
        </w:tc>
      </w:tr>
      <w:tr w:rsidR="005C48E6" w:rsidRPr="005C48E6" w14:paraId="0CC5549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2693BCF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Alternative Flows: N/A</w:t>
            </w:r>
          </w:p>
        </w:tc>
      </w:tr>
      <w:tr w:rsidR="005C48E6" w:rsidRPr="005C48E6" w14:paraId="0C2267C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094A8D7B" w14:textId="77777777" w:rsidR="005C48E6" w:rsidRPr="005C48E6" w:rsidRDefault="005C48E6" w:rsidP="005C48E6">
            <w:pPr>
              <w:spacing w:line="276" w:lineRule="auto"/>
              <w:ind w:right="4"/>
              <w:rPr>
                <w:rFonts w:cstheme="minorHAnsi"/>
                <w:color w:val="000000" w:themeColor="text1"/>
              </w:rPr>
            </w:pPr>
          </w:p>
        </w:tc>
      </w:tr>
      <w:tr w:rsidR="005C48E6" w:rsidRPr="005C48E6" w14:paraId="68E7E2B2"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EF2EFD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063B902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2F0AD78" w14:textId="77777777" w:rsidR="005C48E6" w:rsidRPr="005C48E6" w:rsidRDefault="005C48E6" w:rsidP="005C48E6">
            <w:pPr>
              <w:spacing w:line="276" w:lineRule="auto"/>
              <w:ind w:right="4"/>
              <w:rPr>
                <w:rFonts w:cstheme="minorHAnsi"/>
                <w:color w:val="000000" w:themeColor="text1"/>
              </w:rPr>
            </w:pPr>
          </w:p>
        </w:tc>
      </w:tr>
      <w:tr w:rsidR="005C48E6" w:rsidRPr="005C48E6" w14:paraId="5AACC9D9" w14:textId="77777777" w:rsidTr="00D65C17">
        <w:tc>
          <w:tcPr>
            <w:cnfStyle w:val="001000000000" w:firstRow="0" w:lastRow="0" w:firstColumn="1" w:lastColumn="0" w:oddVBand="0" w:evenVBand="0" w:oddHBand="0" w:evenHBand="0" w:firstRowFirstColumn="0" w:firstRowLastColumn="0" w:lastRowFirstColumn="0" w:lastRowLastColumn="0"/>
            <w:tcW w:w="3819" w:type="dxa"/>
            <w:gridSpan w:val="3"/>
          </w:tcPr>
          <w:p w14:paraId="36165E3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107" w:type="dxa"/>
            <w:gridSpan w:val="3"/>
          </w:tcPr>
          <w:p w14:paraId="132A593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1C4D02B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31C87F3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107" w:type="dxa"/>
            <w:gridSpan w:val="3"/>
          </w:tcPr>
          <w:p w14:paraId="73C65F9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094122B4" w14:textId="77777777" w:rsidTr="00D65C17">
        <w:tc>
          <w:tcPr>
            <w:cnfStyle w:val="001000000000" w:firstRow="0" w:lastRow="0" w:firstColumn="1" w:lastColumn="0" w:oddVBand="0" w:evenVBand="0" w:oddHBand="0" w:evenHBand="0" w:firstRowFirstColumn="0" w:firstRowLastColumn="0" w:lastRowFirstColumn="0" w:lastRowLastColumn="0"/>
            <w:tcW w:w="3819" w:type="dxa"/>
            <w:gridSpan w:val="3"/>
          </w:tcPr>
          <w:p w14:paraId="516CD8A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107" w:type="dxa"/>
            <w:gridSpan w:val="3"/>
          </w:tcPr>
          <w:p w14:paraId="57C059C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r w:rsidR="005C48E6" w:rsidRPr="005C48E6" w14:paraId="19E72C1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22DD0D1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107" w:type="dxa"/>
            <w:gridSpan w:val="3"/>
          </w:tcPr>
          <w:p w14:paraId="154BD99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5493CEC4" w14:textId="77777777" w:rsidR="005C48E6" w:rsidRDefault="005C48E6" w:rsidP="00556DD0">
      <w:pPr>
        <w:rPr>
          <w:lang w:val="vi-VN"/>
        </w:rPr>
      </w:pPr>
    </w:p>
    <w:p w14:paraId="54E15F3A" w14:textId="77777777" w:rsidR="001460A2" w:rsidRPr="005C48E6" w:rsidRDefault="001460A2" w:rsidP="00556DD0">
      <w:pPr>
        <w:rPr>
          <w:lang w:val="vi-VN"/>
        </w:rPr>
      </w:pPr>
    </w:p>
    <w:p w14:paraId="45700F91" w14:textId="77777777" w:rsidR="005C48E6" w:rsidRPr="001460A2" w:rsidRDefault="005C48E6" w:rsidP="008D1D4C">
      <w:pPr>
        <w:pStyle w:val="u5"/>
      </w:pPr>
      <w:r w:rsidRPr="001460A2">
        <w:t>See Package Information</w:t>
      </w:r>
    </w:p>
    <w:tbl>
      <w:tblPr>
        <w:tblStyle w:val="GridTable4-Accent31"/>
        <w:tblW w:w="8926" w:type="dxa"/>
        <w:tblLayout w:type="fixed"/>
        <w:tblLook w:val="04A0" w:firstRow="1" w:lastRow="0" w:firstColumn="1" w:lastColumn="0" w:noHBand="0" w:noVBand="1"/>
      </w:tblPr>
      <w:tblGrid>
        <w:gridCol w:w="2453"/>
        <w:gridCol w:w="1163"/>
        <w:gridCol w:w="213"/>
        <w:gridCol w:w="1978"/>
        <w:gridCol w:w="52"/>
        <w:gridCol w:w="1649"/>
        <w:gridCol w:w="1418"/>
      </w:tblGrid>
      <w:tr w:rsidR="005C48E6" w:rsidRPr="005C48E6" w14:paraId="0423E744"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71209C2"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UC-022</w:t>
            </w:r>
          </w:p>
        </w:tc>
        <w:tc>
          <w:tcPr>
            <w:tcW w:w="1701" w:type="dxa"/>
            <w:gridSpan w:val="2"/>
          </w:tcPr>
          <w:p w14:paraId="0A0D60C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3E45503C"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76B388C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06BCA8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5"/>
          </w:tcPr>
          <w:p w14:paraId="7245B16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See Package Information</w:t>
            </w:r>
          </w:p>
        </w:tc>
      </w:tr>
      <w:tr w:rsidR="005C48E6" w:rsidRPr="005C48E6" w14:paraId="28DE6444"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6092CB0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7A82AC51"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gridSpan w:val="2"/>
          </w:tcPr>
          <w:p w14:paraId="0219A02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2C21D468"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6C8CDF8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6B93DF2"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3B8A646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gridSpan w:val="2"/>
          </w:tcPr>
          <w:p w14:paraId="473B78A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4F9043F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1095413E"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73692F9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5"/>
          </w:tcPr>
          <w:p w14:paraId="2553880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eastAsia="Times New Roman" w:cstheme="minorHAnsi"/>
                <w:color w:val="000000" w:themeColor="text1"/>
              </w:rPr>
              <w:t>Show for customer packages of studio.</w:t>
            </w:r>
          </w:p>
        </w:tc>
      </w:tr>
      <w:tr w:rsidR="005C48E6" w:rsidRPr="005C48E6" w14:paraId="0259FB2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8F4A7D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5"/>
          </w:tcPr>
          <w:p w14:paraId="6CD6AA8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3FF23C02"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5105D54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5"/>
          </w:tcPr>
          <w:p w14:paraId="67D3B5C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selected to name of Studio.</w:t>
            </w:r>
          </w:p>
        </w:tc>
      </w:tr>
      <w:tr w:rsidR="005C48E6" w:rsidRPr="005C48E6" w14:paraId="5039ED1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AF4FDF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5"/>
          </w:tcPr>
          <w:p w14:paraId="33BF62B1"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Show all package Studio.</w:t>
            </w:r>
          </w:p>
        </w:tc>
      </w:tr>
      <w:tr w:rsidR="005C48E6" w:rsidRPr="005C48E6" w14:paraId="02068E2B"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5949DF4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1CC5932F"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088BB0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406" w:type="dxa"/>
            <w:gridSpan w:val="4"/>
          </w:tcPr>
          <w:p w14:paraId="287B9FE3" w14:textId="77777777" w:rsidR="005C48E6" w:rsidRPr="005C48E6" w:rsidRDefault="005C48E6" w:rsidP="005C48E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067" w:type="dxa"/>
            <w:gridSpan w:val="2"/>
          </w:tcPr>
          <w:p w14:paraId="29B1959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3BF6CCD0"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62AC422C"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1</w:t>
            </w:r>
          </w:p>
        </w:tc>
        <w:tc>
          <w:tcPr>
            <w:tcW w:w="3406" w:type="dxa"/>
            <w:gridSpan w:val="4"/>
          </w:tcPr>
          <w:p w14:paraId="0573727F" w14:textId="04EAF73C"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Click to the</w:t>
            </w:r>
            <w:r w:rsidR="00414041" w:rsidRPr="00414041">
              <w:rPr>
                <w:rFonts w:cstheme="minorHAnsi"/>
                <w:color w:val="000000" w:themeColor="text1"/>
              </w:rPr>
              <w:t>”</w:t>
            </w:r>
            <w:r w:rsidRPr="005C48E6">
              <w:rPr>
                <w:rFonts w:cstheme="minorHAnsi"/>
                <w:color w:val="000000" w:themeColor="text1"/>
              </w:rPr>
              <w:t>read more</w:t>
            </w:r>
            <w:r w:rsidR="00414041" w:rsidRPr="00414041">
              <w:rPr>
                <w:rFonts w:cstheme="minorHAnsi"/>
                <w:color w:val="000000" w:themeColor="text1"/>
              </w:rPr>
              <w:t>”</w:t>
            </w:r>
            <w:r w:rsidRPr="005C48E6">
              <w:rPr>
                <w:rFonts w:cstheme="minorHAnsi"/>
                <w:color w:val="000000" w:themeColor="text1"/>
              </w:rPr>
              <w:t>.</w:t>
            </w:r>
          </w:p>
        </w:tc>
        <w:tc>
          <w:tcPr>
            <w:tcW w:w="3067" w:type="dxa"/>
            <w:gridSpan w:val="2"/>
          </w:tcPr>
          <w:p w14:paraId="38FC23D1"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6E89CDA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61C10C5"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2</w:t>
            </w:r>
          </w:p>
        </w:tc>
        <w:tc>
          <w:tcPr>
            <w:tcW w:w="3406" w:type="dxa"/>
            <w:gridSpan w:val="4"/>
          </w:tcPr>
          <w:p w14:paraId="7DBC1AC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067" w:type="dxa"/>
            <w:gridSpan w:val="2"/>
          </w:tcPr>
          <w:p w14:paraId="345CFE0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Detail of package will show all.</w:t>
            </w:r>
          </w:p>
        </w:tc>
      </w:tr>
      <w:tr w:rsidR="005C48E6" w:rsidRPr="005C48E6" w14:paraId="2E88EA2C"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37A420B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06A36A15"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558C68F5" w14:textId="77777777" w:rsidR="005C48E6" w:rsidRPr="005C48E6" w:rsidRDefault="005C48E6" w:rsidP="005C48E6">
            <w:pPr>
              <w:spacing w:line="276" w:lineRule="auto"/>
              <w:ind w:right="4"/>
              <w:rPr>
                <w:rFonts w:cstheme="minorHAnsi"/>
                <w:color w:val="000000" w:themeColor="text1"/>
              </w:rPr>
            </w:pPr>
          </w:p>
        </w:tc>
      </w:tr>
      <w:tr w:rsidR="005C48E6" w:rsidRPr="005C48E6" w14:paraId="3917E952"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46294A6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Exceptions: N/A</w:t>
            </w:r>
          </w:p>
        </w:tc>
      </w:tr>
      <w:tr w:rsidR="005C48E6" w:rsidRPr="005C48E6" w14:paraId="7FF03DE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655EC674" w14:textId="77777777" w:rsidR="005C48E6" w:rsidRPr="005C48E6" w:rsidRDefault="005C48E6" w:rsidP="005C48E6">
            <w:pPr>
              <w:spacing w:line="276" w:lineRule="auto"/>
              <w:ind w:right="4"/>
              <w:rPr>
                <w:rFonts w:cstheme="minorHAnsi"/>
                <w:color w:val="000000" w:themeColor="text1"/>
              </w:rPr>
            </w:pPr>
          </w:p>
        </w:tc>
      </w:tr>
      <w:tr w:rsidR="005C48E6" w:rsidRPr="005C48E6" w14:paraId="41D67B70"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3E83F17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4"/>
          </w:tcPr>
          <w:p w14:paraId="66D2D8D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0359BAD9"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C4A59C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4"/>
          </w:tcPr>
          <w:p w14:paraId="2B62AB7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2EBB52B2"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2461C18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4"/>
          </w:tcPr>
          <w:p w14:paraId="554AB98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r w:rsidR="005C48E6" w:rsidRPr="005C48E6" w14:paraId="566BB01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3603F6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4"/>
          </w:tcPr>
          <w:p w14:paraId="7E6DD405"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7C4F27F6" w14:textId="77777777" w:rsidR="005C48E6" w:rsidRPr="005C48E6" w:rsidRDefault="005C48E6" w:rsidP="00556DD0">
      <w:pPr>
        <w:rPr>
          <w:lang w:val="vi-VN"/>
        </w:rPr>
      </w:pPr>
    </w:p>
    <w:p w14:paraId="04860BA8" w14:textId="77777777" w:rsidR="005C48E6" w:rsidRPr="005C48E6" w:rsidRDefault="005C48E6" w:rsidP="00556DD0">
      <w:pPr>
        <w:rPr>
          <w:lang w:val="vi-VN"/>
        </w:rPr>
      </w:pPr>
    </w:p>
    <w:p w14:paraId="2579E1D5" w14:textId="77777777" w:rsidR="005C48E6" w:rsidRPr="001460A2" w:rsidRDefault="005C48E6" w:rsidP="008D1D4C">
      <w:pPr>
        <w:pStyle w:val="u5"/>
      </w:pPr>
      <w:r w:rsidRPr="001460A2">
        <w:t>Order photo Package and leave Information</w:t>
      </w:r>
    </w:p>
    <w:tbl>
      <w:tblPr>
        <w:tblStyle w:val="GridTable4-Accent31"/>
        <w:tblW w:w="8926" w:type="dxa"/>
        <w:tblLayout w:type="fixed"/>
        <w:tblLook w:val="04A0" w:firstRow="1" w:lastRow="0" w:firstColumn="1" w:lastColumn="0" w:noHBand="0" w:noVBand="1"/>
      </w:tblPr>
      <w:tblGrid>
        <w:gridCol w:w="2453"/>
        <w:gridCol w:w="1163"/>
        <w:gridCol w:w="213"/>
        <w:gridCol w:w="1978"/>
        <w:gridCol w:w="1708"/>
        <w:gridCol w:w="1411"/>
      </w:tblGrid>
      <w:tr w:rsidR="005C48E6" w:rsidRPr="005C48E6" w14:paraId="707B2A44"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4FD96BE3"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UC-021</w:t>
            </w:r>
          </w:p>
        </w:tc>
        <w:tc>
          <w:tcPr>
            <w:tcW w:w="1708" w:type="dxa"/>
          </w:tcPr>
          <w:p w14:paraId="630CD68E"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1" w:type="dxa"/>
          </w:tcPr>
          <w:p w14:paraId="7E8FDF6C"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0F5E455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011729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7866808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Order photo Package and leave Information</w:t>
            </w:r>
          </w:p>
        </w:tc>
      </w:tr>
      <w:tr w:rsidR="005C48E6" w:rsidRPr="005C48E6" w14:paraId="75EECD81"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2E96E35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6D9D2892"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8" w:type="dxa"/>
          </w:tcPr>
          <w:p w14:paraId="412A555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1" w:type="dxa"/>
          </w:tcPr>
          <w:p w14:paraId="1017A3AD"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55FC544D"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54ECDC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1B38B47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8" w:type="dxa"/>
          </w:tcPr>
          <w:p w14:paraId="696F1D8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1" w:type="dxa"/>
          </w:tcPr>
          <w:p w14:paraId="66CCB30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3EFDCAD9"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4C3B027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0EDB3A3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5C48E6">
              <w:rPr>
                <w:rFonts w:eastAsia="Times New Roman" w:cstheme="minorHAnsi"/>
                <w:color w:val="000000" w:themeColor="text1"/>
              </w:rPr>
              <w:t>Customer Order package.</w:t>
            </w:r>
          </w:p>
          <w:p w14:paraId="0B54604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621ADA1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95BBEE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3FB65B43"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p w14:paraId="51D7E28B"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eastAsia="Times New Roman" w:cstheme="minorHAnsi"/>
                <w:color w:val="000000" w:themeColor="text1"/>
              </w:rPr>
              <w:t>Customer need choose the Studio want to take picture.</w:t>
            </w:r>
          </w:p>
        </w:tc>
      </w:tr>
      <w:tr w:rsidR="005C48E6" w:rsidRPr="005C48E6" w14:paraId="61BE9555"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B2D9E4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14:paraId="601D5E7C" w14:textId="4A65B076"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click to icon</w:t>
            </w:r>
            <w:r w:rsidR="00414041" w:rsidRPr="00414041">
              <w:rPr>
                <w:rFonts w:cstheme="minorHAnsi"/>
                <w:color w:val="000000" w:themeColor="text1"/>
              </w:rPr>
              <w:t>”</w:t>
            </w:r>
            <w:r w:rsidRPr="005C48E6">
              <w:rPr>
                <w:rFonts w:cstheme="minorHAnsi"/>
                <w:color w:val="000000" w:themeColor="text1"/>
              </w:rPr>
              <w:t>Bag</w:t>
            </w:r>
            <w:r w:rsidR="00414041" w:rsidRPr="00414041">
              <w:rPr>
                <w:rFonts w:cstheme="minorHAnsi"/>
                <w:color w:val="000000" w:themeColor="text1"/>
              </w:rPr>
              <w:t>”</w:t>
            </w:r>
            <w:r w:rsidRPr="005C48E6">
              <w:rPr>
                <w:rFonts w:cstheme="minorHAnsi"/>
                <w:color w:val="000000" w:themeColor="text1"/>
              </w:rPr>
              <w:t>for order package.</w:t>
            </w:r>
          </w:p>
        </w:tc>
      </w:tr>
      <w:tr w:rsidR="005C48E6" w:rsidRPr="005C48E6" w14:paraId="121A5D41"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773D95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62668572"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 xml:space="preserve">PSM will send email for customer. </w:t>
            </w:r>
          </w:p>
        </w:tc>
      </w:tr>
      <w:tr w:rsidR="005C48E6" w:rsidRPr="005C48E6" w14:paraId="57D21098"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8783D3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02BB9A5F"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30D3835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14:paraId="3D627E9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069E51F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18123E0C"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721DEAFA"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1</w:t>
            </w:r>
          </w:p>
        </w:tc>
        <w:tc>
          <w:tcPr>
            <w:tcW w:w="3354" w:type="dxa"/>
            <w:gridSpan w:val="3"/>
          </w:tcPr>
          <w:p w14:paraId="00CC6912" w14:textId="496792BD"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After Customer select the cart. Click to the button</w:t>
            </w:r>
            <w:r w:rsidR="00414041" w:rsidRPr="00414041">
              <w:rPr>
                <w:rFonts w:cstheme="minorHAnsi"/>
                <w:color w:val="000000" w:themeColor="text1"/>
              </w:rPr>
              <w:t>”</w:t>
            </w:r>
            <w:r w:rsidRPr="005C48E6">
              <w:rPr>
                <w:rFonts w:cstheme="minorHAnsi"/>
                <w:color w:val="000000" w:themeColor="text1"/>
              </w:rPr>
              <w:t>Buy</w:t>
            </w:r>
            <w:r w:rsidR="00414041" w:rsidRPr="00414041">
              <w:rPr>
                <w:rFonts w:cstheme="minorHAnsi"/>
                <w:color w:val="000000" w:themeColor="text1"/>
              </w:rPr>
              <w:t>”</w:t>
            </w:r>
            <w:r w:rsidRPr="005C48E6">
              <w:rPr>
                <w:rFonts w:cstheme="minorHAnsi"/>
                <w:color w:val="000000" w:themeColor="text1"/>
              </w:rPr>
              <w:t>.</w:t>
            </w:r>
          </w:p>
        </w:tc>
        <w:tc>
          <w:tcPr>
            <w:tcW w:w="3119" w:type="dxa"/>
            <w:gridSpan w:val="2"/>
          </w:tcPr>
          <w:p w14:paraId="3CE77F7A"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359E472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EE2FF52"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2</w:t>
            </w:r>
          </w:p>
        </w:tc>
        <w:tc>
          <w:tcPr>
            <w:tcW w:w="3354" w:type="dxa"/>
            <w:gridSpan w:val="3"/>
          </w:tcPr>
          <w:p w14:paraId="35699FAB"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301F236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PSM will move to checkout page and show price of package.</w:t>
            </w:r>
          </w:p>
        </w:tc>
      </w:tr>
      <w:tr w:rsidR="005C48E6" w:rsidRPr="005C48E6" w14:paraId="12DBD625"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141BFB4F"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3</w:t>
            </w:r>
          </w:p>
        </w:tc>
        <w:tc>
          <w:tcPr>
            <w:tcW w:w="3354" w:type="dxa"/>
            <w:gridSpan w:val="3"/>
          </w:tcPr>
          <w:p w14:paraId="1084C74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 xml:space="preserve">Write in table Customer </w:t>
            </w:r>
            <w:r w:rsidRPr="005C48E6">
              <w:rPr>
                <w:rFonts w:cstheme="minorHAnsi"/>
                <w:color w:val="000000" w:themeColor="text1"/>
              </w:rPr>
              <w:lastRenderedPageBreak/>
              <w:t>information:</w:t>
            </w:r>
          </w:p>
          <w:p w14:paraId="50DD2CB5" w14:textId="77777777" w:rsidR="005C48E6" w:rsidRPr="005C48E6" w:rsidRDefault="005C48E6" w:rsidP="00541F5C">
            <w:pPr>
              <w:pStyle w:val="oancuaDanhsach"/>
              <w:numPr>
                <w:ilvl w:val="0"/>
                <w:numId w:val="101"/>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Name</w:t>
            </w:r>
          </w:p>
          <w:p w14:paraId="5008EDA6" w14:textId="77777777" w:rsidR="005C48E6" w:rsidRPr="005C48E6" w:rsidRDefault="005C48E6" w:rsidP="00541F5C">
            <w:pPr>
              <w:pStyle w:val="oancuaDanhsach"/>
              <w:numPr>
                <w:ilvl w:val="0"/>
                <w:numId w:val="101"/>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Phone Number</w:t>
            </w:r>
          </w:p>
          <w:p w14:paraId="0191E79A" w14:textId="77777777" w:rsidR="005C48E6" w:rsidRPr="005C48E6" w:rsidRDefault="005C48E6" w:rsidP="00541F5C">
            <w:pPr>
              <w:pStyle w:val="oancuaDanhsach"/>
              <w:numPr>
                <w:ilvl w:val="0"/>
                <w:numId w:val="101"/>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Email</w:t>
            </w:r>
          </w:p>
          <w:p w14:paraId="556EC0CE" w14:textId="1B20708A"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Then click</w:t>
            </w:r>
            <w:r w:rsidR="00414041" w:rsidRPr="00414041">
              <w:rPr>
                <w:rFonts w:cstheme="minorHAnsi"/>
                <w:color w:val="000000" w:themeColor="text1"/>
              </w:rPr>
              <w:t>”</w:t>
            </w:r>
            <w:r w:rsidRPr="005C48E6">
              <w:rPr>
                <w:rFonts w:cstheme="minorHAnsi"/>
                <w:color w:val="000000" w:themeColor="text1"/>
              </w:rPr>
              <w:t>Buy</w:t>
            </w:r>
            <w:r w:rsidR="00414041" w:rsidRPr="00414041">
              <w:rPr>
                <w:rFonts w:cstheme="minorHAnsi"/>
                <w:color w:val="000000" w:themeColor="text1"/>
              </w:rPr>
              <w:t>”</w:t>
            </w:r>
            <w:r w:rsidRPr="005C48E6">
              <w:rPr>
                <w:rFonts w:cstheme="minorHAnsi"/>
                <w:color w:val="000000" w:themeColor="text1"/>
              </w:rPr>
              <w:t>.</w:t>
            </w:r>
          </w:p>
        </w:tc>
        <w:tc>
          <w:tcPr>
            <w:tcW w:w="3119" w:type="dxa"/>
            <w:gridSpan w:val="2"/>
          </w:tcPr>
          <w:p w14:paraId="14E7921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7C6709F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6B30ADB"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4</w:t>
            </w:r>
          </w:p>
        </w:tc>
        <w:tc>
          <w:tcPr>
            <w:tcW w:w="3354" w:type="dxa"/>
            <w:gridSpan w:val="3"/>
          </w:tcPr>
          <w:p w14:paraId="6DB43CF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3694900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PSM send email for Customer and Manager of package.</w:t>
            </w:r>
          </w:p>
        </w:tc>
      </w:tr>
      <w:tr w:rsidR="005C48E6" w:rsidRPr="005C48E6" w14:paraId="6E19B533"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7F6B20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77BCC0AD"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B4957DE" w14:textId="77777777" w:rsidR="005C48E6" w:rsidRPr="005C48E6" w:rsidRDefault="005C48E6" w:rsidP="005C48E6">
            <w:pPr>
              <w:spacing w:line="276" w:lineRule="auto"/>
              <w:ind w:right="4"/>
              <w:rPr>
                <w:rFonts w:cstheme="minorHAnsi"/>
                <w:color w:val="000000" w:themeColor="text1"/>
              </w:rPr>
            </w:pPr>
          </w:p>
        </w:tc>
      </w:tr>
      <w:tr w:rsidR="005C48E6" w:rsidRPr="005C48E6" w14:paraId="5DA10E77"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1F38B5B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640C864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06B4E046" w14:textId="77777777" w:rsidR="005C48E6" w:rsidRPr="005C48E6" w:rsidRDefault="005C48E6" w:rsidP="005C48E6">
            <w:pPr>
              <w:spacing w:line="276" w:lineRule="auto"/>
              <w:ind w:right="4"/>
              <w:rPr>
                <w:rFonts w:cstheme="minorHAnsi"/>
                <w:color w:val="000000" w:themeColor="text1"/>
              </w:rPr>
            </w:pPr>
          </w:p>
        </w:tc>
      </w:tr>
      <w:tr w:rsidR="005C48E6" w:rsidRPr="005C48E6" w14:paraId="1684D357"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4F87B85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14:paraId="24B6DE8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09CF18F9"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00AC7DB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3"/>
          </w:tcPr>
          <w:p w14:paraId="745F5F1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6EF98780"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68FDC8F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14:paraId="6B13BAFE"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B2,B6,B11</w:t>
            </w:r>
          </w:p>
        </w:tc>
      </w:tr>
      <w:tr w:rsidR="005C48E6" w:rsidRPr="005C48E6" w14:paraId="758338D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75D0229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14:paraId="4CCD27F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650F072A" w14:textId="77777777" w:rsidR="001460A2" w:rsidRDefault="001460A2" w:rsidP="00556DD0"/>
    <w:p w14:paraId="0C92C0F6" w14:textId="77777777" w:rsidR="001460A2" w:rsidRDefault="001460A2" w:rsidP="00556DD0"/>
    <w:p w14:paraId="4627C76D" w14:textId="77777777" w:rsidR="005C48E6" w:rsidRPr="001460A2" w:rsidRDefault="005C48E6" w:rsidP="008D1D4C">
      <w:pPr>
        <w:pStyle w:val="u5"/>
      </w:pPr>
      <w:r w:rsidRPr="001460A2">
        <w:t xml:space="preserve">View contract </w:t>
      </w:r>
    </w:p>
    <w:tbl>
      <w:tblPr>
        <w:tblStyle w:val="GridTable4-Accent31"/>
        <w:tblW w:w="8926" w:type="dxa"/>
        <w:tblLayout w:type="fixed"/>
        <w:tblLook w:val="04A0" w:firstRow="1" w:lastRow="0" w:firstColumn="1" w:lastColumn="0" w:noHBand="0" w:noVBand="1"/>
      </w:tblPr>
      <w:tblGrid>
        <w:gridCol w:w="2453"/>
        <w:gridCol w:w="1163"/>
        <w:gridCol w:w="207"/>
        <w:gridCol w:w="1984"/>
        <w:gridCol w:w="1701"/>
        <w:gridCol w:w="284"/>
        <w:gridCol w:w="1134"/>
      </w:tblGrid>
      <w:tr w:rsidR="005C48E6" w:rsidRPr="005C48E6" w14:paraId="6F10CC10"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F1A733D"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UC-024</w:t>
            </w:r>
          </w:p>
        </w:tc>
        <w:tc>
          <w:tcPr>
            <w:tcW w:w="1985" w:type="dxa"/>
            <w:gridSpan w:val="2"/>
          </w:tcPr>
          <w:p w14:paraId="34C3F8C7"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134" w:type="dxa"/>
          </w:tcPr>
          <w:p w14:paraId="5D2BA975"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5A907D0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271647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5"/>
          </w:tcPr>
          <w:p w14:paraId="0329182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View contract</w:t>
            </w:r>
          </w:p>
        </w:tc>
      </w:tr>
      <w:tr w:rsidR="005C48E6" w:rsidRPr="005C48E6" w14:paraId="78CAF51F"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7419BF8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1AD669AE"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2EA0E99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gridSpan w:val="2"/>
          </w:tcPr>
          <w:p w14:paraId="6E2E143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3215109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D2A907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04F3DB0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1A255F5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gridSpan w:val="2"/>
          </w:tcPr>
          <w:p w14:paraId="26C6C23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7962B6ED"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6D29760C"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5"/>
          </w:tcPr>
          <w:p w14:paraId="6AA28F5C"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Show contract for customer</w:t>
            </w:r>
          </w:p>
        </w:tc>
      </w:tr>
      <w:tr w:rsidR="005C48E6" w:rsidRPr="005C48E6" w14:paraId="55B5DB0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B10A1A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5"/>
          </w:tcPr>
          <w:p w14:paraId="281556F6"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41F216DF"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CA1911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5"/>
          </w:tcPr>
          <w:p w14:paraId="1D46D8A6" w14:textId="3B36CF4F"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click to</w:t>
            </w:r>
            <w:r w:rsidR="00414041" w:rsidRPr="00414041">
              <w:rPr>
                <w:rFonts w:cstheme="minorHAnsi"/>
                <w:color w:val="000000" w:themeColor="text1"/>
              </w:rPr>
              <w:t>”</w:t>
            </w:r>
            <w:r w:rsidRPr="005C48E6">
              <w:rPr>
                <w:rFonts w:cstheme="minorHAnsi"/>
                <w:color w:val="000000" w:themeColor="text1"/>
              </w:rPr>
              <w:t>Contract</w:t>
            </w:r>
            <w:r w:rsidR="00414041" w:rsidRPr="00414041">
              <w:rPr>
                <w:rFonts w:cstheme="minorHAnsi"/>
                <w:color w:val="000000" w:themeColor="text1"/>
              </w:rPr>
              <w:t>”</w:t>
            </w:r>
            <w:r w:rsidRPr="005C48E6">
              <w:rPr>
                <w:rFonts w:cstheme="minorHAnsi"/>
                <w:color w:val="000000" w:themeColor="text1"/>
              </w:rPr>
              <w:t>hyperlink.</w:t>
            </w:r>
          </w:p>
        </w:tc>
      </w:tr>
      <w:tr w:rsidR="005C48E6" w:rsidRPr="005C48E6" w14:paraId="3712149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7F64362F"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5"/>
          </w:tcPr>
          <w:p w14:paraId="427FACB9"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All information displayed.</w:t>
            </w:r>
          </w:p>
        </w:tc>
      </w:tr>
      <w:tr w:rsidR="005C48E6" w:rsidRPr="005C48E6" w14:paraId="3E6CD53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4BACC77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2E0EABB8"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03C15D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Step</w:t>
            </w:r>
          </w:p>
        </w:tc>
        <w:tc>
          <w:tcPr>
            <w:tcW w:w="3354" w:type="dxa"/>
            <w:gridSpan w:val="3"/>
          </w:tcPr>
          <w:p w14:paraId="4C1EACC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3"/>
          </w:tcPr>
          <w:p w14:paraId="4FD80A44" w14:textId="77777777" w:rsidR="005C48E6" w:rsidRPr="005C48E6" w:rsidRDefault="005C48E6" w:rsidP="005C48E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37B1D81F"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03DE8398"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1</w:t>
            </w:r>
          </w:p>
        </w:tc>
        <w:tc>
          <w:tcPr>
            <w:tcW w:w="3354" w:type="dxa"/>
            <w:gridSpan w:val="3"/>
          </w:tcPr>
          <w:p w14:paraId="0A6B1838" w14:textId="77777777" w:rsidR="005C48E6" w:rsidRPr="005C48E6" w:rsidRDefault="005C48E6" w:rsidP="005C48E6">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 xml:space="preserve">Click to contract hyperlink </w:t>
            </w:r>
          </w:p>
        </w:tc>
        <w:tc>
          <w:tcPr>
            <w:tcW w:w="3119" w:type="dxa"/>
            <w:gridSpan w:val="3"/>
          </w:tcPr>
          <w:p w14:paraId="498CC016"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0C2FB01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CBCE5B8"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2</w:t>
            </w:r>
          </w:p>
        </w:tc>
        <w:tc>
          <w:tcPr>
            <w:tcW w:w="3354" w:type="dxa"/>
            <w:gridSpan w:val="3"/>
          </w:tcPr>
          <w:p w14:paraId="35C5901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3"/>
          </w:tcPr>
          <w:p w14:paraId="7736CBA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PSM will display table contract.</w:t>
            </w:r>
          </w:p>
        </w:tc>
      </w:tr>
      <w:tr w:rsidR="005C48E6" w:rsidRPr="005C48E6" w14:paraId="567CC261"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1C825352"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3</w:t>
            </w:r>
          </w:p>
        </w:tc>
        <w:tc>
          <w:tcPr>
            <w:tcW w:w="3354" w:type="dxa"/>
            <w:gridSpan w:val="3"/>
          </w:tcPr>
          <w:p w14:paraId="4EC32DC8"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Write character of contract to text box in header then hit Enter.</w:t>
            </w:r>
          </w:p>
        </w:tc>
        <w:tc>
          <w:tcPr>
            <w:tcW w:w="3119" w:type="dxa"/>
            <w:gridSpan w:val="3"/>
          </w:tcPr>
          <w:p w14:paraId="30C025F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00F8268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0B39DAAF"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4</w:t>
            </w:r>
          </w:p>
        </w:tc>
        <w:tc>
          <w:tcPr>
            <w:tcW w:w="3354" w:type="dxa"/>
            <w:gridSpan w:val="3"/>
          </w:tcPr>
          <w:p w14:paraId="45871E1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3"/>
          </w:tcPr>
          <w:p w14:paraId="6B99A913"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PSM will display detail of your contract.</w:t>
            </w:r>
          </w:p>
        </w:tc>
      </w:tr>
      <w:tr w:rsidR="005C48E6" w:rsidRPr="005C48E6" w14:paraId="0B17F38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4AE9EC3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7EAAAAB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30E5E5B9" w14:textId="77777777" w:rsidR="005C48E6" w:rsidRPr="005C48E6" w:rsidRDefault="005C48E6" w:rsidP="005C48E6">
            <w:pPr>
              <w:spacing w:line="276" w:lineRule="auto"/>
              <w:ind w:right="4"/>
              <w:rPr>
                <w:rFonts w:cstheme="minorHAnsi"/>
                <w:color w:val="000000" w:themeColor="text1"/>
              </w:rPr>
            </w:pPr>
          </w:p>
        </w:tc>
      </w:tr>
      <w:tr w:rsidR="005C48E6" w:rsidRPr="005C48E6" w14:paraId="44A18740"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74643DB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25C5B5A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03CE8B61" w14:textId="77777777" w:rsidR="005C48E6" w:rsidRPr="005C48E6" w:rsidRDefault="005C48E6" w:rsidP="005C48E6">
            <w:pPr>
              <w:spacing w:line="276" w:lineRule="auto"/>
              <w:ind w:right="4"/>
              <w:rPr>
                <w:rFonts w:cstheme="minorHAnsi"/>
                <w:color w:val="000000" w:themeColor="text1"/>
              </w:rPr>
            </w:pPr>
          </w:p>
        </w:tc>
      </w:tr>
      <w:tr w:rsidR="005C48E6" w:rsidRPr="005C48E6" w14:paraId="4E607DC0" w14:textId="77777777" w:rsidTr="00D65C17">
        <w:tc>
          <w:tcPr>
            <w:cnfStyle w:val="001000000000" w:firstRow="0" w:lastRow="0" w:firstColumn="1" w:lastColumn="0" w:oddVBand="0" w:evenVBand="0" w:oddHBand="0" w:evenHBand="0" w:firstRowFirstColumn="0" w:firstRowLastColumn="0" w:lastRowFirstColumn="0" w:lastRowLastColumn="0"/>
            <w:tcW w:w="3823" w:type="dxa"/>
            <w:gridSpan w:val="3"/>
          </w:tcPr>
          <w:p w14:paraId="2CD657A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103" w:type="dxa"/>
            <w:gridSpan w:val="4"/>
          </w:tcPr>
          <w:p w14:paraId="35EC896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6D29409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3"/>
          </w:tcPr>
          <w:p w14:paraId="66C50B3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103" w:type="dxa"/>
            <w:gridSpan w:val="4"/>
          </w:tcPr>
          <w:p w14:paraId="304BF601"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47B3D265" w14:textId="77777777" w:rsidTr="00D65C17">
        <w:trPr>
          <w:trHeight w:val="590"/>
        </w:trPr>
        <w:tc>
          <w:tcPr>
            <w:cnfStyle w:val="001000000000" w:firstRow="0" w:lastRow="0" w:firstColumn="1" w:lastColumn="0" w:oddVBand="0" w:evenVBand="0" w:oddHBand="0" w:evenHBand="0" w:firstRowFirstColumn="0" w:firstRowLastColumn="0" w:lastRowFirstColumn="0" w:lastRowLastColumn="0"/>
            <w:tcW w:w="3823" w:type="dxa"/>
            <w:gridSpan w:val="3"/>
          </w:tcPr>
          <w:p w14:paraId="62A055A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103" w:type="dxa"/>
            <w:gridSpan w:val="4"/>
          </w:tcPr>
          <w:p w14:paraId="3C0284F7"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B1</w:t>
            </w:r>
          </w:p>
        </w:tc>
      </w:tr>
      <w:tr w:rsidR="005C48E6" w:rsidRPr="005C48E6" w14:paraId="7007D5AE" w14:textId="77777777" w:rsidTr="00D65C1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823" w:type="dxa"/>
            <w:gridSpan w:val="3"/>
          </w:tcPr>
          <w:p w14:paraId="589B3E4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103" w:type="dxa"/>
            <w:gridSpan w:val="4"/>
          </w:tcPr>
          <w:p w14:paraId="56B16F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779D65F3" w14:textId="77777777" w:rsidR="005C48E6" w:rsidRPr="005C48E6" w:rsidRDefault="005C48E6" w:rsidP="00556DD0">
      <w:pPr>
        <w:rPr>
          <w:lang w:val="vi-VN"/>
        </w:rPr>
      </w:pPr>
    </w:p>
    <w:p w14:paraId="6C5D1149" w14:textId="77777777" w:rsidR="005C48E6" w:rsidRPr="001460A2" w:rsidRDefault="005C48E6" w:rsidP="008D1D4C">
      <w:pPr>
        <w:pStyle w:val="u5"/>
      </w:pPr>
      <w:r w:rsidRPr="001460A2">
        <w:t>View contract status</w:t>
      </w:r>
    </w:p>
    <w:tbl>
      <w:tblPr>
        <w:tblStyle w:val="GridTable4-Accent31"/>
        <w:tblW w:w="8926" w:type="dxa"/>
        <w:tblLayout w:type="fixed"/>
        <w:tblLook w:val="04A0" w:firstRow="1" w:lastRow="0" w:firstColumn="1" w:lastColumn="0" w:noHBand="0" w:noVBand="1"/>
      </w:tblPr>
      <w:tblGrid>
        <w:gridCol w:w="2453"/>
        <w:gridCol w:w="1163"/>
        <w:gridCol w:w="213"/>
        <w:gridCol w:w="1978"/>
        <w:gridCol w:w="1701"/>
        <w:gridCol w:w="1418"/>
      </w:tblGrid>
      <w:tr w:rsidR="005C48E6" w:rsidRPr="005C48E6" w14:paraId="2F668B2D"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496D2105"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UC-025</w:t>
            </w:r>
          </w:p>
        </w:tc>
        <w:tc>
          <w:tcPr>
            <w:tcW w:w="1701" w:type="dxa"/>
          </w:tcPr>
          <w:p w14:paraId="7A988E43"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1418" w:type="dxa"/>
          </w:tcPr>
          <w:p w14:paraId="49968B30"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534E296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BF615E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14:paraId="7AB3804E"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View contract status</w:t>
            </w:r>
          </w:p>
        </w:tc>
      </w:tr>
      <w:tr w:rsidR="005C48E6" w:rsidRPr="005C48E6" w14:paraId="6ECD1C4D"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7897DC16"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14:paraId="74E33F9C"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1701" w:type="dxa"/>
          </w:tcPr>
          <w:p w14:paraId="4D0C3B2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1418" w:type="dxa"/>
          </w:tcPr>
          <w:p w14:paraId="6947491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402A942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DC3A15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14:paraId="6511920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1701" w:type="dxa"/>
          </w:tcPr>
          <w:p w14:paraId="6E1CB17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1418" w:type="dxa"/>
          </w:tcPr>
          <w:p w14:paraId="5DD14400" w14:textId="77777777" w:rsidR="005C48E6" w:rsidRPr="005C48E6" w:rsidRDefault="005C48E6" w:rsidP="005C48E6">
            <w:pPr>
              <w:spacing w:line="276" w:lineRule="auto"/>
              <w:ind w:left="-139" w:right="4" w:firstLine="139"/>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671149D4"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C81B7E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14:paraId="5779647F"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Show contract for customer</w:t>
            </w:r>
          </w:p>
        </w:tc>
      </w:tr>
      <w:tr w:rsidR="005C48E6" w:rsidRPr="005C48E6" w14:paraId="6ABB9F37"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D4A473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14:paraId="459B1D30"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63B95697" w14:textId="77777777" w:rsidTr="00D65C17">
        <w:tc>
          <w:tcPr>
            <w:cnfStyle w:val="001000000000" w:firstRow="0" w:lastRow="0" w:firstColumn="1" w:lastColumn="0" w:oddVBand="0" w:evenVBand="0" w:oddHBand="0" w:evenHBand="0" w:firstRowFirstColumn="0" w:firstRowLastColumn="0" w:lastRowFirstColumn="0" w:lastRowLastColumn="0"/>
            <w:tcW w:w="3616" w:type="dxa"/>
            <w:gridSpan w:val="2"/>
          </w:tcPr>
          <w:p w14:paraId="3AD7E69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14:paraId="07B5C7A9" w14:textId="012C4CCB"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click to</w:t>
            </w:r>
            <w:r w:rsidR="00414041" w:rsidRPr="00414041">
              <w:rPr>
                <w:rFonts w:cstheme="minorHAnsi"/>
                <w:color w:val="000000" w:themeColor="text1"/>
              </w:rPr>
              <w:t>”</w:t>
            </w:r>
            <w:r w:rsidRPr="005C48E6">
              <w:rPr>
                <w:rFonts w:cstheme="minorHAnsi"/>
                <w:color w:val="000000" w:themeColor="text1"/>
              </w:rPr>
              <w:t>Contract</w:t>
            </w:r>
            <w:r w:rsidR="00414041" w:rsidRPr="00414041">
              <w:rPr>
                <w:rFonts w:cstheme="minorHAnsi"/>
                <w:color w:val="000000" w:themeColor="text1"/>
              </w:rPr>
              <w:t>”</w:t>
            </w:r>
            <w:r w:rsidRPr="005C48E6">
              <w:rPr>
                <w:rFonts w:cstheme="minorHAnsi"/>
                <w:color w:val="000000" w:themeColor="text1"/>
              </w:rPr>
              <w:t>hyperlink.</w:t>
            </w:r>
          </w:p>
        </w:tc>
      </w:tr>
      <w:tr w:rsidR="005C48E6" w:rsidRPr="005C48E6" w14:paraId="4F56C9B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83BC18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14:paraId="077C8714"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All information displayed.</w:t>
            </w:r>
          </w:p>
        </w:tc>
      </w:tr>
      <w:tr w:rsidR="005C48E6" w:rsidRPr="005C48E6" w14:paraId="5DC8FB8F"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4F85DF0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4E241F84"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26780C2"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Step</w:t>
            </w:r>
          </w:p>
        </w:tc>
        <w:tc>
          <w:tcPr>
            <w:tcW w:w="3354" w:type="dxa"/>
            <w:gridSpan w:val="3"/>
          </w:tcPr>
          <w:p w14:paraId="57C343D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3119" w:type="dxa"/>
            <w:gridSpan w:val="2"/>
          </w:tcPr>
          <w:p w14:paraId="790EF6E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2B1C5F1B"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5AD9EBFC"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1</w:t>
            </w:r>
          </w:p>
        </w:tc>
        <w:tc>
          <w:tcPr>
            <w:tcW w:w="3354" w:type="dxa"/>
            <w:gridSpan w:val="3"/>
          </w:tcPr>
          <w:p w14:paraId="753F050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 xml:space="preserve">Click to contract hyperlink </w:t>
            </w:r>
          </w:p>
        </w:tc>
        <w:tc>
          <w:tcPr>
            <w:tcW w:w="3119" w:type="dxa"/>
            <w:gridSpan w:val="2"/>
          </w:tcPr>
          <w:p w14:paraId="0DAFC4C5"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206F26E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A7968B8"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2</w:t>
            </w:r>
          </w:p>
        </w:tc>
        <w:tc>
          <w:tcPr>
            <w:tcW w:w="3354" w:type="dxa"/>
            <w:gridSpan w:val="3"/>
          </w:tcPr>
          <w:p w14:paraId="1EB359D9"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618AAF2C"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PSM will display table contract.</w:t>
            </w:r>
          </w:p>
        </w:tc>
      </w:tr>
      <w:tr w:rsidR="005C48E6" w:rsidRPr="005C48E6" w14:paraId="59A6ECED" w14:textId="77777777" w:rsidTr="00D65C17">
        <w:tc>
          <w:tcPr>
            <w:cnfStyle w:val="001000000000" w:firstRow="0" w:lastRow="0" w:firstColumn="1" w:lastColumn="0" w:oddVBand="0" w:evenVBand="0" w:oddHBand="0" w:evenHBand="0" w:firstRowFirstColumn="0" w:firstRowLastColumn="0" w:lastRowFirstColumn="0" w:lastRowLastColumn="0"/>
            <w:tcW w:w="2453" w:type="dxa"/>
          </w:tcPr>
          <w:p w14:paraId="6334C97B"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3</w:t>
            </w:r>
          </w:p>
        </w:tc>
        <w:tc>
          <w:tcPr>
            <w:tcW w:w="3354" w:type="dxa"/>
            <w:gridSpan w:val="3"/>
          </w:tcPr>
          <w:p w14:paraId="7B2251CA"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Write character of contract to text box in header then hit Enter.</w:t>
            </w:r>
          </w:p>
        </w:tc>
        <w:tc>
          <w:tcPr>
            <w:tcW w:w="3119" w:type="dxa"/>
            <w:gridSpan w:val="2"/>
          </w:tcPr>
          <w:p w14:paraId="6EA8B7FA"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11592A7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3DC2AB8"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4</w:t>
            </w:r>
          </w:p>
        </w:tc>
        <w:tc>
          <w:tcPr>
            <w:tcW w:w="3354" w:type="dxa"/>
            <w:gridSpan w:val="3"/>
          </w:tcPr>
          <w:p w14:paraId="605FC0E4"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19" w:type="dxa"/>
            <w:gridSpan w:val="2"/>
          </w:tcPr>
          <w:p w14:paraId="5477C1F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PSM will display detail of your contract.</w:t>
            </w:r>
          </w:p>
        </w:tc>
      </w:tr>
      <w:tr w:rsidR="005C48E6" w:rsidRPr="005C48E6" w14:paraId="345F63A4"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24BE521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6D8332A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A7E6205" w14:textId="77777777" w:rsidR="005C48E6" w:rsidRPr="005C48E6" w:rsidRDefault="005C48E6" w:rsidP="005C48E6">
            <w:pPr>
              <w:spacing w:line="276" w:lineRule="auto"/>
              <w:ind w:right="4"/>
              <w:rPr>
                <w:rFonts w:cstheme="minorHAnsi"/>
                <w:color w:val="000000" w:themeColor="text1"/>
              </w:rPr>
            </w:pPr>
          </w:p>
        </w:tc>
      </w:tr>
      <w:tr w:rsidR="005C48E6" w:rsidRPr="005C48E6" w14:paraId="67BFC346"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6"/>
          </w:tcPr>
          <w:p w14:paraId="5D3C2762"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73558CF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2B34B1E" w14:textId="77777777" w:rsidR="005C48E6" w:rsidRPr="005C48E6" w:rsidRDefault="005C48E6" w:rsidP="005C48E6">
            <w:pPr>
              <w:spacing w:line="276" w:lineRule="auto"/>
              <w:ind w:right="4"/>
              <w:rPr>
                <w:rFonts w:cstheme="minorHAnsi"/>
                <w:color w:val="000000" w:themeColor="text1"/>
              </w:rPr>
            </w:pPr>
          </w:p>
        </w:tc>
      </w:tr>
      <w:tr w:rsidR="005C48E6" w:rsidRPr="005C48E6" w14:paraId="07447CD7"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340D11F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14:paraId="7476A92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19CBD5FC"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975E9CB"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3"/>
          </w:tcPr>
          <w:p w14:paraId="6B96F89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226FE90E" w14:textId="77777777" w:rsidTr="00D65C17">
        <w:tc>
          <w:tcPr>
            <w:cnfStyle w:val="001000000000" w:firstRow="0" w:lastRow="0" w:firstColumn="1" w:lastColumn="0" w:oddVBand="0" w:evenVBand="0" w:oddHBand="0" w:evenHBand="0" w:firstRowFirstColumn="0" w:firstRowLastColumn="0" w:lastRowFirstColumn="0" w:lastRowLastColumn="0"/>
            <w:tcW w:w="3829" w:type="dxa"/>
            <w:gridSpan w:val="3"/>
          </w:tcPr>
          <w:p w14:paraId="3BDCD44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14:paraId="21C87652"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B1</w:t>
            </w:r>
          </w:p>
        </w:tc>
      </w:tr>
      <w:tr w:rsidR="005C48E6" w:rsidRPr="005C48E6" w14:paraId="2D8F493D"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3A4C799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14:paraId="22E1052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N/A</w:t>
            </w:r>
          </w:p>
        </w:tc>
      </w:tr>
    </w:tbl>
    <w:p w14:paraId="6CF9791B" w14:textId="77777777" w:rsidR="005C48E6" w:rsidRPr="005C48E6" w:rsidRDefault="005C48E6" w:rsidP="00556DD0">
      <w:pPr>
        <w:rPr>
          <w:lang w:val="vi-VN"/>
        </w:rPr>
      </w:pPr>
    </w:p>
    <w:p w14:paraId="39A7F9BE" w14:textId="77777777" w:rsidR="005C48E6" w:rsidRPr="008D1D4C" w:rsidRDefault="005C48E6" w:rsidP="008D1D4C">
      <w:pPr>
        <w:pStyle w:val="u5"/>
      </w:pPr>
      <w:r w:rsidRPr="008D1D4C">
        <w:t>View contract photo</w:t>
      </w:r>
    </w:p>
    <w:tbl>
      <w:tblPr>
        <w:tblStyle w:val="GridTable4-Accent31"/>
        <w:tblW w:w="8926" w:type="dxa"/>
        <w:tblLayout w:type="fixed"/>
        <w:tblLook w:val="04A0" w:firstRow="1" w:lastRow="0" w:firstColumn="1" w:lastColumn="0" w:noHBand="0" w:noVBand="1"/>
      </w:tblPr>
      <w:tblGrid>
        <w:gridCol w:w="1129"/>
        <w:gridCol w:w="1171"/>
        <w:gridCol w:w="213"/>
        <w:gridCol w:w="2254"/>
        <w:gridCol w:w="8"/>
        <w:gridCol w:w="2107"/>
        <w:gridCol w:w="2044"/>
      </w:tblGrid>
      <w:tr w:rsidR="005C48E6" w:rsidRPr="005C48E6" w14:paraId="38721C81"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5" w:type="dxa"/>
            <w:gridSpan w:val="5"/>
          </w:tcPr>
          <w:p w14:paraId="7C24CE74" w14:textId="77777777"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UC-026</w:t>
            </w:r>
          </w:p>
        </w:tc>
        <w:tc>
          <w:tcPr>
            <w:tcW w:w="2107" w:type="dxa"/>
          </w:tcPr>
          <w:p w14:paraId="2B112F94"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b w:val="0"/>
                <w:color w:val="000000" w:themeColor="text1"/>
              </w:rPr>
              <w:t>Version</w:t>
            </w:r>
          </w:p>
        </w:tc>
        <w:tc>
          <w:tcPr>
            <w:tcW w:w="2044" w:type="dxa"/>
          </w:tcPr>
          <w:p w14:paraId="4D5B08EC" w14:textId="77777777" w:rsidR="005C48E6" w:rsidRPr="005C48E6" w:rsidRDefault="005C48E6" w:rsidP="005C48E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1.0</w:t>
            </w:r>
          </w:p>
        </w:tc>
      </w:tr>
      <w:tr w:rsidR="005C48E6" w:rsidRPr="005C48E6" w14:paraId="7C02D92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gridSpan w:val="2"/>
          </w:tcPr>
          <w:p w14:paraId="0CBC4161"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6626" w:type="dxa"/>
            <w:gridSpan w:val="5"/>
          </w:tcPr>
          <w:p w14:paraId="2D24E8C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View contract photo</w:t>
            </w:r>
          </w:p>
        </w:tc>
      </w:tr>
      <w:tr w:rsidR="005C48E6" w:rsidRPr="005C48E6" w14:paraId="1F477A92" w14:textId="77777777" w:rsidTr="00D65C17">
        <w:tc>
          <w:tcPr>
            <w:cnfStyle w:val="001000000000" w:firstRow="0" w:lastRow="0" w:firstColumn="1" w:lastColumn="0" w:oddVBand="0" w:evenVBand="0" w:oddHBand="0" w:evenHBand="0" w:firstRowFirstColumn="0" w:firstRowLastColumn="0" w:lastRowFirstColumn="0" w:lastRowLastColumn="0"/>
            <w:tcW w:w="2300" w:type="dxa"/>
            <w:gridSpan w:val="2"/>
          </w:tcPr>
          <w:p w14:paraId="1451BC9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475" w:type="dxa"/>
            <w:gridSpan w:val="3"/>
          </w:tcPr>
          <w:p w14:paraId="1EBC6D15" w14:textId="77777777" w:rsidR="005C48E6" w:rsidRPr="005C48E6" w:rsidRDefault="005C48E6" w:rsidP="005C48E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HuyNM</w:t>
            </w:r>
          </w:p>
        </w:tc>
        <w:tc>
          <w:tcPr>
            <w:tcW w:w="2107" w:type="dxa"/>
          </w:tcPr>
          <w:p w14:paraId="3DB18703"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5C48E6">
              <w:rPr>
                <w:rFonts w:cstheme="minorHAnsi"/>
                <w:b/>
                <w:color w:val="000000" w:themeColor="text1"/>
              </w:rPr>
              <w:t>Date Created:</w:t>
            </w:r>
          </w:p>
        </w:tc>
        <w:tc>
          <w:tcPr>
            <w:tcW w:w="2044" w:type="dxa"/>
          </w:tcPr>
          <w:p w14:paraId="5E954366"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12/04/2018</w:t>
            </w:r>
          </w:p>
        </w:tc>
      </w:tr>
      <w:tr w:rsidR="005C48E6" w:rsidRPr="005C48E6" w14:paraId="5A4D3409"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gridSpan w:val="2"/>
          </w:tcPr>
          <w:p w14:paraId="1435F6B4"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475" w:type="dxa"/>
            <w:gridSpan w:val="3"/>
          </w:tcPr>
          <w:p w14:paraId="75460BB0"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w:t>
            </w:r>
          </w:p>
        </w:tc>
        <w:tc>
          <w:tcPr>
            <w:tcW w:w="2107" w:type="dxa"/>
          </w:tcPr>
          <w:p w14:paraId="1B3B56E6"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Secondary Actor</w:t>
            </w:r>
          </w:p>
        </w:tc>
        <w:tc>
          <w:tcPr>
            <w:tcW w:w="2044" w:type="dxa"/>
          </w:tcPr>
          <w:p w14:paraId="4E81880D"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5C48E6" w:rsidRPr="005C48E6" w14:paraId="665990FE" w14:textId="77777777" w:rsidTr="00D65C17">
        <w:tc>
          <w:tcPr>
            <w:cnfStyle w:val="001000000000" w:firstRow="0" w:lastRow="0" w:firstColumn="1" w:lastColumn="0" w:oddVBand="0" w:evenVBand="0" w:oddHBand="0" w:evenHBand="0" w:firstRowFirstColumn="0" w:firstRowLastColumn="0" w:lastRowFirstColumn="0" w:lastRowLastColumn="0"/>
            <w:tcW w:w="2300" w:type="dxa"/>
            <w:gridSpan w:val="2"/>
          </w:tcPr>
          <w:p w14:paraId="5ED22AE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6626" w:type="dxa"/>
            <w:gridSpan w:val="5"/>
          </w:tcPr>
          <w:p w14:paraId="3FC43CB4"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Show photo in contract for Customer.</w:t>
            </w:r>
          </w:p>
        </w:tc>
      </w:tr>
      <w:tr w:rsidR="005C48E6" w:rsidRPr="005C48E6" w14:paraId="6950E93A"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gridSpan w:val="2"/>
          </w:tcPr>
          <w:p w14:paraId="151C44AE"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6626" w:type="dxa"/>
            <w:gridSpan w:val="5"/>
          </w:tcPr>
          <w:p w14:paraId="788389F8"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Customer must to go PSM website.</w:t>
            </w:r>
          </w:p>
        </w:tc>
      </w:tr>
      <w:tr w:rsidR="005C48E6" w:rsidRPr="005C48E6" w14:paraId="3CC0BB71" w14:textId="77777777" w:rsidTr="00D65C17">
        <w:tc>
          <w:tcPr>
            <w:cnfStyle w:val="001000000000" w:firstRow="0" w:lastRow="0" w:firstColumn="1" w:lastColumn="0" w:oddVBand="0" w:evenVBand="0" w:oddHBand="0" w:evenHBand="0" w:firstRowFirstColumn="0" w:firstRowLastColumn="0" w:lastRowFirstColumn="0" w:lastRowLastColumn="0"/>
            <w:tcW w:w="2300" w:type="dxa"/>
            <w:gridSpan w:val="2"/>
          </w:tcPr>
          <w:p w14:paraId="601032E8"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6626" w:type="dxa"/>
            <w:gridSpan w:val="5"/>
          </w:tcPr>
          <w:p w14:paraId="687DCA24" w14:textId="35AD3AD4"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Customer click to</w:t>
            </w:r>
            <w:r w:rsidR="00414041" w:rsidRPr="00414041">
              <w:rPr>
                <w:rFonts w:cstheme="minorHAnsi"/>
                <w:color w:val="000000" w:themeColor="text1"/>
              </w:rPr>
              <w:t>”</w:t>
            </w:r>
            <w:r w:rsidRPr="005C48E6">
              <w:rPr>
                <w:rFonts w:cstheme="minorHAnsi"/>
                <w:color w:val="000000" w:themeColor="text1"/>
              </w:rPr>
              <w:t>Contract</w:t>
            </w:r>
            <w:r w:rsidR="00414041" w:rsidRPr="00414041">
              <w:rPr>
                <w:rFonts w:cstheme="minorHAnsi"/>
                <w:color w:val="000000" w:themeColor="text1"/>
              </w:rPr>
              <w:t>”</w:t>
            </w:r>
            <w:r w:rsidRPr="005C48E6">
              <w:rPr>
                <w:rFonts w:cstheme="minorHAnsi"/>
                <w:color w:val="000000" w:themeColor="text1"/>
              </w:rPr>
              <w:t>hyperlink.</w:t>
            </w:r>
          </w:p>
        </w:tc>
      </w:tr>
      <w:tr w:rsidR="005C48E6" w:rsidRPr="005C48E6" w14:paraId="38DFDFF8"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0" w:type="dxa"/>
            <w:gridSpan w:val="2"/>
          </w:tcPr>
          <w:p w14:paraId="48E3BB43"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6626" w:type="dxa"/>
            <w:gridSpan w:val="5"/>
          </w:tcPr>
          <w:p w14:paraId="6393D1AE" w14:textId="77777777" w:rsidR="005C48E6" w:rsidRPr="005C48E6" w:rsidRDefault="005C48E6" w:rsidP="005C48E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lang w:val="vi-VN"/>
              </w:rPr>
              <w:t>All information displayed.</w:t>
            </w:r>
          </w:p>
        </w:tc>
      </w:tr>
      <w:tr w:rsidR="005C48E6" w:rsidRPr="005C48E6" w14:paraId="3A000772"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7FA00C2D"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14:paraId="3B022FB8" w14:textId="77777777" w:rsidTr="00D65C1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129" w:type="dxa"/>
          </w:tcPr>
          <w:p w14:paraId="2E2A65E0"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Step</w:t>
            </w:r>
          </w:p>
        </w:tc>
        <w:tc>
          <w:tcPr>
            <w:tcW w:w="3638" w:type="dxa"/>
            <w:gridSpan w:val="3"/>
          </w:tcPr>
          <w:p w14:paraId="2B930477"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Actor’ event</w:t>
            </w:r>
          </w:p>
        </w:tc>
        <w:tc>
          <w:tcPr>
            <w:tcW w:w="4159" w:type="dxa"/>
            <w:gridSpan w:val="3"/>
          </w:tcPr>
          <w:p w14:paraId="421F04A6" w14:textId="77777777" w:rsidR="005C48E6" w:rsidRPr="005C48E6" w:rsidRDefault="005C48E6" w:rsidP="005C48E6">
            <w:pPr>
              <w:spacing w:line="276" w:lineRule="auto"/>
              <w:ind w:right="4" w:firstLine="35"/>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5C48E6">
              <w:rPr>
                <w:rFonts w:cstheme="minorHAnsi"/>
                <w:b/>
                <w:color w:val="000000" w:themeColor="text1"/>
              </w:rPr>
              <w:t>System response</w:t>
            </w:r>
          </w:p>
        </w:tc>
      </w:tr>
      <w:tr w:rsidR="005C48E6" w:rsidRPr="005C48E6" w14:paraId="07FE88BC" w14:textId="77777777" w:rsidTr="00D65C17">
        <w:tc>
          <w:tcPr>
            <w:cnfStyle w:val="001000000000" w:firstRow="0" w:lastRow="0" w:firstColumn="1" w:lastColumn="0" w:oddVBand="0" w:evenVBand="0" w:oddHBand="0" w:evenHBand="0" w:firstRowFirstColumn="0" w:firstRowLastColumn="0" w:lastRowFirstColumn="0" w:lastRowLastColumn="0"/>
            <w:tcW w:w="1129" w:type="dxa"/>
          </w:tcPr>
          <w:p w14:paraId="5DED7065"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1</w:t>
            </w:r>
          </w:p>
        </w:tc>
        <w:tc>
          <w:tcPr>
            <w:tcW w:w="3638" w:type="dxa"/>
            <w:gridSpan w:val="3"/>
          </w:tcPr>
          <w:p w14:paraId="78FDC8A0"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 xml:space="preserve">Click to contract hyperlink </w:t>
            </w:r>
          </w:p>
        </w:tc>
        <w:tc>
          <w:tcPr>
            <w:tcW w:w="4159" w:type="dxa"/>
            <w:gridSpan w:val="3"/>
          </w:tcPr>
          <w:p w14:paraId="3B069E95" w14:textId="77777777" w:rsidR="005C48E6" w:rsidRPr="005C48E6" w:rsidRDefault="005C48E6" w:rsidP="005C48E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6D75B2D1"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AD0362A"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2</w:t>
            </w:r>
          </w:p>
        </w:tc>
        <w:tc>
          <w:tcPr>
            <w:tcW w:w="3638" w:type="dxa"/>
            <w:gridSpan w:val="3"/>
          </w:tcPr>
          <w:p w14:paraId="30BAC6F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4159" w:type="dxa"/>
            <w:gridSpan w:val="3"/>
          </w:tcPr>
          <w:p w14:paraId="0870E108"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PSM will display table contract.</w:t>
            </w:r>
          </w:p>
        </w:tc>
      </w:tr>
      <w:tr w:rsidR="005C48E6" w:rsidRPr="005C48E6" w14:paraId="74C86DB7" w14:textId="77777777" w:rsidTr="00D65C17">
        <w:tc>
          <w:tcPr>
            <w:cnfStyle w:val="001000000000" w:firstRow="0" w:lastRow="0" w:firstColumn="1" w:lastColumn="0" w:oddVBand="0" w:evenVBand="0" w:oddHBand="0" w:evenHBand="0" w:firstRowFirstColumn="0" w:firstRowLastColumn="0" w:lastRowFirstColumn="0" w:lastRowLastColumn="0"/>
            <w:tcW w:w="1129" w:type="dxa"/>
          </w:tcPr>
          <w:p w14:paraId="5759DDA2"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3</w:t>
            </w:r>
          </w:p>
        </w:tc>
        <w:tc>
          <w:tcPr>
            <w:tcW w:w="3638" w:type="dxa"/>
            <w:gridSpan w:val="3"/>
          </w:tcPr>
          <w:p w14:paraId="2D98644C" w14:textId="77777777" w:rsidR="005C48E6" w:rsidRPr="005C48E6" w:rsidRDefault="005C48E6" w:rsidP="005C48E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Write character of contract to text box in header then hit Enter.</w:t>
            </w:r>
          </w:p>
        </w:tc>
        <w:tc>
          <w:tcPr>
            <w:tcW w:w="4159" w:type="dxa"/>
            <w:gridSpan w:val="3"/>
          </w:tcPr>
          <w:p w14:paraId="4A4C8649"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5C48E6" w:rsidRPr="005C48E6" w14:paraId="4CB41F8F"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8260575" w14:textId="77777777" w:rsidR="005C48E6" w:rsidRPr="005C48E6" w:rsidRDefault="005C48E6" w:rsidP="005C48E6">
            <w:pPr>
              <w:pStyle w:val="oancuaDanhsach"/>
              <w:ind w:left="0" w:right="4"/>
              <w:rPr>
                <w:rFonts w:cstheme="minorHAnsi"/>
                <w:color w:val="000000" w:themeColor="text1"/>
              </w:rPr>
            </w:pPr>
            <w:r w:rsidRPr="005C48E6">
              <w:rPr>
                <w:rFonts w:cstheme="minorHAnsi"/>
                <w:color w:val="000000" w:themeColor="text1"/>
              </w:rPr>
              <w:t>4</w:t>
            </w:r>
          </w:p>
        </w:tc>
        <w:tc>
          <w:tcPr>
            <w:tcW w:w="3638" w:type="dxa"/>
            <w:gridSpan w:val="3"/>
          </w:tcPr>
          <w:p w14:paraId="75AC3CA2"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4159" w:type="dxa"/>
            <w:gridSpan w:val="3"/>
          </w:tcPr>
          <w:p w14:paraId="6B9EF89A"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5C48E6">
              <w:rPr>
                <w:rFonts w:cstheme="minorHAnsi"/>
                <w:color w:val="000000" w:themeColor="text1"/>
              </w:rPr>
              <w:t>PSM will display detail of your contract.</w:t>
            </w:r>
          </w:p>
        </w:tc>
      </w:tr>
      <w:tr w:rsidR="005C48E6" w:rsidRPr="005C48E6" w14:paraId="640AA6F2"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352B9547"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14:paraId="0EAE9D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07B3902C" w14:textId="77777777" w:rsidR="005C48E6" w:rsidRPr="005C48E6" w:rsidRDefault="005C48E6" w:rsidP="005C48E6">
            <w:pPr>
              <w:spacing w:line="276" w:lineRule="auto"/>
              <w:ind w:right="4"/>
              <w:rPr>
                <w:rFonts w:cstheme="minorHAnsi"/>
                <w:color w:val="000000" w:themeColor="text1"/>
              </w:rPr>
            </w:pPr>
          </w:p>
        </w:tc>
      </w:tr>
      <w:tr w:rsidR="005C48E6" w:rsidRPr="005C48E6" w14:paraId="47D060EA"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7"/>
          </w:tcPr>
          <w:p w14:paraId="5BEDAB45"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14:paraId="71E97735"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7"/>
          </w:tcPr>
          <w:p w14:paraId="2022CB99" w14:textId="77777777" w:rsidR="005C48E6" w:rsidRPr="005C48E6" w:rsidRDefault="005C48E6" w:rsidP="005C48E6">
            <w:pPr>
              <w:spacing w:line="276" w:lineRule="auto"/>
              <w:ind w:right="4"/>
              <w:rPr>
                <w:rFonts w:cstheme="minorHAnsi"/>
                <w:color w:val="000000" w:themeColor="text1"/>
              </w:rPr>
            </w:pPr>
          </w:p>
        </w:tc>
      </w:tr>
      <w:tr w:rsidR="005C48E6" w:rsidRPr="005C48E6" w14:paraId="3E44826B" w14:textId="77777777" w:rsidTr="00D65C17">
        <w:tc>
          <w:tcPr>
            <w:cnfStyle w:val="001000000000" w:firstRow="0" w:lastRow="0" w:firstColumn="1" w:lastColumn="0" w:oddVBand="0" w:evenVBand="0" w:oddHBand="0" w:evenHBand="0" w:firstRowFirstColumn="0" w:firstRowLastColumn="0" w:lastRowFirstColumn="0" w:lastRowLastColumn="0"/>
            <w:tcW w:w="2513" w:type="dxa"/>
            <w:gridSpan w:val="3"/>
          </w:tcPr>
          <w:p w14:paraId="248F292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6413" w:type="dxa"/>
            <w:gridSpan w:val="4"/>
          </w:tcPr>
          <w:p w14:paraId="232ADBF1"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5C2160CE"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3" w:type="dxa"/>
            <w:gridSpan w:val="3"/>
          </w:tcPr>
          <w:p w14:paraId="654C22DA"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6413" w:type="dxa"/>
            <w:gridSpan w:val="4"/>
          </w:tcPr>
          <w:p w14:paraId="34E1F92F" w14:textId="77777777" w:rsidR="005C48E6" w:rsidRPr="005C48E6" w:rsidRDefault="005C48E6" w:rsidP="005C48E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5C48E6">
              <w:rPr>
                <w:rFonts w:cstheme="minorHAnsi"/>
                <w:color w:val="000000" w:themeColor="text1"/>
              </w:rPr>
              <w:t>Normal</w:t>
            </w:r>
          </w:p>
        </w:tc>
      </w:tr>
      <w:tr w:rsidR="005C48E6" w:rsidRPr="005C48E6" w14:paraId="745D9FD2" w14:textId="77777777" w:rsidTr="00D65C17">
        <w:tc>
          <w:tcPr>
            <w:cnfStyle w:val="001000000000" w:firstRow="0" w:lastRow="0" w:firstColumn="1" w:lastColumn="0" w:oddVBand="0" w:evenVBand="0" w:oddHBand="0" w:evenHBand="0" w:firstRowFirstColumn="0" w:firstRowLastColumn="0" w:lastRowFirstColumn="0" w:lastRowLastColumn="0"/>
            <w:tcW w:w="2513" w:type="dxa"/>
            <w:gridSpan w:val="3"/>
          </w:tcPr>
          <w:p w14:paraId="078BABC9" w14:textId="77777777"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6413" w:type="dxa"/>
            <w:gridSpan w:val="4"/>
          </w:tcPr>
          <w:p w14:paraId="1449F58B" w14:textId="77777777" w:rsidR="005C48E6" w:rsidRPr="005C48E6" w:rsidRDefault="005C48E6" w:rsidP="005C48E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5C48E6">
              <w:rPr>
                <w:rFonts w:cstheme="minorHAnsi"/>
                <w:color w:val="000000" w:themeColor="text1"/>
              </w:rPr>
              <w:t>B1</w:t>
            </w:r>
          </w:p>
        </w:tc>
      </w:tr>
    </w:tbl>
    <w:p w14:paraId="3ECF1971" w14:textId="2EB7DC7A" w:rsidR="00C95A16" w:rsidRPr="00C95A16" w:rsidRDefault="00D759AD" w:rsidP="00C95A16">
      <w:pPr>
        <w:pStyle w:val="u4"/>
        <w:numPr>
          <w:ilvl w:val="3"/>
          <w:numId w:val="1"/>
        </w:numPr>
        <w:rPr>
          <w:rFonts w:ascii="MS Mincho" w:eastAsia="MS Mincho" w:hAnsi="MS Mincho"/>
        </w:rPr>
      </w:pPr>
      <w:r>
        <w:t>System</w:t>
      </w:r>
      <w:r>
        <w:rPr>
          <w:rFonts w:ascii="MS Mincho" w:eastAsia="MS Mincho" w:hAnsi="MS Mincho" w:hint="eastAsia"/>
        </w:rPr>
        <w:t xml:space="preserve">　システム</w:t>
      </w:r>
    </w:p>
    <w:p w14:paraId="73AC3BC3" w14:textId="77777777" w:rsidR="00D759AD" w:rsidRDefault="00D759AD" w:rsidP="00D759AD"/>
    <w:p w14:paraId="317D94DD" w14:textId="6C3B9E9E" w:rsidR="00D759AD" w:rsidRDefault="00D759AD" w:rsidP="00D759AD">
      <w:pPr>
        <w:keepNext/>
        <w:jc w:val="center"/>
      </w:pPr>
    </w:p>
    <w:p w14:paraId="39C4A0DA" w14:textId="77777777" w:rsidR="00D759AD" w:rsidRPr="00417143" w:rsidRDefault="00D759AD" w:rsidP="00D759AD">
      <w:pPr>
        <w:pStyle w:val="Chuthich"/>
        <w:jc w:val="center"/>
        <w:rPr>
          <w:i w:val="0"/>
          <w:color w:val="auto"/>
          <w:sz w:val="22"/>
          <w:szCs w:val="22"/>
        </w:rPr>
      </w:pPr>
      <w:r w:rsidRPr="006A1CEC">
        <w:rPr>
          <w:i w:val="0"/>
          <w:color w:val="auto"/>
          <w:sz w:val="22"/>
          <w:szCs w:val="22"/>
        </w:rPr>
        <w:t xml:space="preserve">Figure </w:t>
      </w:r>
      <w:r w:rsidRPr="006A1CEC">
        <w:rPr>
          <w:i w:val="0"/>
          <w:color w:val="auto"/>
          <w:sz w:val="22"/>
          <w:szCs w:val="22"/>
        </w:rPr>
        <w:fldChar w:fldCharType="begin"/>
      </w:r>
      <w:r w:rsidRPr="006A1CEC">
        <w:rPr>
          <w:i w:val="0"/>
          <w:color w:val="auto"/>
          <w:sz w:val="22"/>
          <w:szCs w:val="22"/>
        </w:rPr>
        <w:instrText xml:space="preserve"> STYLEREF 1 \s </w:instrText>
      </w:r>
      <w:r w:rsidRPr="006A1CEC">
        <w:rPr>
          <w:i w:val="0"/>
          <w:color w:val="auto"/>
          <w:sz w:val="22"/>
          <w:szCs w:val="22"/>
        </w:rPr>
        <w:fldChar w:fldCharType="separate"/>
      </w:r>
      <w:r w:rsidR="00210253">
        <w:rPr>
          <w:i w:val="0"/>
          <w:noProof/>
          <w:color w:val="auto"/>
          <w:sz w:val="22"/>
          <w:szCs w:val="22"/>
        </w:rPr>
        <w:t>3</w:t>
      </w:r>
      <w:r w:rsidRPr="006A1CEC">
        <w:rPr>
          <w:i w:val="0"/>
          <w:color w:val="auto"/>
          <w:sz w:val="22"/>
          <w:szCs w:val="22"/>
        </w:rPr>
        <w:fldChar w:fldCharType="end"/>
      </w:r>
      <w:r w:rsidRPr="006A1CEC">
        <w:rPr>
          <w:i w:val="0"/>
          <w:color w:val="auto"/>
          <w:sz w:val="22"/>
          <w:szCs w:val="22"/>
        </w:rPr>
        <w:t>.</w:t>
      </w:r>
      <w:r>
        <w:rPr>
          <w:i w:val="0"/>
          <w:color w:val="auto"/>
          <w:sz w:val="22"/>
          <w:szCs w:val="22"/>
        </w:rPr>
        <w:t>5.2.4</w:t>
      </w:r>
      <w:r w:rsidRPr="00417143">
        <w:rPr>
          <w:i w:val="0"/>
          <w:color w:val="auto"/>
          <w:sz w:val="22"/>
          <w:szCs w:val="22"/>
        </w:rPr>
        <w:t xml:space="preserve"> System use case diagram</w:t>
      </w:r>
    </w:p>
    <w:p w14:paraId="475B985F" w14:textId="77777777" w:rsidR="00D759AD" w:rsidRPr="00417143" w:rsidRDefault="00D759AD" w:rsidP="00D759AD"/>
    <w:p w14:paraId="1FF151CD" w14:textId="77777777" w:rsidR="00D759AD" w:rsidRPr="005C45A0" w:rsidRDefault="00D759AD" w:rsidP="00D759AD">
      <w:pPr>
        <w:pStyle w:val="u2"/>
        <w:numPr>
          <w:ilvl w:val="1"/>
          <w:numId w:val="1"/>
        </w:numPr>
      </w:pPr>
      <w:bookmarkStart w:id="107" w:name="_Toc521150205"/>
      <w:bookmarkStart w:id="108" w:name="_Toc461526256"/>
      <w:bookmarkStart w:id="109" w:name="_Toc462505875"/>
      <w:bookmarkStart w:id="110" w:name="_Toc469436437"/>
      <w:r w:rsidRPr="005C45A0">
        <w:t>Usability</w:t>
      </w:r>
      <w:bookmarkEnd w:id="107"/>
      <w:bookmarkEnd w:id="108"/>
      <w:bookmarkEnd w:id="109"/>
      <w:r w:rsidRPr="005C45A0">
        <w:t xml:space="preserve"> </w:t>
      </w:r>
      <w:r>
        <w:rPr>
          <w:rFonts w:ascii="MS Mincho" w:eastAsia="MS Mincho" w:hAnsi="MS Mincho" w:hint="eastAsia"/>
        </w:rPr>
        <w:t xml:space="preserve">　</w:t>
      </w:r>
      <w:r w:rsidRPr="006247E4">
        <w:rPr>
          <w:rFonts w:hint="eastAsia"/>
        </w:rPr>
        <w:t>ユーザビリティ</w:t>
      </w:r>
      <w:bookmarkEnd w:id="110"/>
    </w:p>
    <w:p w14:paraId="07DBDE6C" w14:textId="77777777" w:rsidR="00D759AD" w:rsidRPr="005C45A0" w:rsidRDefault="00D759AD" w:rsidP="000E7E51">
      <w:pPr>
        <w:pStyle w:val="oancuaDanhsach"/>
        <w:numPr>
          <w:ilvl w:val="0"/>
          <w:numId w:val="43"/>
        </w:numPr>
      </w:pPr>
      <w:bookmarkStart w:id="111" w:name="_Toc521150206"/>
      <w:r w:rsidRPr="005C45A0">
        <w:t>Interface should be beauty, simple, easy-to-use, clear.</w:t>
      </w:r>
    </w:p>
    <w:p w14:paraId="18F08A83" w14:textId="77777777" w:rsidR="00D759AD" w:rsidRPr="005C45A0" w:rsidRDefault="00D759AD" w:rsidP="000E7E51">
      <w:pPr>
        <w:pStyle w:val="oancuaDanhsach"/>
        <w:numPr>
          <w:ilvl w:val="0"/>
          <w:numId w:val="43"/>
        </w:numPr>
      </w:pPr>
      <w:r w:rsidRPr="005C45A0">
        <w:t>Provide an introduction to support users.</w:t>
      </w:r>
    </w:p>
    <w:p w14:paraId="5EFE7CAF" w14:textId="77777777" w:rsidR="00D759AD" w:rsidRPr="005C45A0" w:rsidRDefault="00D759AD" w:rsidP="00D759AD">
      <w:pPr>
        <w:pStyle w:val="u2"/>
        <w:numPr>
          <w:ilvl w:val="1"/>
          <w:numId w:val="1"/>
        </w:numPr>
      </w:pPr>
      <w:bookmarkStart w:id="112" w:name="_Toc461526257"/>
      <w:bookmarkStart w:id="113" w:name="_Toc462505876"/>
      <w:bookmarkStart w:id="114" w:name="_Toc469436438"/>
      <w:r w:rsidRPr="005C45A0">
        <w:t>Reliability</w:t>
      </w:r>
      <w:bookmarkEnd w:id="111"/>
      <w:bookmarkEnd w:id="112"/>
      <w:bookmarkEnd w:id="113"/>
      <w:r w:rsidRPr="005C45A0">
        <w:t xml:space="preserve"> </w:t>
      </w:r>
      <w:r>
        <w:rPr>
          <w:rFonts w:ascii="MS Mincho" w:eastAsia="MS Mincho" w:hAnsi="MS Mincho" w:hint="eastAsia"/>
        </w:rPr>
        <w:t xml:space="preserve">　</w:t>
      </w:r>
      <w:r w:rsidRPr="006247E4">
        <w:rPr>
          <w:rFonts w:hint="eastAsia"/>
        </w:rPr>
        <w:t>信頼性</w:t>
      </w:r>
      <w:bookmarkEnd w:id="114"/>
    </w:p>
    <w:p w14:paraId="64022F25" w14:textId="77777777" w:rsidR="00D759AD" w:rsidRPr="005C45A0" w:rsidRDefault="00D759AD" w:rsidP="000E7E51">
      <w:pPr>
        <w:pStyle w:val="oancuaDanhsach"/>
        <w:numPr>
          <w:ilvl w:val="0"/>
          <w:numId w:val="44"/>
        </w:numPr>
      </w:pPr>
      <w:bookmarkStart w:id="115" w:name="_Toc521150207"/>
      <w:r w:rsidRPr="005C45A0">
        <w:t>Search result return must be correctly.</w:t>
      </w:r>
    </w:p>
    <w:p w14:paraId="42D79C05" w14:textId="77777777" w:rsidR="00D759AD" w:rsidRPr="0059706C" w:rsidRDefault="00D759AD" w:rsidP="000E7E51">
      <w:pPr>
        <w:pStyle w:val="oancuaDanhsach"/>
        <w:numPr>
          <w:ilvl w:val="0"/>
          <w:numId w:val="44"/>
        </w:numPr>
      </w:pPr>
      <w:r w:rsidRPr="005C45A0">
        <w:t xml:space="preserve">Use’s information must be reliable. </w:t>
      </w:r>
    </w:p>
    <w:p w14:paraId="64895623" w14:textId="77777777" w:rsidR="00D759AD" w:rsidRPr="0059706C" w:rsidRDefault="00D759AD" w:rsidP="000E7E51">
      <w:pPr>
        <w:pStyle w:val="oancuaDanhsach"/>
        <w:numPr>
          <w:ilvl w:val="0"/>
          <w:numId w:val="44"/>
        </w:numPr>
        <w:rPr>
          <w:rStyle w:val="Nhnmanh"/>
          <w:i w:val="0"/>
          <w:iCs w:val="0"/>
        </w:rPr>
      </w:pPr>
      <w:r w:rsidRPr="0059706C">
        <w:rPr>
          <w:rStyle w:val="Nhnmanh"/>
        </w:rPr>
        <w:t>The database must be backed up daily and can be recovered if necessary.</w:t>
      </w:r>
    </w:p>
    <w:p w14:paraId="03BA7341" w14:textId="77777777" w:rsidR="00D759AD" w:rsidRPr="005C45A0" w:rsidRDefault="00D759AD" w:rsidP="00D759AD">
      <w:pPr>
        <w:pStyle w:val="u2"/>
        <w:numPr>
          <w:ilvl w:val="1"/>
          <w:numId w:val="1"/>
        </w:numPr>
      </w:pPr>
      <w:bookmarkStart w:id="116" w:name="_Toc461526258"/>
      <w:bookmarkStart w:id="117" w:name="_Toc462505877"/>
      <w:bookmarkStart w:id="118" w:name="_Toc469436439"/>
      <w:r w:rsidRPr="005C45A0">
        <w:t>Performance</w:t>
      </w:r>
      <w:bookmarkEnd w:id="115"/>
      <w:bookmarkEnd w:id="116"/>
      <w:bookmarkEnd w:id="117"/>
      <w:r>
        <w:rPr>
          <w:rFonts w:ascii="MS Mincho" w:eastAsia="MS Mincho" w:hAnsi="MS Mincho" w:hint="eastAsia"/>
        </w:rPr>
        <w:t xml:space="preserve">　</w:t>
      </w:r>
      <w:r>
        <w:rPr>
          <w:rFonts w:hint="eastAsia"/>
        </w:rPr>
        <w:t>性能</w:t>
      </w:r>
      <w:bookmarkEnd w:id="118"/>
    </w:p>
    <w:p w14:paraId="22E445BA" w14:textId="77777777" w:rsidR="00D759AD" w:rsidRPr="005C45A0" w:rsidRDefault="00D759AD" w:rsidP="000E7E51">
      <w:pPr>
        <w:pStyle w:val="oancuaDanhsach"/>
        <w:numPr>
          <w:ilvl w:val="0"/>
          <w:numId w:val="45"/>
        </w:numPr>
      </w:pPr>
      <w:bookmarkStart w:id="119" w:name="_Toc521150208"/>
      <w:r w:rsidRPr="005C45A0">
        <w:t>Maximum response time for display information must be smaller than 1 second.</w:t>
      </w:r>
    </w:p>
    <w:p w14:paraId="2A53C47E" w14:textId="77777777" w:rsidR="00D759AD" w:rsidRPr="005C45A0" w:rsidRDefault="00D759AD" w:rsidP="000E7E51">
      <w:pPr>
        <w:pStyle w:val="oancuaDanhsach"/>
        <w:numPr>
          <w:ilvl w:val="0"/>
          <w:numId w:val="45"/>
        </w:numPr>
      </w:pPr>
      <w:r w:rsidRPr="005C45A0">
        <w:t>Waiting time of processing any functions will be 2 to 5 seconds.</w:t>
      </w:r>
    </w:p>
    <w:p w14:paraId="6AA5DA08" w14:textId="77777777" w:rsidR="00D759AD" w:rsidRPr="005C45A0" w:rsidRDefault="00D759AD" w:rsidP="00D759AD">
      <w:pPr>
        <w:pStyle w:val="u2"/>
        <w:numPr>
          <w:ilvl w:val="1"/>
          <w:numId w:val="1"/>
        </w:numPr>
      </w:pPr>
      <w:bookmarkStart w:id="120" w:name="_Toc461526259"/>
      <w:bookmarkStart w:id="121" w:name="_Toc462505878"/>
      <w:bookmarkStart w:id="122" w:name="_Toc469436440"/>
      <w:bookmarkEnd w:id="119"/>
      <w:r w:rsidRPr="005C45A0">
        <w:lastRenderedPageBreak/>
        <w:t>Maintainability</w:t>
      </w:r>
      <w:bookmarkEnd w:id="120"/>
      <w:bookmarkEnd w:id="121"/>
      <w:r>
        <w:rPr>
          <w:rFonts w:ascii="MS Mincho" w:eastAsia="MS Mincho" w:hAnsi="MS Mincho" w:hint="eastAsia"/>
        </w:rPr>
        <w:t xml:space="preserve">　</w:t>
      </w:r>
      <w:r>
        <w:rPr>
          <w:rFonts w:hint="eastAsia"/>
          <w:lang w:val="vi-VN"/>
        </w:rPr>
        <w:t>保全性</w:t>
      </w:r>
      <w:bookmarkEnd w:id="122"/>
    </w:p>
    <w:p w14:paraId="77AA50F3" w14:textId="77777777" w:rsidR="00D759AD" w:rsidRPr="005C45A0" w:rsidRDefault="00D759AD" w:rsidP="000E7E51">
      <w:pPr>
        <w:pStyle w:val="oancuaDanhsach"/>
        <w:numPr>
          <w:ilvl w:val="0"/>
          <w:numId w:val="46"/>
        </w:numPr>
      </w:pPr>
      <w:r w:rsidRPr="005C45A0">
        <w:t>The output of the project must include naming conventions and coding standards documentations. Code implementation must be easy to maintain.</w:t>
      </w:r>
    </w:p>
    <w:p w14:paraId="5BF077A2" w14:textId="77777777" w:rsidR="00D759AD" w:rsidRPr="005C45A0" w:rsidRDefault="00D759AD" w:rsidP="000E7E51">
      <w:pPr>
        <w:pStyle w:val="oancuaDanhsach"/>
        <w:numPr>
          <w:ilvl w:val="0"/>
          <w:numId w:val="46"/>
        </w:numPr>
      </w:pPr>
      <w:r w:rsidRPr="005C45A0">
        <w:t>All code must be comment clearly, including class and method documentations.</w:t>
      </w:r>
    </w:p>
    <w:p w14:paraId="332A5759" w14:textId="77777777" w:rsidR="00D759AD" w:rsidRPr="005C45A0" w:rsidRDefault="00D759AD" w:rsidP="000E7E51">
      <w:pPr>
        <w:pStyle w:val="oancuaDanhsach"/>
        <w:numPr>
          <w:ilvl w:val="0"/>
          <w:numId w:val="46"/>
        </w:numPr>
      </w:pPr>
      <w:r w:rsidRPr="005C45A0">
        <w:t>The design of the system must be loosely coupled that chances on some module will not affect others.</w:t>
      </w:r>
    </w:p>
    <w:p w14:paraId="7A65AE78" w14:textId="77777777" w:rsidR="00D759AD" w:rsidRPr="005C45A0" w:rsidRDefault="00D759AD" w:rsidP="00D759AD">
      <w:pPr>
        <w:pStyle w:val="u2"/>
        <w:numPr>
          <w:ilvl w:val="1"/>
          <w:numId w:val="1"/>
        </w:numPr>
      </w:pPr>
      <w:bookmarkStart w:id="123" w:name="_Toc521150216"/>
      <w:bookmarkStart w:id="124" w:name="_Toc461526267"/>
      <w:bookmarkStart w:id="125" w:name="_Toc462505880"/>
      <w:bookmarkStart w:id="126" w:name="_Toc469436441"/>
      <w:r w:rsidRPr="005C45A0">
        <w:t>Supporting Information</w:t>
      </w:r>
      <w:bookmarkEnd w:id="123"/>
      <w:bookmarkEnd w:id="124"/>
      <w:bookmarkEnd w:id="125"/>
      <w:r>
        <w:rPr>
          <w:rFonts w:ascii="MS Mincho" w:eastAsia="MS Mincho" w:hAnsi="MS Mincho" w:hint="eastAsia"/>
        </w:rPr>
        <w:t xml:space="preserve">　</w:t>
      </w:r>
      <w:r>
        <w:rPr>
          <w:rFonts w:hint="eastAsia"/>
        </w:rPr>
        <w:t>サポート情報</w:t>
      </w:r>
      <w:bookmarkEnd w:id="126"/>
    </w:p>
    <w:p w14:paraId="29E33A31" w14:textId="77777777" w:rsidR="00D759AD" w:rsidRPr="00E940DD" w:rsidRDefault="00D759AD" w:rsidP="00D759AD">
      <w:pPr>
        <w:pStyle w:val="InfoBlue"/>
        <w:ind w:firstLine="432"/>
        <w:rPr>
          <w:i/>
        </w:rPr>
      </w:pPr>
      <w:r>
        <w:t>N/A</w:t>
      </w:r>
    </w:p>
    <w:p w14:paraId="0D3C2260" w14:textId="77777777" w:rsidR="00D759AD" w:rsidRDefault="00D759AD" w:rsidP="00D759AD"/>
    <w:p w14:paraId="56FF75AB" w14:textId="77777777" w:rsidR="00D759AD" w:rsidRDefault="00D759AD" w:rsidP="00D759AD"/>
    <w:p w14:paraId="21521530" w14:textId="77777777" w:rsidR="00D759AD" w:rsidRDefault="00D759AD" w:rsidP="00D759AD">
      <w:pPr>
        <w:rPr>
          <w:lang w:val="en-GB"/>
        </w:rPr>
        <w:sectPr w:rsidR="00D759AD" w:rsidSect="00365AC9">
          <w:headerReference w:type="default" r:id="rId18"/>
          <w:footerReference w:type="default" r:id="rId19"/>
          <w:pgSz w:w="12242" w:h="15842" w:code="1"/>
          <w:pgMar w:top="1440" w:right="1440" w:bottom="1440" w:left="1800" w:header="720" w:footer="720" w:gutter="0"/>
          <w:cols w:space="720"/>
          <w:titlePg/>
        </w:sectPr>
      </w:pPr>
    </w:p>
    <w:p w14:paraId="650393C6" w14:textId="77777777" w:rsidR="00D759AD" w:rsidRDefault="00D759AD" w:rsidP="00D759AD">
      <w:pPr>
        <w:pStyle w:val="u1"/>
        <w:numPr>
          <w:ilvl w:val="0"/>
          <w:numId w:val="1"/>
        </w:numPr>
        <w:pBdr>
          <w:bottom w:val="single" w:sz="4" w:space="1" w:color="595959"/>
        </w:pBdr>
      </w:pPr>
      <w:bookmarkStart w:id="127" w:name="_Toc469436442"/>
      <w:r>
        <w:lastRenderedPageBreak/>
        <w:t>ARCHITECTURE DESIGN</w:t>
      </w:r>
      <w:r>
        <w:rPr>
          <w:rFonts w:ascii="MS Mincho" w:eastAsia="MS Mincho" w:hAnsi="MS Mincho" w:hint="eastAsia"/>
        </w:rPr>
        <w:t xml:space="preserve">　アーキテクチャ設計書</w:t>
      </w:r>
      <w:bookmarkEnd w:id="127"/>
    </w:p>
    <w:p w14:paraId="5548FBC1" w14:textId="77777777" w:rsidR="00D759AD" w:rsidRPr="00D81BBA" w:rsidRDefault="00D759AD" w:rsidP="00D759AD">
      <w:pPr>
        <w:pStyle w:val="u2"/>
        <w:numPr>
          <w:ilvl w:val="1"/>
          <w:numId w:val="1"/>
        </w:numPr>
      </w:pPr>
      <w:bookmarkStart w:id="128" w:name="_Toc469436443"/>
      <w:r>
        <w:t>Introduction</w:t>
      </w:r>
      <w:r>
        <w:rPr>
          <w:rFonts w:ascii="MS Mincho" w:eastAsia="MS Mincho" w:hAnsi="MS Mincho" w:hint="eastAsia"/>
        </w:rPr>
        <w:t xml:space="preserve">　はじめに</w:t>
      </w:r>
      <w:bookmarkEnd w:id="128"/>
    </w:p>
    <w:p w14:paraId="6BEEF95F" w14:textId="77777777" w:rsidR="00D759AD" w:rsidRDefault="00D759AD" w:rsidP="00D759AD">
      <w:pPr>
        <w:pStyle w:val="u3"/>
        <w:numPr>
          <w:ilvl w:val="2"/>
          <w:numId w:val="1"/>
        </w:numPr>
      </w:pPr>
      <w:bookmarkStart w:id="129" w:name="_Toc456598587"/>
      <w:bookmarkStart w:id="130" w:name="_Toc504442099"/>
      <w:bookmarkStart w:id="131" w:name="_Toc463096673"/>
      <w:bookmarkStart w:id="132" w:name="_Toc469436444"/>
      <w:r>
        <w:t>Purpose</w:t>
      </w:r>
      <w:bookmarkEnd w:id="129"/>
      <w:bookmarkEnd w:id="130"/>
      <w:bookmarkEnd w:id="131"/>
      <w:r>
        <w:rPr>
          <w:rFonts w:ascii="MS Mincho" w:eastAsia="MS Mincho" w:hAnsi="MS Mincho" w:hint="eastAsia"/>
        </w:rPr>
        <w:t xml:space="preserve">　目的</w:t>
      </w:r>
      <w:bookmarkEnd w:id="132"/>
    </w:p>
    <w:p w14:paraId="49E19EAF" w14:textId="77777777" w:rsidR="00D759AD" w:rsidRDefault="00D759AD" w:rsidP="00D759AD">
      <w:bookmarkStart w:id="133" w:name="_Toc456598588"/>
      <w:bookmarkStart w:id="134" w:name="_Toc456598589"/>
      <w:bookmarkStart w:id="135" w:name="_Toc504442101"/>
      <w:r>
        <w:t>The purpose of this chapter is to give developers the overview and the detailed technical design of Jobs Finding System.  This chapter consist of:</w:t>
      </w:r>
    </w:p>
    <w:p w14:paraId="6F916C13" w14:textId="77777777" w:rsidR="00D759AD" w:rsidRDefault="00D759AD" w:rsidP="00541F5C">
      <w:pPr>
        <w:pStyle w:val="oancuaDanhsach"/>
        <w:numPr>
          <w:ilvl w:val="0"/>
          <w:numId w:val="54"/>
        </w:numPr>
      </w:pPr>
      <w:r>
        <w:t>Architecture overview</w:t>
      </w:r>
    </w:p>
    <w:p w14:paraId="38EC0033" w14:textId="77777777" w:rsidR="00D759AD" w:rsidRDefault="00D759AD" w:rsidP="00541F5C">
      <w:pPr>
        <w:pStyle w:val="oancuaDanhsach"/>
        <w:numPr>
          <w:ilvl w:val="0"/>
          <w:numId w:val="54"/>
        </w:numPr>
      </w:pPr>
      <w:r>
        <w:t>Component diagram</w:t>
      </w:r>
    </w:p>
    <w:p w14:paraId="50D08290" w14:textId="77777777" w:rsidR="00D759AD" w:rsidRDefault="00D759AD" w:rsidP="00541F5C">
      <w:pPr>
        <w:pStyle w:val="oancuaDanhsach"/>
        <w:numPr>
          <w:ilvl w:val="0"/>
          <w:numId w:val="54"/>
        </w:numPr>
      </w:pPr>
      <w:r>
        <w:t>Detailed design</w:t>
      </w:r>
    </w:p>
    <w:p w14:paraId="6A2DA693" w14:textId="77777777" w:rsidR="00D759AD" w:rsidRDefault="00D759AD" w:rsidP="00541F5C">
      <w:pPr>
        <w:pStyle w:val="oancuaDanhsach"/>
        <w:numPr>
          <w:ilvl w:val="0"/>
          <w:numId w:val="54"/>
        </w:numPr>
      </w:pPr>
      <w:r>
        <w:t>Detailed description of components</w:t>
      </w:r>
    </w:p>
    <w:p w14:paraId="745C548E" w14:textId="77777777" w:rsidR="00D759AD" w:rsidRPr="003D0965" w:rsidRDefault="00D759AD" w:rsidP="00541F5C">
      <w:pPr>
        <w:pStyle w:val="oancuaDanhsach"/>
        <w:numPr>
          <w:ilvl w:val="0"/>
          <w:numId w:val="54"/>
        </w:numPr>
      </w:pPr>
      <w:r>
        <w:t>Database design</w:t>
      </w:r>
    </w:p>
    <w:p w14:paraId="1524AECB" w14:textId="77777777" w:rsidR="00D759AD" w:rsidRDefault="00D759AD" w:rsidP="00D759AD">
      <w:pPr>
        <w:pStyle w:val="u3"/>
        <w:numPr>
          <w:ilvl w:val="2"/>
          <w:numId w:val="1"/>
        </w:numPr>
      </w:pPr>
      <w:bookmarkStart w:id="136" w:name="_Toc456598590"/>
      <w:bookmarkStart w:id="137" w:name="_Toc504442102"/>
      <w:bookmarkStart w:id="138" w:name="_Toc463096675"/>
      <w:bookmarkStart w:id="139" w:name="_Toc469436445"/>
      <w:bookmarkEnd w:id="133"/>
      <w:bookmarkEnd w:id="134"/>
      <w:bookmarkEnd w:id="135"/>
      <w:r>
        <w:t>References</w:t>
      </w:r>
      <w:bookmarkEnd w:id="136"/>
      <w:bookmarkEnd w:id="137"/>
      <w:bookmarkEnd w:id="138"/>
      <w:r>
        <w:rPr>
          <w:rFonts w:ascii="MS Mincho" w:eastAsia="MS Mincho" w:hAnsi="MS Mincho" w:hint="eastAsia"/>
        </w:rPr>
        <w:t xml:space="preserve">　</w:t>
      </w:r>
      <w:r w:rsidRPr="007965AC">
        <w:rPr>
          <w:rFonts w:asciiTheme="minorEastAsia" w:eastAsiaTheme="minorEastAsia" w:hAnsiTheme="minorEastAsia" w:hint="eastAsia"/>
        </w:rPr>
        <w:t>参照資料</w:t>
      </w:r>
      <w:bookmarkEnd w:id="139"/>
    </w:p>
    <w:tbl>
      <w:tblPr>
        <w:tblStyle w:val="GridTable4-Accent31"/>
        <w:tblW w:w="0" w:type="auto"/>
        <w:tblLook w:val="04A0" w:firstRow="1" w:lastRow="0" w:firstColumn="1" w:lastColumn="0" w:noHBand="0" w:noVBand="1"/>
      </w:tblPr>
      <w:tblGrid>
        <w:gridCol w:w="1138"/>
        <w:gridCol w:w="4550"/>
        <w:gridCol w:w="3355"/>
      </w:tblGrid>
      <w:tr w:rsidR="00D759AD" w:rsidRPr="00D929BA" w14:paraId="7A7760CF" w14:textId="77777777" w:rsidTr="00D7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14:paraId="3B52681B" w14:textId="77777777" w:rsidR="00D759AD" w:rsidRPr="00D929BA" w:rsidRDefault="00D759AD" w:rsidP="00D759AD">
            <w:r w:rsidRPr="00D929BA">
              <w:t>No.</w:t>
            </w:r>
          </w:p>
        </w:tc>
        <w:tc>
          <w:tcPr>
            <w:tcW w:w="4550" w:type="dxa"/>
          </w:tcPr>
          <w:p w14:paraId="63709CC9" w14:textId="77777777" w:rsidR="00D759AD" w:rsidRPr="00D929BA" w:rsidRDefault="00D759AD" w:rsidP="00D759AD">
            <w:pPr>
              <w:cnfStyle w:val="100000000000" w:firstRow="1" w:lastRow="0" w:firstColumn="0" w:lastColumn="0" w:oddVBand="0" w:evenVBand="0" w:oddHBand="0" w:evenHBand="0" w:firstRowFirstColumn="0" w:firstRowLastColumn="0" w:lastRowFirstColumn="0" w:lastRowLastColumn="0"/>
            </w:pPr>
            <w:r w:rsidRPr="00D929BA">
              <w:t>Document</w:t>
            </w:r>
          </w:p>
        </w:tc>
        <w:tc>
          <w:tcPr>
            <w:tcW w:w="3355" w:type="dxa"/>
          </w:tcPr>
          <w:p w14:paraId="723BC812" w14:textId="77777777" w:rsidR="00D759AD" w:rsidRPr="00D929BA" w:rsidRDefault="00D759AD" w:rsidP="00D759AD">
            <w:pPr>
              <w:cnfStyle w:val="100000000000" w:firstRow="1" w:lastRow="0" w:firstColumn="0" w:lastColumn="0" w:oddVBand="0" w:evenVBand="0" w:oddHBand="0" w:evenHBand="0" w:firstRowFirstColumn="0" w:firstRowLastColumn="0" w:lastRowFirstColumn="0" w:lastRowLastColumn="0"/>
            </w:pPr>
            <w:r w:rsidRPr="00D929BA">
              <w:t>Source/Web Address</w:t>
            </w:r>
          </w:p>
        </w:tc>
      </w:tr>
      <w:tr w:rsidR="00D759AD" w:rsidRPr="00D929BA" w14:paraId="2F326498"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8" w:type="dxa"/>
          </w:tcPr>
          <w:p w14:paraId="50C9D238" w14:textId="77777777" w:rsidR="00D759AD" w:rsidRPr="00D929BA" w:rsidRDefault="00D759AD" w:rsidP="00D759AD">
            <w:r w:rsidRPr="00D929BA">
              <w:t>1</w:t>
            </w:r>
          </w:p>
        </w:tc>
        <w:tc>
          <w:tcPr>
            <w:tcW w:w="4550" w:type="dxa"/>
          </w:tcPr>
          <w:p w14:paraId="69929345" w14:textId="77777777" w:rsidR="00D759AD" w:rsidRPr="00D929BA" w:rsidRDefault="00D759AD" w:rsidP="00D759AD">
            <w:pPr>
              <w:cnfStyle w:val="000000100000" w:firstRow="0" w:lastRow="0" w:firstColumn="0" w:lastColumn="0" w:oddVBand="0" w:evenVBand="0" w:oddHBand="1" w:evenHBand="0" w:firstRowFirstColumn="0" w:firstRowLastColumn="0" w:lastRowFirstColumn="0" w:lastRowLastColumn="0"/>
            </w:pPr>
            <w:r>
              <w:t>Architecture Design</w:t>
            </w:r>
            <w:r w:rsidRPr="00D929BA">
              <w:t xml:space="preserve"> Template</w:t>
            </w:r>
          </w:p>
        </w:tc>
        <w:tc>
          <w:tcPr>
            <w:tcW w:w="3355" w:type="dxa"/>
          </w:tcPr>
          <w:p w14:paraId="3728B19B" w14:textId="77777777" w:rsidR="00D759AD" w:rsidRPr="00D929BA" w:rsidRDefault="00D759AD" w:rsidP="00D759AD">
            <w:pPr>
              <w:cnfStyle w:val="000000100000" w:firstRow="0" w:lastRow="0" w:firstColumn="0" w:lastColumn="0" w:oddVBand="0" w:evenVBand="0" w:oddHBand="1" w:evenHBand="0" w:firstRowFirstColumn="0" w:firstRowLastColumn="0" w:lastRowFirstColumn="0" w:lastRowLastColumn="0"/>
            </w:pPr>
            <w:r w:rsidRPr="00D929BA">
              <w:t>FPT Software Cop.</w:t>
            </w:r>
          </w:p>
        </w:tc>
      </w:tr>
      <w:tr w:rsidR="00D759AD" w:rsidRPr="00D929BA" w14:paraId="66329BB1" w14:textId="77777777" w:rsidTr="00D759AD">
        <w:tc>
          <w:tcPr>
            <w:cnfStyle w:val="001000000000" w:firstRow="0" w:lastRow="0" w:firstColumn="1" w:lastColumn="0" w:oddVBand="0" w:evenVBand="0" w:oddHBand="0" w:evenHBand="0" w:firstRowFirstColumn="0" w:firstRowLastColumn="0" w:lastRowFirstColumn="0" w:lastRowLastColumn="0"/>
            <w:tcW w:w="1138" w:type="dxa"/>
          </w:tcPr>
          <w:p w14:paraId="3B49FA87" w14:textId="77777777" w:rsidR="00D759AD" w:rsidRPr="00D929BA" w:rsidRDefault="00D759AD" w:rsidP="00D759AD">
            <w:r>
              <w:t>2</w:t>
            </w:r>
          </w:p>
        </w:tc>
        <w:tc>
          <w:tcPr>
            <w:tcW w:w="4550" w:type="dxa"/>
          </w:tcPr>
          <w:p w14:paraId="201CE8AF" w14:textId="77777777" w:rsidR="00D759AD" w:rsidRDefault="00D759AD" w:rsidP="00D759AD">
            <w:pPr>
              <w:cnfStyle w:val="000000000000" w:firstRow="0" w:lastRow="0" w:firstColumn="0" w:lastColumn="0" w:oddVBand="0" w:evenVBand="0" w:oddHBand="0" w:evenHBand="0" w:firstRowFirstColumn="0" w:firstRowLastColumn="0" w:lastRowFirstColumn="0" w:lastRowLastColumn="0"/>
            </w:pPr>
            <w:r>
              <w:t>JFS_Software_Requirements_Specification_v1.0</w:t>
            </w:r>
          </w:p>
        </w:tc>
        <w:tc>
          <w:tcPr>
            <w:tcW w:w="3355" w:type="dxa"/>
          </w:tcPr>
          <w:p w14:paraId="10173AAC" w14:textId="77777777" w:rsidR="00D759AD" w:rsidRPr="00D929BA" w:rsidRDefault="00D759AD" w:rsidP="00D759AD">
            <w:pPr>
              <w:cnfStyle w:val="000000000000" w:firstRow="0" w:lastRow="0" w:firstColumn="0" w:lastColumn="0" w:oddVBand="0" w:evenVBand="0" w:oddHBand="0" w:evenHBand="0" w:firstRowFirstColumn="0" w:firstRowLastColumn="0" w:lastRowFirstColumn="0" w:lastRowLastColumn="0"/>
            </w:pPr>
            <w:r w:rsidRPr="00085B58">
              <w:t>Internal Resource</w:t>
            </w:r>
          </w:p>
        </w:tc>
      </w:tr>
    </w:tbl>
    <w:p w14:paraId="3E8BD2E2" w14:textId="77777777" w:rsidR="00D759AD" w:rsidRDefault="00D759AD" w:rsidP="00D759AD"/>
    <w:p w14:paraId="1525EC11" w14:textId="77777777" w:rsidR="00D759AD" w:rsidRDefault="00D759AD" w:rsidP="00D759AD">
      <w:pPr>
        <w:pStyle w:val="u2"/>
        <w:numPr>
          <w:ilvl w:val="1"/>
          <w:numId w:val="1"/>
        </w:numPr>
      </w:pPr>
      <w:bookmarkStart w:id="140" w:name="_Toc504442104"/>
      <w:bookmarkStart w:id="141" w:name="_Toc463096676"/>
      <w:bookmarkStart w:id="142" w:name="_Toc469436446"/>
      <w:r>
        <w:t xml:space="preserve">Architectural </w:t>
      </w:r>
      <w:bookmarkEnd w:id="140"/>
      <w:r>
        <w:t>Overview</w:t>
      </w:r>
      <w:bookmarkEnd w:id="141"/>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142"/>
    </w:p>
    <w:p w14:paraId="6ADDF1FC" w14:textId="77777777" w:rsidR="00D759AD" w:rsidRPr="00DB0B09" w:rsidRDefault="00D759AD" w:rsidP="00D759AD">
      <w:pPr>
        <w:pStyle w:val="u3"/>
        <w:numPr>
          <w:ilvl w:val="2"/>
          <w:numId w:val="1"/>
        </w:numPr>
      </w:pPr>
      <w:bookmarkStart w:id="143" w:name="_Toc463096677"/>
      <w:bookmarkStart w:id="144" w:name="_Toc469436447"/>
      <w:r w:rsidRPr="00E50E2A">
        <w:t>System Architecture</w:t>
      </w:r>
      <w:bookmarkEnd w:id="143"/>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144"/>
    </w:p>
    <w:p w14:paraId="5F993805" w14:textId="77777777" w:rsidR="00D759AD" w:rsidRPr="005D2536" w:rsidRDefault="00D759AD" w:rsidP="00D759AD">
      <w:r w:rsidRPr="00AE6144">
        <w:t>In our</w:t>
      </w:r>
      <w:r>
        <w:t xml:space="preserve"> project we use MVC architectural</w:t>
      </w:r>
      <w:r w:rsidRPr="00AE6144">
        <w:t xml:space="preserve"> model.</w:t>
      </w:r>
    </w:p>
    <w:p w14:paraId="14B4787E" w14:textId="31005AEB" w:rsidR="00EF62DB" w:rsidRPr="00EF62DB" w:rsidRDefault="00EF62DB" w:rsidP="00EF62DB">
      <w:pPr>
        <w:jc w:val="center"/>
        <w:rPr>
          <w:color w:val="FF0000"/>
          <w:sz w:val="72"/>
          <w:szCs w:val="72"/>
        </w:rPr>
      </w:pPr>
      <w:r w:rsidRPr="00EF62DB">
        <w:rPr>
          <w:noProof/>
          <w:color w:val="FF0000"/>
          <w:sz w:val="72"/>
          <w:szCs w:val="72"/>
        </w:rPr>
        <w:t>[INSERT DIAGRAM HERE]</w:t>
      </w:r>
    </w:p>
    <w:p w14:paraId="6A7F2CC3" w14:textId="77777777" w:rsidR="00EF62DB" w:rsidRDefault="00EF62DB" w:rsidP="00EF62DB">
      <w:pPr>
        <w:jc w:val="center"/>
        <w:rPr>
          <w:i/>
        </w:rPr>
      </w:pPr>
      <w:r w:rsidRPr="00B34DF9">
        <w:rPr>
          <w:b/>
          <w:i/>
        </w:rPr>
        <w:t xml:space="preserve">Figure </w:t>
      </w:r>
      <w:r>
        <w:rPr>
          <w:b/>
          <w:i/>
        </w:rPr>
        <w:fldChar w:fldCharType="begin"/>
      </w:r>
      <w:r>
        <w:rPr>
          <w:b/>
          <w:i/>
        </w:rPr>
        <w:instrText xml:space="preserve"> STYLEREF 1 \s </w:instrText>
      </w:r>
      <w:r>
        <w:rPr>
          <w:b/>
          <w:i/>
        </w:rPr>
        <w:fldChar w:fldCharType="separate"/>
      </w:r>
      <w:r w:rsidR="00210253">
        <w:rPr>
          <w:b/>
          <w:i/>
          <w:noProof/>
        </w:rPr>
        <w:t>4</w:t>
      </w:r>
      <w:r>
        <w:rPr>
          <w:b/>
          <w:i/>
        </w:rPr>
        <w:fldChar w:fldCharType="end"/>
      </w:r>
      <w:r>
        <w:rPr>
          <w:b/>
          <w:i/>
        </w:rPr>
        <w:t>.</w:t>
      </w:r>
      <w:r>
        <w:rPr>
          <w:b/>
          <w:i/>
        </w:rPr>
        <w:fldChar w:fldCharType="begin"/>
      </w:r>
      <w:r>
        <w:rPr>
          <w:b/>
          <w:i/>
        </w:rPr>
        <w:instrText xml:space="preserve"> SEQ Figure \* ARABIC \s 1 </w:instrText>
      </w:r>
      <w:r>
        <w:rPr>
          <w:b/>
          <w:i/>
        </w:rPr>
        <w:fldChar w:fldCharType="separate"/>
      </w:r>
      <w:r w:rsidR="00210253">
        <w:rPr>
          <w:b/>
          <w:i/>
          <w:noProof/>
        </w:rPr>
        <w:t>1</w:t>
      </w:r>
      <w:r>
        <w:rPr>
          <w:b/>
          <w:i/>
        </w:rPr>
        <w:fldChar w:fldCharType="end"/>
      </w:r>
      <w:r w:rsidRPr="00B34DF9">
        <w:rPr>
          <w:i/>
        </w:rPr>
        <w:t>:</w:t>
      </w:r>
      <w:r>
        <w:rPr>
          <w:i/>
        </w:rPr>
        <w:t xml:space="preserve"> </w:t>
      </w:r>
      <w:r w:rsidRPr="00B34DF9">
        <w:rPr>
          <w:i/>
        </w:rPr>
        <w:t>System Overview</w:t>
      </w:r>
    </w:p>
    <w:p w14:paraId="2BE512C4" w14:textId="77777777" w:rsidR="00EF62DB" w:rsidRDefault="00EF62DB" w:rsidP="00EF62DB">
      <w:pPr>
        <w:pStyle w:val="u2"/>
        <w:numPr>
          <w:ilvl w:val="1"/>
          <w:numId w:val="1"/>
        </w:numPr>
      </w:pPr>
      <w:bookmarkStart w:id="145" w:name="_Toc463096678"/>
      <w:bookmarkStart w:id="146" w:name="_Toc469436448"/>
      <w:r w:rsidRPr="00E50E2A">
        <w:t>System Architecture Explanation</w:t>
      </w:r>
      <w:bookmarkEnd w:id="145"/>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146"/>
    </w:p>
    <w:p w14:paraId="0E0DA3CD" w14:textId="77777777" w:rsidR="00EF62DB" w:rsidRDefault="00EF62DB" w:rsidP="00EF62DB">
      <w:r>
        <w:t>The following is the explanation of the function and mechanism of each unit in the System Design.</w:t>
      </w:r>
    </w:p>
    <w:p w14:paraId="3C51A499" w14:textId="77777777" w:rsidR="00EF62DB" w:rsidRDefault="00EF62DB" w:rsidP="00EF62DB">
      <w:r w:rsidRPr="00DD6389">
        <w:rPr>
          <w:b/>
        </w:rPr>
        <w:t>Azure Cloud Service:</w:t>
      </w:r>
      <w:r>
        <w:t xml:space="preserve"> The entire system will be deployed to Azure Cloud. Our target is developing a highly available and responsive system.</w:t>
      </w:r>
    </w:p>
    <w:p w14:paraId="2324531B" w14:textId="77777777" w:rsidR="00EF62DB" w:rsidRDefault="00EF62DB" w:rsidP="00EF62DB">
      <w:r w:rsidRPr="00DD6389">
        <w:rPr>
          <w:b/>
        </w:rPr>
        <w:t>Azure SendGrid</w:t>
      </w:r>
      <w:r>
        <w:t>:  We use SendGrid to send information to Users by email. SendGrid is a cloud-based email service that provides reliable transactional email delivery and real time analytics.</w:t>
      </w:r>
    </w:p>
    <w:p w14:paraId="4394FE43" w14:textId="77777777" w:rsidR="00EF62DB" w:rsidRDefault="00EF62DB" w:rsidP="00EF62DB">
      <w:r w:rsidRPr="00DD6389">
        <w:rPr>
          <w:b/>
        </w:rPr>
        <w:t>Tawk.to API</w:t>
      </w:r>
      <w:r>
        <w:t>: This is a free live chat API which we use to chat with all visitor on our website.</w:t>
      </w:r>
    </w:p>
    <w:p w14:paraId="45EB26CF" w14:textId="77777777" w:rsidR="00EF62DB" w:rsidRDefault="00EF62DB" w:rsidP="00EF62DB">
      <w:r w:rsidRPr="00DD6389">
        <w:rPr>
          <w:b/>
        </w:rPr>
        <w:t>MySQL</w:t>
      </w:r>
      <w:r>
        <w:t>: MySQL is an open-source relational database management system. We use MySQL for adding, accessing and managing content of our system’s database.</w:t>
      </w:r>
    </w:p>
    <w:p w14:paraId="693C9E33" w14:textId="77777777" w:rsidR="00EF62DB" w:rsidRPr="004D21B5" w:rsidRDefault="00EF62DB" w:rsidP="00EF62DB"/>
    <w:p w14:paraId="558E03E9" w14:textId="77777777" w:rsidR="00EF62DB" w:rsidRDefault="00EF62DB" w:rsidP="00EF62DB">
      <w:pPr>
        <w:pStyle w:val="u2"/>
        <w:numPr>
          <w:ilvl w:val="1"/>
          <w:numId w:val="1"/>
        </w:numPr>
      </w:pPr>
      <w:bookmarkStart w:id="147" w:name="_Toc463096679"/>
      <w:bookmarkStart w:id="148" w:name="_Toc469436449"/>
      <w:r>
        <w:t>Design of Jobs Finding System</w:t>
      </w:r>
      <w:bookmarkEnd w:id="147"/>
      <w:r>
        <w:rPr>
          <w:rFonts w:ascii="MS Mincho" w:eastAsia="MS Mincho" w:hAnsi="MS Mincho" w:hint="eastAsia"/>
        </w:rPr>
        <w:t xml:space="preserve">　Jobs finding system の設計書</w:t>
      </w:r>
      <w:bookmarkEnd w:id="148"/>
    </w:p>
    <w:p w14:paraId="4438E560" w14:textId="77777777" w:rsidR="00EF62DB" w:rsidRDefault="00EF62DB" w:rsidP="00EF62DB">
      <w:pPr>
        <w:pStyle w:val="u3"/>
        <w:numPr>
          <w:ilvl w:val="2"/>
          <w:numId w:val="1"/>
        </w:numPr>
      </w:pPr>
      <w:bookmarkStart w:id="149" w:name="_Toc463096681"/>
      <w:bookmarkStart w:id="150" w:name="_Toc469436450"/>
      <w:r w:rsidRPr="00E50E2A">
        <w:t>Database Design</w:t>
      </w:r>
      <w:bookmarkEnd w:id="149"/>
      <w:r>
        <w:tab/>
      </w:r>
      <w:r>
        <w:rPr>
          <w:rFonts w:ascii="MS Mincho" w:eastAsia="MS Mincho" w:hAnsi="MS Mincho" w:hint="eastAsia"/>
        </w:rPr>
        <w:t>データベース設計</w:t>
      </w:r>
      <w:bookmarkEnd w:id="150"/>
    </w:p>
    <w:p w14:paraId="6A5606CC" w14:textId="7FA482ED" w:rsidR="00EF62DB" w:rsidRPr="005A48C1" w:rsidRDefault="003575AF" w:rsidP="00EF62DB">
      <w:pPr>
        <w:jc w:val="center"/>
      </w:pPr>
      <w:r>
        <w:rPr>
          <w:noProof/>
          <w:lang w:eastAsia="en-US"/>
        </w:rPr>
        <w:drawing>
          <wp:inline distT="0" distB="0" distL="0" distR="0" wp14:anchorId="653FAE30" wp14:editId="570A5D73">
            <wp:extent cx="5715000" cy="4857750"/>
            <wp:effectExtent l="0" t="0" r="0" b="0"/>
            <wp:docPr id="2" name="Hình ảnh 2" descr="C:\Users\Admin\AppData\Local\Microsoft\Windows\INetCache\Content.Word\29356529_1869564713055938_58184682211073064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29356529_1869564713055938_5818468221107306496_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4857750"/>
                    </a:xfrm>
                    <a:prstGeom prst="rect">
                      <a:avLst/>
                    </a:prstGeom>
                    <a:noFill/>
                    <a:ln>
                      <a:noFill/>
                    </a:ln>
                  </pic:spPr>
                </pic:pic>
              </a:graphicData>
            </a:graphic>
          </wp:inline>
        </w:drawing>
      </w:r>
      <w:r w:rsidR="00EF62DB" w:rsidRPr="00AE0BF8">
        <w:rPr>
          <w:rFonts w:ascii="Times New Roman" w:hAnsi="Times New Roman" w:cs="Times New Roman"/>
          <w:b/>
        </w:rPr>
        <w:t xml:space="preserve">Figure </w:t>
      </w:r>
      <w:r w:rsidR="00EF62DB">
        <w:rPr>
          <w:rFonts w:ascii="Times New Roman" w:hAnsi="Times New Roman" w:cs="Times New Roman"/>
          <w:b/>
          <w:lang w:val="vi-VN"/>
        </w:rPr>
        <w:t>4.</w:t>
      </w:r>
      <w:r w:rsidR="00EF62DB">
        <w:rPr>
          <w:rFonts w:ascii="Times New Roman" w:hAnsi="Times New Roman" w:cs="Times New Roman"/>
          <w:b/>
        </w:rPr>
        <w:t xml:space="preserve">4.1: </w:t>
      </w:r>
      <w:r w:rsidR="00EF62DB" w:rsidRPr="00607841">
        <w:rPr>
          <w:rFonts w:ascii="Times New Roman" w:hAnsi="Times New Roman" w:cs="Times New Roman"/>
        </w:rPr>
        <w:t>Table Diagram</w:t>
      </w:r>
    </w:p>
    <w:p w14:paraId="16EA4638" w14:textId="6609D68C" w:rsidR="00D65C17" w:rsidRDefault="00EF62DB" w:rsidP="00D65C17">
      <w:pPr>
        <w:pStyle w:val="u3"/>
        <w:numPr>
          <w:ilvl w:val="2"/>
          <w:numId w:val="1"/>
        </w:numPr>
        <w:rPr>
          <w:rFonts w:ascii="MS Mincho" w:eastAsia="MS Mincho" w:hAnsi="MS Mincho"/>
        </w:rPr>
      </w:pPr>
      <w:bookmarkStart w:id="151" w:name="_Toc469436451"/>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151"/>
    </w:p>
    <w:p w14:paraId="7A77F3CA" w14:textId="77777777" w:rsidR="00AF3468" w:rsidRDefault="00AF3468" w:rsidP="00AF3468">
      <w:pPr>
        <w:pStyle w:val="u4"/>
        <w:numPr>
          <w:ilvl w:val="0"/>
          <w:numId w:val="0"/>
        </w:numPr>
        <w:ind w:left="864"/>
      </w:pPr>
    </w:p>
    <w:p w14:paraId="38CD0DD5" w14:textId="3C35E3FB" w:rsidR="00D65C17" w:rsidRPr="00D65C17" w:rsidRDefault="00D65C17" w:rsidP="00D65C17">
      <w:pPr>
        <w:pStyle w:val="u4"/>
        <w:numPr>
          <w:ilvl w:val="3"/>
          <w:numId w:val="1"/>
        </w:numPr>
      </w:pPr>
      <w:r>
        <w:t>Manager</w:t>
      </w:r>
    </w:p>
    <w:tbl>
      <w:tblPr>
        <w:tblStyle w:val="GridTable4-Accent31"/>
        <w:tblW w:w="8251" w:type="dxa"/>
        <w:tblLayout w:type="fixed"/>
        <w:tblLook w:val="0620" w:firstRow="1" w:lastRow="0" w:firstColumn="0" w:lastColumn="0" w:noHBand="1" w:noVBand="1"/>
      </w:tblPr>
      <w:tblGrid>
        <w:gridCol w:w="738"/>
        <w:gridCol w:w="1890"/>
        <w:gridCol w:w="1530"/>
        <w:gridCol w:w="1440"/>
        <w:gridCol w:w="2653"/>
      </w:tblGrid>
      <w:tr w:rsidR="00D65C17" w:rsidRPr="006936CE" w14:paraId="1114C1A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C22A70D"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486F5864"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729ED6C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52A2AA6B"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4570BD23"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65F80F44" w14:textId="77777777" w:rsidTr="00B7427F">
        <w:trPr>
          <w:trHeight w:val="512"/>
        </w:trPr>
        <w:tc>
          <w:tcPr>
            <w:tcW w:w="738" w:type="dxa"/>
          </w:tcPr>
          <w:p w14:paraId="64551620"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14:paraId="2F3EC542"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14:paraId="1622439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3B874CF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50A1B05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14:paraId="619C196A" w14:textId="77777777" w:rsidTr="00B7427F">
        <w:tc>
          <w:tcPr>
            <w:tcW w:w="738" w:type="dxa"/>
          </w:tcPr>
          <w:p w14:paraId="786E8CF9"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14:paraId="44233487"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14:paraId="15A2F37D"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14:paraId="2763D11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B5908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14:paraId="19DC88E0" w14:textId="77777777" w:rsidTr="00B7427F">
        <w:trPr>
          <w:trHeight w:val="400"/>
        </w:trPr>
        <w:tc>
          <w:tcPr>
            <w:tcW w:w="738" w:type="dxa"/>
          </w:tcPr>
          <w:p w14:paraId="3C87DAA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14:paraId="42DB84F8"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14:paraId="7A88EB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71B3B37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5F9591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14:paraId="52DC2394" w14:textId="77777777" w:rsidTr="00B7427F">
        <w:trPr>
          <w:trHeight w:val="400"/>
        </w:trPr>
        <w:tc>
          <w:tcPr>
            <w:tcW w:w="738" w:type="dxa"/>
          </w:tcPr>
          <w:p w14:paraId="3C7BBCF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14:paraId="720CFD0F"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14:paraId="7755248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1867477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4D2D031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14:paraId="66D083E4" w14:textId="77777777" w:rsidR="00AF3468" w:rsidRDefault="00AF3468" w:rsidP="00AF3468">
      <w:pPr>
        <w:pStyle w:val="u4"/>
        <w:numPr>
          <w:ilvl w:val="0"/>
          <w:numId w:val="0"/>
        </w:numPr>
        <w:ind w:left="864" w:hanging="864"/>
      </w:pPr>
    </w:p>
    <w:p w14:paraId="4C1A3F6D" w14:textId="280311A0" w:rsidR="00D65C17" w:rsidRPr="00684575" w:rsidRDefault="00D65C17" w:rsidP="00D65C17">
      <w:pPr>
        <w:pStyle w:val="u4"/>
        <w:numPr>
          <w:ilvl w:val="3"/>
          <w:numId w:val="1"/>
        </w:numPr>
      </w:pPr>
      <w:r>
        <w:t>Studio</w:t>
      </w:r>
    </w:p>
    <w:tbl>
      <w:tblPr>
        <w:tblStyle w:val="GridTable4-Accent31"/>
        <w:tblW w:w="8251" w:type="dxa"/>
        <w:tblLayout w:type="fixed"/>
        <w:tblLook w:val="0620" w:firstRow="1" w:lastRow="0" w:firstColumn="0" w:lastColumn="0" w:noHBand="1" w:noVBand="1"/>
      </w:tblPr>
      <w:tblGrid>
        <w:gridCol w:w="738"/>
        <w:gridCol w:w="1957"/>
        <w:gridCol w:w="1553"/>
        <w:gridCol w:w="1350"/>
        <w:gridCol w:w="2653"/>
      </w:tblGrid>
      <w:tr w:rsidR="00D65C17" w:rsidRPr="006936CE" w14:paraId="5D555477"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600283E"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957" w:type="dxa"/>
          </w:tcPr>
          <w:p w14:paraId="6F149EB9"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051A1500"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54A442CB"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3CA33C83"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5BFDD0A5" w14:textId="77777777" w:rsidTr="00B7427F">
        <w:trPr>
          <w:trHeight w:val="512"/>
        </w:trPr>
        <w:tc>
          <w:tcPr>
            <w:tcW w:w="738" w:type="dxa"/>
          </w:tcPr>
          <w:p w14:paraId="2D96422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957" w:type="dxa"/>
          </w:tcPr>
          <w:p w14:paraId="7873D137" w14:textId="77777777" w:rsidR="00D65C17" w:rsidRPr="006936CE" w:rsidRDefault="00D65C17" w:rsidP="00B7427F">
            <w:pPr>
              <w:framePr w:hSpace="180" w:wrap="around" w:vAnchor="text" w:hAnchor="text" w:xAlign="center" w:y="1"/>
              <w:spacing w:after="120"/>
              <w:suppressOverlap/>
            </w:pPr>
            <w:r>
              <w:t>Studio_ID</w:t>
            </w:r>
          </w:p>
        </w:tc>
        <w:tc>
          <w:tcPr>
            <w:tcW w:w="1553" w:type="dxa"/>
          </w:tcPr>
          <w:p w14:paraId="0E2E1409"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Int</w:t>
            </w:r>
          </w:p>
        </w:tc>
        <w:tc>
          <w:tcPr>
            <w:tcW w:w="1350" w:type="dxa"/>
          </w:tcPr>
          <w:p w14:paraId="18C343D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60F174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14:paraId="22012F31" w14:textId="77777777" w:rsidTr="00B7427F">
        <w:trPr>
          <w:trHeight w:val="400"/>
        </w:trPr>
        <w:tc>
          <w:tcPr>
            <w:tcW w:w="738" w:type="dxa"/>
          </w:tcPr>
          <w:p w14:paraId="333A247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957" w:type="dxa"/>
          </w:tcPr>
          <w:p w14:paraId="5895602A" w14:textId="77777777" w:rsidR="00D65C17" w:rsidRPr="006936CE" w:rsidRDefault="00D65C17" w:rsidP="00B7427F">
            <w:pPr>
              <w:framePr w:hSpace="180" w:wrap="around" w:vAnchor="text" w:hAnchor="text" w:xAlign="center" w:y="1"/>
              <w:spacing w:after="120"/>
              <w:suppressOverlap/>
            </w:pPr>
            <w:r>
              <w:t>District_ID</w:t>
            </w:r>
          </w:p>
        </w:tc>
        <w:tc>
          <w:tcPr>
            <w:tcW w:w="1553" w:type="dxa"/>
          </w:tcPr>
          <w:p w14:paraId="759705EB"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3DCB005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FD88F60"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ID.</w:t>
            </w:r>
          </w:p>
        </w:tc>
      </w:tr>
      <w:tr w:rsidR="00D65C17" w:rsidRPr="006936CE" w14:paraId="35372009" w14:textId="77777777" w:rsidTr="00B7427F">
        <w:trPr>
          <w:trHeight w:val="400"/>
        </w:trPr>
        <w:tc>
          <w:tcPr>
            <w:tcW w:w="738" w:type="dxa"/>
          </w:tcPr>
          <w:p w14:paraId="227C320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957" w:type="dxa"/>
          </w:tcPr>
          <w:p w14:paraId="11993953" w14:textId="77777777" w:rsidR="00D65C17" w:rsidRPr="006936CE" w:rsidRDefault="00D65C17" w:rsidP="00B7427F">
            <w:pPr>
              <w:framePr w:hSpace="180" w:wrap="around" w:vAnchor="text" w:hAnchor="text" w:xAlign="center" w:y="1"/>
              <w:spacing w:after="120"/>
              <w:suppressOverlap/>
            </w:pPr>
            <w:r>
              <w:t>Studio_Name</w:t>
            </w:r>
          </w:p>
        </w:tc>
        <w:tc>
          <w:tcPr>
            <w:tcW w:w="1553" w:type="dxa"/>
          </w:tcPr>
          <w:p w14:paraId="3E38F0C1"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2979008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215B11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name</w:t>
            </w:r>
          </w:p>
        </w:tc>
      </w:tr>
      <w:tr w:rsidR="00D65C17" w:rsidRPr="006936CE" w14:paraId="0BA1E461" w14:textId="77777777" w:rsidTr="00B7427F">
        <w:trPr>
          <w:trHeight w:val="400"/>
        </w:trPr>
        <w:tc>
          <w:tcPr>
            <w:tcW w:w="738" w:type="dxa"/>
          </w:tcPr>
          <w:p w14:paraId="1ED4D5F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957" w:type="dxa"/>
          </w:tcPr>
          <w:p w14:paraId="6620E5ED" w14:textId="77777777" w:rsidR="00D65C17" w:rsidRPr="006936CE" w:rsidRDefault="00D65C17" w:rsidP="00B7427F">
            <w:pPr>
              <w:framePr w:hSpace="180" w:wrap="around" w:vAnchor="text" w:hAnchor="text" w:xAlign="center" w:y="1"/>
              <w:spacing w:after="120"/>
              <w:suppressOverlap/>
            </w:pPr>
            <w:r>
              <w:t>Studio_Address</w:t>
            </w:r>
          </w:p>
        </w:tc>
        <w:tc>
          <w:tcPr>
            <w:tcW w:w="1553" w:type="dxa"/>
          </w:tcPr>
          <w:p w14:paraId="1721B1B5"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02AB22D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7A64E49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physical address</w:t>
            </w:r>
          </w:p>
        </w:tc>
      </w:tr>
      <w:tr w:rsidR="00D65C17" w:rsidRPr="006936CE" w14:paraId="481ABBA3" w14:textId="77777777" w:rsidTr="00B7427F">
        <w:trPr>
          <w:trHeight w:val="400"/>
        </w:trPr>
        <w:tc>
          <w:tcPr>
            <w:tcW w:w="738" w:type="dxa"/>
          </w:tcPr>
          <w:p w14:paraId="5CC302ED"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5</w:t>
            </w:r>
          </w:p>
        </w:tc>
        <w:tc>
          <w:tcPr>
            <w:tcW w:w="1957" w:type="dxa"/>
          </w:tcPr>
          <w:p w14:paraId="405425F3" w14:textId="77777777" w:rsidR="00D65C17" w:rsidRPr="006936CE" w:rsidRDefault="00D65C17" w:rsidP="00B7427F">
            <w:pPr>
              <w:framePr w:hSpace="180" w:wrap="around" w:vAnchor="text" w:hAnchor="text" w:xAlign="center" w:y="1"/>
              <w:spacing w:after="120"/>
              <w:suppressOverlap/>
            </w:pPr>
            <w:r>
              <w:t>Studio_Email</w:t>
            </w:r>
          </w:p>
        </w:tc>
        <w:tc>
          <w:tcPr>
            <w:tcW w:w="1553" w:type="dxa"/>
          </w:tcPr>
          <w:p w14:paraId="7740ABAC"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0706E1D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E13C93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email address</w:t>
            </w:r>
          </w:p>
        </w:tc>
      </w:tr>
      <w:tr w:rsidR="00D65C17" w:rsidRPr="006936CE" w14:paraId="7ADBF06B" w14:textId="77777777" w:rsidTr="00B7427F">
        <w:trPr>
          <w:trHeight w:val="400"/>
        </w:trPr>
        <w:tc>
          <w:tcPr>
            <w:tcW w:w="738" w:type="dxa"/>
          </w:tcPr>
          <w:p w14:paraId="449D3DB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6</w:t>
            </w:r>
          </w:p>
        </w:tc>
        <w:tc>
          <w:tcPr>
            <w:tcW w:w="1957" w:type="dxa"/>
          </w:tcPr>
          <w:p w14:paraId="5F54BB91" w14:textId="77777777" w:rsidR="00D65C17" w:rsidRPr="006936CE" w:rsidRDefault="00D65C17" w:rsidP="00B7427F">
            <w:pPr>
              <w:framePr w:hSpace="180" w:wrap="around" w:vAnchor="text" w:hAnchor="text" w:xAlign="center" w:y="1"/>
              <w:spacing w:after="120"/>
              <w:suppressOverlap/>
            </w:pPr>
            <w:r>
              <w:t>Studio_Number</w:t>
            </w:r>
          </w:p>
        </w:tc>
        <w:tc>
          <w:tcPr>
            <w:tcW w:w="1553" w:type="dxa"/>
          </w:tcPr>
          <w:p w14:paraId="50AC84B7"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Number</w:t>
            </w:r>
          </w:p>
        </w:tc>
        <w:tc>
          <w:tcPr>
            <w:tcW w:w="1350" w:type="dxa"/>
          </w:tcPr>
          <w:p w14:paraId="056C2E8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2242E1C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phone number</w:t>
            </w:r>
          </w:p>
        </w:tc>
      </w:tr>
      <w:tr w:rsidR="00D65C17" w:rsidRPr="006936CE" w14:paraId="727D6AF9" w14:textId="77777777" w:rsidTr="00B7427F">
        <w:trPr>
          <w:trHeight w:val="400"/>
        </w:trPr>
        <w:tc>
          <w:tcPr>
            <w:tcW w:w="738" w:type="dxa"/>
          </w:tcPr>
          <w:p w14:paraId="62A33F5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7</w:t>
            </w:r>
          </w:p>
        </w:tc>
        <w:tc>
          <w:tcPr>
            <w:tcW w:w="1957" w:type="dxa"/>
          </w:tcPr>
          <w:p w14:paraId="2BC2D4CA" w14:textId="77777777" w:rsidR="00D65C17" w:rsidRPr="006936CE" w:rsidRDefault="00D65C17" w:rsidP="00B7427F">
            <w:pPr>
              <w:framePr w:hSpace="180" w:wrap="around" w:vAnchor="text" w:hAnchor="text" w:xAlign="center" w:y="1"/>
              <w:spacing w:after="120"/>
              <w:suppressOverlap/>
            </w:pPr>
            <w:r>
              <w:t>Studio_Coordinate</w:t>
            </w:r>
          </w:p>
        </w:tc>
        <w:tc>
          <w:tcPr>
            <w:tcW w:w="1553" w:type="dxa"/>
          </w:tcPr>
          <w:p w14:paraId="6C6A027A" w14:textId="77777777"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39EDEBE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777F877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location coordinate</w:t>
            </w:r>
          </w:p>
        </w:tc>
      </w:tr>
      <w:tr w:rsidR="00D65C17" w:rsidRPr="006936CE" w14:paraId="5D8AD80B" w14:textId="77777777" w:rsidTr="00B7427F">
        <w:trPr>
          <w:trHeight w:val="400"/>
        </w:trPr>
        <w:tc>
          <w:tcPr>
            <w:tcW w:w="738" w:type="dxa"/>
          </w:tcPr>
          <w:p w14:paraId="507DC4DF" w14:textId="77777777" w:rsidR="00D65C17"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8</w:t>
            </w:r>
          </w:p>
        </w:tc>
        <w:tc>
          <w:tcPr>
            <w:tcW w:w="1957" w:type="dxa"/>
          </w:tcPr>
          <w:p w14:paraId="03F686F1" w14:textId="77777777" w:rsidR="00D65C17" w:rsidRDefault="00D65C17" w:rsidP="00B7427F">
            <w:pPr>
              <w:framePr w:hSpace="180" w:wrap="around" w:vAnchor="text" w:hAnchor="text" w:xAlign="center" w:y="1"/>
              <w:spacing w:after="120"/>
              <w:suppressOverlap/>
            </w:pPr>
            <w:r>
              <w:t>Studio_Icon</w:t>
            </w:r>
          </w:p>
        </w:tc>
        <w:tc>
          <w:tcPr>
            <w:tcW w:w="1553" w:type="dxa"/>
          </w:tcPr>
          <w:p w14:paraId="23A37C8E" w14:textId="77777777" w:rsidR="00D65C17"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14:paraId="51EE257B" w14:textId="77777777" w:rsidR="00D65C17"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820CDFB" w14:textId="77777777" w:rsidR="00D65C17"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icon</w:t>
            </w:r>
          </w:p>
        </w:tc>
      </w:tr>
    </w:tbl>
    <w:p w14:paraId="4FEE7D2A" w14:textId="77777777" w:rsidR="00AF3468" w:rsidRDefault="00AF3468" w:rsidP="00AF3468">
      <w:pPr>
        <w:pStyle w:val="u4"/>
        <w:numPr>
          <w:ilvl w:val="0"/>
          <w:numId w:val="0"/>
        </w:numPr>
        <w:ind w:left="864" w:hanging="864"/>
      </w:pPr>
    </w:p>
    <w:p w14:paraId="32F65AD5" w14:textId="185A013F" w:rsidR="00D65C17" w:rsidRPr="00684575" w:rsidRDefault="00D65C17" w:rsidP="00D65C17">
      <w:pPr>
        <w:pStyle w:val="u4"/>
        <w:numPr>
          <w:ilvl w:val="3"/>
          <w:numId w:val="1"/>
        </w:numPr>
      </w:pPr>
      <w:r>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D65C17" w:rsidRPr="006936CE" w14:paraId="317B7F7A" w14:textId="77777777" w:rsidTr="00B7427F">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3007778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2980F080"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297276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0BCF9082"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34E788E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2F5AFBB7" w14:textId="77777777" w:rsidTr="00B7427F">
        <w:trPr>
          <w:trHeight w:val="512"/>
        </w:trPr>
        <w:tc>
          <w:tcPr>
            <w:tcW w:w="648" w:type="dxa"/>
          </w:tcPr>
          <w:p w14:paraId="69D62D5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5895F0B1" w14:textId="77777777" w:rsidR="00D65C17" w:rsidRPr="006936CE" w:rsidRDefault="00D65C17" w:rsidP="00B7427F">
            <w:pPr>
              <w:framePr w:hSpace="180" w:wrap="around" w:vAnchor="text" w:hAnchor="text" w:xAlign="center" w:y="1"/>
              <w:spacing w:after="120"/>
              <w:suppressOverlap/>
            </w:pPr>
            <w:r>
              <w:t>District_ID</w:t>
            </w:r>
          </w:p>
        </w:tc>
        <w:tc>
          <w:tcPr>
            <w:tcW w:w="1440" w:type="dxa"/>
          </w:tcPr>
          <w:p w14:paraId="0B3F95D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2163FCE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13EABCD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14:paraId="5F89CA63" w14:textId="77777777" w:rsidTr="00B7427F">
        <w:tc>
          <w:tcPr>
            <w:tcW w:w="648" w:type="dxa"/>
          </w:tcPr>
          <w:p w14:paraId="5077682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0FE2B33A" w14:textId="77777777" w:rsidR="00D65C17" w:rsidRPr="006936CE" w:rsidRDefault="00D65C17" w:rsidP="00B7427F">
            <w:pPr>
              <w:framePr w:hSpace="180" w:wrap="around" w:vAnchor="text" w:hAnchor="text" w:xAlign="center" w:y="1"/>
              <w:spacing w:after="120"/>
              <w:suppressOverlap/>
            </w:pPr>
            <w:r>
              <w:t>Province_ID</w:t>
            </w:r>
          </w:p>
        </w:tc>
        <w:tc>
          <w:tcPr>
            <w:tcW w:w="1440" w:type="dxa"/>
          </w:tcPr>
          <w:p w14:paraId="0702678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0249728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56BB03B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14:paraId="407112A4" w14:textId="77777777" w:rsidTr="00B7427F">
        <w:trPr>
          <w:trHeight w:val="400"/>
        </w:trPr>
        <w:tc>
          <w:tcPr>
            <w:tcW w:w="648" w:type="dxa"/>
          </w:tcPr>
          <w:p w14:paraId="4426191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049CB0F8" w14:textId="77777777" w:rsidR="00D65C17" w:rsidRPr="006936CE" w:rsidRDefault="00D65C17" w:rsidP="00B7427F">
            <w:pPr>
              <w:framePr w:hSpace="180" w:wrap="around" w:vAnchor="text" w:hAnchor="text" w:xAlign="center" w:y="1"/>
              <w:spacing w:after="120"/>
              <w:suppressOverlap/>
            </w:pPr>
            <w:r>
              <w:t>District_Name</w:t>
            </w:r>
          </w:p>
        </w:tc>
        <w:tc>
          <w:tcPr>
            <w:tcW w:w="1440" w:type="dxa"/>
          </w:tcPr>
          <w:p w14:paraId="0A3DBD0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7D88E84A"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084454A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067EBAD9" w14:textId="77777777" w:rsidR="00D65C17" w:rsidRPr="006936CE" w:rsidRDefault="00D65C17" w:rsidP="00D65C17"/>
    <w:p w14:paraId="46D2D95E" w14:textId="77777777" w:rsidR="00D65C17" w:rsidRDefault="00D65C17" w:rsidP="00D65C17">
      <w:pPr>
        <w:pStyle w:val="u4"/>
        <w:numPr>
          <w:ilvl w:val="3"/>
          <w:numId w:val="1"/>
        </w:numPr>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D65C17" w:rsidRPr="006936CE" w14:paraId="0D1ED90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1E9D061"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21EBDBED" w14:textId="77777777"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060DFE6"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4F7A5B5D"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40FCC57"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0D0B8B25" w14:textId="77777777" w:rsidTr="00B7427F">
        <w:trPr>
          <w:trHeight w:val="512"/>
        </w:trPr>
        <w:tc>
          <w:tcPr>
            <w:tcW w:w="738" w:type="dxa"/>
          </w:tcPr>
          <w:p w14:paraId="7377EC6D"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5AB61578"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166290CF"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5E5A2479"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4336168A"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14:paraId="01C23839" w14:textId="77777777" w:rsidTr="00B7427F">
        <w:tc>
          <w:tcPr>
            <w:tcW w:w="738" w:type="dxa"/>
          </w:tcPr>
          <w:p w14:paraId="0EE5CA35"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208B1CD6"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13DDFF75"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469DEA7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3337E11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2370C6F3" w14:textId="77777777" w:rsidR="00AF3468" w:rsidRDefault="00AF3468" w:rsidP="00AF3468">
      <w:pPr>
        <w:pStyle w:val="u4"/>
        <w:numPr>
          <w:ilvl w:val="0"/>
          <w:numId w:val="0"/>
        </w:numPr>
        <w:ind w:left="864" w:hanging="864"/>
      </w:pPr>
    </w:p>
    <w:p w14:paraId="26EF0E14" w14:textId="77777777" w:rsidR="00D65C17" w:rsidRDefault="00D65C17" w:rsidP="00D65C17">
      <w:pPr>
        <w:pStyle w:val="u4"/>
        <w:numPr>
          <w:ilvl w:val="3"/>
          <w:numId w:val="1"/>
        </w:numPr>
      </w:pPr>
      <w:r>
        <w:t>Contract</w:t>
      </w:r>
    </w:p>
    <w:p w14:paraId="3BFBCB11" w14:textId="77777777" w:rsidR="00D65C17" w:rsidRPr="005B52F3" w:rsidRDefault="00D65C17" w:rsidP="00D65C17"/>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34C30768"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45AA0EB0"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lastRenderedPageBreak/>
              <w:t>No</w:t>
            </w:r>
          </w:p>
        </w:tc>
        <w:tc>
          <w:tcPr>
            <w:tcW w:w="2139" w:type="dxa"/>
          </w:tcPr>
          <w:p w14:paraId="280242AA"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9C44D98"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7AE1B840"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40666F27"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5B922A62" w14:textId="77777777" w:rsidTr="00B7427F">
        <w:trPr>
          <w:trHeight w:val="512"/>
        </w:trPr>
        <w:tc>
          <w:tcPr>
            <w:tcW w:w="669" w:type="dxa"/>
          </w:tcPr>
          <w:p w14:paraId="38FFEB43"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4CF131F2" w14:textId="77777777" w:rsidR="00D65C17" w:rsidRPr="006936CE" w:rsidRDefault="00D65C17" w:rsidP="00B7427F">
            <w:r>
              <w:rPr>
                <w:iCs/>
                <w:color w:val="000000" w:themeColor="text1"/>
              </w:rPr>
              <w:t>Contract_ID</w:t>
            </w:r>
          </w:p>
        </w:tc>
        <w:tc>
          <w:tcPr>
            <w:tcW w:w="1440" w:type="dxa"/>
          </w:tcPr>
          <w:p w14:paraId="5C15EB20"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4FEA1F23"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63B96CDC"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D65C17" w:rsidRPr="006936CE" w14:paraId="7B8A8B4A" w14:textId="77777777" w:rsidTr="00B7427F">
        <w:tc>
          <w:tcPr>
            <w:tcW w:w="669" w:type="dxa"/>
          </w:tcPr>
          <w:p w14:paraId="1170D21D"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0395437" w14:textId="77777777" w:rsidR="00D65C17" w:rsidRPr="006936CE" w:rsidRDefault="00D65C17" w:rsidP="00B7427F">
            <w:pPr>
              <w:jc w:val="both"/>
            </w:pPr>
            <w:r>
              <w:rPr>
                <w:iCs/>
                <w:color w:val="000000" w:themeColor="text1"/>
              </w:rPr>
              <w:t>Customer_ID</w:t>
            </w:r>
          </w:p>
        </w:tc>
        <w:tc>
          <w:tcPr>
            <w:tcW w:w="1440" w:type="dxa"/>
          </w:tcPr>
          <w:p w14:paraId="226085DE"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6BFC5EDA"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BCFBCCB"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D65C17" w:rsidRPr="006936CE" w14:paraId="29C34DB0" w14:textId="77777777" w:rsidTr="00B7427F">
        <w:trPr>
          <w:trHeight w:val="400"/>
        </w:trPr>
        <w:tc>
          <w:tcPr>
            <w:tcW w:w="669" w:type="dxa"/>
          </w:tcPr>
          <w:p w14:paraId="0D0E8408"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00EBDAFC" w14:textId="77777777" w:rsidR="00D65C17" w:rsidRPr="006936CE" w:rsidRDefault="00D65C17" w:rsidP="00B7427F">
            <w:r>
              <w:rPr>
                <w:iCs/>
                <w:color w:val="000000" w:themeColor="text1"/>
              </w:rPr>
              <w:t>Studio_ID</w:t>
            </w:r>
          </w:p>
        </w:tc>
        <w:tc>
          <w:tcPr>
            <w:tcW w:w="1440" w:type="dxa"/>
          </w:tcPr>
          <w:p w14:paraId="733CB23C"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7A8EACF1"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E8D9CC0" w14:textId="77777777" w:rsidR="00D65C17" w:rsidRPr="006936CE" w:rsidRDefault="00D65C17" w:rsidP="00B7427F">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D65C17" w:rsidRPr="006936CE" w14:paraId="7D0AFE42" w14:textId="77777777" w:rsidTr="00B7427F">
        <w:trPr>
          <w:trHeight w:val="400"/>
        </w:trPr>
        <w:tc>
          <w:tcPr>
            <w:tcW w:w="669" w:type="dxa"/>
          </w:tcPr>
          <w:p w14:paraId="44882DE8"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755F65F" w14:textId="77777777" w:rsidR="00D65C17" w:rsidRDefault="00D65C17" w:rsidP="00B7427F">
            <w:pPr>
              <w:rPr>
                <w:iCs/>
                <w:color w:val="000000" w:themeColor="text1"/>
              </w:rPr>
            </w:pPr>
            <w:r>
              <w:rPr>
                <w:iCs/>
                <w:color w:val="000000" w:themeColor="text1"/>
              </w:rPr>
              <w:t>Contract_Description</w:t>
            </w:r>
          </w:p>
        </w:tc>
        <w:tc>
          <w:tcPr>
            <w:tcW w:w="1440" w:type="dxa"/>
          </w:tcPr>
          <w:p w14:paraId="77D97339" w14:textId="77777777"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C26544E" w14:textId="77777777"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157D2541" w14:textId="77777777"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D65C17" w:rsidRPr="006936CE" w14:paraId="5744B54E" w14:textId="77777777" w:rsidTr="00B7427F">
        <w:trPr>
          <w:trHeight w:val="400"/>
        </w:trPr>
        <w:tc>
          <w:tcPr>
            <w:tcW w:w="669" w:type="dxa"/>
          </w:tcPr>
          <w:p w14:paraId="29C92D67"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25DF92F9" w14:textId="77777777" w:rsidR="00D65C17" w:rsidRDefault="00D65C17" w:rsidP="00B7427F">
            <w:pPr>
              <w:rPr>
                <w:iCs/>
                <w:color w:val="000000" w:themeColor="text1"/>
              </w:rPr>
            </w:pPr>
            <w:r>
              <w:rPr>
                <w:iCs/>
                <w:color w:val="000000" w:themeColor="text1"/>
              </w:rPr>
              <w:t>Contract_cDate</w:t>
            </w:r>
          </w:p>
        </w:tc>
        <w:tc>
          <w:tcPr>
            <w:tcW w:w="1440" w:type="dxa"/>
          </w:tcPr>
          <w:p w14:paraId="0D162A09" w14:textId="77777777"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26574B00" w14:textId="77777777"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7DE50D85" w14:textId="77777777"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D65C17" w:rsidRPr="006936CE" w14:paraId="7B7DD024" w14:textId="77777777" w:rsidTr="00B7427F">
        <w:trPr>
          <w:trHeight w:val="400"/>
        </w:trPr>
        <w:tc>
          <w:tcPr>
            <w:tcW w:w="669" w:type="dxa"/>
          </w:tcPr>
          <w:p w14:paraId="01EC5345"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6243410D" w14:textId="77777777" w:rsidR="00D65C17" w:rsidRDefault="00D65C17" w:rsidP="00B7427F">
            <w:pPr>
              <w:rPr>
                <w:iCs/>
                <w:color w:val="000000" w:themeColor="text1"/>
              </w:rPr>
            </w:pPr>
            <w:r>
              <w:rPr>
                <w:iCs/>
                <w:color w:val="000000" w:themeColor="text1"/>
              </w:rPr>
              <w:t>Contract_sDate</w:t>
            </w:r>
          </w:p>
        </w:tc>
        <w:tc>
          <w:tcPr>
            <w:tcW w:w="1440" w:type="dxa"/>
          </w:tcPr>
          <w:p w14:paraId="49237866" w14:textId="77777777"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0CEC861" w14:textId="77777777"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47EA1D96" w14:textId="77777777"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D65C17" w:rsidRPr="006936CE" w14:paraId="2719491A" w14:textId="77777777" w:rsidTr="00B7427F">
        <w:trPr>
          <w:trHeight w:val="400"/>
        </w:trPr>
        <w:tc>
          <w:tcPr>
            <w:tcW w:w="669" w:type="dxa"/>
          </w:tcPr>
          <w:p w14:paraId="24A6EE50" w14:textId="77777777"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14:paraId="33114902" w14:textId="77777777" w:rsidR="00D65C17" w:rsidRDefault="00D65C17" w:rsidP="00B7427F">
            <w:pPr>
              <w:rPr>
                <w:iCs/>
                <w:color w:val="000000" w:themeColor="text1"/>
              </w:rPr>
            </w:pPr>
            <w:r>
              <w:rPr>
                <w:iCs/>
                <w:color w:val="000000" w:themeColor="text1"/>
              </w:rPr>
              <w:t>Contract_eDate</w:t>
            </w:r>
          </w:p>
        </w:tc>
        <w:tc>
          <w:tcPr>
            <w:tcW w:w="1440" w:type="dxa"/>
          </w:tcPr>
          <w:p w14:paraId="392A9251" w14:textId="77777777"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313BF6EF" w14:textId="77777777"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647CE991" w14:textId="77777777"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bl>
    <w:p w14:paraId="73C3390E" w14:textId="77777777" w:rsidR="00AF3468" w:rsidRDefault="00AF3468" w:rsidP="00AF3468">
      <w:pPr>
        <w:pStyle w:val="u4"/>
        <w:numPr>
          <w:ilvl w:val="0"/>
          <w:numId w:val="0"/>
        </w:numPr>
        <w:ind w:left="864" w:hanging="864"/>
      </w:pPr>
    </w:p>
    <w:p w14:paraId="3ECB32C6" w14:textId="77777777" w:rsidR="00D65C17" w:rsidRDefault="00D65C17" w:rsidP="00D65C17">
      <w:pPr>
        <w:pStyle w:val="u4"/>
        <w:numPr>
          <w:ilvl w:val="3"/>
          <w:numId w:val="1"/>
        </w:numPr>
      </w:pPr>
      <w:r>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13CE0664"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1467A55B" w14:textId="77777777" w:rsidR="00D65C17" w:rsidRPr="006936CE" w:rsidRDefault="00D65C17" w:rsidP="00B7427F">
            <w:r w:rsidRPr="006936CE">
              <w:t>No</w:t>
            </w:r>
          </w:p>
        </w:tc>
        <w:tc>
          <w:tcPr>
            <w:tcW w:w="2139" w:type="dxa"/>
          </w:tcPr>
          <w:p w14:paraId="673F5C36" w14:textId="77777777" w:rsidR="00D65C17" w:rsidRPr="006936CE" w:rsidRDefault="00D65C17" w:rsidP="00B7427F">
            <w:r w:rsidRPr="006936CE">
              <w:t>Attribute</w:t>
            </w:r>
          </w:p>
        </w:tc>
        <w:tc>
          <w:tcPr>
            <w:tcW w:w="1440" w:type="dxa"/>
          </w:tcPr>
          <w:p w14:paraId="04C180C0" w14:textId="77777777" w:rsidR="00D65C17" w:rsidRPr="006936CE" w:rsidRDefault="00D65C17" w:rsidP="00B7427F">
            <w:r w:rsidRPr="006936CE">
              <w:t>Type</w:t>
            </w:r>
          </w:p>
        </w:tc>
        <w:tc>
          <w:tcPr>
            <w:tcW w:w="1350" w:type="dxa"/>
          </w:tcPr>
          <w:p w14:paraId="0E750644" w14:textId="77777777" w:rsidR="00D65C17" w:rsidRPr="006936CE" w:rsidRDefault="00D65C17" w:rsidP="00B7427F">
            <w:r w:rsidRPr="006936CE">
              <w:t>Mandatory</w:t>
            </w:r>
          </w:p>
        </w:tc>
        <w:tc>
          <w:tcPr>
            <w:tcW w:w="2653" w:type="dxa"/>
          </w:tcPr>
          <w:p w14:paraId="3A7E213D" w14:textId="77777777" w:rsidR="00D65C17" w:rsidRPr="006936CE" w:rsidRDefault="00D65C17" w:rsidP="00B7427F">
            <w:r w:rsidRPr="006936CE">
              <w:t>Description</w:t>
            </w:r>
          </w:p>
        </w:tc>
      </w:tr>
      <w:tr w:rsidR="00D65C17" w:rsidRPr="006936CE" w14:paraId="723582AA" w14:textId="77777777" w:rsidTr="00B7427F">
        <w:trPr>
          <w:trHeight w:val="512"/>
        </w:trPr>
        <w:tc>
          <w:tcPr>
            <w:tcW w:w="669" w:type="dxa"/>
          </w:tcPr>
          <w:p w14:paraId="61D7ED03" w14:textId="77777777" w:rsidR="00D65C17" w:rsidRPr="006936CE" w:rsidRDefault="00D65C17" w:rsidP="00B7427F">
            <w:pPr>
              <w:jc w:val="center"/>
            </w:pPr>
            <w:r>
              <w:t>1</w:t>
            </w:r>
          </w:p>
        </w:tc>
        <w:tc>
          <w:tcPr>
            <w:tcW w:w="2139" w:type="dxa"/>
          </w:tcPr>
          <w:p w14:paraId="33AC7F41" w14:textId="77777777" w:rsidR="00D65C17" w:rsidRPr="006936CE" w:rsidRDefault="00D65C17" w:rsidP="00B7427F">
            <w:pPr>
              <w:spacing w:after="120"/>
            </w:pPr>
            <w:r>
              <w:t>Customer_ID</w:t>
            </w:r>
          </w:p>
        </w:tc>
        <w:tc>
          <w:tcPr>
            <w:tcW w:w="1440" w:type="dxa"/>
          </w:tcPr>
          <w:p w14:paraId="7B9AC16B" w14:textId="77777777" w:rsidR="00D65C17" w:rsidRPr="006936CE" w:rsidRDefault="00D65C17" w:rsidP="00B7427F">
            <w:pPr>
              <w:spacing w:after="120"/>
            </w:pPr>
            <w:r>
              <w:t>Int</w:t>
            </w:r>
          </w:p>
        </w:tc>
        <w:tc>
          <w:tcPr>
            <w:tcW w:w="1350" w:type="dxa"/>
          </w:tcPr>
          <w:p w14:paraId="7AFB19C8"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E190DDD"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14:paraId="6F9BA358" w14:textId="77777777" w:rsidTr="00B7427F">
        <w:tc>
          <w:tcPr>
            <w:tcW w:w="669" w:type="dxa"/>
          </w:tcPr>
          <w:p w14:paraId="09E2BA7C" w14:textId="77777777" w:rsidR="00D65C17" w:rsidRPr="006936CE" w:rsidRDefault="00D65C17" w:rsidP="00B7427F">
            <w:pPr>
              <w:jc w:val="center"/>
            </w:pPr>
            <w:r>
              <w:t>2</w:t>
            </w:r>
          </w:p>
        </w:tc>
        <w:tc>
          <w:tcPr>
            <w:tcW w:w="2139" w:type="dxa"/>
          </w:tcPr>
          <w:p w14:paraId="5A18CAF0" w14:textId="77777777" w:rsidR="00D65C17" w:rsidRPr="006936CE" w:rsidRDefault="00D65C17" w:rsidP="00B7427F">
            <w:pPr>
              <w:spacing w:after="120"/>
            </w:pPr>
            <w:r>
              <w:t>Customer_Name</w:t>
            </w:r>
          </w:p>
        </w:tc>
        <w:tc>
          <w:tcPr>
            <w:tcW w:w="1440" w:type="dxa"/>
          </w:tcPr>
          <w:p w14:paraId="042E3341" w14:textId="77777777" w:rsidR="00D65C17" w:rsidRPr="006936CE" w:rsidRDefault="00D65C17" w:rsidP="00B7427F">
            <w:pPr>
              <w:spacing w:after="120"/>
            </w:pPr>
            <w:r>
              <w:t>String</w:t>
            </w:r>
          </w:p>
        </w:tc>
        <w:tc>
          <w:tcPr>
            <w:tcW w:w="1350" w:type="dxa"/>
          </w:tcPr>
          <w:p w14:paraId="7B7104D3" w14:textId="77777777" w:rsidR="00D65C17" w:rsidRPr="006936CE" w:rsidRDefault="00D65C17" w:rsidP="00B7427F">
            <w:r>
              <w:t>Y</w:t>
            </w:r>
          </w:p>
        </w:tc>
        <w:tc>
          <w:tcPr>
            <w:tcW w:w="2653" w:type="dxa"/>
          </w:tcPr>
          <w:p w14:paraId="39D3060B" w14:textId="77777777" w:rsidR="00D65C17" w:rsidRPr="006936CE" w:rsidRDefault="00D65C17" w:rsidP="00B7427F">
            <w:r>
              <w:t>Customer’s name</w:t>
            </w:r>
          </w:p>
        </w:tc>
      </w:tr>
      <w:tr w:rsidR="00D65C17" w:rsidRPr="006936CE" w14:paraId="01E84F0B" w14:textId="77777777" w:rsidTr="00B7427F">
        <w:trPr>
          <w:trHeight w:val="400"/>
        </w:trPr>
        <w:tc>
          <w:tcPr>
            <w:tcW w:w="669" w:type="dxa"/>
          </w:tcPr>
          <w:p w14:paraId="40D64E85" w14:textId="77777777" w:rsidR="00D65C17" w:rsidRPr="006936CE" w:rsidRDefault="00D65C17" w:rsidP="00B7427F">
            <w:pPr>
              <w:jc w:val="center"/>
            </w:pPr>
            <w:r>
              <w:t>3</w:t>
            </w:r>
          </w:p>
        </w:tc>
        <w:tc>
          <w:tcPr>
            <w:tcW w:w="2139" w:type="dxa"/>
          </w:tcPr>
          <w:p w14:paraId="788F1F5A" w14:textId="77777777" w:rsidR="00D65C17" w:rsidRPr="006936CE" w:rsidRDefault="00D65C17" w:rsidP="00B7427F">
            <w:pPr>
              <w:spacing w:after="120"/>
            </w:pPr>
            <w:r>
              <w:t>Customer_Gender</w:t>
            </w:r>
          </w:p>
        </w:tc>
        <w:tc>
          <w:tcPr>
            <w:tcW w:w="1440" w:type="dxa"/>
          </w:tcPr>
          <w:p w14:paraId="25B2B423" w14:textId="77777777" w:rsidR="00D65C17" w:rsidRPr="006936CE" w:rsidRDefault="00D65C17" w:rsidP="00B7427F">
            <w:pPr>
              <w:spacing w:after="120"/>
            </w:pPr>
            <w:r>
              <w:t>String</w:t>
            </w:r>
          </w:p>
        </w:tc>
        <w:tc>
          <w:tcPr>
            <w:tcW w:w="1350" w:type="dxa"/>
          </w:tcPr>
          <w:p w14:paraId="53B560AE" w14:textId="77777777" w:rsidR="00D65C17" w:rsidRPr="006936CE" w:rsidRDefault="00D65C17" w:rsidP="00B7427F">
            <w:r>
              <w:t>Y</w:t>
            </w:r>
          </w:p>
        </w:tc>
        <w:tc>
          <w:tcPr>
            <w:tcW w:w="2653" w:type="dxa"/>
          </w:tcPr>
          <w:p w14:paraId="704AD55D" w14:textId="77777777" w:rsidR="00D65C17" w:rsidRPr="006936CE" w:rsidRDefault="00D65C17" w:rsidP="00B7427F">
            <w:r>
              <w:rPr>
                <w:iCs/>
                <w:color w:val="000000" w:themeColor="text1"/>
              </w:rPr>
              <w:t>Customer’s gender</w:t>
            </w:r>
          </w:p>
        </w:tc>
      </w:tr>
      <w:tr w:rsidR="00D65C17" w:rsidRPr="006936CE" w14:paraId="09906E19" w14:textId="77777777" w:rsidTr="00B7427F">
        <w:trPr>
          <w:trHeight w:val="400"/>
        </w:trPr>
        <w:tc>
          <w:tcPr>
            <w:tcW w:w="669" w:type="dxa"/>
          </w:tcPr>
          <w:p w14:paraId="482D0F05" w14:textId="77777777" w:rsidR="00D65C17" w:rsidRDefault="00D65C17" w:rsidP="00B7427F">
            <w:pPr>
              <w:jc w:val="center"/>
            </w:pPr>
            <w:r>
              <w:t>4</w:t>
            </w:r>
          </w:p>
        </w:tc>
        <w:tc>
          <w:tcPr>
            <w:tcW w:w="2139" w:type="dxa"/>
          </w:tcPr>
          <w:p w14:paraId="03A60B3D" w14:textId="77777777" w:rsidR="00D65C17" w:rsidRDefault="00D65C17" w:rsidP="00B7427F">
            <w:pPr>
              <w:spacing w:after="120"/>
            </w:pPr>
            <w:r>
              <w:t>Customer_Address</w:t>
            </w:r>
          </w:p>
        </w:tc>
        <w:tc>
          <w:tcPr>
            <w:tcW w:w="1440" w:type="dxa"/>
          </w:tcPr>
          <w:p w14:paraId="1409D42B" w14:textId="77777777" w:rsidR="00D65C17" w:rsidRDefault="00D65C17" w:rsidP="00B7427F">
            <w:pPr>
              <w:spacing w:after="120"/>
            </w:pPr>
            <w:r>
              <w:t>String</w:t>
            </w:r>
          </w:p>
        </w:tc>
        <w:tc>
          <w:tcPr>
            <w:tcW w:w="1350" w:type="dxa"/>
          </w:tcPr>
          <w:p w14:paraId="581D2127" w14:textId="77777777" w:rsidR="00D65C17" w:rsidRPr="006936CE" w:rsidRDefault="00D65C17" w:rsidP="00B7427F">
            <w:r>
              <w:t>Y</w:t>
            </w:r>
          </w:p>
        </w:tc>
        <w:tc>
          <w:tcPr>
            <w:tcW w:w="2653" w:type="dxa"/>
          </w:tcPr>
          <w:p w14:paraId="708DC376" w14:textId="77777777" w:rsidR="00D65C17" w:rsidRPr="00203191" w:rsidRDefault="00D65C17" w:rsidP="00B7427F">
            <w:pPr>
              <w:rPr>
                <w:iCs/>
                <w:color w:val="000000" w:themeColor="text1"/>
              </w:rPr>
            </w:pPr>
            <w:r>
              <w:rPr>
                <w:iCs/>
                <w:color w:val="000000" w:themeColor="text1"/>
              </w:rPr>
              <w:t>Customer’s address</w:t>
            </w:r>
          </w:p>
        </w:tc>
      </w:tr>
      <w:tr w:rsidR="00D65C17" w:rsidRPr="006936CE" w14:paraId="75AED17B" w14:textId="77777777" w:rsidTr="00B7427F">
        <w:trPr>
          <w:trHeight w:val="400"/>
        </w:trPr>
        <w:tc>
          <w:tcPr>
            <w:tcW w:w="669" w:type="dxa"/>
          </w:tcPr>
          <w:p w14:paraId="04DC5BAD" w14:textId="77777777" w:rsidR="00D65C17" w:rsidRDefault="00D65C17" w:rsidP="00B7427F">
            <w:pPr>
              <w:jc w:val="center"/>
            </w:pPr>
            <w:r>
              <w:t>5</w:t>
            </w:r>
          </w:p>
        </w:tc>
        <w:tc>
          <w:tcPr>
            <w:tcW w:w="2139" w:type="dxa"/>
          </w:tcPr>
          <w:p w14:paraId="14B59DDE" w14:textId="77777777" w:rsidR="00D65C17" w:rsidRDefault="00D65C17" w:rsidP="00B7427F">
            <w:pPr>
              <w:spacing w:after="120"/>
            </w:pPr>
            <w:r>
              <w:t>Customer_Email</w:t>
            </w:r>
          </w:p>
        </w:tc>
        <w:tc>
          <w:tcPr>
            <w:tcW w:w="1440" w:type="dxa"/>
          </w:tcPr>
          <w:p w14:paraId="167612F6" w14:textId="77777777" w:rsidR="00D65C17" w:rsidRDefault="00D65C17" w:rsidP="00B7427F">
            <w:pPr>
              <w:spacing w:after="120"/>
            </w:pPr>
            <w:r>
              <w:t>String</w:t>
            </w:r>
          </w:p>
        </w:tc>
        <w:tc>
          <w:tcPr>
            <w:tcW w:w="1350" w:type="dxa"/>
          </w:tcPr>
          <w:p w14:paraId="4AC21B84" w14:textId="77777777" w:rsidR="00D65C17" w:rsidRPr="006936CE" w:rsidRDefault="00D65C17" w:rsidP="00B7427F">
            <w:r>
              <w:t>Y</w:t>
            </w:r>
          </w:p>
        </w:tc>
        <w:tc>
          <w:tcPr>
            <w:tcW w:w="2653" w:type="dxa"/>
          </w:tcPr>
          <w:p w14:paraId="13A680FB" w14:textId="77777777" w:rsidR="00D65C17" w:rsidRPr="00203191" w:rsidRDefault="00D65C17" w:rsidP="00B7427F">
            <w:pPr>
              <w:rPr>
                <w:iCs/>
                <w:color w:val="000000" w:themeColor="text1"/>
              </w:rPr>
            </w:pPr>
            <w:r>
              <w:rPr>
                <w:iCs/>
                <w:color w:val="000000" w:themeColor="text1"/>
              </w:rPr>
              <w:t>Customer’s email</w:t>
            </w:r>
          </w:p>
        </w:tc>
      </w:tr>
      <w:tr w:rsidR="00D65C17" w:rsidRPr="006936CE" w14:paraId="17C0D1D3" w14:textId="77777777" w:rsidTr="00B7427F">
        <w:trPr>
          <w:trHeight w:val="400"/>
        </w:trPr>
        <w:tc>
          <w:tcPr>
            <w:tcW w:w="669" w:type="dxa"/>
          </w:tcPr>
          <w:p w14:paraId="4EA753A5" w14:textId="77777777" w:rsidR="00D65C17" w:rsidRDefault="00D65C17" w:rsidP="00B7427F">
            <w:pPr>
              <w:jc w:val="center"/>
            </w:pPr>
            <w:r>
              <w:t>6</w:t>
            </w:r>
          </w:p>
        </w:tc>
        <w:tc>
          <w:tcPr>
            <w:tcW w:w="2139" w:type="dxa"/>
          </w:tcPr>
          <w:p w14:paraId="0440B371" w14:textId="77777777" w:rsidR="00D65C17" w:rsidRDefault="00D65C17" w:rsidP="00B7427F">
            <w:pPr>
              <w:spacing w:after="120"/>
            </w:pPr>
            <w:r>
              <w:t>Customer_Number</w:t>
            </w:r>
          </w:p>
        </w:tc>
        <w:tc>
          <w:tcPr>
            <w:tcW w:w="1440" w:type="dxa"/>
          </w:tcPr>
          <w:p w14:paraId="4130A901" w14:textId="77777777" w:rsidR="00D65C17" w:rsidRDefault="00D65C17" w:rsidP="00B7427F">
            <w:pPr>
              <w:spacing w:after="120"/>
            </w:pPr>
            <w:r>
              <w:t>String</w:t>
            </w:r>
          </w:p>
        </w:tc>
        <w:tc>
          <w:tcPr>
            <w:tcW w:w="1350" w:type="dxa"/>
          </w:tcPr>
          <w:p w14:paraId="02D052A0" w14:textId="77777777" w:rsidR="00D65C17" w:rsidRPr="006936CE" w:rsidRDefault="00D65C17" w:rsidP="00B7427F">
            <w:r>
              <w:t>Y</w:t>
            </w:r>
          </w:p>
        </w:tc>
        <w:tc>
          <w:tcPr>
            <w:tcW w:w="2653" w:type="dxa"/>
          </w:tcPr>
          <w:p w14:paraId="0CFE6DA4" w14:textId="77777777" w:rsidR="00D65C17" w:rsidRPr="00203191" w:rsidRDefault="00D65C17" w:rsidP="00B7427F">
            <w:pPr>
              <w:rPr>
                <w:iCs/>
                <w:color w:val="000000" w:themeColor="text1"/>
              </w:rPr>
            </w:pPr>
            <w:r>
              <w:rPr>
                <w:iCs/>
                <w:color w:val="000000" w:themeColor="text1"/>
              </w:rPr>
              <w:t>Customer’s number</w:t>
            </w:r>
          </w:p>
        </w:tc>
      </w:tr>
      <w:tr w:rsidR="00D65C17" w:rsidRPr="006936CE" w14:paraId="35A36334" w14:textId="77777777" w:rsidTr="00B7427F">
        <w:trPr>
          <w:trHeight w:val="400"/>
        </w:trPr>
        <w:tc>
          <w:tcPr>
            <w:tcW w:w="669" w:type="dxa"/>
          </w:tcPr>
          <w:p w14:paraId="5B3E3A52" w14:textId="77777777" w:rsidR="00D65C17" w:rsidRDefault="00D65C17" w:rsidP="00B7427F">
            <w:pPr>
              <w:jc w:val="center"/>
            </w:pPr>
            <w:r>
              <w:t>7</w:t>
            </w:r>
          </w:p>
        </w:tc>
        <w:tc>
          <w:tcPr>
            <w:tcW w:w="2139" w:type="dxa"/>
          </w:tcPr>
          <w:p w14:paraId="7D5052F6" w14:textId="77777777" w:rsidR="00D65C17" w:rsidRDefault="00D65C17" w:rsidP="00B7427F">
            <w:pPr>
              <w:spacing w:after="120"/>
            </w:pPr>
            <w:r>
              <w:t>Customer_Note</w:t>
            </w:r>
          </w:p>
        </w:tc>
        <w:tc>
          <w:tcPr>
            <w:tcW w:w="1440" w:type="dxa"/>
          </w:tcPr>
          <w:p w14:paraId="0D8B9092" w14:textId="77777777" w:rsidR="00D65C17" w:rsidRDefault="00D65C17" w:rsidP="00B7427F">
            <w:pPr>
              <w:spacing w:after="120"/>
            </w:pPr>
            <w:r>
              <w:t>String</w:t>
            </w:r>
          </w:p>
        </w:tc>
        <w:tc>
          <w:tcPr>
            <w:tcW w:w="1350" w:type="dxa"/>
          </w:tcPr>
          <w:p w14:paraId="3E35E56A" w14:textId="77777777" w:rsidR="00D65C17" w:rsidRPr="006936CE" w:rsidRDefault="00D65C17" w:rsidP="00B7427F">
            <w:r>
              <w:t>N</w:t>
            </w:r>
          </w:p>
        </w:tc>
        <w:tc>
          <w:tcPr>
            <w:tcW w:w="2653" w:type="dxa"/>
          </w:tcPr>
          <w:p w14:paraId="34AEEC13" w14:textId="77777777" w:rsidR="00D65C17" w:rsidRPr="00203191" w:rsidRDefault="00D65C17" w:rsidP="00B7427F">
            <w:pPr>
              <w:rPr>
                <w:iCs/>
                <w:color w:val="000000" w:themeColor="text1"/>
              </w:rPr>
            </w:pPr>
            <w:r>
              <w:rPr>
                <w:iCs/>
                <w:color w:val="000000" w:themeColor="text1"/>
              </w:rPr>
              <w:t>Customer’s note</w:t>
            </w:r>
          </w:p>
        </w:tc>
      </w:tr>
      <w:tr w:rsidR="00D65C17" w:rsidRPr="006936CE" w14:paraId="18FDA104" w14:textId="77777777" w:rsidTr="00B7427F">
        <w:trPr>
          <w:trHeight w:val="400"/>
        </w:trPr>
        <w:tc>
          <w:tcPr>
            <w:tcW w:w="669" w:type="dxa"/>
          </w:tcPr>
          <w:p w14:paraId="5821949C" w14:textId="77777777" w:rsidR="00D65C17" w:rsidRDefault="00D65C17" w:rsidP="00B7427F">
            <w:pPr>
              <w:jc w:val="center"/>
            </w:pPr>
            <w:r>
              <w:t>8</w:t>
            </w:r>
          </w:p>
        </w:tc>
        <w:tc>
          <w:tcPr>
            <w:tcW w:w="2139" w:type="dxa"/>
          </w:tcPr>
          <w:p w14:paraId="1B4F12E5" w14:textId="77777777" w:rsidR="00D65C17" w:rsidRDefault="00D65C17" w:rsidP="00B7427F">
            <w:pPr>
              <w:spacing w:after="120"/>
            </w:pPr>
            <w:r>
              <w:t>Customer_Other</w:t>
            </w:r>
          </w:p>
        </w:tc>
        <w:tc>
          <w:tcPr>
            <w:tcW w:w="1440" w:type="dxa"/>
          </w:tcPr>
          <w:p w14:paraId="43949616" w14:textId="77777777" w:rsidR="00D65C17" w:rsidRDefault="00D65C17" w:rsidP="00B7427F">
            <w:pPr>
              <w:spacing w:after="120"/>
            </w:pPr>
            <w:r>
              <w:t>String</w:t>
            </w:r>
          </w:p>
        </w:tc>
        <w:tc>
          <w:tcPr>
            <w:tcW w:w="1350" w:type="dxa"/>
          </w:tcPr>
          <w:p w14:paraId="364E9AFE" w14:textId="77777777" w:rsidR="00D65C17" w:rsidRPr="005B52F3" w:rsidRDefault="00D65C17" w:rsidP="00B7427F">
            <w:r>
              <w:rPr>
                <w:iCs/>
                <w:color w:val="000000" w:themeColor="text1"/>
              </w:rPr>
              <w:t>N</w:t>
            </w:r>
          </w:p>
        </w:tc>
        <w:tc>
          <w:tcPr>
            <w:tcW w:w="2653" w:type="dxa"/>
          </w:tcPr>
          <w:p w14:paraId="009CC351" w14:textId="77777777" w:rsidR="00D65C17" w:rsidRPr="005B52F3" w:rsidRDefault="00D65C17" w:rsidP="00B7427F">
            <w:pPr>
              <w:rPr>
                <w:iCs/>
                <w:color w:val="000000" w:themeColor="text1"/>
              </w:rPr>
            </w:pPr>
            <w:r>
              <w:rPr>
                <w:iCs/>
                <w:color w:val="000000" w:themeColor="text1"/>
              </w:rPr>
              <w:t>Customer’s  social media</w:t>
            </w:r>
          </w:p>
        </w:tc>
      </w:tr>
    </w:tbl>
    <w:p w14:paraId="31C1D2DD" w14:textId="77777777" w:rsidR="00AF3468" w:rsidRDefault="00AF3468" w:rsidP="00AF3468">
      <w:pPr>
        <w:pStyle w:val="u4"/>
        <w:numPr>
          <w:ilvl w:val="0"/>
          <w:numId w:val="0"/>
        </w:numPr>
        <w:ind w:left="864" w:hanging="864"/>
      </w:pPr>
    </w:p>
    <w:p w14:paraId="696F888D" w14:textId="77777777" w:rsidR="00D65C17" w:rsidRDefault="00D65C17" w:rsidP="00D65C17">
      <w:pPr>
        <w:pStyle w:val="u4"/>
        <w:numPr>
          <w:ilvl w:val="3"/>
          <w:numId w:val="1"/>
        </w:numPr>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34AB0E95"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6D6726B" w14:textId="77777777" w:rsidR="00D65C17" w:rsidRPr="006936CE" w:rsidRDefault="00D65C17" w:rsidP="00B7427F">
            <w:r w:rsidRPr="006936CE">
              <w:t>No</w:t>
            </w:r>
          </w:p>
        </w:tc>
        <w:tc>
          <w:tcPr>
            <w:tcW w:w="2139" w:type="dxa"/>
          </w:tcPr>
          <w:p w14:paraId="1BF073FA" w14:textId="77777777" w:rsidR="00D65C17" w:rsidRPr="006936CE" w:rsidRDefault="00D65C17" w:rsidP="00B7427F">
            <w:r w:rsidRPr="006936CE">
              <w:t>Attribute</w:t>
            </w:r>
          </w:p>
        </w:tc>
        <w:tc>
          <w:tcPr>
            <w:tcW w:w="1440" w:type="dxa"/>
          </w:tcPr>
          <w:p w14:paraId="729DF018" w14:textId="77777777" w:rsidR="00D65C17" w:rsidRPr="006936CE" w:rsidRDefault="00D65C17" w:rsidP="00B7427F">
            <w:r w:rsidRPr="006936CE">
              <w:t>Type</w:t>
            </w:r>
          </w:p>
        </w:tc>
        <w:tc>
          <w:tcPr>
            <w:tcW w:w="1350" w:type="dxa"/>
          </w:tcPr>
          <w:p w14:paraId="3010C45A" w14:textId="77777777" w:rsidR="00D65C17" w:rsidRPr="006936CE" w:rsidRDefault="00D65C17" w:rsidP="00B7427F">
            <w:r w:rsidRPr="006936CE">
              <w:t>Mandatory</w:t>
            </w:r>
          </w:p>
        </w:tc>
        <w:tc>
          <w:tcPr>
            <w:tcW w:w="2653" w:type="dxa"/>
          </w:tcPr>
          <w:p w14:paraId="0E497F73" w14:textId="77777777" w:rsidR="00D65C17" w:rsidRPr="006936CE" w:rsidRDefault="00D65C17" w:rsidP="00B7427F">
            <w:r w:rsidRPr="006936CE">
              <w:t>Description</w:t>
            </w:r>
          </w:p>
        </w:tc>
      </w:tr>
      <w:tr w:rsidR="00D65C17" w:rsidRPr="006936CE" w14:paraId="082E98C5" w14:textId="77777777" w:rsidTr="00B7427F">
        <w:trPr>
          <w:trHeight w:val="512"/>
        </w:trPr>
        <w:tc>
          <w:tcPr>
            <w:tcW w:w="669" w:type="dxa"/>
          </w:tcPr>
          <w:p w14:paraId="215B3FA0" w14:textId="77777777" w:rsidR="00D65C17" w:rsidRPr="006936CE" w:rsidRDefault="00D65C17" w:rsidP="00B7427F">
            <w:pPr>
              <w:jc w:val="center"/>
            </w:pPr>
            <w:r>
              <w:lastRenderedPageBreak/>
              <w:t>1</w:t>
            </w:r>
          </w:p>
        </w:tc>
        <w:tc>
          <w:tcPr>
            <w:tcW w:w="2139" w:type="dxa"/>
          </w:tcPr>
          <w:p w14:paraId="44A49A44" w14:textId="77777777" w:rsidR="00D65C17" w:rsidRPr="006936CE" w:rsidRDefault="00D65C17" w:rsidP="00B7427F">
            <w:pPr>
              <w:spacing w:after="120"/>
            </w:pPr>
            <w:r>
              <w:t>ConDetail_ID</w:t>
            </w:r>
          </w:p>
        </w:tc>
        <w:tc>
          <w:tcPr>
            <w:tcW w:w="1440" w:type="dxa"/>
          </w:tcPr>
          <w:p w14:paraId="79BF04EE" w14:textId="77777777" w:rsidR="00D65C17" w:rsidRPr="006936CE" w:rsidRDefault="00D65C17" w:rsidP="00B7427F">
            <w:pPr>
              <w:spacing w:after="120"/>
            </w:pPr>
            <w:r>
              <w:t>Int</w:t>
            </w:r>
          </w:p>
        </w:tc>
        <w:tc>
          <w:tcPr>
            <w:tcW w:w="1350" w:type="dxa"/>
          </w:tcPr>
          <w:p w14:paraId="302D23AF" w14:textId="77777777" w:rsidR="00D65C17" w:rsidRPr="006936CE" w:rsidRDefault="00D65C17" w:rsidP="00B7427F">
            <w:pPr>
              <w:ind w:left="162"/>
            </w:pPr>
            <w:r>
              <w:t>Y</w:t>
            </w:r>
          </w:p>
        </w:tc>
        <w:tc>
          <w:tcPr>
            <w:tcW w:w="2653" w:type="dxa"/>
          </w:tcPr>
          <w:p w14:paraId="4EBEC8EA" w14:textId="77777777" w:rsidR="00D65C17" w:rsidRPr="006936CE" w:rsidRDefault="00D65C17" w:rsidP="00B7427F">
            <w:r>
              <w:t>Feedback</w:t>
            </w:r>
            <w:r>
              <w:rPr>
                <w:iCs/>
              </w:rPr>
              <w:t>’s ID</w:t>
            </w:r>
          </w:p>
        </w:tc>
      </w:tr>
      <w:tr w:rsidR="00D65C17" w:rsidRPr="006936CE" w14:paraId="701A6587" w14:textId="77777777" w:rsidTr="00B7427F">
        <w:tc>
          <w:tcPr>
            <w:tcW w:w="669" w:type="dxa"/>
          </w:tcPr>
          <w:p w14:paraId="7EA77649" w14:textId="77777777" w:rsidR="00D65C17" w:rsidRPr="006936CE" w:rsidRDefault="00D65C17" w:rsidP="00B7427F">
            <w:pPr>
              <w:jc w:val="center"/>
            </w:pPr>
            <w:r>
              <w:t>2</w:t>
            </w:r>
          </w:p>
        </w:tc>
        <w:tc>
          <w:tcPr>
            <w:tcW w:w="2139" w:type="dxa"/>
          </w:tcPr>
          <w:p w14:paraId="7971BB9D" w14:textId="77777777" w:rsidR="00D65C17" w:rsidRPr="006936CE" w:rsidRDefault="00D65C17" w:rsidP="00B7427F">
            <w:pPr>
              <w:spacing w:after="120"/>
            </w:pPr>
            <w:r>
              <w:t>Contract_ID</w:t>
            </w:r>
          </w:p>
        </w:tc>
        <w:tc>
          <w:tcPr>
            <w:tcW w:w="1440" w:type="dxa"/>
          </w:tcPr>
          <w:p w14:paraId="1B3761DC" w14:textId="77777777" w:rsidR="00D65C17" w:rsidRPr="006936CE" w:rsidRDefault="00D65C17" w:rsidP="00B7427F">
            <w:pPr>
              <w:spacing w:after="120"/>
            </w:pPr>
            <w:r>
              <w:t>String</w:t>
            </w:r>
          </w:p>
        </w:tc>
        <w:tc>
          <w:tcPr>
            <w:tcW w:w="1350" w:type="dxa"/>
          </w:tcPr>
          <w:p w14:paraId="36B1F716" w14:textId="77777777" w:rsidR="00D65C17" w:rsidRPr="006936CE" w:rsidRDefault="00D65C17" w:rsidP="00B7427F">
            <w:pPr>
              <w:ind w:left="162"/>
            </w:pPr>
            <w:r>
              <w:t>Y</w:t>
            </w:r>
          </w:p>
        </w:tc>
        <w:tc>
          <w:tcPr>
            <w:tcW w:w="2653" w:type="dxa"/>
          </w:tcPr>
          <w:p w14:paraId="6460C960" w14:textId="77777777" w:rsidR="00D65C17" w:rsidRPr="006936CE" w:rsidRDefault="00D65C17" w:rsidP="00B7427F">
            <w:r>
              <w:t>Contract’s ID that relate to the contract’s detail</w:t>
            </w:r>
          </w:p>
        </w:tc>
      </w:tr>
      <w:tr w:rsidR="00D65C17" w:rsidRPr="006936CE" w14:paraId="3C9CCCD1" w14:textId="77777777" w:rsidTr="00B7427F">
        <w:trPr>
          <w:trHeight w:val="620"/>
        </w:trPr>
        <w:tc>
          <w:tcPr>
            <w:tcW w:w="669" w:type="dxa"/>
          </w:tcPr>
          <w:p w14:paraId="3FB5DD56" w14:textId="77777777" w:rsidR="00D65C17" w:rsidRPr="006936CE" w:rsidRDefault="00D65C17" w:rsidP="00B7427F">
            <w:pPr>
              <w:jc w:val="center"/>
            </w:pPr>
            <w:r>
              <w:t>3</w:t>
            </w:r>
          </w:p>
        </w:tc>
        <w:tc>
          <w:tcPr>
            <w:tcW w:w="2139" w:type="dxa"/>
          </w:tcPr>
          <w:p w14:paraId="3EF8F84B" w14:textId="77777777" w:rsidR="00D65C17" w:rsidRPr="006936CE" w:rsidRDefault="00D65C17" w:rsidP="00B7427F">
            <w:pPr>
              <w:spacing w:after="120"/>
            </w:pPr>
            <w:r>
              <w:t>Package_ID</w:t>
            </w:r>
          </w:p>
        </w:tc>
        <w:tc>
          <w:tcPr>
            <w:tcW w:w="1440" w:type="dxa"/>
          </w:tcPr>
          <w:p w14:paraId="705A3D18" w14:textId="77777777" w:rsidR="00D65C17" w:rsidRPr="006936CE" w:rsidRDefault="00D65C17" w:rsidP="00B7427F">
            <w:pPr>
              <w:spacing w:after="120"/>
            </w:pPr>
            <w:r>
              <w:t>Int</w:t>
            </w:r>
          </w:p>
        </w:tc>
        <w:tc>
          <w:tcPr>
            <w:tcW w:w="1350" w:type="dxa"/>
          </w:tcPr>
          <w:p w14:paraId="50E6B87B" w14:textId="77777777" w:rsidR="00D65C17" w:rsidRPr="006936CE" w:rsidRDefault="00D65C17" w:rsidP="00B7427F">
            <w:pPr>
              <w:ind w:left="162"/>
            </w:pPr>
            <w:r>
              <w:t>Y</w:t>
            </w:r>
          </w:p>
        </w:tc>
        <w:tc>
          <w:tcPr>
            <w:tcW w:w="2653" w:type="dxa"/>
          </w:tcPr>
          <w:p w14:paraId="3E401CC7" w14:textId="77777777" w:rsidR="00D65C17" w:rsidRPr="006936CE" w:rsidRDefault="00D65C17" w:rsidP="00B7427F">
            <w:r>
              <w:t xml:space="preserve">Real time that member create feedback </w:t>
            </w:r>
          </w:p>
        </w:tc>
      </w:tr>
      <w:tr w:rsidR="00D65C17" w:rsidRPr="006936CE" w14:paraId="4F2C6C3E" w14:textId="77777777" w:rsidTr="00B7427F">
        <w:trPr>
          <w:trHeight w:val="400"/>
        </w:trPr>
        <w:tc>
          <w:tcPr>
            <w:tcW w:w="669" w:type="dxa"/>
          </w:tcPr>
          <w:p w14:paraId="666A558D" w14:textId="77777777" w:rsidR="00D65C17" w:rsidRPr="006936CE" w:rsidRDefault="00D65C17" w:rsidP="00B7427F">
            <w:pPr>
              <w:jc w:val="center"/>
            </w:pPr>
            <w:r>
              <w:t>4</w:t>
            </w:r>
          </w:p>
        </w:tc>
        <w:tc>
          <w:tcPr>
            <w:tcW w:w="2139" w:type="dxa"/>
          </w:tcPr>
          <w:p w14:paraId="1860E415" w14:textId="77777777" w:rsidR="00D65C17" w:rsidRPr="006936CE" w:rsidRDefault="00D65C17" w:rsidP="00B7427F">
            <w:pPr>
              <w:spacing w:after="120"/>
            </w:pPr>
            <w:r>
              <w:t>Package_Name</w:t>
            </w:r>
          </w:p>
        </w:tc>
        <w:tc>
          <w:tcPr>
            <w:tcW w:w="1440" w:type="dxa"/>
          </w:tcPr>
          <w:p w14:paraId="581AB5A5" w14:textId="77777777" w:rsidR="00D65C17" w:rsidRPr="006936CE" w:rsidRDefault="00D65C17" w:rsidP="00B7427F">
            <w:pPr>
              <w:spacing w:after="120"/>
            </w:pPr>
            <w:r>
              <w:t>String</w:t>
            </w:r>
          </w:p>
        </w:tc>
        <w:tc>
          <w:tcPr>
            <w:tcW w:w="1350" w:type="dxa"/>
          </w:tcPr>
          <w:p w14:paraId="13B767BE" w14:textId="77777777" w:rsidR="00D65C17" w:rsidRPr="006936CE" w:rsidRDefault="00D65C17" w:rsidP="00B7427F">
            <w:pPr>
              <w:ind w:left="162"/>
            </w:pPr>
            <w:r>
              <w:t>Y</w:t>
            </w:r>
          </w:p>
        </w:tc>
        <w:tc>
          <w:tcPr>
            <w:tcW w:w="2653" w:type="dxa"/>
          </w:tcPr>
          <w:p w14:paraId="7E138D9B" w14:textId="77777777" w:rsidR="00D65C17" w:rsidRPr="006936CE" w:rsidRDefault="00D65C17" w:rsidP="00B7427F">
            <w:pPr>
              <w:keepNext/>
            </w:pPr>
            <w:r>
              <w:t>Name of the current available package</w:t>
            </w:r>
          </w:p>
        </w:tc>
      </w:tr>
      <w:tr w:rsidR="00D65C17" w:rsidRPr="006936CE" w14:paraId="609C1746" w14:textId="77777777" w:rsidTr="00B7427F">
        <w:trPr>
          <w:trHeight w:val="400"/>
        </w:trPr>
        <w:tc>
          <w:tcPr>
            <w:tcW w:w="669" w:type="dxa"/>
          </w:tcPr>
          <w:p w14:paraId="764166F4" w14:textId="77777777" w:rsidR="00D65C17" w:rsidRPr="006936CE" w:rsidRDefault="00D65C17" w:rsidP="00B7427F">
            <w:pPr>
              <w:jc w:val="center"/>
            </w:pPr>
            <w:r>
              <w:t>5</w:t>
            </w:r>
          </w:p>
        </w:tc>
        <w:tc>
          <w:tcPr>
            <w:tcW w:w="2139" w:type="dxa"/>
          </w:tcPr>
          <w:p w14:paraId="46179614" w14:textId="77777777" w:rsidR="00D65C17" w:rsidRPr="006936CE" w:rsidRDefault="00D65C17" w:rsidP="00B7427F">
            <w:pPr>
              <w:spacing w:after="120"/>
            </w:pPr>
            <w:r>
              <w:t>Package_Detail</w:t>
            </w:r>
          </w:p>
        </w:tc>
        <w:tc>
          <w:tcPr>
            <w:tcW w:w="1440" w:type="dxa"/>
          </w:tcPr>
          <w:p w14:paraId="11E5456D" w14:textId="77777777" w:rsidR="00D65C17" w:rsidRDefault="00D65C17" w:rsidP="00B7427F">
            <w:pPr>
              <w:spacing w:after="120"/>
            </w:pPr>
            <w:r>
              <w:t>String</w:t>
            </w:r>
          </w:p>
        </w:tc>
        <w:tc>
          <w:tcPr>
            <w:tcW w:w="1350" w:type="dxa"/>
          </w:tcPr>
          <w:p w14:paraId="23A51701" w14:textId="77777777" w:rsidR="00D65C17" w:rsidRPr="006936CE" w:rsidRDefault="00D65C17" w:rsidP="00B7427F">
            <w:pPr>
              <w:ind w:left="162"/>
            </w:pPr>
            <w:r>
              <w:t>Y</w:t>
            </w:r>
          </w:p>
        </w:tc>
        <w:tc>
          <w:tcPr>
            <w:tcW w:w="2653" w:type="dxa"/>
          </w:tcPr>
          <w:p w14:paraId="0F7041E1" w14:textId="77777777" w:rsidR="00D65C17" w:rsidRDefault="00D65C17" w:rsidP="00B7427F">
            <w:pPr>
              <w:keepNext/>
            </w:pPr>
            <w:r>
              <w:t>Detail of the current available  package</w:t>
            </w:r>
          </w:p>
        </w:tc>
      </w:tr>
      <w:tr w:rsidR="00D65C17" w:rsidRPr="006936CE" w14:paraId="1D9A64AA" w14:textId="77777777" w:rsidTr="00B7427F">
        <w:trPr>
          <w:trHeight w:val="400"/>
        </w:trPr>
        <w:tc>
          <w:tcPr>
            <w:tcW w:w="669" w:type="dxa"/>
          </w:tcPr>
          <w:p w14:paraId="5F35BDA8" w14:textId="77777777" w:rsidR="00D65C17" w:rsidRPr="006936CE" w:rsidRDefault="00D65C17" w:rsidP="00B7427F">
            <w:pPr>
              <w:jc w:val="center"/>
            </w:pPr>
            <w:r>
              <w:t>6</w:t>
            </w:r>
          </w:p>
        </w:tc>
        <w:tc>
          <w:tcPr>
            <w:tcW w:w="2139" w:type="dxa"/>
          </w:tcPr>
          <w:p w14:paraId="2BB9BF15" w14:textId="77777777" w:rsidR="00D65C17" w:rsidRPr="006936CE" w:rsidRDefault="00D65C17" w:rsidP="00B7427F">
            <w:pPr>
              <w:spacing w:after="120"/>
            </w:pPr>
            <w:r>
              <w:t>Package_Price</w:t>
            </w:r>
          </w:p>
        </w:tc>
        <w:tc>
          <w:tcPr>
            <w:tcW w:w="1440" w:type="dxa"/>
          </w:tcPr>
          <w:p w14:paraId="0FE4556F" w14:textId="77777777" w:rsidR="00D65C17" w:rsidRDefault="00D65C17" w:rsidP="00B7427F">
            <w:pPr>
              <w:spacing w:after="120"/>
            </w:pPr>
            <w:r>
              <w:t>Int</w:t>
            </w:r>
          </w:p>
        </w:tc>
        <w:tc>
          <w:tcPr>
            <w:tcW w:w="1350" w:type="dxa"/>
          </w:tcPr>
          <w:p w14:paraId="45AE3DC5" w14:textId="77777777" w:rsidR="00D65C17" w:rsidRPr="006936CE" w:rsidRDefault="00D65C17" w:rsidP="00B7427F">
            <w:pPr>
              <w:ind w:left="162"/>
            </w:pPr>
            <w:r>
              <w:t>Y</w:t>
            </w:r>
          </w:p>
        </w:tc>
        <w:tc>
          <w:tcPr>
            <w:tcW w:w="2653" w:type="dxa"/>
          </w:tcPr>
          <w:p w14:paraId="48847C1E" w14:textId="77777777" w:rsidR="00D65C17" w:rsidRDefault="00D65C17" w:rsidP="00B7427F">
            <w:pPr>
              <w:keepNext/>
            </w:pPr>
            <w:r>
              <w:t>Price of the current available package</w:t>
            </w:r>
          </w:p>
        </w:tc>
      </w:tr>
      <w:tr w:rsidR="00D65C17" w:rsidRPr="006936CE" w14:paraId="67231870" w14:textId="77777777" w:rsidTr="00B7427F">
        <w:trPr>
          <w:trHeight w:val="400"/>
        </w:trPr>
        <w:tc>
          <w:tcPr>
            <w:tcW w:w="669" w:type="dxa"/>
          </w:tcPr>
          <w:p w14:paraId="47149876" w14:textId="77777777" w:rsidR="00D65C17" w:rsidRPr="006936CE" w:rsidRDefault="00D65C17" w:rsidP="00B7427F">
            <w:pPr>
              <w:jc w:val="center"/>
            </w:pPr>
            <w:r>
              <w:t>7</w:t>
            </w:r>
          </w:p>
        </w:tc>
        <w:tc>
          <w:tcPr>
            <w:tcW w:w="2139" w:type="dxa"/>
          </w:tcPr>
          <w:p w14:paraId="7C29C460" w14:textId="77777777" w:rsidR="00D65C17" w:rsidRPr="006936CE" w:rsidRDefault="00D65C17" w:rsidP="00B7427F">
            <w:pPr>
              <w:spacing w:after="120"/>
            </w:pPr>
            <w:r>
              <w:t>Package_Note</w:t>
            </w:r>
          </w:p>
        </w:tc>
        <w:tc>
          <w:tcPr>
            <w:tcW w:w="1440" w:type="dxa"/>
          </w:tcPr>
          <w:p w14:paraId="695F8B16" w14:textId="77777777" w:rsidR="00D65C17" w:rsidRDefault="00D65C17" w:rsidP="00B7427F">
            <w:pPr>
              <w:spacing w:after="120"/>
            </w:pPr>
            <w:r>
              <w:t>String</w:t>
            </w:r>
          </w:p>
        </w:tc>
        <w:tc>
          <w:tcPr>
            <w:tcW w:w="1350" w:type="dxa"/>
          </w:tcPr>
          <w:p w14:paraId="1167C0B5" w14:textId="77777777" w:rsidR="00D65C17" w:rsidRPr="006936CE" w:rsidRDefault="00D65C17" w:rsidP="00B7427F">
            <w:pPr>
              <w:ind w:left="162"/>
            </w:pPr>
            <w:r>
              <w:t>N</w:t>
            </w:r>
          </w:p>
        </w:tc>
        <w:tc>
          <w:tcPr>
            <w:tcW w:w="2653" w:type="dxa"/>
          </w:tcPr>
          <w:p w14:paraId="5458A0F1" w14:textId="77777777" w:rsidR="00D65C17" w:rsidRDefault="00D65C17" w:rsidP="00B7427F">
            <w:pPr>
              <w:keepNext/>
            </w:pPr>
            <w:r>
              <w:t>Note about package</w:t>
            </w:r>
          </w:p>
        </w:tc>
      </w:tr>
    </w:tbl>
    <w:p w14:paraId="281C88DC" w14:textId="77777777" w:rsidR="00D65C17" w:rsidRDefault="00D65C17" w:rsidP="00D65C17">
      <w:pPr>
        <w:ind w:left="2880" w:firstLine="720"/>
      </w:pPr>
    </w:p>
    <w:p w14:paraId="2ACFB093" w14:textId="77777777" w:rsidR="00AF3468" w:rsidRDefault="00AF3468" w:rsidP="00AF3468">
      <w:pPr>
        <w:pStyle w:val="u4"/>
        <w:numPr>
          <w:ilvl w:val="0"/>
          <w:numId w:val="0"/>
        </w:numPr>
        <w:ind w:left="864" w:hanging="864"/>
      </w:pPr>
    </w:p>
    <w:p w14:paraId="14480AB6" w14:textId="207B358B" w:rsidR="00AF3468" w:rsidRPr="00AF3468" w:rsidRDefault="00D65C17" w:rsidP="00AF3468">
      <w:pPr>
        <w:pStyle w:val="u4"/>
        <w:numPr>
          <w:ilvl w:val="3"/>
          <w:numId w:val="1"/>
        </w:numPr>
      </w:pPr>
      <w:r>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26754F3D" w14:textId="77777777" w:rsidTr="00B7427F">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4DAF6A81"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5D95B545"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358132C"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74E46988"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9B16B7B"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75A142FD" w14:textId="77777777" w:rsidTr="00B7427F">
        <w:trPr>
          <w:trHeight w:val="512"/>
        </w:trPr>
        <w:tc>
          <w:tcPr>
            <w:tcW w:w="669" w:type="dxa"/>
          </w:tcPr>
          <w:p w14:paraId="7D6D8CE1"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6EC29D01" w14:textId="77777777" w:rsidR="00D65C17" w:rsidRPr="006936CE" w:rsidRDefault="00D65C17" w:rsidP="00B7427F">
            <w:pPr>
              <w:spacing w:after="120"/>
              <w:rPr>
                <w:color w:val="000000" w:themeColor="text1"/>
              </w:rPr>
            </w:pPr>
            <w:r>
              <w:rPr>
                <w:iCs/>
                <w:color w:val="000000" w:themeColor="text1"/>
              </w:rPr>
              <w:t>Package_ID</w:t>
            </w:r>
          </w:p>
        </w:tc>
        <w:tc>
          <w:tcPr>
            <w:tcW w:w="1440" w:type="dxa"/>
          </w:tcPr>
          <w:p w14:paraId="3B0E2693"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28EAAEF2" w14:textId="77777777"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E462FB6"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D65C17" w:rsidRPr="006936CE" w14:paraId="3A99B33A" w14:textId="77777777" w:rsidTr="00B7427F">
        <w:trPr>
          <w:trHeight w:val="377"/>
        </w:trPr>
        <w:tc>
          <w:tcPr>
            <w:tcW w:w="669" w:type="dxa"/>
          </w:tcPr>
          <w:p w14:paraId="4693D700"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30ABF4D7" w14:textId="77777777" w:rsidR="00D65C17" w:rsidRPr="006936CE" w:rsidRDefault="00D65C17" w:rsidP="00B7427F">
            <w:pPr>
              <w:spacing w:after="120"/>
              <w:rPr>
                <w:iCs/>
                <w:color w:val="000000" w:themeColor="text1"/>
              </w:rPr>
            </w:pPr>
            <w:r>
              <w:rPr>
                <w:iCs/>
                <w:color w:val="000000" w:themeColor="text1"/>
              </w:rPr>
              <w:t>Package_Name</w:t>
            </w:r>
          </w:p>
        </w:tc>
        <w:tc>
          <w:tcPr>
            <w:tcW w:w="1440" w:type="dxa"/>
          </w:tcPr>
          <w:p w14:paraId="4FDCADC7" w14:textId="77777777" w:rsidR="00D65C17" w:rsidRPr="006936CE" w:rsidRDefault="00D65C17" w:rsidP="00B7427F">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00384AE" w14:textId="77777777" w:rsidR="00D65C17" w:rsidRPr="006936CE" w:rsidRDefault="00D65C17" w:rsidP="00B7427F">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0205FBCE" w14:textId="77777777" w:rsidR="00D65C17" w:rsidRPr="006936CE" w:rsidRDefault="00D65C17" w:rsidP="00B7427F">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D65C17" w:rsidRPr="006936CE" w14:paraId="101D124E" w14:textId="77777777" w:rsidTr="00B7427F">
        <w:tc>
          <w:tcPr>
            <w:tcW w:w="669" w:type="dxa"/>
          </w:tcPr>
          <w:p w14:paraId="357D840D"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2B3FB83F" w14:textId="77777777" w:rsidR="00D65C17" w:rsidRPr="006936CE" w:rsidRDefault="00D65C17" w:rsidP="00B7427F">
            <w:pPr>
              <w:spacing w:after="120"/>
              <w:rPr>
                <w:color w:val="000000" w:themeColor="text1"/>
              </w:rPr>
            </w:pPr>
            <w:r>
              <w:rPr>
                <w:iCs/>
                <w:color w:val="000000" w:themeColor="text1"/>
              </w:rPr>
              <w:t>Package_Detail</w:t>
            </w:r>
          </w:p>
        </w:tc>
        <w:tc>
          <w:tcPr>
            <w:tcW w:w="1440" w:type="dxa"/>
          </w:tcPr>
          <w:p w14:paraId="468C1457"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06F52414"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575B7E9" w14:textId="77777777" w:rsidR="00D65C17" w:rsidRPr="006936CE" w:rsidRDefault="00D65C17" w:rsidP="00B7427F">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D65C17" w:rsidRPr="006936CE" w14:paraId="63CE5E37" w14:textId="77777777" w:rsidTr="00B7427F">
        <w:trPr>
          <w:trHeight w:val="400"/>
        </w:trPr>
        <w:tc>
          <w:tcPr>
            <w:tcW w:w="669" w:type="dxa"/>
          </w:tcPr>
          <w:p w14:paraId="4653F7B4"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1E52852A" w14:textId="77777777" w:rsidR="00D65C17" w:rsidRPr="006936CE" w:rsidRDefault="00D65C17" w:rsidP="00B7427F">
            <w:pPr>
              <w:spacing w:after="120"/>
              <w:rPr>
                <w:color w:val="000000" w:themeColor="text1"/>
              </w:rPr>
            </w:pPr>
            <w:r>
              <w:rPr>
                <w:iCs/>
                <w:color w:val="000000" w:themeColor="text1"/>
              </w:rPr>
              <w:t>Package_Price</w:t>
            </w:r>
          </w:p>
        </w:tc>
        <w:tc>
          <w:tcPr>
            <w:tcW w:w="1440" w:type="dxa"/>
          </w:tcPr>
          <w:p w14:paraId="5ECB6EC1"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D64BB6E"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C773237" w14:textId="77777777" w:rsidR="00D65C17" w:rsidRPr="006936CE" w:rsidRDefault="00D65C17" w:rsidP="00B7427F">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D65C17" w:rsidRPr="006936CE" w14:paraId="308AFA2F" w14:textId="77777777" w:rsidTr="00B7427F">
        <w:trPr>
          <w:trHeight w:val="400"/>
        </w:trPr>
        <w:tc>
          <w:tcPr>
            <w:tcW w:w="669" w:type="dxa"/>
          </w:tcPr>
          <w:p w14:paraId="7F0155F1" w14:textId="77777777"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14:paraId="714B0951" w14:textId="77777777" w:rsidR="00D65C17" w:rsidRPr="006936CE" w:rsidRDefault="00D65C17" w:rsidP="00B7427F">
            <w:pPr>
              <w:spacing w:after="120"/>
              <w:rPr>
                <w:color w:val="000000" w:themeColor="text1"/>
              </w:rPr>
            </w:pPr>
            <w:r>
              <w:rPr>
                <w:iCs/>
                <w:color w:val="000000" w:themeColor="text1"/>
              </w:rPr>
              <w:t>Package_Available</w:t>
            </w:r>
          </w:p>
        </w:tc>
        <w:tc>
          <w:tcPr>
            <w:tcW w:w="1440" w:type="dxa"/>
          </w:tcPr>
          <w:p w14:paraId="66B1518C"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3B926211"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79C909D4"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bl>
    <w:p w14:paraId="2279461D" w14:textId="77777777" w:rsidR="00D65C17" w:rsidRDefault="00D65C17" w:rsidP="00D65C17">
      <w:pPr>
        <w:jc w:val="center"/>
      </w:pPr>
    </w:p>
    <w:p w14:paraId="21838D32" w14:textId="77777777" w:rsidR="00D65C17" w:rsidRDefault="00D65C17" w:rsidP="00D65C17">
      <w:pPr>
        <w:pStyle w:val="u4"/>
        <w:numPr>
          <w:ilvl w:val="3"/>
          <w:numId w:val="1"/>
        </w:numPr>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D65C17" w:rsidRPr="006936CE" w14:paraId="211B8A15" w14:textId="77777777" w:rsidTr="00B7427F">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4ECC75A7"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14CA743E"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35DA2991"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0D797E9D"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8FB05D6"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19889AB2" w14:textId="77777777" w:rsidTr="00B7427F">
        <w:trPr>
          <w:trHeight w:val="512"/>
        </w:trPr>
        <w:tc>
          <w:tcPr>
            <w:tcW w:w="828" w:type="dxa"/>
          </w:tcPr>
          <w:p w14:paraId="388D08F8"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159DD48F" w14:textId="77777777" w:rsidR="00D65C17" w:rsidRPr="006936CE" w:rsidRDefault="00D65C17" w:rsidP="00B7427F">
            <w:pPr>
              <w:spacing w:after="120"/>
              <w:rPr>
                <w:color w:val="000000" w:themeColor="text1"/>
              </w:rPr>
            </w:pPr>
            <w:r>
              <w:rPr>
                <w:iCs/>
                <w:color w:val="000000" w:themeColor="text1"/>
              </w:rPr>
              <w:t>Picture_ID</w:t>
            </w:r>
          </w:p>
        </w:tc>
        <w:tc>
          <w:tcPr>
            <w:tcW w:w="1440" w:type="dxa"/>
          </w:tcPr>
          <w:p w14:paraId="62F029D8"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28230A4" w14:textId="77777777"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790D001"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14:paraId="49B072F3" w14:textId="77777777" w:rsidTr="00B7427F">
        <w:trPr>
          <w:trHeight w:val="377"/>
        </w:trPr>
        <w:tc>
          <w:tcPr>
            <w:tcW w:w="828" w:type="dxa"/>
          </w:tcPr>
          <w:p w14:paraId="28A35A75"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1DD21266" w14:textId="77777777" w:rsidR="00D65C17" w:rsidRPr="006936CE" w:rsidRDefault="00D65C17" w:rsidP="00B7427F">
            <w:pPr>
              <w:spacing w:after="120"/>
            </w:pPr>
            <w:r>
              <w:t>ConDetail_ID</w:t>
            </w:r>
          </w:p>
        </w:tc>
        <w:tc>
          <w:tcPr>
            <w:tcW w:w="1440" w:type="dxa"/>
          </w:tcPr>
          <w:p w14:paraId="1F188901"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0B4CBCD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F43C0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14:paraId="5EB2F48D" w14:textId="77777777" w:rsidTr="00B7427F">
        <w:tc>
          <w:tcPr>
            <w:tcW w:w="828" w:type="dxa"/>
          </w:tcPr>
          <w:p w14:paraId="11369EE9"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777B00D2" w14:textId="77777777" w:rsidR="00D65C17" w:rsidRPr="006936CE" w:rsidRDefault="00D65C17" w:rsidP="00B7427F">
            <w:pPr>
              <w:spacing w:after="120"/>
            </w:pPr>
            <w:r>
              <w:t>Picture_Detail</w:t>
            </w:r>
          </w:p>
        </w:tc>
        <w:tc>
          <w:tcPr>
            <w:tcW w:w="1440" w:type="dxa"/>
          </w:tcPr>
          <w:p w14:paraId="44DB70A0"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17C792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F417F07"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14:paraId="324FE7E1" w14:textId="77777777" w:rsidTr="00B7427F">
        <w:trPr>
          <w:trHeight w:val="400"/>
        </w:trPr>
        <w:tc>
          <w:tcPr>
            <w:tcW w:w="828" w:type="dxa"/>
          </w:tcPr>
          <w:p w14:paraId="125CAA3B"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07FB4738" w14:textId="77777777" w:rsidR="00D65C17" w:rsidRPr="006936CE" w:rsidRDefault="00D65C17" w:rsidP="00B7427F">
            <w:pPr>
              <w:spacing w:after="120"/>
            </w:pPr>
            <w:r>
              <w:t>Picture_Url</w:t>
            </w:r>
          </w:p>
        </w:tc>
        <w:tc>
          <w:tcPr>
            <w:tcW w:w="1440" w:type="dxa"/>
          </w:tcPr>
          <w:p w14:paraId="4DE7E225"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3DB852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78EF4BE"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14:paraId="3E7F67D3" w14:textId="134EC5B0" w:rsidR="00D65C17" w:rsidRDefault="00D65C17" w:rsidP="00D65C17">
      <w:pPr>
        <w:pStyle w:val="Chuthich"/>
        <w:rPr>
          <w:i w:val="0"/>
          <w:color w:val="auto"/>
          <w:sz w:val="22"/>
          <w:szCs w:val="22"/>
        </w:rPr>
      </w:pPr>
      <w:r>
        <w:tab/>
      </w:r>
      <w:r>
        <w:tab/>
      </w:r>
      <w:r>
        <w:tab/>
      </w:r>
      <w:r>
        <w:tab/>
      </w:r>
    </w:p>
    <w:p w14:paraId="111EA1BA" w14:textId="77777777" w:rsidR="00D65C17" w:rsidRPr="00D65C17" w:rsidRDefault="00D65C17" w:rsidP="00D65C17"/>
    <w:p w14:paraId="0C243B78" w14:textId="77777777" w:rsidR="00EF62DB" w:rsidRPr="00E0541F" w:rsidRDefault="00EF62DB" w:rsidP="00EF62DB">
      <w:pPr>
        <w:pStyle w:val="u2"/>
        <w:numPr>
          <w:ilvl w:val="1"/>
          <w:numId w:val="1"/>
        </w:numPr>
      </w:pPr>
      <w:bookmarkStart w:id="152" w:name="_Toc469436452"/>
      <w:r w:rsidRPr="00E0541F">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152"/>
    </w:p>
    <w:p w14:paraId="6673BA44" w14:textId="77777777" w:rsidR="0044159B" w:rsidRPr="00EF62DB" w:rsidRDefault="0044159B" w:rsidP="0044159B">
      <w:pPr>
        <w:jc w:val="center"/>
        <w:rPr>
          <w:color w:val="FF0000"/>
          <w:sz w:val="72"/>
          <w:szCs w:val="72"/>
        </w:rPr>
      </w:pPr>
      <w:r w:rsidRPr="00EF62DB">
        <w:rPr>
          <w:noProof/>
          <w:color w:val="FF0000"/>
          <w:sz w:val="72"/>
          <w:szCs w:val="72"/>
        </w:rPr>
        <w:t>[INSERT DIAGRAM HERE]</w:t>
      </w:r>
    </w:p>
    <w:p w14:paraId="650A31B3" w14:textId="79EF5A47" w:rsidR="00EF62DB" w:rsidRDefault="00EF62DB" w:rsidP="00EF62DB"/>
    <w:p w14:paraId="53218854" w14:textId="77777777" w:rsidR="00EF62DB" w:rsidRPr="00573FEC" w:rsidRDefault="00EF62DB" w:rsidP="00EF62DB">
      <w:pPr>
        <w:pStyle w:val="Chuthich"/>
        <w:jc w:val="center"/>
        <w:rPr>
          <w:sz w:val="22"/>
          <w:szCs w:val="22"/>
        </w:rPr>
      </w:pPr>
      <w:r w:rsidRPr="00573FEC">
        <w:rPr>
          <w:sz w:val="22"/>
          <w:szCs w:val="22"/>
        </w:rPr>
        <w:t xml:space="preserve">Figure </w:t>
      </w:r>
      <w:r w:rsidRPr="00573FEC">
        <w:rPr>
          <w:sz w:val="22"/>
          <w:szCs w:val="22"/>
        </w:rPr>
        <w:fldChar w:fldCharType="begin"/>
      </w:r>
      <w:r w:rsidRPr="00573FEC">
        <w:rPr>
          <w:sz w:val="22"/>
          <w:szCs w:val="22"/>
        </w:rPr>
        <w:instrText xml:space="preserve"> STYLEREF 1 \s </w:instrText>
      </w:r>
      <w:r w:rsidRPr="00573FEC">
        <w:rPr>
          <w:sz w:val="22"/>
          <w:szCs w:val="22"/>
        </w:rPr>
        <w:fldChar w:fldCharType="separate"/>
      </w:r>
      <w:r w:rsidR="00210253">
        <w:rPr>
          <w:noProof/>
          <w:sz w:val="22"/>
          <w:szCs w:val="22"/>
        </w:rPr>
        <w:t>4</w:t>
      </w:r>
      <w:r w:rsidRPr="00573FEC">
        <w:rPr>
          <w:sz w:val="22"/>
          <w:szCs w:val="22"/>
        </w:rPr>
        <w:fldChar w:fldCharType="end"/>
      </w:r>
      <w:r w:rsidRPr="00573FEC">
        <w:rPr>
          <w:sz w:val="22"/>
          <w:szCs w:val="22"/>
        </w:rPr>
        <w:t>.5 Commpoent Diagram</w:t>
      </w:r>
    </w:p>
    <w:p w14:paraId="4877D25C" w14:textId="77777777"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14:paraId="37CDF714" w14:textId="77777777"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14:paraId="738C8411" w14:textId="77777777" w:rsidR="00EF62DB" w:rsidRDefault="00EF62DB" w:rsidP="00EF62DB">
      <w:r w:rsidRPr="004D21B5">
        <w:t xml:space="preserve">The </w:t>
      </w:r>
      <w:r w:rsidRPr="004D21B5">
        <w:rPr>
          <w:b/>
        </w:rPr>
        <w:t>Controller</w:t>
      </w:r>
      <w:r w:rsidRPr="004D21B5">
        <w:t xml:space="preserve"> receives user action and makes calls to model object.</w:t>
      </w:r>
    </w:p>
    <w:p w14:paraId="70B37D27" w14:textId="77777777" w:rsidR="00EF62DB" w:rsidRPr="00E0541F" w:rsidRDefault="00EF62DB" w:rsidP="00EF62DB"/>
    <w:p w14:paraId="30D54079" w14:textId="77777777" w:rsidR="00EF62DB" w:rsidRDefault="00EF62DB" w:rsidP="00EF62DB">
      <w:pPr>
        <w:pStyle w:val="u2"/>
        <w:numPr>
          <w:ilvl w:val="1"/>
          <w:numId w:val="1"/>
        </w:numPr>
      </w:pPr>
      <w:bookmarkStart w:id="153" w:name="_Toc469436453"/>
      <w:bookmarkStart w:id="154" w:name="_Toc463096686"/>
      <w:r>
        <w:t xml:space="preserve">CRC CARDS   CRC </w:t>
      </w:r>
      <w:r w:rsidRPr="00D92DC8">
        <w:rPr>
          <w:rFonts w:hint="eastAsia"/>
        </w:rPr>
        <w:t>カード</w:t>
      </w:r>
      <w:bookmarkEnd w:id="153"/>
    </w:p>
    <w:p w14:paraId="00172CD1" w14:textId="77777777" w:rsidR="00EF62DB" w:rsidRDefault="00EF62DB" w:rsidP="00EF62DB">
      <w:r>
        <w:t>CRC for M</w:t>
      </w:r>
      <w:r w:rsidRPr="004845D1">
        <w:t xml:space="preserve">odel </w:t>
      </w:r>
      <w:r>
        <w:t>- V</w:t>
      </w:r>
      <w:r w:rsidRPr="004845D1">
        <w:t xml:space="preserve">iew </w:t>
      </w:r>
      <w:r>
        <w:t>– C</w:t>
      </w:r>
      <w:r w:rsidRPr="004845D1">
        <w:t>ontroller</w:t>
      </w:r>
    </w:p>
    <w:p w14:paraId="27496154" w14:textId="77777777" w:rsidR="0044159B" w:rsidRPr="00EF62DB" w:rsidRDefault="0044159B" w:rsidP="0044159B">
      <w:pPr>
        <w:jc w:val="center"/>
        <w:rPr>
          <w:color w:val="FF0000"/>
          <w:sz w:val="72"/>
          <w:szCs w:val="72"/>
        </w:rPr>
      </w:pPr>
      <w:r w:rsidRPr="00EF62DB">
        <w:rPr>
          <w:noProof/>
          <w:color w:val="FF0000"/>
          <w:sz w:val="72"/>
          <w:szCs w:val="72"/>
        </w:rPr>
        <w:t>[INSERT DIAGRAM HERE]</w:t>
      </w:r>
    </w:p>
    <w:p w14:paraId="141EECA6" w14:textId="77777777" w:rsidR="00EF62DB" w:rsidRDefault="00EF62DB" w:rsidP="00EF62DB"/>
    <w:p w14:paraId="016961EB" w14:textId="77777777" w:rsidR="00EF62DB" w:rsidRDefault="00EF62DB" w:rsidP="00EF62DB">
      <w:pPr>
        <w:pStyle w:val="u3"/>
        <w:numPr>
          <w:ilvl w:val="2"/>
          <w:numId w:val="1"/>
        </w:numPr>
      </w:pPr>
      <w:bookmarkStart w:id="155" w:name="_Toc469210878"/>
      <w:bookmarkStart w:id="156" w:name="_Toc469436454"/>
      <w:r>
        <w:t>Model</w:t>
      </w:r>
      <w:bookmarkEnd w:id="155"/>
      <w:r w:rsidRPr="00DB7DC8">
        <w:rPr>
          <w:rFonts w:hint="eastAsia"/>
        </w:rPr>
        <w:t>モデル</w:t>
      </w:r>
      <w:bookmarkEnd w:id="156"/>
    </w:p>
    <w:bookmarkEnd w:id="154"/>
    <w:p w14:paraId="4BAFD5D2" w14:textId="34B8DEC9" w:rsidR="00EF62DB" w:rsidRPr="009F0DF3" w:rsidRDefault="00EF62DB" w:rsidP="00EF62DB"/>
    <w:p w14:paraId="33AAA7AA" w14:textId="77777777" w:rsidR="00EF62DB" w:rsidRPr="004968ED" w:rsidRDefault="00EF62DB" w:rsidP="00EF62DB">
      <w:pPr>
        <w:pStyle w:val="u5"/>
        <w:numPr>
          <w:ilvl w:val="0"/>
          <w:numId w:val="0"/>
        </w:numPr>
        <w:ind w:left="1008" w:hanging="1008"/>
      </w:pPr>
    </w:p>
    <w:p w14:paraId="34EEFE73" w14:textId="77777777" w:rsidR="00EF62DB" w:rsidRPr="004968ED" w:rsidRDefault="00EF62DB" w:rsidP="00EF62DB">
      <w:pPr>
        <w:pStyle w:val="u1"/>
        <w:numPr>
          <w:ilvl w:val="0"/>
          <w:numId w:val="1"/>
        </w:numPr>
      </w:pPr>
      <w:bookmarkStart w:id="157" w:name="_Toc469436462"/>
      <w:r>
        <w:t xml:space="preserve">SOFWARE TESTING  </w:t>
      </w:r>
      <w:r>
        <w:rPr>
          <w:rFonts w:ascii="MS Mincho" w:eastAsia="MS Mincho" w:hAnsi="MS Mincho" w:hint="eastAsia"/>
        </w:rPr>
        <w:t>ソフトウェアテスト</w:t>
      </w:r>
      <w:bookmarkEnd w:id="157"/>
    </w:p>
    <w:p w14:paraId="4FA44583" w14:textId="77777777" w:rsidR="00EF62DB" w:rsidRPr="00CD58A9" w:rsidRDefault="00EF62DB" w:rsidP="00EF62DB">
      <w:pPr>
        <w:pStyle w:val="u2"/>
        <w:numPr>
          <w:ilvl w:val="1"/>
          <w:numId w:val="1"/>
        </w:numPr>
      </w:pPr>
      <w:bookmarkStart w:id="158" w:name="_Toc516633376"/>
      <w:bookmarkStart w:id="159" w:name="_Toc464752516"/>
      <w:bookmarkStart w:id="160" w:name="_Toc469436463"/>
      <w:r>
        <w:t>Introduction</w:t>
      </w:r>
      <w:bookmarkEnd w:id="158"/>
      <w:bookmarkEnd w:id="159"/>
      <w:r>
        <w:rPr>
          <w:rFonts w:ascii="MS Mincho" w:eastAsia="MS Mincho" w:hAnsi="MS Mincho" w:hint="eastAsia"/>
        </w:rPr>
        <w:t xml:space="preserve">　はじめに</w:t>
      </w:r>
      <w:bookmarkEnd w:id="160"/>
    </w:p>
    <w:p w14:paraId="6C0B9438" w14:textId="77777777" w:rsidR="00EF62DB" w:rsidRPr="00CD58A9" w:rsidRDefault="00EF62DB" w:rsidP="00EF62DB">
      <w:pPr>
        <w:pStyle w:val="u3"/>
        <w:numPr>
          <w:ilvl w:val="2"/>
          <w:numId w:val="1"/>
        </w:numPr>
      </w:pPr>
      <w:bookmarkStart w:id="161" w:name="_Toc445112043"/>
      <w:bookmarkStart w:id="162" w:name="_Toc445608263"/>
      <w:bookmarkStart w:id="163" w:name="_Toc446234548"/>
      <w:bookmarkStart w:id="164" w:name="_Toc467738721"/>
      <w:bookmarkStart w:id="165" w:name="_Toc516633377"/>
      <w:bookmarkStart w:id="166" w:name="_Toc464752517"/>
      <w:bookmarkStart w:id="167" w:name="_Toc469436464"/>
      <w:r w:rsidRPr="00CD58A9">
        <w:t>Purpose</w:t>
      </w:r>
      <w:bookmarkEnd w:id="161"/>
      <w:bookmarkEnd w:id="162"/>
      <w:bookmarkEnd w:id="163"/>
      <w:bookmarkEnd w:id="164"/>
      <w:bookmarkEnd w:id="165"/>
      <w:bookmarkEnd w:id="166"/>
      <w:r>
        <w:rPr>
          <w:rFonts w:ascii="MS Mincho" w:eastAsia="MS Mincho" w:hAnsi="MS Mincho" w:hint="eastAsia"/>
        </w:rPr>
        <w:t xml:space="preserve">　目的</w:t>
      </w:r>
      <w:bookmarkEnd w:id="167"/>
    </w:p>
    <w:p w14:paraId="13421C30" w14:textId="77777777" w:rsidR="00EF62DB" w:rsidRDefault="00EF62DB" w:rsidP="00EF62DB">
      <w:pPr>
        <w:spacing w:before="100" w:beforeAutospacing="1" w:after="100" w:afterAutospacing="1"/>
        <w:jc w:val="both"/>
        <w:rPr>
          <w:rFonts w:cs="Arial"/>
          <w:color w:val="000000" w:themeColor="text1"/>
        </w:rPr>
      </w:pPr>
      <w:r>
        <w:rPr>
          <w:rFonts w:cs="Arial"/>
          <w:color w:val="000000" w:themeColor="text1"/>
        </w:rPr>
        <w:t>This is the comprehensive test plan of the Jobs Finding System project. The purpose of this chapter describes scopes of test plan and activities which need to be taken during test process of project. It addresses the following items:</w:t>
      </w:r>
    </w:p>
    <w:p w14:paraId="6A400A05" w14:textId="77777777" w:rsidR="00EF62DB" w:rsidRDefault="00EF62DB" w:rsidP="00541F5C">
      <w:pPr>
        <w:pStyle w:val="oancuaDanhsach"/>
        <w:numPr>
          <w:ilvl w:val="0"/>
          <w:numId w:val="63"/>
        </w:numPr>
        <w:spacing w:before="100" w:beforeAutospacing="1" w:after="100" w:afterAutospacing="1"/>
        <w:jc w:val="both"/>
        <w:rPr>
          <w:rFonts w:cs="Arial"/>
          <w:color w:val="000000" w:themeColor="text1"/>
        </w:rPr>
      </w:pPr>
      <w:r>
        <w:rPr>
          <w:rFonts w:cs="Arial"/>
          <w:color w:val="000000" w:themeColor="text1"/>
        </w:rPr>
        <w:t>Scope of Testing</w:t>
      </w:r>
    </w:p>
    <w:p w14:paraId="35CD3E94" w14:textId="77777777" w:rsidR="00EF62DB" w:rsidRDefault="00EF62DB" w:rsidP="00541F5C">
      <w:pPr>
        <w:pStyle w:val="oancuaDanhsach"/>
        <w:numPr>
          <w:ilvl w:val="0"/>
          <w:numId w:val="63"/>
        </w:numPr>
        <w:spacing w:before="100" w:beforeAutospacing="1" w:after="100" w:afterAutospacing="1"/>
        <w:jc w:val="both"/>
        <w:rPr>
          <w:rFonts w:cs="Arial"/>
          <w:color w:val="000000" w:themeColor="text1"/>
        </w:rPr>
      </w:pPr>
      <w:r>
        <w:rPr>
          <w:rFonts w:cs="Arial"/>
          <w:color w:val="000000" w:themeColor="text1"/>
        </w:rPr>
        <w:t>Requirement for Testing</w:t>
      </w:r>
    </w:p>
    <w:p w14:paraId="1DE688A9" w14:textId="77777777" w:rsidR="00EF62DB" w:rsidRDefault="00EF62DB" w:rsidP="00541F5C">
      <w:pPr>
        <w:pStyle w:val="oancuaDanhsach"/>
        <w:numPr>
          <w:ilvl w:val="0"/>
          <w:numId w:val="63"/>
        </w:numPr>
        <w:spacing w:before="100" w:beforeAutospacing="1" w:after="100" w:afterAutospacing="1"/>
        <w:jc w:val="both"/>
        <w:rPr>
          <w:rFonts w:cs="Arial"/>
          <w:color w:val="000000" w:themeColor="text1"/>
        </w:rPr>
      </w:pPr>
      <w:r>
        <w:rPr>
          <w:rFonts w:cs="Arial"/>
          <w:color w:val="000000" w:themeColor="text1"/>
        </w:rPr>
        <w:t>Test Strategy</w:t>
      </w:r>
    </w:p>
    <w:p w14:paraId="30158D84" w14:textId="77777777" w:rsidR="00EF62DB" w:rsidRDefault="00EF62DB" w:rsidP="00541F5C">
      <w:pPr>
        <w:pStyle w:val="oancuaDanhsach"/>
        <w:numPr>
          <w:ilvl w:val="0"/>
          <w:numId w:val="63"/>
        </w:numPr>
        <w:spacing w:before="100" w:beforeAutospacing="1" w:after="100" w:afterAutospacing="1"/>
        <w:jc w:val="both"/>
        <w:rPr>
          <w:rFonts w:cs="Arial"/>
          <w:color w:val="000000" w:themeColor="text1"/>
        </w:rPr>
      </w:pPr>
      <w:r>
        <w:rPr>
          <w:rFonts w:cs="Arial"/>
          <w:color w:val="000000" w:themeColor="text1"/>
        </w:rPr>
        <w:t>Test Resources</w:t>
      </w:r>
    </w:p>
    <w:p w14:paraId="45E2DDCA" w14:textId="77777777" w:rsidR="00EF62DB" w:rsidRDefault="00EF62DB" w:rsidP="00541F5C">
      <w:pPr>
        <w:pStyle w:val="oancuaDanhsach"/>
        <w:numPr>
          <w:ilvl w:val="0"/>
          <w:numId w:val="63"/>
        </w:numPr>
        <w:spacing w:before="100" w:beforeAutospacing="1" w:after="100" w:afterAutospacing="1"/>
        <w:jc w:val="both"/>
        <w:rPr>
          <w:rFonts w:cs="Arial"/>
          <w:color w:val="000000" w:themeColor="text1"/>
        </w:rPr>
      </w:pPr>
      <w:r>
        <w:rPr>
          <w:rFonts w:cs="Arial"/>
          <w:color w:val="000000" w:themeColor="text1"/>
        </w:rPr>
        <w:t>Test Milestones</w:t>
      </w:r>
    </w:p>
    <w:p w14:paraId="2B636A3F" w14:textId="77777777" w:rsidR="00EF62DB" w:rsidRPr="009F6869" w:rsidRDefault="00EF62DB" w:rsidP="00541F5C">
      <w:pPr>
        <w:pStyle w:val="oancuaDanhsach"/>
        <w:numPr>
          <w:ilvl w:val="0"/>
          <w:numId w:val="63"/>
        </w:numPr>
        <w:spacing w:before="100" w:beforeAutospacing="1" w:after="100" w:afterAutospacing="1"/>
        <w:jc w:val="both"/>
        <w:rPr>
          <w:rFonts w:cs="Arial"/>
          <w:color w:val="000000" w:themeColor="text1"/>
        </w:rPr>
      </w:pPr>
      <w:r>
        <w:rPr>
          <w:rFonts w:cs="Arial"/>
          <w:color w:val="000000" w:themeColor="text1"/>
        </w:rPr>
        <w:lastRenderedPageBreak/>
        <w:t>Test Deliverables</w:t>
      </w:r>
    </w:p>
    <w:p w14:paraId="1FEFC0E4" w14:textId="77777777" w:rsidR="00EF62DB" w:rsidRPr="00CD58A9" w:rsidRDefault="00EF62DB" w:rsidP="00EF62DB">
      <w:pPr>
        <w:pStyle w:val="u3"/>
        <w:numPr>
          <w:ilvl w:val="2"/>
          <w:numId w:val="1"/>
        </w:numPr>
      </w:pPr>
      <w:bookmarkStart w:id="168" w:name="_Toc521322909"/>
      <w:bookmarkStart w:id="169" w:name="_Toc464752519"/>
      <w:bookmarkStart w:id="170" w:name="_Toc469436465"/>
      <w:bookmarkStart w:id="171" w:name="_Toc445608265"/>
      <w:bookmarkStart w:id="172" w:name="_Toc446234549"/>
      <w:bookmarkStart w:id="173" w:name="_Toc467738722"/>
      <w:bookmarkStart w:id="174" w:name="_Toc516633378"/>
      <w:r w:rsidRPr="00CD58A9">
        <w:t>References</w:t>
      </w:r>
      <w:bookmarkEnd w:id="168"/>
      <w:bookmarkEnd w:id="169"/>
      <w:r>
        <w:rPr>
          <w:rFonts w:ascii="MS Mincho" w:eastAsia="MS Mincho" w:hAnsi="MS Mincho" w:hint="eastAsia"/>
        </w:rPr>
        <w:t xml:space="preserve">　</w:t>
      </w:r>
      <w:r w:rsidRPr="0082390A">
        <w:rPr>
          <w:rFonts w:cs="Arial" w:hint="eastAsia"/>
        </w:rPr>
        <w:t>参照資料</w:t>
      </w:r>
      <w:bookmarkEnd w:id="170"/>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8"/>
        <w:gridCol w:w="2508"/>
        <w:gridCol w:w="1704"/>
      </w:tblGrid>
      <w:tr w:rsidR="00EF62DB" w:rsidRPr="00B51B95" w14:paraId="7B745C3F" w14:textId="77777777" w:rsidTr="00EF62DB">
        <w:trPr>
          <w:trHeight w:val="496"/>
          <w:tblHeader/>
        </w:trPr>
        <w:tc>
          <w:tcPr>
            <w:tcW w:w="4788" w:type="dxa"/>
            <w:shd w:val="clear" w:color="auto" w:fill="FFE8E1"/>
          </w:tcPr>
          <w:p w14:paraId="4BC7A1AD" w14:textId="77777777" w:rsidR="00EF62DB" w:rsidRPr="00B51B95" w:rsidRDefault="00EF62DB" w:rsidP="00EF62DB">
            <w:pPr>
              <w:pStyle w:val="HeadingLv1"/>
              <w:spacing w:after="120"/>
              <w:jc w:val="both"/>
              <w:rPr>
                <w:rFonts w:asciiTheme="minorHAnsi" w:hAnsiTheme="minorHAnsi" w:cstheme="minorHAnsi"/>
                <w:color w:val="auto"/>
                <w:sz w:val="22"/>
                <w:szCs w:val="22"/>
              </w:rPr>
            </w:pPr>
            <w:r w:rsidRPr="00B51B95">
              <w:rPr>
                <w:rFonts w:asciiTheme="minorHAnsi" w:hAnsiTheme="minorHAnsi" w:cstheme="minorHAnsi"/>
                <w:color w:val="auto"/>
                <w:sz w:val="22"/>
                <w:szCs w:val="22"/>
              </w:rPr>
              <w:t>Title/File name</w:t>
            </w:r>
          </w:p>
        </w:tc>
        <w:tc>
          <w:tcPr>
            <w:tcW w:w="2508" w:type="dxa"/>
            <w:shd w:val="clear" w:color="auto" w:fill="FFE8E1"/>
          </w:tcPr>
          <w:p w14:paraId="44924230" w14:textId="77777777" w:rsidR="00EF62DB" w:rsidRPr="00B51B95" w:rsidRDefault="00EF62DB" w:rsidP="00EF62DB">
            <w:pPr>
              <w:pStyle w:val="HeadingLv1"/>
              <w:spacing w:after="120"/>
              <w:jc w:val="both"/>
              <w:rPr>
                <w:rFonts w:asciiTheme="minorHAnsi" w:hAnsiTheme="minorHAnsi" w:cstheme="minorHAnsi"/>
                <w:color w:val="auto"/>
                <w:sz w:val="22"/>
                <w:szCs w:val="22"/>
              </w:rPr>
            </w:pPr>
            <w:r w:rsidRPr="00B51B95">
              <w:rPr>
                <w:rFonts w:asciiTheme="minorHAnsi" w:hAnsiTheme="minorHAnsi" w:cstheme="minorHAnsi"/>
                <w:color w:val="auto"/>
                <w:sz w:val="22"/>
                <w:szCs w:val="22"/>
              </w:rPr>
              <w:t>Author</w:t>
            </w:r>
          </w:p>
        </w:tc>
        <w:tc>
          <w:tcPr>
            <w:tcW w:w="1704" w:type="dxa"/>
            <w:shd w:val="clear" w:color="auto" w:fill="FFE8E1"/>
          </w:tcPr>
          <w:p w14:paraId="3A020B32" w14:textId="77777777" w:rsidR="00EF62DB" w:rsidRPr="00B51B95" w:rsidRDefault="00EF62DB" w:rsidP="00EF62DB">
            <w:pPr>
              <w:pStyle w:val="HeadingLv1"/>
              <w:spacing w:after="120"/>
              <w:jc w:val="both"/>
              <w:rPr>
                <w:rFonts w:asciiTheme="minorHAnsi" w:hAnsiTheme="minorHAnsi" w:cstheme="minorHAnsi"/>
                <w:color w:val="auto"/>
                <w:sz w:val="22"/>
                <w:szCs w:val="22"/>
              </w:rPr>
            </w:pPr>
            <w:r w:rsidRPr="00B51B95">
              <w:rPr>
                <w:rFonts w:asciiTheme="minorHAnsi" w:hAnsiTheme="minorHAnsi" w:cstheme="minorHAnsi"/>
                <w:color w:val="auto"/>
                <w:sz w:val="22"/>
                <w:szCs w:val="22"/>
              </w:rPr>
              <w:t>Version</w:t>
            </w:r>
          </w:p>
        </w:tc>
      </w:tr>
      <w:tr w:rsidR="00EF62DB" w:rsidRPr="00B51B95" w14:paraId="01EBA159" w14:textId="77777777" w:rsidTr="00EF62DB">
        <w:trPr>
          <w:trHeight w:val="440"/>
        </w:trPr>
        <w:tc>
          <w:tcPr>
            <w:tcW w:w="4788" w:type="dxa"/>
          </w:tcPr>
          <w:p w14:paraId="3A03C9FC" w14:textId="25C8C445"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3E688E01" w14:textId="2A51F8F6"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4C1CA4D0" w14:textId="7809C831"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46D0A233" w14:textId="77777777" w:rsidTr="00EF62DB">
        <w:trPr>
          <w:trHeight w:val="496"/>
        </w:trPr>
        <w:tc>
          <w:tcPr>
            <w:tcW w:w="4788" w:type="dxa"/>
          </w:tcPr>
          <w:p w14:paraId="47998862" w14:textId="5823F208"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6811E228" w14:textId="7EDBFA72"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111DFF1C" w14:textId="221E48CF"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238D8920" w14:textId="77777777" w:rsidTr="00EF62DB">
        <w:trPr>
          <w:trHeight w:val="496"/>
        </w:trPr>
        <w:tc>
          <w:tcPr>
            <w:tcW w:w="4788" w:type="dxa"/>
          </w:tcPr>
          <w:p w14:paraId="4CEB4DE0" w14:textId="120A91CE"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7A1771EC" w14:textId="51284C79"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707A6BFC" w14:textId="7608F83E"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03DE0575" w14:textId="77777777" w:rsidTr="00EF62DB">
        <w:trPr>
          <w:trHeight w:val="511"/>
        </w:trPr>
        <w:tc>
          <w:tcPr>
            <w:tcW w:w="4788" w:type="dxa"/>
          </w:tcPr>
          <w:p w14:paraId="07D25DBB" w14:textId="1C44825E"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2C627EE4" w14:textId="196A40CC"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59AAADE5" w14:textId="3A884921"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5F24CD3D" w14:textId="77777777" w:rsidTr="00EF62DB">
        <w:trPr>
          <w:trHeight w:val="496"/>
        </w:trPr>
        <w:tc>
          <w:tcPr>
            <w:tcW w:w="4788" w:type="dxa"/>
          </w:tcPr>
          <w:p w14:paraId="7784161E" w14:textId="00B18ED1"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21517B14" w14:textId="3157645A"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4DEB839C" w14:textId="0B4A02BB"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5DBF1B9D" w14:textId="77777777" w:rsidTr="00EF62DB">
        <w:trPr>
          <w:trHeight w:val="496"/>
        </w:trPr>
        <w:tc>
          <w:tcPr>
            <w:tcW w:w="4788" w:type="dxa"/>
          </w:tcPr>
          <w:p w14:paraId="21E287A3" w14:textId="5D7FB8B7"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0A7A2FF7" w14:textId="13AC8BE6"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0C8ECF9B" w14:textId="36C08B4B" w:rsidR="00EF62DB" w:rsidRPr="00B51B95" w:rsidRDefault="00EF62DB" w:rsidP="00EF62DB">
            <w:pPr>
              <w:pStyle w:val="HeadingLv1"/>
              <w:spacing w:after="120"/>
              <w:jc w:val="both"/>
              <w:rPr>
                <w:rFonts w:asciiTheme="minorHAnsi" w:hAnsiTheme="minorHAnsi" w:cstheme="minorHAnsi"/>
                <w:b/>
                <w:color w:val="auto"/>
                <w:sz w:val="22"/>
                <w:szCs w:val="22"/>
              </w:rPr>
            </w:pPr>
          </w:p>
        </w:tc>
      </w:tr>
      <w:tr w:rsidR="00EF62DB" w:rsidRPr="00B51B95" w14:paraId="1BD4E556" w14:textId="77777777" w:rsidTr="00EF62DB">
        <w:trPr>
          <w:trHeight w:val="496"/>
        </w:trPr>
        <w:tc>
          <w:tcPr>
            <w:tcW w:w="4788" w:type="dxa"/>
          </w:tcPr>
          <w:p w14:paraId="0793399E" w14:textId="7187357F"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2508" w:type="dxa"/>
          </w:tcPr>
          <w:p w14:paraId="3616253C" w14:textId="717A07B9" w:rsidR="00EF62DB" w:rsidRPr="00B51B95" w:rsidRDefault="00EF62DB" w:rsidP="00EF62DB">
            <w:pPr>
              <w:pStyle w:val="HeadingLv1"/>
              <w:spacing w:after="120"/>
              <w:jc w:val="both"/>
              <w:rPr>
                <w:rFonts w:asciiTheme="minorHAnsi" w:hAnsiTheme="minorHAnsi" w:cstheme="minorHAnsi"/>
                <w:b/>
                <w:color w:val="auto"/>
                <w:sz w:val="22"/>
                <w:szCs w:val="22"/>
              </w:rPr>
            </w:pPr>
          </w:p>
        </w:tc>
        <w:tc>
          <w:tcPr>
            <w:tcW w:w="1704" w:type="dxa"/>
          </w:tcPr>
          <w:p w14:paraId="0A9F498A" w14:textId="07DE2D3C" w:rsidR="00EF62DB" w:rsidRPr="00B51B95" w:rsidRDefault="00EF62DB" w:rsidP="00EF62DB">
            <w:pPr>
              <w:pStyle w:val="HeadingLv1"/>
              <w:spacing w:after="120"/>
              <w:jc w:val="both"/>
              <w:rPr>
                <w:rFonts w:asciiTheme="minorHAnsi" w:hAnsiTheme="minorHAnsi" w:cstheme="minorHAnsi"/>
                <w:b/>
                <w:color w:val="auto"/>
                <w:sz w:val="22"/>
                <w:szCs w:val="22"/>
              </w:rPr>
            </w:pPr>
          </w:p>
        </w:tc>
      </w:tr>
    </w:tbl>
    <w:p w14:paraId="516EE28B" w14:textId="77777777" w:rsidR="00EF62DB" w:rsidRPr="00CD58A9" w:rsidRDefault="00EF62DB" w:rsidP="00EF62DB">
      <w:pPr>
        <w:pStyle w:val="u3"/>
        <w:numPr>
          <w:ilvl w:val="2"/>
          <w:numId w:val="1"/>
        </w:numPr>
      </w:pPr>
      <w:bookmarkStart w:id="175" w:name="_Toc464752520"/>
      <w:bookmarkStart w:id="176" w:name="_Toc469436466"/>
      <w:bookmarkEnd w:id="171"/>
      <w:bookmarkEnd w:id="172"/>
      <w:bookmarkEnd w:id="173"/>
      <w:r w:rsidRPr="00CD58A9">
        <w:t>Background information</w:t>
      </w:r>
      <w:bookmarkEnd w:id="174"/>
      <w:bookmarkEnd w:id="175"/>
      <w:r>
        <w:rPr>
          <w:rFonts w:ascii="MS Mincho" w:eastAsia="MS Mincho" w:hAnsi="MS Mincho" w:hint="eastAsia"/>
        </w:rPr>
        <w:t xml:space="preserve">　</w:t>
      </w:r>
      <w:r w:rsidRPr="0082390A">
        <w:rPr>
          <w:rFonts w:cs="Arial" w:hint="eastAsia"/>
        </w:rPr>
        <w:t>背景情報</w:t>
      </w:r>
      <w:bookmarkEnd w:id="176"/>
    </w:p>
    <w:p w14:paraId="25F5C138" w14:textId="77777777" w:rsidR="00EF62DB" w:rsidRPr="00A8416F" w:rsidRDefault="00EF62DB" w:rsidP="00EF62DB">
      <w:pPr>
        <w:spacing w:before="120" w:after="0" w:line="360" w:lineRule="auto"/>
        <w:jc w:val="both"/>
        <w:rPr>
          <w:rFonts w:cs="Times New Roman"/>
        </w:rPr>
      </w:pPr>
      <w:bookmarkStart w:id="177" w:name="_Toc516633379"/>
      <w:bookmarkStart w:id="178" w:name="_Toc464752521"/>
      <w:r w:rsidRPr="00A8416F">
        <w:rPr>
          <w:rFonts w:cs="Times New Roman"/>
        </w:rPr>
        <w:t xml:space="preserve">The target of testing is ensured all functions will be run correctly as SRS description. In addition, restrict maximum of defect during </w:t>
      </w:r>
      <w:r>
        <w:rPr>
          <w:rFonts w:cs="Times New Roman"/>
        </w:rPr>
        <w:t>the using of Website</w:t>
      </w:r>
      <w:r w:rsidRPr="00A8416F">
        <w:rPr>
          <w:rFonts w:cs="Times New Roman"/>
        </w:rPr>
        <w:t xml:space="preserve">. To do this target, </w:t>
      </w:r>
      <w:r>
        <w:rPr>
          <w:rFonts w:cs="Times New Roman"/>
        </w:rPr>
        <w:t>Website have to:</w:t>
      </w:r>
    </w:p>
    <w:p w14:paraId="60024933" w14:textId="77777777" w:rsidR="00EF62DB" w:rsidRPr="00A8416F" w:rsidRDefault="00EF62DB" w:rsidP="00541F5C">
      <w:pPr>
        <w:pStyle w:val="oancuaDanhsach"/>
        <w:numPr>
          <w:ilvl w:val="0"/>
          <w:numId w:val="71"/>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Unit Testing, Inte</w:t>
      </w:r>
      <w:r>
        <w:rPr>
          <w:rFonts w:cs="Times New Roman"/>
        </w:rPr>
        <w:t>gration Testing, System Testing and</w:t>
      </w:r>
      <w:r w:rsidRPr="00A8416F">
        <w:rPr>
          <w:rFonts w:cs="Times New Roman"/>
        </w:rPr>
        <w:t xml:space="preserve"> Acceptance Testing</w:t>
      </w:r>
      <w:r>
        <w:rPr>
          <w:rFonts w:cs="Times New Roman"/>
        </w:rPr>
        <w:t>.</w:t>
      </w:r>
    </w:p>
    <w:p w14:paraId="52BF0AC9" w14:textId="77777777" w:rsidR="00EF62DB" w:rsidRPr="00A8416F" w:rsidRDefault="00EF62DB" w:rsidP="00541F5C">
      <w:pPr>
        <w:pStyle w:val="oancuaDanhsach"/>
        <w:numPr>
          <w:ilvl w:val="0"/>
          <w:numId w:val="71"/>
        </w:numPr>
        <w:spacing w:before="120" w:after="0" w:line="360" w:lineRule="auto"/>
        <w:jc w:val="both"/>
        <w:rPr>
          <w:rFonts w:cs="Times New Roman"/>
        </w:rPr>
      </w:pPr>
      <w:r w:rsidRPr="00A8416F">
        <w:rPr>
          <w:rFonts w:cs="Times New Roman"/>
        </w:rPr>
        <w:t>Pass</w:t>
      </w:r>
      <w:r>
        <w:rPr>
          <w:rFonts w:cs="Times New Roman"/>
        </w:rPr>
        <w:t xml:space="preserve"> all of the following</w:t>
      </w:r>
      <w:r w:rsidRPr="00A8416F">
        <w:rPr>
          <w:rFonts w:cs="Times New Roman"/>
        </w:rPr>
        <w:t xml:space="preserve"> types of testing: Function </w:t>
      </w:r>
      <w:r>
        <w:rPr>
          <w:rFonts w:cs="Times New Roman"/>
        </w:rPr>
        <w:t>Testing, User Interface Testing</w:t>
      </w:r>
      <w:r w:rsidRPr="00A8416F">
        <w:rPr>
          <w:rFonts w:cs="Times New Roman"/>
        </w:rPr>
        <w:t>, Data and Data Integrity Testing</w:t>
      </w:r>
    </w:p>
    <w:p w14:paraId="060D9205" w14:textId="77777777" w:rsidR="00EF62DB" w:rsidRPr="00A8416F" w:rsidRDefault="00EF62DB" w:rsidP="00541F5C">
      <w:pPr>
        <w:pStyle w:val="oancuaDanhsach"/>
        <w:numPr>
          <w:ilvl w:val="0"/>
          <w:numId w:val="71"/>
        </w:numPr>
        <w:spacing w:before="120" w:after="0" w:line="360" w:lineRule="auto"/>
        <w:jc w:val="both"/>
        <w:rPr>
          <w:rFonts w:cs="Times New Roman"/>
        </w:rPr>
      </w:pPr>
      <w:r w:rsidRPr="00A8416F">
        <w:rPr>
          <w:rFonts w:cs="Times New Roman"/>
        </w:rPr>
        <w:t xml:space="preserve">Run normally in </w:t>
      </w:r>
      <w:r>
        <w:rPr>
          <w:rFonts w:cs="Times New Roman"/>
        </w:rPr>
        <w:t>popular browsers and many types of device or display resolution.</w:t>
      </w:r>
    </w:p>
    <w:p w14:paraId="51A78ADA" w14:textId="77777777" w:rsidR="00EF62DB" w:rsidRPr="00035A45" w:rsidRDefault="00EF62DB" w:rsidP="00EF62DB">
      <w:pPr>
        <w:pStyle w:val="u3"/>
        <w:numPr>
          <w:ilvl w:val="2"/>
          <w:numId w:val="1"/>
        </w:numPr>
      </w:pPr>
      <w:bookmarkStart w:id="179" w:name="_Toc469436467"/>
      <w:r w:rsidRPr="00035A45">
        <w:t>Scope of testing</w:t>
      </w:r>
      <w:bookmarkEnd w:id="177"/>
      <w:bookmarkEnd w:id="178"/>
      <w:r>
        <w:rPr>
          <w:rFonts w:ascii="MS Mincho" w:eastAsia="MS Mincho" w:hAnsi="MS Mincho" w:hint="eastAsia"/>
        </w:rPr>
        <w:t xml:space="preserve">　テスト範囲</w:t>
      </w:r>
      <w:bookmarkEnd w:id="179"/>
    </w:p>
    <w:p w14:paraId="2386C083" w14:textId="77777777" w:rsidR="00EF62DB" w:rsidRDefault="00EF62DB" w:rsidP="00EF62DB">
      <w:pPr>
        <w:rPr>
          <w:rFonts w:cstheme="minorHAnsi"/>
        </w:rPr>
      </w:pPr>
      <w:r>
        <w:t xml:space="preserve">The scope of test will be limited to testing on 3 browser: </w:t>
      </w:r>
      <w:r>
        <w:rPr>
          <w:rFonts w:cstheme="minorHAnsi"/>
        </w:rPr>
        <w:t>Google Chrome, Mozilla Firefox, Microsoft Edge.</w:t>
      </w:r>
    </w:p>
    <w:p w14:paraId="039429F9" w14:textId="77777777" w:rsidR="00EF62DB" w:rsidRPr="00E45502" w:rsidRDefault="00EF62DB" w:rsidP="00EF62DB">
      <w:pPr>
        <w:rPr>
          <w:rFonts w:cstheme="minorHAnsi"/>
        </w:rPr>
      </w:pPr>
      <w:r>
        <w:rPr>
          <w:rFonts w:cstheme="minorHAnsi"/>
        </w:rPr>
        <w:t xml:space="preserve">Functional items and non-functional items will be verified and passed by eJob development team, then be validated and approved by project manager and </w:t>
      </w:r>
      <w:r w:rsidRPr="00DD4AB8">
        <w:rPr>
          <w:rFonts w:cstheme="minorHAnsi"/>
        </w:rPr>
        <w:t>supervisor</w:t>
      </w:r>
      <w:r>
        <w:rPr>
          <w:rFonts w:cstheme="minorHAnsi"/>
        </w:rPr>
        <w:t xml:space="preserve"> of JFS project.</w:t>
      </w:r>
    </w:p>
    <w:p w14:paraId="661AFAC4" w14:textId="77777777" w:rsidR="00EF62DB" w:rsidRPr="00CD58A9" w:rsidRDefault="00EF62DB" w:rsidP="00EF62DB">
      <w:pPr>
        <w:pStyle w:val="u2"/>
        <w:numPr>
          <w:ilvl w:val="1"/>
          <w:numId w:val="1"/>
        </w:numPr>
      </w:pPr>
      <w:bookmarkStart w:id="180" w:name="_Toc464752522"/>
      <w:bookmarkStart w:id="181" w:name="_Toc469436468"/>
      <w:r w:rsidRPr="00CD58A9">
        <w:t>Constraints</w:t>
      </w:r>
      <w:bookmarkEnd w:id="180"/>
      <w:r>
        <w:rPr>
          <w:rFonts w:ascii="MS Mincho" w:eastAsia="MS Mincho" w:hAnsi="MS Mincho" w:hint="eastAsia"/>
        </w:rPr>
        <w:t xml:space="preserve">　</w:t>
      </w:r>
      <w:r w:rsidRPr="0082390A">
        <w:rPr>
          <w:rFonts w:cs="Arial" w:hint="eastAsia"/>
        </w:rPr>
        <w:t>制約事項</w:t>
      </w:r>
      <w:bookmarkEnd w:id="181"/>
    </w:p>
    <w:p w14:paraId="34130BB8" w14:textId="77777777" w:rsidR="00EF62DB" w:rsidRPr="00E529C3" w:rsidRDefault="00EF62DB" w:rsidP="00541F5C">
      <w:pPr>
        <w:pStyle w:val="oancuaDanhsach"/>
        <w:numPr>
          <w:ilvl w:val="0"/>
          <w:numId w:val="68"/>
        </w:numPr>
        <w:spacing w:before="100" w:beforeAutospacing="1" w:after="100" w:afterAutospacing="1"/>
        <w:jc w:val="both"/>
        <w:rPr>
          <w:rFonts w:cs="Arial"/>
          <w:color w:val="000000" w:themeColor="text1"/>
        </w:rPr>
      </w:pPr>
      <w:r w:rsidRPr="00E529C3">
        <w:rPr>
          <w:rFonts w:cs="Arial"/>
          <w:color w:val="000000" w:themeColor="text1"/>
        </w:rPr>
        <w:t>Deadline for testing only can be met if development progress is on time.</w:t>
      </w:r>
    </w:p>
    <w:p w14:paraId="59B55581" w14:textId="77777777" w:rsidR="00EF62DB" w:rsidRPr="00E529C3" w:rsidRDefault="00EF62DB" w:rsidP="00541F5C">
      <w:pPr>
        <w:pStyle w:val="oancuaDanhsach"/>
        <w:numPr>
          <w:ilvl w:val="0"/>
          <w:numId w:val="68"/>
        </w:numPr>
        <w:spacing w:before="100" w:beforeAutospacing="1" w:after="100" w:afterAutospacing="1"/>
        <w:jc w:val="both"/>
        <w:rPr>
          <w:rFonts w:cs="Arial"/>
          <w:color w:val="000000" w:themeColor="text1"/>
        </w:rPr>
      </w:pPr>
      <w:r w:rsidRPr="00E529C3">
        <w:rPr>
          <w:rFonts w:cs="Arial"/>
          <w:color w:val="000000" w:themeColor="text1"/>
        </w:rPr>
        <w:t>Working process must be reported daily to PTL.</w:t>
      </w:r>
    </w:p>
    <w:p w14:paraId="1C9E1087" w14:textId="77777777" w:rsidR="00EF62DB" w:rsidRPr="00E529C3" w:rsidRDefault="00EF62DB" w:rsidP="00541F5C">
      <w:pPr>
        <w:pStyle w:val="oancuaDanhsach"/>
        <w:numPr>
          <w:ilvl w:val="0"/>
          <w:numId w:val="68"/>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14:paraId="76ECDCA3" w14:textId="77777777" w:rsidR="00EF62DB" w:rsidRPr="00CD4E59" w:rsidRDefault="00EF62DB" w:rsidP="00EF62DB">
      <w:pPr>
        <w:pStyle w:val="u3"/>
        <w:numPr>
          <w:ilvl w:val="2"/>
          <w:numId w:val="1"/>
        </w:numPr>
      </w:pPr>
      <w:bookmarkStart w:id="182" w:name="_Toc516633380"/>
      <w:bookmarkStart w:id="183" w:name="_Toc310151047"/>
      <w:bookmarkStart w:id="184" w:name="_Toc311023319"/>
      <w:bookmarkStart w:id="185" w:name="_Toc312136438"/>
      <w:bookmarkStart w:id="186" w:name="_Toc312220589"/>
      <w:bookmarkStart w:id="187" w:name="_Toc312220705"/>
      <w:bookmarkStart w:id="188" w:name="_Toc312224719"/>
      <w:bookmarkStart w:id="189" w:name="_Toc312225256"/>
      <w:bookmarkStart w:id="190" w:name="_Toc312228779"/>
      <w:bookmarkStart w:id="191" w:name="_Toc313334711"/>
      <w:bookmarkStart w:id="192" w:name="_Toc313334859"/>
      <w:bookmarkStart w:id="193" w:name="_Toc313335212"/>
      <w:bookmarkStart w:id="194" w:name="_Toc313776701"/>
      <w:bookmarkStart w:id="195" w:name="_Toc313777210"/>
      <w:bookmarkStart w:id="196" w:name="_Toc313781051"/>
      <w:bookmarkStart w:id="197" w:name="_Toc313781235"/>
      <w:bookmarkStart w:id="198" w:name="_Toc313784418"/>
      <w:bookmarkStart w:id="199" w:name="_Toc313852395"/>
      <w:bookmarkStart w:id="200" w:name="_Toc313864405"/>
      <w:bookmarkStart w:id="201" w:name="_Toc313864830"/>
      <w:bookmarkStart w:id="202" w:name="_Toc313864934"/>
      <w:bookmarkStart w:id="203" w:name="_Toc313875029"/>
      <w:bookmarkStart w:id="204" w:name="_Toc313875137"/>
      <w:bookmarkStart w:id="205" w:name="_Toc314992124"/>
      <w:bookmarkStart w:id="206" w:name="_Toc314992272"/>
      <w:bookmarkStart w:id="207" w:name="_Toc314992363"/>
      <w:bookmarkStart w:id="208" w:name="_Toc317585074"/>
      <w:bookmarkStart w:id="209" w:name="_Toc464752523"/>
      <w:bookmarkStart w:id="210" w:name="_Toc469436469"/>
      <w:r w:rsidRPr="00CD4E59">
        <w:t>Risk list</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210"/>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3330"/>
        <w:gridCol w:w="2520"/>
        <w:gridCol w:w="2430"/>
      </w:tblGrid>
      <w:tr w:rsidR="00EF62DB" w:rsidRPr="00B51B95" w14:paraId="34B37C6A" w14:textId="77777777" w:rsidTr="00EF62DB">
        <w:trPr>
          <w:trHeight w:val="602"/>
        </w:trPr>
        <w:tc>
          <w:tcPr>
            <w:tcW w:w="720" w:type="dxa"/>
            <w:shd w:val="clear" w:color="000000" w:fill="FFE8E1"/>
            <w:hideMark/>
          </w:tcPr>
          <w:p w14:paraId="77D951FF" w14:textId="77777777" w:rsidR="00EF62DB" w:rsidRPr="00B51B95" w:rsidRDefault="00EF62DB" w:rsidP="00EF62DB">
            <w:pPr>
              <w:pStyle w:val="HeadingLv1"/>
              <w:spacing w:after="120"/>
              <w:ind w:left="72"/>
              <w:rPr>
                <w:rFonts w:asciiTheme="minorHAnsi" w:hAnsiTheme="minorHAnsi" w:cstheme="minorHAnsi"/>
                <w:color w:val="auto"/>
                <w:sz w:val="22"/>
              </w:rPr>
            </w:pPr>
            <w:r w:rsidRPr="00B51B95">
              <w:rPr>
                <w:rFonts w:asciiTheme="minorHAnsi" w:hAnsiTheme="minorHAnsi" w:cstheme="minorHAnsi"/>
                <w:color w:val="auto"/>
                <w:sz w:val="22"/>
              </w:rPr>
              <w:t>No</w:t>
            </w:r>
          </w:p>
        </w:tc>
        <w:tc>
          <w:tcPr>
            <w:tcW w:w="3330" w:type="dxa"/>
            <w:shd w:val="clear" w:color="000000" w:fill="FFE8E1"/>
            <w:hideMark/>
          </w:tcPr>
          <w:p w14:paraId="672B9C58" w14:textId="77777777" w:rsidR="00EF62DB" w:rsidRPr="00B51B95" w:rsidRDefault="00EF62DB" w:rsidP="00EF62DB">
            <w:pPr>
              <w:pStyle w:val="HeadingLv1"/>
              <w:spacing w:after="120"/>
              <w:rPr>
                <w:rFonts w:asciiTheme="minorHAnsi" w:hAnsiTheme="minorHAnsi" w:cstheme="minorHAnsi"/>
                <w:color w:val="auto"/>
                <w:sz w:val="22"/>
              </w:rPr>
            </w:pPr>
            <w:r w:rsidRPr="00B51B95">
              <w:rPr>
                <w:rFonts w:asciiTheme="minorHAnsi" w:hAnsiTheme="minorHAnsi" w:cstheme="minorHAnsi"/>
                <w:color w:val="auto"/>
                <w:sz w:val="22"/>
              </w:rPr>
              <w:t>Risk</w:t>
            </w:r>
          </w:p>
        </w:tc>
        <w:tc>
          <w:tcPr>
            <w:tcW w:w="2520" w:type="dxa"/>
            <w:shd w:val="clear" w:color="000000" w:fill="FFE8E1"/>
            <w:hideMark/>
          </w:tcPr>
          <w:p w14:paraId="0F19CDCA" w14:textId="77777777" w:rsidR="00EF62DB" w:rsidRPr="00B51B95" w:rsidRDefault="00EF62DB" w:rsidP="00EF62DB">
            <w:pPr>
              <w:pStyle w:val="HeadingLv1"/>
              <w:spacing w:after="120"/>
              <w:ind w:left="72"/>
              <w:rPr>
                <w:rFonts w:asciiTheme="minorHAnsi" w:hAnsiTheme="minorHAnsi" w:cstheme="minorHAnsi"/>
                <w:color w:val="auto"/>
                <w:sz w:val="22"/>
              </w:rPr>
            </w:pPr>
            <w:r w:rsidRPr="00B51B95">
              <w:rPr>
                <w:rFonts w:asciiTheme="minorHAnsi" w:hAnsiTheme="minorHAnsi" w:cstheme="minorHAnsi"/>
                <w:color w:val="auto"/>
                <w:sz w:val="22"/>
              </w:rPr>
              <w:t>Mitigation</w:t>
            </w:r>
          </w:p>
        </w:tc>
        <w:tc>
          <w:tcPr>
            <w:tcW w:w="2430" w:type="dxa"/>
            <w:shd w:val="clear" w:color="000000" w:fill="FFE8E1"/>
            <w:hideMark/>
          </w:tcPr>
          <w:p w14:paraId="6BF86E7C" w14:textId="77777777" w:rsidR="00EF62DB" w:rsidRPr="00B51B95" w:rsidRDefault="00EF62DB" w:rsidP="00EF62DB">
            <w:pPr>
              <w:pStyle w:val="HeadingLv1"/>
              <w:spacing w:after="120"/>
              <w:ind w:left="72"/>
              <w:rPr>
                <w:rFonts w:asciiTheme="minorHAnsi" w:hAnsiTheme="minorHAnsi" w:cstheme="minorHAnsi"/>
                <w:color w:val="auto"/>
                <w:sz w:val="22"/>
              </w:rPr>
            </w:pPr>
            <w:r w:rsidRPr="00B51B95">
              <w:rPr>
                <w:rFonts w:asciiTheme="minorHAnsi" w:hAnsiTheme="minorHAnsi" w:cstheme="minorHAnsi"/>
                <w:color w:val="auto"/>
                <w:sz w:val="22"/>
              </w:rPr>
              <w:t>Contingencies</w:t>
            </w:r>
          </w:p>
        </w:tc>
      </w:tr>
      <w:tr w:rsidR="00EF62DB" w:rsidRPr="00B51B95" w14:paraId="6EDFF725" w14:textId="77777777" w:rsidTr="00EF62DB">
        <w:trPr>
          <w:trHeight w:val="300"/>
        </w:trPr>
        <w:tc>
          <w:tcPr>
            <w:tcW w:w="720" w:type="dxa"/>
            <w:shd w:val="clear" w:color="auto" w:fill="auto"/>
            <w:hideMark/>
          </w:tcPr>
          <w:p w14:paraId="64B8C19A" w14:textId="77777777" w:rsidR="00EF62DB" w:rsidRPr="00B51B95" w:rsidRDefault="00EF62DB" w:rsidP="00541F5C">
            <w:pPr>
              <w:pStyle w:val="oancuaDanhsach"/>
              <w:numPr>
                <w:ilvl w:val="0"/>
                <w:numId w:val="60"/>
              </w:numPr>
              <w:ind w:left="504"/>
              <w:rPr>
                <w:rFonts w:cstheme="minorHAnsi"/>
              </w:rPr>
            </w:pPr>
          </w:p>
        </w:tc>
        <w:tc>
          <w:tcPr>
            <w:tcW w:w="3330" w:type="dxa"/>
            <w:shd w:val="clear" w:color="auto" w:fill="auto"/>
            <w:hideMark/>
          </w:tcPr>
          <w:p w14:paraId="1EE81BA5"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PC have problem during test</w:t>
            </w:r>
          </w:p>
        </w:tc>
        <w:tc>
          <w:tcPr>
            <w:tcW w:w="2520" w:type="dxa"/>
            <w:shd w:val="clear" w:color="auto" w:fill="auto"/>
            <w:hideMark/>
          </w:tcPr>
          <w:p w14:paraId="49795598"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Fix a problem</w:t>
            </w:r>
          </w:p>
        </w:tc>
        <w:tc>
          <w:tcPr>
            <w:tcW w:w="2430" w:type="dxa"/>
            <w:shd w:val="clear" w:color="auto" w:fill="auto"/>
            <w:hideMark/>
          </w:tcPr>
          <w:p w14:paraId="4ED57B17"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Find a other PC </w:t>
            </w:r>
          </w:p>
        </w:tc>
      </w:tr>
      <w:tr w:rsidR="00EF62DB" w:rsidRPr="00B51B95" w14:paraId="63A375C9" w14:textId="77777777" w:rsidTr="00EF62DB">
        <w:trPr>
          <w:trHeight w:val="300"/>
        </w:trPr>
        <w:tc>
          <w:tcPr>
            <w:tcW w:w="720" w:type="dxa"/>
            <w:shd w:val="clear" w:color="auto" w:fill="auto"/>
            <w:hideMark/>
          </w:tcPr>
          <w:p w14:paraId="211945D2" w14:textId="77777777" w:rsidR="00EF62DB" w:rsidRPr="00B51B95" w:rsidRDefault="00EF62DB" w:rsidP="00541F5C">
            <w:pPr>
              <w:pStyle w:val="oancuaDanhsach"/>
              <w:numPr>
                <w:ilvl w:val="0"/>
                <w:numId w:val="60"/>
              </w:numPr>
              <w:ind w:left="504"/>
              <w:rPr>
                <w:rFonts w:cstheme="minorHAnsi"/>
              </w:rPr>
            </w:pPr>
          </w:p>
        </w:tc>
        <w:tc>
          <w:tcPr>
            <w:tcW w:w="3330" w:type="dxa"/>
            <w:shd w:val="clear" w:color="auto" w:fill="auto"/>
            <w:hideMark/>
          </w:tcPr>
          <w:p w14:paraId="61985B0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Tester may be sick in test phase or may leave the project before completion</w:t>
            </w:r>
          </w:p>
        </w:tc>
        <w:tc>
          <w:tcPr>
            <w:tcW w:w="2520" w:type="dxa"/>
            <w:shd w:val="clear" w:color="auto" w:fill="auto"/>
            <w:hideMark/>
          </w:tcPr>
          <w:p w14:paraId="2CE948A1"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Discussing</w:t>
            </w:r>
          </w:p>
          <w:p w14:paraId="0C94129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Committing</w:t>
            </w:r>
          </w:p>
          <w:p w14:paraId="279A1D5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Assigning tasks appropriately</w:t>
            </w:r>
          </w:p>
        </w:tc>
        <w:tc>
          <w:tcPr>
            <w:tcW w:w="2430" w:type="dxa"/>
            <w:shd w:val="clear" w:color="auto" w:fill="auto"/>
            <w:hideMark/>
          </w:tcPr>
          <w:p w14:paraId="5E64A7C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Persuading</w:t>
            </w:r>
          </w:p>
          <w:p w14:paraId="5685BCA9"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Reviewing and re-planning the whole project</w:t>
            </w:r>
          </w:p>
        </w:tc>
      </w:tr>
      <w:tr w:rsidR="00EF62DB" w:rsidRPr="00B51B95" w14:paraId="35F190DE" w14:textId="77777777" w:rsidTr="00EF62DB">
        <w:trPr>
          <w:trHeight w:val="300"/>
        </w:trPr>
        <w:tc>
          <w:tcPr>
            <w:tcW w:w="720" w:type="dxa"/>
            <w:shd w:val="clear" w:color="auto" w:fill="auto"/>
          </w:tcPr>
          <w:p w14:paraId="10EA8A6C" w14:textId="77777777" w:rsidR="00EF62DB" w:rsidRPr="00B51B95" w:rsidRDefault="00EF62DB" w:rsidP="00541F5C">
            <w:pPr>
              <w:pStyle w:val="oancuaDanhsach"/>
              <w:numPr>
                <w:ilvl w:val="0"/>
                <w:numId w:val="60"/>
              </w:numPr>
              <w:ind w:left="504"/>
              <w:rPr>
                <w:rFonts w:cstheme="minorHAnsi"/>
              </w:rPr>
            </w:pPr>
          </w:p>
        </w:tc>
        <w:tc>
          <w:tcPr>
            <w:tcW w:w="3330" w:type="dxa"/>
            <w:shd w:val="clear" w:color="auto" w:fill="auto"/>
          </w:tcPr>
          <w:p w14:paraId="10CD0204"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Scope: SRS/SAD may be changed</w:t>
            </w:r>
          </w:p>
        </w:tc>
        <w:tc>
          <w:tcPr>
            <w:tcW w:w="2520" w:type="dxa"/>
            <w:shd w:val="clear" w:color="auto" w:fill="auto"/>
          </w:tcPr>
          <w:p w14:paraId="23D31072"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Discussing</w:t>
            </w:r>
          </w:p>
          <w:p w14:paraId="732AB9B5"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Reviewing the whole project frequently</w:t>
            </w:r>
          </w:p>
        </w:tc>
        <w:tc>
          <w:tcPr>
            <w:tcW w:w="2430" w:type="dxa"/>
            <w:shd w:val="clear" w:color="auto" w:fill="auto"/>
          </w:tcPr>
          <w:p w14:paraId="49233BDB"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Re-planning test phase</w:t>
            </w:r>
          </w:p>
          <w:p w14:paraId="67BC17FF"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Re-creating test case</w:t>
            </w:r>
          </w:p>
        </w:tc>
      </w:tr>
      <w:tr w:rsidR="00EF62DB" w:rsidRPr="00B51B95" w14:paraId="7DD49E1F" w14:textId="77777777" w:rsidTr="00EF62DB">
        <w:trPr>
          <w:trHeight w:val="300"/>
        </w:trPr>
        <w:tc>
          <w:tcPr>
            <w:tcW w:w="720" w:type="dxa"/>
            <w:shd w:val="clear" w:color="auto" w:fill="auto"/>
          </w:tcPr>
          <w:p w14:paraId="0F4F5876" w14:textId="77777777" w:rsidR="00EF62DB" w:rsidRPr="00B51B95" w:rsidRDefault="00EF62DB" w:rsidP="00541F5C">
            <w:pPr>
              <w:pStyle w:val="oancuaDanhsach"/>
              <w:numPr>
                <w:ilvl w:val="0"/>
                <w:numId w:val="60"/>
              </w:numPr>
              <w:ind w:left="504"/>
              <w:rPr>
                <w:rFonts w:cstheme="minorHAnsi"/>
              </w:rPr>
            </w:pPr>
          </w:p>
        </w:tc>
        <w:tc>
          <w:tcPr>
            <w:tcW w:w="3330" w:type="dxa"/>
            <w:shd w:val="clear" w:color="auto" w:fill="auto"/>
          </w:tcPr>
          <w:p w14:paraId="7201691A"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Time of Coding phase may last too long</w:t>
            </w:r>
          </w:p>
        </w:tc>
        <w:tc>
          <w:tcPr>
            <w:tcW w:w="2520" w:type="dxa"/>
            <w:shd w:val="clear" w:color="auto" w:fill="auto"/>
          </w:tcPr>
          <w:p w14:paraId="3B29FA2A"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Committing</w:t>
            </w:r>
          </w:p>
          <w:p w14:paraId="546EF081"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 Assigning tasks</w:t>
            </w:r>
          </w:p>
        </w:tc>
        <w:tc>
          <w:tcPr>
            <w:tcW w:w="2430" w:type="dxa"/>
            <w:shd w:val="clear" w:color="auto" w:fill="auto"/>
          </w:tcPr>
          <w:p w14:paraId="3F0D5723" w14:textId="77777777" w:rsidR="00EF62DB" w:rsidRPr="00B51B95" w:rsidRDefault="00EF62DB" w:rsidP="00EF62DB">
            <w:pPr>
              <w:pStyle w:val="HeadingLv1"/>
              <w:spacing w:after="120"/>
              <w:rPr>
                <w:rFonts w:asciiTheme="minorHAnsi" w:hAnsiTheme="minorHAnsi" w:cstheme="minorHAnsi"/>
                <w:b/>
                <w:color w:val="auto"/>
                <w:sz w:val="22"/>
              </w:rPr>
            </w:pPr>
            <w:r w:rsidRPr="00B51B95">
              <w:rPr>
                <w:rFonts w:asciiTheme="minorHAnsi" w:hAnsiTheme="minorHAnsi" w:cstheme="minorHAnsi"/>
                <w:color w:val="auto"/>
                <w:sz w:val="22"/>
              </w:rPr>
              <w:t>Working over time</w:t>
            </w:r>
          </w:p>
        </w:tc>
      </w:tr>
    </w:tbl>
    <w:p w14:paraId="60C3053E" w14:textId="77777777" w:rsidR="00EF62DB" w:rsidRPr="00CC1758" w:rsidRDefault="00EF62DB" w:rsidP="00EF62DB">
      <w:pPr>
        <w:spacing w:before="100" w:beforeAutospacing="1" w:after="100" w:afterAutospacing="1"/>
        <w:ind w:left="1080"/>
        <w:jc w:val="both"/>
        <w:rPr>
          <w:rFonts w:cs="Arial"/>
          <w:color w:val="000000" w:themeColor="text1"/>
        </w:rPr>
      </w:pPr>
    </w:p>
    <w:p w14:paraId="34AD10A3" w14:textId="77777777" w:rsidR="00EF62DB" w:rsidRPr="00CD58A9" w:rsidRDefault="00EF62DB" w:rsidP="00EF62DB">
      <w:pPr>
        <w:jc w:val="center"/>
        <w:sectPr w:rsidR="00EF62DB" w:rsidRPr="00CD58A9" w:rsidSect="00B51B95">
          <w:headerReference w:type="even" r:id="rId21"/>
          <w:pgSz w:w="11909" w:h="16834" w:code="9"/>
          <w:pgMar w:top="1440" w:right="1440" w:bottom="1440" w:left="1440" w:header="720" w:footer="862" w:gutter="0"/>
          <w:cols w:space="720"/>
          <w:docGrid w:linePitch="272"/>
        </w:sectPr>
      </w:pPr>
      <w:bookmarkStart w:id="211" w:name="_Toc516633381"/>
      <w:r>
        <w:t>Table 5.2.1 Risk list</w:t>
      </w:r>
    </w:p>
    <w:p w14:paraId="6E641361" w14:textId="77777777" w:rsidR="00EF62DB" w:rsidRPr="00CD58A9" w:rsidRDefault="00EF62DB" w:rsidP="00EF62DB">
      <w:pPr>
        <w:pStyle w:val="u2"/>
        <w:numPr>
          <w:ilvl w:val="1"/>
          <w:numId w:val="1"/>
        </w:numPr>
      </w:pPr>
      <w:bookmarkStart w:id="212" w:name="_Toc464752524"/>
      <w:bookmarkStart w:id="213" w:name="_Toc469436470"/>
      <w:r w:rsidRPr="00CD58A9">
        <w:lastRenderedPageBreak/>
        <w:t>Requirements for Test</w:t>
      </w:r>
      <w:bookmarkEnd w:id="211"/>
      <w:bookmarkEnd w:id="212"/>
      <w:r>
        <w:rPr>
          <w:rFonts w:ascii="MS Mincho" w:eastAsia="MS Mincho" w:hAnsi="MS Mincho" w:hint="eastAsia"/>
        </w:rPr>
        <w:t xml:space="preserve">　</w:t>
      </w:r>
      <w:r>
        <w:rPr>
          <w:rFonts w:cs="Arial" w:hint="eastAsia"/>
        </w:rPr>
        <w:t>テスト要求</w:t>
      </w:r>
      <w:bookmarkEnd w:id="213"/>
    </w:p>
    <w:p w14:paraId="10486C19" w14:textId="77777777" w:rsidR="00EF62DB" w:rsidRPr="00CD58A9" w:rsidRDefault="00EF62DB" w:rsidP="00EF62DB">
      <w:pPr>
        <w:pStyle w:val="u3"/>
        <w:numPr>
          <w:ilvl w:val="2"/>
          <w:numId w:val="1"/>
        </w:numPr>
      </w:pPr>
      <w:bookmarkStart w:id="214" w:name="_Toc464752525"/>
      <w:bookmarkStart w:id="215" w:name="_Toc469436471"/>
      <w:bookmarkStart w:id="216" w:name="_Toc446234563"/>
      <w:bookmarkStart w:id="217" w:name="_Toc463083754"/>
      <w:bookmarkStart w:id="218" w:name="_Toc465677906"/>
      <w:bookmarkStart w:id="219" w:name="_Toc495546400"/>
      <w:bookmarkStart w:id="220" w:name="_Toc495547945"/>
      <w:r w:rsidRPr="00CD58A9">
        <w:t>Test items</w:t>
      </w:r>
      <w:bookmarkEnd w:id="214"/>
      <w:r>
        <w:rPr>
          <w:rFonts w:ascii="MS Mincho" w:eastAsia="MS Mincho" w:hAnsi="MS Mincho" w:hint="eastAsia"/>
        </w:rPr>
        <w:t xml:space="preserve">　</w:t>
      </w:r>
      <w:r>
        <w:rPr>
          <w:rFonts w:cs="Arial" w:hint="eastAsia"/>
        </w:rPr>
        <w:t>テスト頭目</w:t>
      </w:r>
      <w:bookmarkEnd w:id="215"/>
    </w:p>
    <w:p w14:paraId="4567B84C" w14:textId="77777777" w:rsidR="00EF62DB" w:rsidRPr="00CD58A9" w:rsidRDefault="00EF62DB" w:rsidP="00EF62DB">
      <w:pPr>
        <w:pStyle w:val="HeadingLv1"/>
        <w:spacing w:after="120"/>
        <w:ind w:left="1080"/>
        <w:jc w:val="both"/>
        <w:rPr>
          <w:rFonts w:cs="Arial"/>
          <w:i/>
          <w:color w:val="auto"/>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790"/>
        <w:gridCol w:w="3780"/>
        <w:gridCol w:w="1530"/>
      </w:tblGrid>
      <w:tr w:rsidR="00EF62DB" w:rsidRPr="00CD58A9" w14:paraId="7AA98D4D" w14:textId="77777777" w:rsidTr="00EF62DB">
        <w:trPr>
          <w:trHeight w:val="1097"/>
        </w:trPr>
        <w:tc>
          <w:tcPr>
            <w:tcW w:w="900" w:type="dxa"/>
            <w:shd w:val="clear" w:color="000000" w:fill="FFE8E1"/>
            <w:hideMark/>
          </w:tcPr>
          <w:p w14:paraId="371624CF" w14:textId="77777777" w:rsidR="00EF62DB" w:rsidRPr="00CD58A9" w:rsidRDefault="00EF62DB" w:rsidP="00EF62DB">
            <w:pPr>
              <w:pStyle w:val="HeadingLv1"/>
              <w:spacing w:after="120"/>
              <w:ind w:left="72"/>
              <w:rPr>
                <w:rFonts w:cs="Arial"/>
                <w:color w:val="auto"/>
              </w:rPr>
            </w:pPr>
            <w:r w:rsidRPr="00CD58A9">
              <w:rPr>
                <w:rFonts w:cs="Arial"/>
                <w:color w:val="auto"/>
              </w:rPr>
              <w:t>No</w:t>
            </w:r>
          </w:p>
        </w:tc>
        <w:tc>
          <w:tcPr>
            <w:tcW w:w="2790" w:type="dxa"/>
            <w:shd w:val="clear" w:color="000000" w:fill="FFE8E1"/>
            <w:hideMark/>
          </w:tcPr>
          <w:p w14:paraId="678EF3EF" w14:textId="77777777" w:rsidR="00EF62DB" w:rsidRPr="00CD58A9" w:rsidRDefault="00EF62DB" w:rsidP="00EF62DB">
            <w:pPr>
              <w:pStyle w:val="HeadingLv1"/>
              <w:spacing w:after="120"/>
              <w:ind w:left="72"/>
              <w:rPr>
                <w:rFonts w:cs="Arial"/>
                <w:color w:val="auto"/>
              </w:rPr>
            </w:pPr>
            <w:r w:rsidRPr="00CD58A9">
              <w:rPr>
                <w:rFonts w:cs="Arial"/>
                <w:color w:val="auto"/>
              </w:rPr>
              <w:t>Name of features and functions</w:t>
            </w:r>
          </w:p>
        </w:tc>
        <w:tc>
          <w:tcPr>
            <w:tcW w:w="3780" w:type="dxa"/>
            <w:shd w:val="clear" w:color="000000" w:fill="FFE8E1"/>
            <w:hideMark/>
          </w:tcPr>
          <w:p w14:paraId="723116C0" w14:textId="77777777" w:rsidR="00EF62DB" w:rsidRPr="00CD58A9" w:rsidRDefault="00EF62DB" w:rsidP="00EF62DB">
            <w:pPr>
              <w:pStyle w:val="HeadingLv1"/>
              <w:spacing w:after="120"/>
              <w:ind w:left="72"/>
              <w:rPr>
                <w:rFonts w:cs="Arial"/>
                <w:color w:val="auto"/>
              </w:rPr>
            </w:pPr>
            <w:r w:rsidRPr="00CD58A9">
              <w:rPr>
                <w:rFonts w:cs="Arial"/>
                <w:color w:val="auto"/>
              </w:rPr>
              <w:t>Outline of features and functions</w:t>
            </w:r>
          </w:p>
        </w:tc>
        <w:tc>
          <w:tcPr>
            <w:tcW w:w="1530" w:type="dxa"/>
            <w:shd w:val="clear" w:color="000000" w:fill="FFE8E1"/>
            <w:hideMark/>
          </w:tcPr>
          <w:p w14:paraId="6042B869" w14:textId="77777777" w:rsidR="00EF62DB" w:rsidRPr="00CD58A9" w:rsidRDefault="00EF62DB" w:rsidP="00EF62DB">
            <w:pPr>
              <w:pStyle w:val="HeadingLv1"/>
              <w:spacing w:after="120"/>
              <w:ind w:left="72"/>
              <w:rPr>
                <w:rFonts w:cs="Arial"/>
                <w:color w:val="auto"/>
              </w:rPr>
            </w:pPr>
            <w:r w:rsidRPr="00CD58A9">
              <w:rPr>
                <w:rFonts w:cs="Arial"/>
                <w:color w:val="auto"/>
              </w:rPr>
              <w:t>Note</w:t>
            </w:r>
          </w:p>
        </w:tc>
      </w:tr>
      <w:tr w:rsidR="00EF62DB" w:rsidRPr="00CD58A9" w14:paraId="4D3D1645" w14:textId="77777777" w:rsidTr="0044159B">
        <w:trPr>
          <w:trHeight w:val="300"/>
        </w:trPr>
        <w:tc>
          <w:tcPr>
            <w:tcW w:w="900" w:type="dxa"/>
            <w:shd w:val="clear" w:color="auto" w:fill="auto"/>
            <w:hideMark/>
          </w:tcPr>
          <w:p w14:paraId="559EB829"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450BDA08" w14:textId="2C82FDB8" w:rsidR="00EF62DB" w:rsidRPr="00CD58A9" w:rsidRDefault="00EF62DB" w:rsidP="00EF62DB">
            <w:pPr>
              <w:pStyle w:val="HeadingLv1"/>
              <w:rPr>
                <w:rFonts w:cs="Arial"/>
                <w:color w:val="auto"/>
              </w:rPr>
            </w:pPr>
          </w:p>
        </w:tc>
        <w:tc>
          <w:tcPr>
            <w:tcW w:w="3780" w:type="dxa"/>
            <w:shd w:val="clear" w:color="auto" w:fill="auto"/>
          </w:tcPr>
          <w:p w14:paraId="72B83647" w14:textId="7831E09E" w:rsidR="00EF62DB" w:rsidRDefault="00EF62DB" w:rsidP="00EF62DB">
            <w:pPr>
              <w:spacing w:before="240" w:after="0" w:line="276" w:lineRule="auto"/>
            </w:pPr>
          </w:p>
        </w:tc>
        <w:tc>
          <w:tcPr>
            <w:tcW w:w="1530" w:type="dxa"/>
            <w:shd w:val="clear" w:color="auto" w:fill="auto"/>
            <w:hideMark/>
          </w:tcPr>
          <w:p w14:paraId="200725AD" w14:textId="77777777" w:rsidR="00EF62DB" w:rsidRPr="00CD58A9" w:rsidRDefault="00EF62DB" w:rsidP="00EF62DB">
            <w:pPr>
              <w:pStyle w:val="HeadingLv1"/>
              <w:rPr>
                <w:rFonts w:cs="Arial"/>
                <w:color w:val="auto"/>
              </w:rPr>
            </w:pPr>
            <w:r w:rsidRPr="00CD58A9">
              <w:rPr>
                <w:rFonts w:cs="Arial"/>
                <w:color w:val="auto"/>
              </w:rPr>
              <w:t> </w:t>
            </w:r>
          </w:p>
        </w:tc>
      </w:tr>
      <w:tr w:rsidR="00EF62DB" w:rsidRPr="00CD58A9" w14:paraId="3B6532AC" w14:textId="77777777" w:rsidTr="00EF62DB">
        <w:trPr>
          <w:trHeight w:val="300"/>
        </w:trPr>
        <w:tc>
          <w:tcPr>
            <w:tcW w:w="900" w:type="dxa"/>
            <w:shd w:val="clear" w:color="auto" w:fill="auto"/>
          </w:tcPr>
          <w:p w14:paraId="3B8C264A"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0AA5BAD4" w14:textId="77777777" w:rsidR="00EF62DB" w:rsidRPr="00CD58A9" w:rsidRDefault="00EF62DB" w:rsidP="00EF62DB">
            <w:pPr>
              <w:pStyle w:val="HeadingLv1"/>
              <w:rPr>
                <w:rFonts w:cs="Arial"/>
                <w:color w:val="auto"/>
              </w:rPr>
            </w:pPr>
          </w:p>
        </w:tc>
        <w:tc>
          <w:tcPr>
            <w:tcW w:w="3780" w:type="dxa"/>
            <w:shd w:val="clear" w:color="auto" w:fill="auto"/>
          </w:tcPr>
          <w:p w14:paraId="12FD179B" w14:textId="384C3A1C" w:rsidR="00EF62DB" w:rsidRDefault="00EF62DB" w:rsidP="00EF62DB">
            <w:pPr>
              <w:spacing w:before="240" w:after="0" w:line="276" w:lineRule="auto"/>
              <w:rPr>
                <w:color w:val="FF0000"/>
              </w:rPr>
            </w:pPr>
          </w:p>
        </w:tc>
        <w:tc>
          <w:tcPr>
            <w:tcW w:w="1530" w:type="dxa"/>
            <w:shd w:val="clear" w:color="auto" w:fill="auto"/>
          </w:tcPr>
          <w:p w14:paraId="127F5ED1" w14:textId="77777777" w:rsidR="00EF62DB" w:rsidRPr="00CD58A9" w:rsidRDefault="00EF62DB" w:rsidP="00EF62DB">
            <w:pPr>
              <w:pStyle w:val="HeadingLv1"/>
              <w:rPr>
                <w:rFonts w:cs="Arial"/>
                <w:color w:val="auto"/>
              </w:rPr>
            </w:pPr>
          </w:p>
        </w:tc>
      </w:tr>
      <w:tr w:rsidR="00EF62DB" w:rsidRPr="00CD58A9" w14:paraId="3BA62149" w14:textId="77777777" w:rsidTr="00EF62DB">
        <w:trPr>
          <w:trHeight w:val="300"/>
        </w:trPr>
        <w:tc>
          <w:tcPr>
            <w:tcW w:w="900" w:type="dxa"/>
            <w:shd w:val="clear" w:color="auto" w:fill="auto"/>
          </w:tcPr>
          <w:p w14:paraId="3455B38C"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56D5CB23" w14:textId="77777777" w:rsidR="00EF62DB" w:rsidRPr="00CD58A9" w:rsidRDefault="00EF62DB" w:rsidP="00EF62DB">
            <w:pPr>
              <w:pStyle w:val="HeadingLv1"/>
              <w:rPr>
                <w:rFonts w:cs="Arial"/>
                <w:color w:val="auto"/>
              </w:rPr>
            </w:pPr>
          </w:p>
        </w:tc>
        <w:tc>
          <w:tcPr>
            <w:tcW w:w="3780" w:type="dxa"/>
            <w:shd w:val="clear" w:color="auto" w:fill="auto"/>
          </w:tcPr>
          <w:p w14:paraId="62DEF047" w14:textId="5F5E1BD6" w:rsidR="00EF62DB" w:rsidRDefault="00EF62DB" w:rsidP="00EF62DB">
            <w:pPr>
              <w:spacing w:before="240" w:after="0" w:line="276" w:lineRule="auto"/>
            </w:pPr>
          </w:p>
        </w:tc>
        <w:tc>
          <w:tcPr>
            <w:tcW w:w="1530" w:type="dxa"/>
            <w:shd w:val="clear" w:color="auto" w:fill="auto"/>
          </w:tcPr>
          <w:p w14:paraId="1DB4C995" w14:textId="77777777" w:rsidR="00EF62DB" w:rsidRPr="00CD58A9" w:rsidRDefault="00EF62DB" w:rsidP="00EF62DB">
            <w:pPr>
              <w:pStyle w:val="HeadingLv1"/>
              <w:rPr>
                <w:rFonts w:cs="Arial"/>
                <w:color w:val="auto"/>
              </w:rPr>
            </w:pPr>
          </w:p>
        </w:tc>
      </w:tr>
      <w:tr w:rsidR="00EF62DB" w:rsidRPr="00CD58A9" w14:paraId="70380091" w14:textId="77777777" w:rsidTr="00EF62DB">
        <w:trPr>
          <w:trHeight w:val="300"/>
        </w:trPr>
        <w:tc>
          <w:tcPr>
            <w:tcW w:w="900" w:type="dxa"/>
            <w:shd w:val="clear" w:color="auto" w:fill="auto"/>
          </w:tcPr>
          <w:p w14:paraId="6F57C449"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15120B66" w14:textId="77777777" w:rsidR="00EF62DB" w:rsidRPr="00CD58A9" w:rsidRDefault="00EF62DB" w:rsidP="00EF62DB">
            <w:pPr>
              <w:pStyle w:val="HeadingLv1"/>
              <w:rPr>
                <w:rFonts w:cs="Arial"/>
                <w:color w:val="auto"/>
              </w:rPr>
            </w:pPr>
          </w:p>
        </w:tc>
        <w:tc>
          <w:tcPr>
            <w:tcW w:w="3780" w:type="dxa"/>
            <w:shd w:val="clear" w:color="auto" w:fill="auto"/>
          </w:tcPr>
          <w:p w14:paraId="704C0AAA" w14:textId="385ECE83" w:rsidR="00EF62DB" w:rsidRDefault="00EF62DB" w:rsidP="00EF62DB">
            <w:pPr>
              <w:spacing w:before="240" w:after="0" w:line="276" w:lineRule="auto"/>
              <w:rPr>
                <w:color w:val="FFFFFF" w:themeColor="background1"/>
              </w:rPr>
            </w:pPr>
          </w:p>
        </w:tc>
        <w:tc>
          <w:tcPr>
            <w:tcW w:w="1530" w:type="dxa"/>
            <w:shd w:val="clear" w:color="auto" w:fill="auto"/>
          </w:tcPr>
          <w:p w14:paraId="304207F5" w14:textId="77777777" w:rsidR="00EF62DB" w:rsidRPr="00CD58A9" w:rsidRDefault="00EF62DB" w:rsidP="00EF62DB">
            <w:pPr>
              <w:pStyle w:val="HeadingLv1"/>
              <w:rPr>
                <w:rFonts w:cs="Arial"/>
                <w:color w:val="auto"/>
              </w:rPr>
            </w:pPr>
          </w:p>
        </w:tc>
      </w:tr>
      <w:tr w:rsidR="00EF62DB" w:rsidRPr="00CD58A9" w14:paraId="4FC1DA6F" w14:textId="77777777" w:rsidTr="00EF62DB">
        <w:trPr>
          <w:trHeight w:val="300"/>
        </w:trPr>
        <w:tc>
          <w:tcPr>
            <w:tcW w:w="900" w:type="dxa"/>
            <w:shd w:val="clear" w:color="auto" w:fill="auto"/>
          </w:tcPr>
          <w:p w14:paraId="2F7AAE37"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107A516B" w14:textId="77777777" w:rsidR="00EF62DB" w:rsidRPr="00CD58A9" w:rsidRDefault="00EF62DB" w:rsidP="00EF62DB">
            <w:pPr>
              <w:pStyle w:val="HeadingLv1"/>
              <w:rPr>
                <w:rFonts w:cs="Arial"/>
                <w:color w:val="auto"/>
              </w:rPr>
            </w:pPr>
          </w:p>
        </w:tc>
        <w:tc>
          <w:tcPr>
            <w:tcW w:w="3780" w:type="dxa"/>
            <w:shd w:val="clear" w:color="auto" w:fill="auto"/>
          </w:tcPr>
          <w:p w14:paraId="3F923CC1" w14:textId="28255567" w:rsidR="00EF62DB" w:rsidRDefault="00EF62DB" w:rsidP="00EF62DB">
            <w:pPr>
              <w:spacing w:before="240" w:line="276" w:lineRule="auto"/>
            </w:pPr>
          </w:p>
        </w:tc>
        <w:tc>
          <w:tcPr>
            <w:tcW w:w="1530" w:type="dxa"/>
            <w:shd w:val="clear" w:color="auto" w:fill="auto"/>
          </w:tcPr>
          <w:p w14:paraId="68318B82" w14:textId="77777777" w:rsidR="00EF62DB" w:rsidRPr="00CD58A9" w:rsidRDefault="00EF62DB" w:rsidP="00EF62DB">
            <w:pPr>
              <w:pStyle w:val="HeadingLv1"/>
              <w:rPr>
                <w:rFonts w:cs="Arial"/>
                <w:color w:val="auto"/>
              </w:rPr>
            </w:pPr>
          </w:p>
        </w:tc>
      </w:tr>
      <w:tr w:rsidR="00EF62DB" w:rsidRPr="00CD58A9" w14:paraId="0A0BFBCC" w14:textId="77777777" w:rsidTr="00EF62DB">
        <w:trPr>
          <w:trHeight w:val="300"/>
        </w:trPr>
        <w:tc>
          <w:tcPr>
            <w:tcW w:w="900" w:type="dxa"/>
            <w:shd w:val="clear" w:color="auto" w:fill="auto"/>
          </w:tcPr>
          <w:p w14:paraId="5AE5B6DB"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39A4C3EE" w14:textId="77777777" w:rsidR="00EF62DB" w:rsidRPr="00CD58A9" w:rsidRDefault="00EF62DB" w:rsidP="00EF62DB">
            <w:pPr>
              <w:pStyle w:val="HeadingLv1"/>
              <w:rPr>
                <w:rFonts w:cs="Arial"/>
                <w:color w:val="auto"/>
              </w:rPr>
            </w:pPr>
          </w:p>
        </w:tc>
        <w:tc>
          <w:tcPr>
            <w:tcW w:w="3780" w:type="dxa"/>
            <w:shd w:val="clear" w:color="auto" w:fill="auto"/>
          </w:tcPr>
          <w:p w14:paraId="00FD492C" w14:textId="3B4A13C7" w:rsidR="00EF62DB" w:rsidRDefault="00EF62DB" w:rsidP="00EF62DB">
            <w:pPr>
              <w:spacing w:before="240" w:line="276" w:lineRule="auto"/>
            </w:pPr>
          </w:p>
        </w:tc>
        <w:tc>
          <w:tcPr>
            <w:tcW w:w="1530" w:type="dxa"/>
            <w:shd w:val="clear" w:color="auto" w:fill="auto"/>
          </w:tcPr>
          <w:p w14:paraId="0FECC9F2" w14:textId="77777777" w:rsidR="00EF62DB" w:rsidRPr="00CD58A9" w:rsidRDefault="00EF62DB" w:rsidP="00EF62DB">
            <w:pPr>
              <w:pStyle w:val="HeadingLv1"/>
              <w:rPr>
                <w:rFonts w:cs="Arial"/>
                <w:color w:val="auto"/>
              </w:rPr>
            </w:pPr>
          </w:p>
        </w:tc>
      </w:tr>
      <w:tr w:rsidR="00EF62DB" w:rsidRPr="00CD58A9" w14:paraId="1E03A98A" w14:textId="77777777" w:rsidTr="00EF62DB">
        <w:trPr>
          <w:trHeight w:val="300"/>
        </w:trPr>
        <w:tc>
          <w:tcPr>
            <w:tcW w:w="900" w:type="dxa"/>
            <w:shd w:val="clear" w:color="auto" w:fill="auto"/>
          </w:tcPr>
          <w:p w14:paraId="08C7668A"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64B57869" w14:textId="3AFC5D7F" w:rsidR="00EF62DB" w:rsidRPr="00CD58A9" w:rsidRDefault="00EF62DB" w:rsidP="00EF62DB">
            <w:pPr>
              <w:pStyle w:val="HeadingLv1"/>
              <w:rPr>
                <w:rFonts w:cs="Arial"/>
                <w:color w:val="auto"/>
              </w:rPr>
            </w:pPr>
          </w:p>
        </w:tc>
        <w:tc>
          <w:tcPr>
            <w:tcW w:w="3780" w:type="dxa"/>
            <w:shd w:val="clear" w:color="auto" w:fill="auto"/>
          </w:tcPr>
          <w:p w14:paraId="20D94626" w14:textId="23E59E73" w:rsidR="00EF62DB" w:rsidRDefault="00EF62DB" w:rsidP="00EF62DB">
            <w:pPr>
              <w:spacing w:before="240" w:line="276" w:lineRule="auto"/>
            </w:pPr>
          </w:p>
        </w:tc>
        <w:tc>
          <w:tcPr>
            <w:tcW w:w="1530" w:type="dxa"/>
            <w:shd w:val="clear" w:color="auto" w:fill="auto"/>
          </w:tcPr>
          <w:p w14:paraId="4A64F479" w14:textId="77777777" w:rsidR="00EF62DB" w:rsidRPr="00CD58A9" w:rsidRDefault="00EF62DB" w:rsidP="00EF62DB">
            <w:pPr>
              <w:pStyle w:val="HeadingLv1"/>
              <w:rPr>
                <w:rFonts w:cs="Arial"/>
                <w:color w:val="auto"/>
              </w:rPr>
            </w:pPr>
          </w:p>
        </w:tc>
      </w:tr>
      <w:tr w:rsidR="00EF62DB" w:rsidRPr="00CD58A9" w14:paraId="7CA6AEB3" w14:textId="77777777" w:rsidTr="00EF62DB">
        <w:trPr>
          <w:trHeight w:val="300"/>
        </w:trPr>
        <w:tc>
          <w:tcPr>
            <w:tcW w:w="900" w:type="dxa"/>
            <w:shd w:val="clear" w:color="auto" w:fill="auto"/>
          </w:tcPr>
          <w:p w14:paraId="0D8BD5F9"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89C65D5" w14:textId="77777777" w:rsidR="00EF62DB" w:rsidRPr="00CD58A9" w:rsidRDefault="00EF62DB" w:rsidP="00EF62DB">
            <w:pPr>
              <w:pStyle w:val="HeadingLv1"/>
              <w:rPr>
                <w:rFonts w:cs="Arial"/>
                <w:color w:val="auto"/>
              </w:rPr>
            </w:pPr>
          </w:p>
        </w:tc>
        <w:tc>
          <w:tcPr>
            <w:tcW w:w="3780" w:type="dxa"/>
            <w:shd w:val="clear" w:color="auto" w:fill="auto"/>
          </w:tcPr>
          <w:p w14:paraId="32FB74F2" w14:textId="7E9BA20E" w:rsidR="00EF62DB" w:rsidRDefault="00EF62DB" w:rsidP="00EF62DB">
            <w:pPr>
              <w:spacing w:before="240" w:line="276" w:lineRule="auto"/>
            </w:pPr>
          </w:p>
        </w:tc>
        <w:tc>
          <w:tcPr>
            <w:tcW w:w="1530" w:type="dxa"/>
            <w:shd w:val="clear" w:color="auto" w:fill="auto"/>
          </w:tcPr>
          <w:p w14:paraId="73C23636" w14:textId="77777777" w:rsidR="00EF62DB" w:rsidRPr="00CD58A9" w:rsidRDefault="00EF62DB" w:rsidP="00EF62DB">
            <w:pPr>
              <w:pStyle w:val="HeadingLv1"/>
              <w:rPr>
                <w:rFonts w:cs="Arial"/>
                <w:color w:val="auto"/>
              </w:rPr>
            </w:pPr>
          </w:p>
        </w:tc>
      </w:tr>
      <w:tr w:rsidR="00EF62DB" w:rsidRPr="00CD58A9" w14:paraId="3D4DFC96" w14:textId="77777777" w:rsidTr="00EF62DB">
        <w:trPr>
          <w:trHeight w:val="300"/>
        </w:trPr>
        <w:tc>
          <w:tcPr>
            <w:tcW w:w="900" w:type="dxa"/>
            <w:shd w:val="clear" w:color="auto" w:fill="auto"/>
          </w:tcPr>
          <w:p w14:paraId="2188F740"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1E820D39" w14:textId="77777777" w:rsidR="00EF62DB" w:rsidRPr="00CD58A9" w:rsidRDefault="00EF62DB" w:rsidP="00EF62DB">
            <w:pPr>
              <w:pStyle w:val="HeadingLv1"/>
              <w:rPr>
                <w:rFonts w:cs="Arial"/>
                <w:color w:val="auto"/>
              </w:rPr>
            </w:pPr>
          </w:p>
        </w:tc>
        <w:tc>
          <w:tcPr>
            <w:tcW w:w="3780" w:type="dxa"/>
            <w:shd w:val="clear" w:color="auto" w:fill="auto"/>
          </w:tcPr>
          <w:p w14:paraId="7E41F54E" w14:textId="33A4F9E2" w:rsidR="00EF62DB" w:rsidRDefault="00EF62DB" w:rsidP="00EF62DB">
            <w:pPr>
              <w:spacing w:before="240" w:line="276" w:lineRule="auto"/>
            </w:pPr>
          </w:p>
        </w:tc>
        <w:tc>
          <w:tcPr>
            <w:tcW w:w="1530" w:type="dxa"/>
            <w:shd w:val="clear" w:color="auto" w:fill="auto"/>
          </w:tcPr>
          <w:p w14:paraId="436CBAFB" w14:textId="77777777" w:rsidR="00EF62DB" w:rsidRPr="00CD58A9" w:rsidRDefault="00EF62DB" w:rsidP="00EF62DB">
            <w:pPr>
              <w:pStyle w:val="HeadingLv1"/>
              <w:rPr>
                <w:rFonts w:cs="Arial"/>
                <w:color w:val="auto"/>
              </w:rPr>
            </w:pPr>
          </w:p>
        </w:tc>
      </w:tr>
      <w:tr w:rsidR="00EF62DB" w:rsidRPr="00CD58A9" w14:paraId="11489EDB" w14:textId="77777777" w:rsidTr="00EF62DB">
        <w:trPr>
          <w:trHeight w:val="300"/>
        </w:trPr>
        <w:tc>
          <w:tcPr>
            <w:tcW w:w="900" w:type="dxa"/>
            <w:shd w:val="clear" w:color="auto" w:fill="auto"/>
          </w:tcPr>
          <w:p w14:paraId="73DFD251"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6C9466BB" w14:textId="77777777" w:rsidR="00EF62DB" w:rsidRPr="00CD58A9" w:rsidRDefault="00EF62DB" w:rsidP="00EF62DB">
            <w:pPr>
              <w:pStyle w:val="HeadingLv1"/>
              <w:rPr>
                <w:rFonts w:cs="Arial"/>
                <w:color w:val="auto"/>
              </w:rPr>
            </w:pPr>
          </w:p>
        </w:tc>
        <w:tc>
          <w:tcPr>
            <w:tcW w:w="3780" w:type="dxa"/>
            <w:shd w:val="clear" w:color="auto" w:fill="auto"/>
          </w:tcPr>
          <w:p w14:paraId="14361723" w14:textId="5B13243F" w:rsidR="00EF62DB" w:rsidRDefault="00EF62DB" w:rsidP="00EF62DB">
            <w:pPr>
              <w:spacing w:before="240" w:line="276" w:lineRule="auto"/>
            </w:pPr>
          </w:p>
        </w:tc>
        <w:tc>
          <w:tcPr>
            <w:tcW w:w="1530" w:type="dxa"/>
            <w:shd w:val="clear" w:color="auto" w:fill="auto"/>
          </w:tcPr>
          <w:p w14:paraId="7A224F49" w14:textId="77777777" w:rsidR="00EF62DB" w:rsidRPr="00CD58A9" w:rsidRDefault="00EF62DB" w:rsidP="00EF62DB">
            <w:pPr>
              <w:pStyle w:val="HeadingLv1"/>
              <w:rPr>
                <w:rFonts w:cs="Arial"/>
                <w:color w:val="auto"/>
              </w:rPr>
            </w:pPr>
          </w:p>
        </w:tc>
      </w:tr>
      <w:tr w:rsidR="00EF62DB" w:rsidRPr="00CD58A9" w14:paraId="21E01518" w14:textId="77777777" w:rsidTr="00EF62DB">
        <w:trPr>
          <w:trHeight w:val="300"/>
        </w:trPr>
        <w:tc>
          <w:tcPr>
            <w:tcW w:w="900" w:type="dxa"/>
            <w:shd w:val="clear" w:color="auto" w:fill="auto"/>
          </w:tcPr>
          <w:p w14:paraId="2A02EA70"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CE88AFA" w14:textId="77777777" w:rsidR="00EF62DB" w:rsidRPr="00CD58A9" w:rsidRDefault="00EF62DB" w:rsidP="00EF62DB">
            <w:pPr>
              <w:pStyle w:val="HeadingLv1"/>
              <w:rPr>
                <w:rFonts w:cs="Arial"/>
                <w:color w:val="auto"/>
              </w:rPr>
            </w:pPr>
          </w:p>
        </w:tc>
        <w:tc>
          <w:tcPr>
            <w:tcW w:w="3780" w:type="dxa"/>
            <w:shd w:val="clear" w:color="auto" w:fill="auto"/>
          </w:tcPr>
          <w:p w14:paraId="10286CD1" w14:textId="08627A3A" w:rsidR="00EF62DB" w:rsidRDefault="00EF62DB" w:rsidP="00EF62DB">
            <w:pPr>
              <w:spacing w:before="240" w:line="276" w:lineRule="auto"/>
            </w:pPr>
          </w:p>
        </w:tc>
        <w:tc>
          <w:tcPr>
            <w:tcW w:w="1530" w:type="dxa"/>
            <w:shd w:val="clear" w:color="auto" w:fill="auto"/>
          </w:tcPr>
          <w:p w14:paraId="79E35927" w14:textId="77777777" w:rsidR="00EF62DB" w:rsidRPr="00CD58A9" w:rsidRDefault="00EF62DB" w:rsidP="00EF62DB">
            <w:pPr>
              <w:pStyle w:val="HeadingLv1"/>
              <w:rPr>
                <w:rFonts w:cs="Arial"/>
                <w:color w:val="auto"/>
              </w:rPr>
            </w:pPr>
          </w:p>
        </w:tc>
      </w:tr>
      <w:tr w:rsidR="00EF62DB" w:rsidRPr="00CD58A9" w14:paraId="35FDE3A3" w14:textId="77777777" w:rsidTr="00EF62DB">
        <w:trPr>
          <w:trHeight w:val="300"/>
        </w:trPr>
        <w:tc>
          <w:tcPr>
            <w:tcW w:w="900" w:type="dxa"/>
            <w:shd w:val="clear" w:color="auto" w:fill="auto"/>
          </w:tcPr>
          <w:p w14:paraId="2C961129"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141D2AC3" w14:textId="77777777" w:rsidR="00EF62DB" w:rsidRPr="00CD58A9" w:rsidRDefault="00EF62DB" w:rsidP="00EF62DB">
            <w:pPr>
              <w:pStyle w:val="HeadingLv1"/>
              <w:rPr>
                <w:rFonts w:cs="Arial"/>
                <w:color w:val="auto"/>
              </w:rPr>
            </w:pPr>
          </w:p>
        </w:tc>
        <w:tc>
          <w:tcPr>
            <w:tcW w:w="3780" w:type="dxa"/>
            <w:shd w:val="clear" w:color="auto" w:fill="auto"/>
          </w:tcPr>
          <w:p w14:paraId="3DFE3EA7" w14:textId="44F7C7C8" w:rsidR="00EF62DB" w:rsidRDefault="00EF62DB" w:rsidP="00EF62DB">
            <w:pPr>
              <w:spacing w:before="240" w:line="276" w:lineRule="auto"/>
            </w:pPr>
          </w:p>
        </w:tc>
        <w:tc>
          <w:tcPr>
            <w:tcW w:w="1530" w:type="dxa"/>
            <w:shd w:val="clear" w:color="auto" w:fill="auto"/>
          </w:tcPr>
          <w:p w14:paraId="5DB64EE7" w14:textId="77777777" w:rsidR="00EF62DB" w:rsidRPr="00CD58A9" w:rsidRDefault="00EF62DB" w:rsidP="00EF62DB">
            <w:pPr>
              <w:pStyle w:val="HeadingLv1"/>
              <w:rPr>
                <w:rFonts w:cs="Arial"/>
                <w:color w:val="auto"/>
              </w:rPr>
            </w:pPr>
          </w:p>
        </w:tc>
      </w:tr>
      <w:tr w:rsidR="00EF62DB" w:rsidRPr="00CD58A9" w14:paraId="6CEE3A49" w14:textId="77777777" w:rsidTr="00EF62DB">
        <w:trPr>
          <w:trHeight w:val="300"/>
        </w:trPr>
        <w:tc>
          <w:tcPr>
            <w:tcW w:w="900" w:type="dxa"/>
            <w:shd w:val="clear" w:color="auto" w:fill="auto"/>
          </w:tcPr>
          <w:p w14:paraId="6812B762"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31121C45" w14:textId="77777777" w:rsidR="00EF62DB" w:rsidRPr="00CD58A9" w:rsidRDefault="00EF62DB" w:rsidP="00EF62DB">
            <w:pPr>
              <w:pStyle w:val="HeadingLv1"/>
              <w:rPr>
                <w:rFonts w:cs="Arial"/>
                <w:color w:val="auto"/>
              </w:rPr>
            </w:pPr>
          </w:p>
        </w:tc>
        <w:tc>
          <w:tcPr>
            <w:tcW w:w="3780" w:type="dxa"/>
            <w:shd w:val="clear" w:color="auto" w:fill="auto"/>
          </w:tcPr>
          <w:p w14:paraId="1ED34B99" w14:textId="70B80CC9" w:rsidR="00EF62DB" w:rsidRDefault="00EF62DB" w:rsidP="00EF62DB">
            <w:pPr>
              <w:spacing w:before="240" w:line="276" w:lineRule="auto"/>
            </w:pPr>
          </w:p>
        </w:tc>
        <w:tc>
          <w:tcPr>
            <w:tcW w:w="1530" w:type="dxa"/>
            <w:shd w:val="clear" w:color="auto" w:fill="auto"/>
          </w:tcPr>
          <w:p w14:paraId="2B07FFD4" w14:textId="77777777" w:rsidR="00EF62DB" w:rsidRPr="00CD58A9" w:rsidRDefault="00EF62DB" w:rsidP="00EF62DB">
            <w:pPr>
              <w:pStyle w:val="HeadingLv1"/>
              <w:rPr>
                <w:rFonts w:cs="Arial"/>
                <w:color w:val="auto"/>
              </w:rPr>
            </w:pPr>
          </w:p>
        </w:tc>
      </w:tr>
      <w:tr w:rsidR="00EF62DB" w:rsidRPr="00CD58A9" w14:paraId="7F19AB66" w14:textId="77777777" w:rsidTr="00EF62DB">
        <w:trPr>
          <w:trHeight w:val="300"/>
        </w:trPr>
        <w:tc>
          <w:tcPr>
            <w:tcW w:w="900" w:type="dxa"/>
            <w:shd w:val="clear" w:color="auto" w:fill="auto"/>
          </w:tcPr>
          <w:p w14:paraId="0A3EED4C"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2B2229F1" w14:textId="77777777" w:rsidR="00EF62DB" w:rsidRPr="00CD58A9" w:rsidRDefault="00EF62DB" w:rsidP="00EF62DB">
            <w:pPr>
              <w:pStyle w:val="HeadingLv1"/>
              <w:rPr>
                <w:rFonts w:cs="Arial"/>
                <w:color w:val="auto"/>
              </w:rPr>
            </w:pPr>
          </w:p>
        </w:tc>
        <w:tc>
          <w:tcPr>
            <w:tcW w:w="3780" w:type="dxa"/>
            <w:shd w:val="clear" w:color="auto" w:fill="auto"/>
          </w:tcPr>
          <w:p w14:paraId="58AFD844" w14:textId="5FCF5FA6" w:rsidR="00EF62DB" w:rsidRDefault="00EF62DB" w:rsidP="00EF62DB">
            <w:pPr>
              <w:spacing w:before="240" w:line="276" w:lineRule="auto"/>
            </w:pPr>
          </w:p>
        </w:tc>
        <w:tc>
          <w:tcPr>
            <w:tcW w:w="1530" w:type="dxa"/>
            <w:shd w:val="clear" w:color="auto" w:fill="auto"/>
          </w:tcPr>
          <w:p w14:paraId="6D08A11C" w14:textId="77777777" w:rsidR="00EF62DB" w:rsidRPr="00CD58A9" w:rsidRDefault="00EF62DB" w:rsidP="00EF62DB">
            <w:pPr>
              <w:pStyle w:val="HeadingLv1"/>
              <w:rPr>
                <w:rFonts w:cs="Arial"/>
                <w:color w:val="auto"/>
              </w:rPr>
            </w:pPr>
          </w:p>
        </w:tc>
      </w:tr>
      <w:tr w:rsidR="00EF62DB" w:rsidRPr="00CD58A9" w14:paraId="0B95B586" w14:textId="77777777" w:rsidTr="00EF62DB">
        <w:trPr>
          <w:trHeight w:val="300"/>
        </w:trPr>
        <w:tc>
          <w:tcPr>
            <w:tcW w:w="900" w:type="dxa"/>
            <w:shd w:val="clear" w:color="auto" w:fill="auto"/>
          </w:tcPr>
          <w:p w14:paraId="16D16E8E"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7B8AF2DB" w14:textId="77777777" w:rsidR="00EF62DB" w:rsidRPr="00CD58A9" w:rsidRDefault="00EF62DB" w:rsidP="00EF62DB">
            <w:pPr>
              <w:pStyle w:val="HeadingLv1"/>
              <w:rPr>
                <w:rFonts w:cs="Arial"/>
                <w:color w:val="auto"/>
              </w:rPr>
            </w:pPr>
          </w:p>
        </w:tc>
        <w:tc>
          <w:tcPr>
            <w:tcW w:w="3780" w:type="dxa"/>
            <w:shd w:val="clear" w:color="auto" w:fill="auto"/>
          </w:tcPr>
          <w:p w14:paraId="1C93C162" w14:textId="31953B0C" w:rsidR="00EF62DB" w:rsidRDefault="00EF62DB" w:rsidP="00EF62DB">
            <w:pPr>
              <w:spacing w:before="240" w:line="276" w:lineRule="auto"/>
            </w:pPr>
          </w:p>
        </w:tc>
        <w:tc>
          <w:tcPr>
            <w:tcW w:w="1530" w:type="dxa"/>
            <w:shd w:val="clear" w:color="auto" w:fill="auto"/>
          </w:tcPr>
          <w:p w14:paraId="6B6E8FF6" w14:textId="77777777" w:rsidR="00EF62DB" w:rsidRPr="00CD58A9" w:rsidRDefault="00EF62DB" w:rsidP="00EF62DB">
            <w:pPr>
              <w:pStyle w:val="HeadingLv1"/>
              <w:rPr>
                <w:rFonts w:cs="Arial"/>
                <w:color w:val="auto"/>
              </w:rPr>
            </w:pPr>
          </w:p>
        </w:tc>
      </w:tr>
      <w:tr w:rsidR="00EF62DB" w:rsidRPr="00CD58A9" w14:paraId="6685798D" w14:textId="77777777" w:rsidTr="00EF62DB">
        <w:trPr>
          <w:trHeight w:val="300"/>
        </w:trPr>
        <w:tc>
          <w:tcPr>
            <w:tcW w:w="900" w:type="dxa"/>
            <w:shd w:val="clear" w:color="auto" w:fill="auto"/>
          </w:tcPr>
          <w:p w14:paraId="0961918D"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7F1986B7" w14:textId="77777777" w:rsidR="00EF62DB" w:rsidRPr="00CD58A9" w:rsidRDefault="00EF62DB" w:rsidP="00EF62DB">
            <w:pPr>
              <w:pStyle w:val="HeadingLv1"/>
              <w:rPr>
                <w:rFonts w:cs="Arial"/>
                <w:color w:val="auto"/>
              </w:rPr>
            </w:pPr>
          </w:p>
        </w:tc>
        <w:tc>
          <w:tcPr>
            <w:tcW w:w="3780" w:type="dxa"/>
            <w:shd w:val="clear" w:color="auto" w:fill="auto"/>
          </w:tcPr>
          <w:p w14:paraId="1152190A" w14:textId="450709BC" w:rsidR="00EF62DB" w:rsidRDefault="00EF62DB" w:rsidP="00EF62DB">
            <w:pPr>
              <w:spacing w:before="240" w:line="276" w:lineRule="auto"/>
            </w:pPr>
          </w:p>
        </w:tc>
        <w:tc>
          <w:tcPr>
            <w:tcW w:w="1530" w:type="dxa"/>
            <w:shd w:val="clear" w:color="auto" w:fill="auto"/>
          </w:tcPr>
          <w:p w14:paraId="1597402B" w14:textId="77777777" w:rsidR="00EF62DB" w:rsidRPr="00CD58A9" w:rsidRDefault="00EF62DB" w:rsidP="00EF62DB">
            <w:pPr>
              <w:pStyle w:val="HeadingLv1"/>
              <w:rPr>
                <w:rFonts w:cs="Arial"/>
                <w:color w:val="auto"/>
              </w:rPr>
            </w:pPr>
          </w:p>
        </w:tc>
      </w:tr>
      <w:tr w:rsidR="00EF62DB" w:rsidRPr="00CD58A9" w14:paraId="0224429D" w14:textId="77777777" w:rsidTr="00EF62DB">
        <w:trPr>
          <w:trHeight w:val="300"/>
        </w:trPr>
        <w:tc>
          <w:tcPr>
            <w:tcW w:w="900" w:type="dxa"/>
            <w:shd w:val="clear" w:color="auto" w:fill="auto"/>
          </w:tcPr>
          <w:p w14:paraId="2994FE73"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53F24EA7" w14:textId="77777777" w:rsidR="00EF62DB" w:rsidRPr="00CD58A9" w:rsidRDefault="00EF62DB" w:rsidP="00EF62DB">
            <w:pPr>
              <w:pStyle w:val="HeadingLv1"/>
              <w:rPr>
                <w:rFonts w:cs="Arial"/>
                <w:color w:val="auto"/>
              </w:rPr>
            </w:pPr>
          </w:p>
        </w:tc>
        <w:tc>
          <w:tcPr>
            <w:tcW w:w="3780" w:type="dxa"/>
            <w:shd w:val="clear" w:color="auto" w:fill="auto"/>
          </w:tcPr>
          <w:p w14:paraId="11C04472" w14:textId="0CB0B1EA" w:rsidR="00EF62DB" w:rsidRDefault="00EF62DB" w:rsidP="00EF62DB">
            <w:pPr>
              <w:spacing w:before="240" w:line="276" w:lineRule="auto"/>
            </w:pPr>
          </w:p>
        </w:tc>
        <w:tc>
          <w:tcPr>
            <w:tcW w:w="1530" w:type="dxa"/>
            <w:shd w:val="clear" w:color="auto" w:fill="auto"/>
          </w:tcPr>
          <w:p w14:paraId="180E92D9" w14:textId="77777777" w:rsidR="00EF62DB" w:rsidRPr="00CD58A9" w:rsidRDefault="00EF62DB" w:rsidP="00EF62DB">
            <w:pPr>
              <w:pStyle w:val="HeadingLv1"/>
              <w:rPr>
                <w:rFonts w:cs="Arial"/>
                <w:color w:val="auto"/>
              </w:rPr>
            </w:pPr>
          </w:p>
        </w:tc>
      </w:tr>
      <w:tr w:rsidR="00EF62DB" w:rsidRPr="00CD58A9" w14:paraId="7A5B6433" w14:textId="77777777" w:rsidTr="00EF62DB">
        <w:trPr>
          <w:trHeight w:val="300"/>
        </w:trPr>
        <w:tc>
          <w:tcPr>
            <w:tcW w:w="900" w:type="dxa"/>
            <w:shd w:val="clear" w:color="auto" w:fill="auto"/>
          </w:tcPr>
          <w:p w14:paraId="441C21DB"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064B9778" w14:textId="77777777" w:rsidR="00EF62DB" w:rsidRPr="00CD58A9" w:rsidRDefault="00EF62DB" w:rsidP="00EF62DB">
            <w:pPr>
              <w:pStyle w:val="HeadingLv1"/>
              <w:rPr>
                <w:rFonts w:cs="Arial"/>
                <w:color w:val="auto"/>
              </w:rPr>
            </w:pPr>
          </w:p>
        </w:tc>
        <w:tc>
          <w:tcPr>
            <w:tcW w:w="3780" w:type="dxa"/>
            <w:shd w:val="clear" w:color="auto" w:fill="auto"/>
          </w:tcPr>
          <w:p w14:paraId="1CFE96F6" w14:textId="71A60E69" w:rsidR="00EF62DB" w:rsidRDefault="00EF62DB" w:rsidP="00EF62DB">
            <w:pPr>
              <w:spacing w:before="240" w:line="276" w:lineRule="auto"/>
            </w:pPr>
          </w:p>
        </w:tc>
        <w:tc>
          <w:tcPr>
            <w:tcW w:w="1530" w:type="dxa"/>
            <w:shd w:val="clear" w:color="auto" w:fill="auto"/>
          </w:tcPr>
          <w:p w14:paraId="6DF20FF7" w14:textId="77777777" w:rsidR="00EF62DB" w:rsidRPr="00CD58A9" w:rsidRDefault="00EF62DB" w:rsidP="00EF62DB">
            <w:pPr>
              <w:pStyle w:val="HeadingLv1"/>
              <w:rPr>
                <w:rFonts w:cs="Arial"/>
                <w:color w:val="auto"/>
              </w:rPr>
            </w:pPr>
          </w:p>
        </w:tc>
      </w:tr>
      <w:tr w:rsidR="00EF62DB" w:rsidRPr="00CD58A9" w14:paraId="2AE2653B" w14:textId="77777777" w:rsidTr="00EF62DB">
        <w:trPr>
          <w:trHeight w:val="300"/>
        </w:trPr>
        <w:tc>
          <w:tcPr>
            <w:tcW w:w="900" w:type="dxa"/>
            <w:shd w:val="clear" w:color="auto" w:fill="auto"/>
          </w:tcPr>
          <w:p w14:paraId="1F1FE0E8"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2503D8CF" w14:textId="77777777" w:rsidR="00EF62DB" w:rsidRPr="00CD58A9" w:rsidRDefault="00EF62DB" w:rsidP="00EF62DB">
            <w:pPr>
              <w:pStyle w:val="HeadingLv1"/>
              <w:rPr>
                <w:rFonts w:cs="Arial"/>
                <w:color w:val="auto"/>
              </w:rPr>
            </w:pPr>
          </w:p>
        </w:tc>
        <w:tc>
          <w:tcPr>
            <w:tcW w:w="3780" w:type="dxa"/>
            <w:shd w:val="clear" w:color="auto" w:fill="auto"/>
          </w:tcPr>
          <w:p w14:paraId="1FA13D57" w14:textId="0A83B906" w:rsidR="00EF62DB" w:rsidRDefault="00EF62DB" w:rsidP="00EF62DB">
            <w:pPr>
              <w:spacing w:before="240" w:line="276" w:lineRule="auto"/>
            </w:pPr>
          </w:p>
        </w:tc>
        <w:tc>
          <w:tcPr>
            <w:tcW w:w="1530" w:type="dxa"/>
            <w:shd w:val="clear" w:color="auto" w:fill="auto"/>
          </w:tcPr>
          <w:p w14:paraId="07BAF8AB" w14:textId="77777777" w:rsidR="00EF62DB" w:rsidRPr="00CD58A9" w:rsidRDefault="00EF62DB" w:rsidP="00EF62DB">
            <w:pPr>
              <w:pStyle w:val="HeadingLv1"/>
              <w:rPr>
                <w:rFonts w:cs="Arial"/>
                <w:color w:val="auto"/>
              </w:rPr>
            </w:pPr>
          </w:p>
        </w:tc>
      </w:tr>
      <w:tr w:rsidR="00EF62DB" w:rsidRPr="00CD58A9" w14:paraId="4907B69A" w14:textId="77777777" w:rsidTr="00EF62DB">
        <w:trPr>
          <w:trHeight w:val="300"/>
        </w:trPr>
        <w:tc>
          <w:tcPr>
            <w:tcW w:w="900" w:type="dxa"/>
            <w:shd w:val="clear" w:color="auto" w:fill="auto"/>
          </w:tcPr>
          <w:p w14:paraId="4A52493F"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51D0D44C" w14:textId="77777777" w:rsidR="00EF62DB" w:rsidRPr="00CD58A9" w:rsidRDefault="00EF62DB" w:rsidP="00EF62DB">
            <w:pPr>
              <w:pStyle w:val="HeadingLv1"/>
              <w:rPr>
                <w:rFonts w:cs="Arial"/>
                <w:color w:val="auto"/>
              </w:rPr>
            </w:pPr>
          </w:p>
        </w:tc>
        <w:tc>
          <w:tcPr>
            <w:tcW w:w="3780" w:type="dxa"/>
            <w:shd w:val="clear" w:color="auto" w:fill="auto"/>
          </w:tcPr>
          <w:p w14:paraId="536D3C5A" w14:textId="7A5DDDCA" w:rsidR="00EF62DB" w:rsidRDefault="00EF62DB" w:rsidP="00EF62DB">
            <w:pPr>
              <w:spacing w:before="240" w:line="276" w:lineRule="auto"/>
            </w:pPr>
          </w:p>
        </w:tc>
        <w:tc>
          <w:tcPr>
            <w:tcW w:w="1530" w:type="dxa"/>
            <w:shd w:val="clear" w:color="auto" w:fill="auto"/>
          </w:tcPr>
          <w:p w14:paraId="20B1333F" w14:textId="77777777" w:rsidR="00EF62DB" w:rsidRPr="00CD58A9" w:rsidRDefault="00EF62DB" w:rsidP="00EF62DB">
            <w:pPr>
              <w:pStyle w:val="HeadingLv1"/>
              <w:rPr>
                <w:rFonts w:cs="Arial"/>
                <w:color w:val="auto"/>
              </w:rPr>
            </w:pPr>
          </w:p>
        </w:tc>
      </w:tr>
      <w:tr w:rsidR="00EF62DB" w:rsidRPr="00CD58A9" w14:paraId="1D6F1A12" w14:textId="77777777" w:rsidTr="00EF62DB">
        <w:trPr>
          <w:trHeight w:val="300"/>
        </w:trPr>
        <w:tc>
          <w:tcPr>
            <w:tcW w:w="900" w:type="dxa"/>
            <w:shd w:val="clear" w:color="auto" w:fill="auto"/>
          </w:tcPr>
          <w:p w14:paraId="47F50D0F"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1F02CD7F" w14:textId="3DC3DDE3" w:rsidR="00EF62DB" w:rsidRPr="00CD58A9" w:rsidRDefault="00EF62DB" w:rsidP="00EF62DB">
            <w:pPr>
              <w:pStyle w:val="HeadingLv1"/>
              <w:rPr>
                <w:rFonts w:cs="Arial"/>
                <w:color w:val="auto"/>
              </w:rPr>
            </w:pPr>
          </w:p>
        </w:tc>
        <w:tc>
          <w:tcPr>
            <w:tcW w:w="3780" w:type="dxa"/>
            <w:shd w:val="clear" w:color="auto" w:fill="auto"/>
          </w:tcPr>
          <w:p w14:paraId="49923AD5" w14:textId="7E127A93" w:rsidR="00EF62DB" w:rsidRDefault="00EF62DB" w:rsidP="00EF62DB">
            <w:pPr>
              <w:spacing w:before="240" w:line="276" w:lineRule="auto"/>
            </w:pPr>
          </w:p>
        </w:tc>
        <w:tc>
          <w:tcPr>
            <w:tcW w:w="1530" w:type="dxa"/>
            <w:shd w:val="clear" w:color="auto" w:fill="auto"/>
          </w:tcPr>
          <w:p w14:paraId="09E7D1FA" w14:textId="77777777" w:rsidR="00EF62DB" w:rsidRPr="00CD58A9" w:rsidRDefault="00EF62DB" w:rsidP="00EF62DB">
            <w:pPr>
              <w:pStyle w:val="HeadingLv1"/>
              <w:rPr>
                <w:rFonts w:cs="Arial"/>
                <w:color w:val="auto"/>
              </w:rPr>
            </w:pPr>
          </w:p>
        </w:tc>
      </w:tr>
      <w:tr w:rsidR="00EF62DB" w:rsidRPr="00CD58A9" w14:paraId="4AC001E7" w14:textId="77777777" w:rsidTr="00EF62DB">
        <w:trPr>
          <w:trHeight w:val="300"/>
        </w:trPr>
        <w:tc>
          <w:tcPr>
            <w:tcW w:w="900" w:type="dxa"/>
            <w:shd w:val="clear" w:color="auto" w:fill="auto"/>
          </w:tcPr>
          <w:p w14:paraId="4A47EB7F"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4224180" w14:textId="77777777" w:rsidR="00EF62DB" w:rsidRPr="00CD58A9" w:rsidRDefault="00EF62DB" w:rsidP="00EF62DB">
            <w:pPr>
              <w:pStyle w:val="HeadingLv1"/>
              <w:rPr>
                <w:rFonts w:cs="Arial"/>
                <w:color w:val="auto"/>
              </w:rPr>
            </w:pPr>
          </w:p>
        </w:tc>
        <w:tc>
          <w:tcPr>
            <w:tcW w:w="3780" w:type="dxa"/>
            <w:shd w:val="clear" w:color="auto" w:fill="auto"/>
          </w:tcPr>
          <w:p w14:paraId="7137A796" w14:textId="25F564B2" w:rsidR="00EF62DB" w:rsidRDefault="00EF62DB" w:rsidP="00EF62DB">
            <w:pPr>
              <w:spacing w:before="240" w:line="276" w:lineRule="auto"/>
            </w:pPr>
          </w:p>
        </w:tc>
        <w:tc>
          <w:tcPr>
            <w:tcW w:w="1530" w:type="dxa"/>
            <w:shd w:val="clear" w:color="auto" w:fill="auto"/>
          </w:tcPr>
          <w:p w14:paraId="7F250865" w14:textId="77777777" w:rsidR="00EF62DB" w:rsidRPr="00CD58A9" w:rsidRDefault="00EF62DB" w:rsidP="00EF62DB">
            <w:pPr>
              <w:pStyle w:val="HeadingLv1"/>
              <w:rPr>
                <w:rFonts w:cs="Arial"/>
                <w:color w:val="auto"/>
              </w:rPr>
            </w:pPr>
          </w:p>
        </w:tc>
      </w:tr>
      <w:tr w:rsidR="00EF62DB" w:rsidRPr="00CD58A9" w14:paraId="3C7DB19B" w14:textId="77777777" w:rsidTr="00EF62DB">
        <w:trPr>
          <w:trHeight w:val="300"/>
        </w:trPr>
        <w:tc>
          <w:tcPr>
            <w:tcW w:w="900" w:type="dxa"/>
            <w:shd w:val="clear" w:color="auto" w:fill="auto"/>
          </w:tcPr>
          <w:p w14:paraId="4315D475"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378468AB" w14:textId="77777777" w:rsidR="00EF62DB" w:rsidRPr="00CD58A9" w:rsidRDefault="00EF62DB" w:rsidP="00EF62DB">
            <w:pPr>
              <w:pStyle w:val="HeadingLv1"/>
              <w:rPr>
                <w:rFonts w:cs="Arial"/>
                <w:color w:val="auto"/>
              </w:rPr>
            </w:pPr>
          </w:p>
        </w:tc>
        <w:tc>
          <w:tcPr>
            <w:tcW w:w="3780" w:type="dxa"/>
            <w:shd w:val="clear" w:color="auto" w:fill="auto"/>
          </w:tcPr>
          <w:p w14:paraId="6DB02BA1" w14:textId="5224CDEA" w:rsidR="00EF62DB" w:rsidRDefault="00EF62DB" w:rsidP="00EF62DB">
            <w:pPr>
              <w:spacing w:before="240" w:line="276" w:lineRule="auto"/>
            </w:pPr>
          </w:p>
        </w:tc>
        <w:tc>
          <w:tcPr>
            <w:tcW w:w="1530" w:type="dxa"/>
            <w:shd w:val="clear" w:color="auto" w:fill="auto"/>
          </w:tcPr>
          <w:p w14:paraId="1A86B295" w14:textId="77777777" w:rsidR="00EF62DB" w:rsidRPr="00CD58A9" w:rsidRDefault="00EF62DB" w:rsidP="00EF62DB">
            <w:pPr>
              <w:pStyle w:val="HeadingLv1"/>
              <w:rPr>
                <w:rFonts w:cs="Arial"/>
                <w:color w:val="auto"/>
              </w:rPr>
            </w:pPr>
          </w:p>
        </w:tc>
      </w:tr>
      <w:tr w:rsidR="00EF62DB" w:rsidRPr="00CD58A9" w14:paraId="3E813580" w14:textId="77777777" w:rsidTr="00EF62DB">
        <w:trPr>
          <w:trHeight w:val="300"/>
        </w:trPr>
        <w:tc>
          <w:tcPr>
            <w:tcW w:w="900" w:type="dxa"/>
            <w:shd w:val="clear" w:color="auto" w:fill="auto"/>
          </w:tcPr>
          <w:p w14:paraId="3D1358FB"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2A496E93" w14:textId="1E242881" w:rsidR="00EF62DB" w:rsidRPr="00CD58A9" w:rsidRDefault="00EF62DB" w:rsidP="00EF62DB">
            <w:pPr>
              <w:pStyle w:val="HeadingLv1"/>
              <w:rPr>
                <w:rFonts w:cs="Arial"/>
                <w:color w:val="auto"/>
              </w:rPr>
            </w:pPr>
          </w:p>
        </w:tc>
        <w:tc>
          <w:tcPr>
            <w:tcW w:w="3780" w:type="dxa"/>
            <w:shd w:val="clear" w:color="auto" w:fill="auto"/>
          </w:tcPr>
          <w:p w14:paraId="5E23CBA0" w14:textId="68FC6E42" w:rsidR="00EF62DB" w:rsidRDefault="00EF62DB" w:rsidP="00EF62DB">
            <w:pPr>
              <w:spacing w:before="240" w:line="276" w:lineRule="auto"/>
            </w:pPr>
          </w:p>
        </w:tc>
        <w:tc>
          <w:tcPr>
            <w:tcW w:w="1530" w:type="dxa"/>
            <w:shd w:val="clear" w:color="auto" w:fill="auto"/>
          </w:tcPr>
          <w:p w14:paraId="1E47AB3E" w14:textId="77777777" w:rsidR="00EF62DB" w:rsidRPr="00CD58A9" w:rsidRDefault="00EF62DB" w:rsidP="00EF62DB">
            <w:pPr>
              <w:pStyle w:val="HeadingLv1"/>
              <w:rPr>
                <w:rFonts w:cs="Arial"/>
                <w:color w:val="auto"/>
              </w:rPr>
            </w:pPr>
          </w:p>
        </w:tc>
      </w:tr>
      <w:tr w:rsidR="00EF62DB" w:rsidRPr="00CD58A9" w14:paraId="3CCF4469" w14:textId="77777777" w:rsidTr="00EF62DB">
        <w:trPr>
          <w:trHeight w:val="300"/>
        </w:trPr>
        <w:tc>
          <w:tcPr>
            <w:tcW w:w="900" w:type="dxa"/>
            <w:shd w:val="clear" w:color="auto" w:fill="auto"/>
          </w:tcPr>
          <w:p w14:paraId="7DEE5061"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3A8E941F" w14:textId="77777777" w:rsidR="00EF62DB" w:rsidRPr="00CD58A9" w:rsidRDefault="00EF62DB" w:rsidP="00EF62DB">
            <w:pPr>
              <w:pStyle w:val="HeadingLv1"/>
              <w:rPr>
                <w:rFonts w:cs="Arial"/>
                <w:color w:val="auto"/>
              </w:rPr>
            </w:pPr>
          </w:p>
        </w:tc>
        <w:tc>
          <w:tcPr>
            <w:tcW w:w="3780" w:type="dxa"/>
            <w:shd w:val="clear" w:color="auto" w:fill="auto"/>
          </w:tcPr>
          <w:p w14:paraId="0AD53EE9" w14:textId="371EDB87" w:rsidR="00EF62DB" w:rsidRDefault="00EF62DB" w:rsidP="00EF62DB">
            <w:pPr>
              <w:spacing w:before="240" w:line="276" w:lineRule="auto"/>
            </w:pPr>
          </w:p>
        </w:tc>
        <w:tc>
          <w:tcPr>
            <w:tcW w:w="1530" w:type="dxa"/>
            <w:shd w:val="clear" w:color="auto" w:fill="auto"/>
          </w:tcPr>
          <w:p w14:paraId="31DB155C" w14:textId="77777777" w:rsidR="00EF62DB" w:rsidRPr="00CD58A9" w:rsidRDefault="00EF62DB" w:rsidP="00EF62DB">
            <w:pPr>
              <w:pStyle w:val="HeadingLv1"/>
              <w:rPr>
                <w:rFonts w:cs="Arial"/>
                <w:color w:val="auto"/>
              </w:rPr>
            </w:pPr>
          </w:p>
        </w:tc>
      </w:tr>
      <w:tr w:rsidR="00EF62DB" w:rsidRPr="00CD58A9" w14:paraId="46FC4ABC" w14:textId="77777777" w:rsidTr="00EF62DB">
        <w:trPr>
          <w:trHeight w:val="300"/>
        </w:trPr>
        <w:tc>
          <w:tcPr>
            <w:tcW w:w="900" w:type="dxa"/>
            <w:shd w:val="clear" w:color="auto" w:fill="auto"/>
          </w:tcPr>
          <w:p w14:paraId="76804FC0"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33807043" w14:textId="6C32AAF0" w:rsidR="00EF62DB" w:rsidRPr="00CD58A9" w:rsidRDefault="00EF62DB" w:rsidP="00EF62DB">
            <w:pPr>
              <w:pStyle w:val="HeadingLv1"/>
              <w:rPr>
                <w:rFonts w:cs="Arial"/>
                <w:color w:val="auto"/>
              </w:rPr>
            </w:pPr>
          </w:p>
        </w:tc>
        <w:tc>
          <w:tcPr>
            <w:tcW w:w="3780" w:type="dxa"/>
            <w:shd w:val="clear" w:color="auto" w:fill="auto"/>
          </w:tcPr>
          <w:p w14:paraId="615F8963" w14:textId="35D8A60E" w:rsidR="00EF62DB" w:rsidRDefault="00EF62DB" w:rsidP="00EF62DB">
            <w:pPr>
              <w:spacing w:before="240" w:line="276" w:lineRule="auto"/>
            </w:pPr>
          </w:p>
        </w:tc>
        <w:tc>
          <w:tcPr>
            <w:tcW w:w="1530" w:type="dxa"/>
            <w:shd w:val="clear" w:color="auto" w:fill="auto"/>
          </w:tcPr>
          <w:p w14:paraId="29268D02" w14:textId="77777777" w:rsidR="00EF62DB" w:rsidRPr="00CD58A9" w:rsidRDefault="00EF62DB" w:rsidP="00EF62DB">
            <w:pPr>
              <w:pStyle w:val="HeadingLv1"/>
              <w:rPr>
                <w:rFonts w:cs="Arial"/>
                <w:color w:val="auto"/>
              </w:rPr>
            </w:pPr>
          </w:p>
        </w:tc>
      </w:tr>
      <w:tr w:rsidR="00EF62DB" w:rsidRPr="00CD58A9" w14:paraId="11B04241" w14:textId="77777777" w:rsidTr="00EF62DB">
        <w:trPr>
          <w:trHeight w:val="300"/>
        </w:trPr>
        <w:tc>
          <w:tcPr>
            <w:tcW w:w="900" w:type="dxa"/>
            <w:shd w:val="clear" w:color="auto" w:fill="auto"/>
          </w:tcPr>
          <w:p w14:paraId="57CBF34D"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641A51E" w14:textId="77777777" w:rsidR="00EF62DB" w:rsidRPr="00CD58A9" w:rsidRDefault="00EF62DB" w:rsidP="00EF62DB">
            <w:pPr>
              <w:pStyle w:val="HeadingLv1"/>
              <w:rPr>
                <w:rFonts w:cs="Arial"/>
                <w:color w:val="auto"/>
              </w:rPr>
            </w:pPr>
          </w:p>
        </w:tc>
        <w:tc>
          <w:tcPr>
            <w:tcW w:w="3780" w:type="dxa"/>
            <w:shd w:val="clear" w:color="auto" w:fill="auto"/>
          </w:tcPr>
          <w:p w14:paraId="5F684910" w14:textId="53674306" w:rsidR="00EF62DB" w:rsidRDefault="00EF62DB" w:rsidP="00EF62DB">
            <w:pPr>
              <w:spacing w:before="240" w:line="276" w:lineRule="auto"/>
            </w:pPr>
          </w:p>
        </w:tc>
        <w:tc>
          <w:tcPr>
            <w:tcW w:w="1530" w:type="dxa"/>
            <w:shd w:val="clear" w:color="auto" w:fill="auto"/>
          </w:tcPr>
          <w:p w14:paraId="3EC7CA7F" w14:textId="77777777" w:rsidR="00EF62DB" w:rsidRPr="00CD58A9" w:rsidRDefault="00EF62DB" w:rsidP="00EF62DB">
            <w:pPr>
              <w:pStyle w:val="HeadingLv1"/>
              <w:rPr>
                <w:rFonts w:cs="Arial"/>
                <w:color w:val="auto"/>
              </w:rPr>
            </w:pPr>
          </w:p>
        </w:tc>
      </w:tr>
      <w:tr w:rsidR="00EF62DB" w:rsidRPr="00CD58A9" w14:paraId="5C32789A" w14:textId="77777777" w:rsidTr="00EF62DB">
        <w:trPr>
          <w:trHeight w:val="300"/>
        </w:trPr>
        <w:tc>
          <w:tcPr>
            <w:tcW w:w="900" w:type="dxa"/>
            <w:shd w:val="clear" w:color="auto" w:fill="auto"/>
          </w:tcPr>
          <w:p w14:paraId="31EA8278"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0C9BFAAE" w14:textId="77777777" w:rsidR="00EF62DB" w:rsidRPr="00CD58A9" w:rsidRDefault="00EF62DB" w:rsidP="00EF62DB">
            <w:pPr>
              <w:pStyle w:val="HeadingLv1"/>
              <w:rPr>
                <w:rFonts w:cs="Arial"/>
                <w:color w:val="auto"/>
              </w:rPr>
            </w:pPr>
          </w:p>
        </w:tc>
        <w:tc>
          <w:tcPr>
            <w:tcW w:w="3780" w:type="dxa"/>
            <w:shd w:val="clear" w:color="auto" w:fill="auto"/>
          </w:tcPr>
          <w:p w14:paraId="56ECAAD1" w14:textId="3B831226" w:rsidR="00EF62DB" w:rsidRDefault="00EF62DB" w:rsidP="00EF62DB">
            <w:pPr>
              <w:spacing w:before="240" w:line="276" w:lineRule="auto"/>
            </w:pPr>
          </w:p>
        </w:tc>
        <w:tc>
          <w:tcPr>
            <w:tcW w:w="1530" w:type="dxa"/>
            <w:shd w:val="clear" w:color="auto" w:fill="auto"/>
          </w:tcPr>
          <w:p w14:paraId="50620A50" w14:textId="77777777" w:rsidR="00EF62DB" w:rsidRPr="00CD58A9" w:rsidRDefault="00EF62DB" w:rsidP="00EF62DB">
            <w:pPr>
              <w:pStyle w:val="HeadingLv1"/>
              <w:rPr>
                <w:rFonts w:cs="Arial"/>
                <w:color w:val="auto"/>
              </w:rPr>
            </w:pPr>
          </w:p>
        </w:tc>
      </w:tr>
      <w:tr w:rsidR="00EF62DB" w:rsidRPr="00CD58A9" w14:paraId="7B487B4E" w14:textId="77777777" w:rsidTr="00EF62DB">
        <w:trPr>
          <w:trHeight w:val="300"/>
        </w:trPr>
        <w:tc>
          <w:tcPr>
            <w:tcW w:w="900" w:type="dxa"/>
            <w:shd w:val="clear" w:color="auto" w:fill="auto"/>
          </w:tcPr>
          <w:p w14:paraId="1749881C"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7AF75DAE" w14:textId="77777777" w:rsidR="00EF62DB" w:rsidRPr="00CD58A9" w:rsidRDefault="00EF62DB" w:rsidP="00EF62DB">
            <w:pPr>
              <w:pStyle w:val="HeadingLv1"/>
              <w:rPr>
                <w:rFonts w:cs="Arial"/>
                <w:color w:val="auto"/>
              </w:rPr>
            </w:pPr>
          </w:p>
        </w:tc>
        <w:tc>
          <w:tcPr>
            <w:tcW w:w="3780" w:type="dxa"/>
            <w:shd w:val="clear" w:color="auto" w:fill="auto"/>
          </w:tcPr>
          <w:p w14:paraId="7ED1CF4C" w14:textId="2E5C14E5" w:rsidR="00EF62DB" w:rsidRDefault="00EF62DB" w:rsidP="00EF62DB">
            <w:pPr>
              <w:spacing w:before="240" w:line="276" w:lineRule="auto"/>
            </w:pPr>
          </w:p>
        </w:tc>
        <w:tc>
          <w:tcPr>
            <w:tcW w:w="1530" w:type="dxa"/>
            <w:shd w:val="clear" w:color="auto" w:fill="auto"/>
          </w:tcPr>
          <w:p w14:paraId="520A96D0" w14:textId="77777777" w:rsidR="00EF62DB" w:rsidRPr="00CD58A9" w:rsidRDefault="00EF62DB" w:rsidP="00EF62DB">
            <w:pPr>
              <w:pStyle w:val="HeadingLv1"/>
              <w:rPr>
                <w:rFonts w:cs="Arial"/>
                <w:color w:val="auto"/>
              </w:rPr>
            </w:pPr>
          </w:p>
        </w:tc>
      </w:tr>
      <w:tr w:rsidR="00EF62DB" w:rsidRPr="00CD58A9" w14:paraId="3273A5DF" w14:textId="77777777" w:rsidTr="00EF62DB">
        <w:trPr>
          <w:trHeight w:val="300"/>
        </w:trPr>
        <w:tc>
          <w:tcPr>
            <w:tcW w:w="900" w:type="dxa"/>
            <w:shd w:val="clear" w:color="auto" w:fill="auto"/>
          </w:tcPr>
          <w:p w14:paraId="26AF660F"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31EB17B4" w14:textId="77777777" w:rsidR="00EF62DB" w:rsidRPr="00CD58A9" w:rsidRDefault="00EF62DB" w:rsidP="00EF62DB">
            <w:pPr>
              <w:pStyle w:val="HeadingLv1"/>
              <w:rPr>
                <w:rFonts w:cs="Arial"/>
                <w:color w:val="auto"/>
              </w:rPr>
            </w:pPr>
          </w:p>
        </w:tc>
        <w:tc>
          <w:tcPr>
            <w:tcW w:w="3780" w:type="dxa"/>
            <w:shd w:val="clear" w:color="auto" w:fill="auto"/>
          </w:tcPr>
          <w:p w14:paraId="22F92E75" w14:textId="1D9A6DE9" w:rsidR="00EF62DB" w:rsidRDefault="00EF62DB" w:rsidP="00EF62DB">
            <w:pPr>
              <w:spacing w:before="240" w:line="276" w:lineRule="auto"/>
            </w:pPr>
          </w:p>
        </w:tc>
        <w:tc>
          <w:tcPr>
            <w:tcW w:w="1530" w:type="dxa"/>
            <w:shd w:val="clear" w:color="auto" w:fill="auto"/>
          </w:tcPr>
          <w:p w14:paraId="4C77FEB8" w14:textId="77777777" w:rsidR="00EF62DB" w:rsidRPr="00CD58A9" w:rsidRDefault="00EF62DB" w:rsidP="00EF62DB">
            <w:pPr>
              <w:pStyle w:val="HeadingLv1"/>
              <w:rPr>
                <w:rFonts w:cs="Arial"/>
                <w:color w:val="auto"/>
              </w:rPr>
            </w:pPr>
          </w:p>
        </w:tc>
      </w:tr>
      <w:tr w:rsidR="00EF62DB" w:rsidRPr="00CD58A9" w14:paraId="0F5713F7" w14:textId="77777777" w:rsidTr="00EF62DB">
        <w:trPr>
          <w:trHeight w:val="300"/>
        </w:trPr>
        <w:tc>
          <w:tcPr>
            <w:tcW w:w="900" w:type="dxa"/>
            <w:shd w:val="clear" w:color="auto" w:fill="auto"/>
          </w:tcPr>
          <w:p w14:paraId="19AF2B5D"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701F4FF8" w14:textId="77777777" w:rsidR="00EF62DB" w:rsidRPr="00CD58A9" w:rsidRDefault="00EF62DB" w:rsidP="00EF62DB">
            <w:pPr>
              <w:pStyle w:val="HeadingLv1"/>
              <w:rPr>
                <w:rFonts w:cs="Arial"/>
                <w:color w:val="auto"/>
              </w:rPr>
            </w:pPr>
          </w:p>
        </w:tc>
        <w:tc>
          <w:tcPr>
            <w:tcW w:w="3780" w:type="dxa"/>
            <w:shd w:val="clear" w:color="auto" w:fill="auto"/>
          </w:tcPr>
          <w:p w14:paraId="7C4BDE57" w14:textId="48773985" w:rsidR="00EF62DB" w:rsidRDefault="00EF62DB" w:rsidP="00EF62DB">
            <w:pPr>
              <w:spacing w:before="240" w:line="276" w:lineRule="auto"/>
              <w:rPr>
                <w:color w:val="FF0000"/>
              </w:rPr>
            </w:pPr>
          </w:p>
        </w:tc>
        <w:tc>
          <w:tcPr>
            <w:tcW w:w="1530" w:type="dxa"/>
            <w:shd w:val="clear" w:color="auto" w:fill="auto"/>
          </w:tcPr>
          <w:p w14:paraId="059DBC8D" w14:textId="77777777" w:rsidR="00EF62DB" w:rsidRPr="00CD58A9" w:rsidRDefault="00EF62DB" w:rsidP="00EF62DB">
            <w:pPr>
              <w:pStyle w:val="HeadingLv1"/>
              <w:rPr>
                <w:rFonts w:cs="Arial"/>
                <w:color w:val="auto"/>
              </w:rPr>
            </w:pPr>
          </w:p>
        </w:tc>
      </w:tr>
      <w:tr w:rsidR="00EF62DB" w:rsidRPr="00CD58A9" w14:paraId="25CA40A0" w14:textId="77777777" w:rsidTr="00EF62DB">
        <w:trPr>
          <w:trHeight w:val="300"/>
        </w:trPr>
        <w:tc>
          <w:tcPr>
            <w:tcW w:w="900" w:type="dxa"/>
            <w:shd w:val="clear" w:color="auto" w:fill="auto"/>
          </w:tcPr>
          <w:p w14:paraId="1AA59AB0"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5E2C0F01" w14:textId="77777777" w:rsidR="00EF62DB" w:rsidRPr="00CD58A9" w:rsidRDefault="00EF62DB" w:rsidP="00EF62DB">
            <w:pPr>
              <w:pStyle w:val="HeadingLv1"/>
              <w:rPr>
                <w:rFonts w:cs="Arial"/>
                <w:color w:val="auto"/>
              </w:rPr>
            </w:pPr>
          </w:p>
        </w:tc>
        <w:tc>
          <w:tcPr>
            <w:tcW w:w="3780" w:type="dxa"/>
            <w:shd w:val="clear" w:color="auto" w:fill="auto"/>
          </w:tcPr>
          <w:p w14:paraId="5B4874A0" w14:textId="20E66DCC" w:rsidR="00EF62DB" w:rsidRDefault="00EF62DB" w:rsidP="00EF62DB">
            <w:pPr>
              <w:spacing w:before="240" w:line="276" w:lineRule="auto"/>
            </w:pPr>
          </w:p>
        </w:tc>
        <w:tc>
          <w:tcPr>
            <w:tcW w:w="1530" w:type="dxa"/>
            <w:shd w:val="clear" w:color="auto" w:fill="auto"/>
          </w:tcPr>
          <w:p w14:paraId="05AF011C" w14:textId="77777777" w:rsidR="00EF62DB" w:rsidRPr="00CD58A9" w:rsidRDefault="00EF62DB" w:rsidP="00EF62DB">
            <w:pPr>
              <w:pStyle w:val="HeadingLv1"/>
              <w:rPr>
                <w:rFonts w:cs="Arial"/>
                <w:color w:val="auto"/>
              </w:rPr>
            </w:pPr>
          </w:p>
        </w:tc>
      </w:tr>
      <w:tr w:rsidR="00EF62DB" w:rsidRPr="00CD58A9" w14:paraId="32988236" w14:textId="77777777" w:rsidTr="00EF62DB">
        <w:trPr>
          <w:trHeight w:val="300"/>
        </w:trPr>
        <w:tc>
          <w:tcPr>
            <w:tcW w:w="900" w:type="dxa"/>
            <w:shd w:val="clear" w:color="auto" w:fill="auto"/>
          </w:tcPr>
          <w:p w14:paraId="5B1E0F78"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2B44442A" w14:textId="77777777" w:rsidR="00EF62DB" w:rsidRPr="00CD58A9" w:rsidRDefault="00EF62DB" w:rsidP="00EF62DB">
            <w:pPr>
              <w:pStyle w:val="HeadingLv1"/>
              <w:rPr>
                <w:rFonts w:cs="Arial"/>
                <w:color w:val="auto"/>
              </w:rPr>
            </w:pPr>
          </w:p>
        </w:tc>
        <w:tc>
          <w:tcPr>
            <w:tcW w:w="3780" w:type="dxa"/>
            <w:shd w:val="clear" w:color="auto" w:fill="auto"/>
          </w:tcPr>
          <w:p w14:paraId="74F7C35D" w14:textId="430EF3B7" w:rsidR="00EF62DB" w:rsidRDefault="00EF62DB" w:rsidP="00EF62DB">
            <w:pPr>
              <w:spacing w:before="240" w:line="276" w:lineRule="auto"/>
            </w:pPr>
          </w:p>
        </w:tc>
        <w:tc>
          <w:tcPr>
            <w:tcW w:w="1530" w:type="dxa"/>
            <w:shd w:val="clear" w:color="auto" w:fill="auto"/>
          </w:tcPr>
          <w:p w14:paraId="600ECB42" w14:textId="77777777" w:rsidR="00EF62DB" w:rsidRPr="00CD58A9" w:rsidRDefault="00EF62DB" w:rsidP="00EF62DB">
            <w:pPr>
              <w:pStyle w:val="HeadingLv1"/>
              <w:rPr>
                <w:rFonts w:cs="Arial"/>
                <w:color w:val="auto"/>
              </w:rPr>
            </w:pPr>
          </w:p>
        </w:tc>
      </w:tr>
      <w:tr w:rsidR="00EF62DB" w:rsidRPr="00CD58A9" w14:paraId="7401CFC1" w14:textId="77777777" w:rsidTr="00EF62DB">
        <w:trPr>
          <w:trHeight w:val="300"/>
        </w:trPr>
        <w:tc>
          <w:tcPr>
            <w:tcW w:w="900" w:type="dxa"/>
            <w:shd w:val="clear" w:color="auto" w:fill="auto"/>
          </w:tcPr>
          <w:p w14:paraId="1FC8264A"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5C71A219" w14:textId="6ED49D5D" w:rsidR="00EF62DB" w:rsidRPr="00CD58A9" w:rsidRDefault="00EF62DB" w:rsidP="00EF62DB">
            <w:pPr>
              <w:pStyle w:val="HeadingLv1"/>
              <w:rPr>
                <w:rFonts w:cs="Arial"/>
                <w:color w:val="auto"/>
              </w:rPr>
            </w:pPr>
          </w:p>
        </w:tc>
        <w:tc>
          <w:tcPr>
            <w:tcW w:w="3780" w:type="dxa"/>
            <w:shd w:val="clear" w:color="auto" w:fill="auto"/>
          </w:tcPr>
          <w:p w14:paraId="0E648249" w14:textId="2FA88DB2" w:rsidR="00EF62DB" w:rsidRDefault="00EF62DB" w:rsidP="00EF62DB">
            <w:pPr>
              <w:spacing w:before="240" w:line="276" w:lineRule="auto"/>
            </w:pPr>
          </w:p>
        </w:tc>
        <w:tc>
          <w:tcPr>
            <w:tcW w:w="1530" w:type="dxa"/>
            <w:shd w:val="clear" w:color="auto" w:fill="auto"/>
          </w:tcPr>
          <w:p w14:paraId="40E6DEE5" w14:textId="77777777" w:rsidR="00EF62DB" w:rsidRPr="00CD58A9" w:rsidRDefault="00EF62DB" w:rsidP="00EF62DB">
            <w:pPr>
              <w:pStyle w:val="HeadingLv1"/>
              <w:rPr>
                <w:rFonts w:cs="Arial"/>
                <w:color w:val="auto"/>
              </w:rPr>
            </w:pPr>
          </w:p>
        </w:tc>
      </w:tr>
      <w:tr w:rsidR="00EF62DB" w:rsidRPr="00CD58A9" w14:paraId="687E3847" w14:textId="77777777" w:rsidTr="00EF62DB">
        <w:trPr>
          <w:trHeight w:val="300"/>
        </w:trPr>
        <w:tc>
          <w:tcPr>
            <w:tcW w:w="900" w:type="dxa"/>
            <w:shd w:val="clear" w:color="auto" w:fill="auto"/>
          </w:tcPr>
          <w:p w14:paraId="048C13C8"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0CDF8C18" w14:textId="77777777" w:rsidR="00EF62DB" w:rsidRPr="00CD58A9" w:rsidRDefault="00EF62DB" w:rsidP="00EF62DB">
            <w:pPr>
              <w:pStyle w:val="HeadingLv1"/>
              <w:rPr>
                <w:rFonts w:cs="Arial"/>
                <w:color w:val="auto"/>
              </w:rPr>
            </w:pPr>
          </w:p>
        </w:tc>
        <w:tc>
          <w:tcPr>
            <w:tcW w:w="3780" w:type="dxa"/>
            <w:shd w:val="clear" w:color="auto" w:fill="auto"/>
          </w:tcPr>
          <w:p w14:paraId="770E1D2D" w14:textId="6DA5F371" w:rsidR="00EF62DB" w:rsidRDefault="00EF62DB" w:rsidP="00EF62DB">
            <w:pPr>
              <w:spacing w:before="240" w:line="276" w:lineRule="auto"/>
            </w:pPr>
          </w:p>
        </w:tc>
        <w:tc>
          <w:tcPr>
            <w:tcW w:w="1530" w:type="dxa"/>
            <w:shd w:val="clear" w:color="auto" w:fill="auto"/>
          </w:tcPr>
          <w:p w14:paraId="73824AD8" w14:textId="77777777" w:rsidR="00EF62DB" w:rsidRPr="00CD58A9" w:rsidRDefault="00EF62DB" w:rsidP="00EF62DB">
            <w:pPr>
              <w:pStyle w:val="HeadingLv1"/>
              <w:rPr>
                <w:rFonts w:cs="Arial"/>
                <w:color w:val="auto"/>
              </w:rPr>
            </w:pPr>
          </w:p>
        </w:tc>
      </w:tr>
      <w:tr w:rsidR="00EF62DB" w:rsidRPr="00CD58A9" w14:paraId="4C8A95F5" w14:textId="77777777" w:rsidTr="00EF62DB">
        <w:trPr>
          <w:trHeight w:val="300"/>
        </w:trPr>
        <w:tc>
          <w:tcPr>
            <w:tcW w:w="900" w:type="dxa"/>
            <w:shd w:val="clear" w:color="auto" w:fill="auto"/>
          </w:tcPr>
          <w:p w14:paraId="4D41E6B7"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743CDC09" w14:textId="77777777" w:rsidR="00EF62DB" w:rsidRPr="00CD58A9" w:rsidRDefault="00EF62DB" w:rsidP="00EF62DB">
            <w:pPr>
              <w:pStyle w:val="HeadingLv1"/>
              <w:rPr>
                <w:rFonts w:cs="Arial"/>
                <w:color w:val="auto"/>
              </w:rPr>
            </w:pPr>
          </w:p>
        </w:tc>
        <w:tc>
          <w:tcPr>
            <w:tcW w:w="3780" w:type="dxa"/>
            <w:shd w:val="clear" w:color="auto" w:fill="auto"/>
          </w:tcPr>
          <w:p w14:paraId="5DD23224" w14:textId="31EC61B8" w:rsidR="00EF62DB" w:rsidRDefault="00EF62DB" w:rsidP="00EF62DB">
            <w:pPr>
              <w:spacing w:before="240" w:line="276" w:lineRule="auto"/>
            </w:pPr>
          </w:p>
        </w:tc>
        <w:tc>
          <w:tcPr>
            <w:tcW w:w="1530" w:type="dxa"/>
            <w:shd w:val="clear" w:color="auto" w:fill="auto"/>
          </w:tcPr>
          <w:p w14:paraId="63DA6611" w14:textId="77777777" w:rsidR="00EF62DB" w:rsidRPr="00CD58A9" w:rsidRDefault="00EF62DB" w:rsidP="00EF62DB">
            <w:pPr>
              <w:pStyle w:val="HeadingLv1"/>
              <w:rPr>
                <w:rFonts w:cs="Arial"/>
                <w:color w:val="auto"/>
              </w:rPr>
            </w:pPr>
          </w:p>
        </w:tc>
      </w:tr>
      <w:tr w:rsidR="00EF62DB" w:rsidRPr="00CD58A9" w14:paraId="3EF864FA" w14:textId="77777777" w:rsidTr="00EF62DB">
        <w:trPr>
          <w:trHeight w:val="300"/>
        </w:trPr>
        <w:tc>
          <w:tcPr>
            <w:tcW w:w="900" w:type="dxa"/>
            <w:shd w:val="clear" w:color="auto" w:fill="auto"/>
          </w:tcPr>
          <w:p w14:paraId="7BA7B489"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6BC5F87C" w14:textId="77777777" w:rsidR="00EF62DB" w:rsidRPr="00CD58A9" w:rsidRDefault="00EF62DB" w:rsidP="00EF62DB">
            <w:pPr>
              <w:pStyle w:val="HeadingLv1"/>
              <w:rPr>
                <w:rFonts w:cs="Arial"/>
                <w:color w:val="auto"/>
              </w:rPr>
            </w:pPr>
          </w:p>
        </w:tc>
        <w:tc>
          <w:tcPr>
            <w:tcW w:w="3780" w:type="dxa"/>
            <w:shd w:val="clear" w:color="auto" w:fill="auto"/>
          </w:tcPr>
          <w:p w14:paraId="24DA8BAF" w14:textId="546DAB55" w:rsidR="00EF62DB" w:rsidRDefault="00EF62DB" w:rsidP="00EF62DB">
            <w:pPr>
              <w:spacing w:before="240" w:line="276" w:lineRule="auto"/>
            </w:pPr>
          </w:p>
        </w:tc>
        <w:tc>
          <w:tcPr>
            <w:tcW w:w="1530" w:type="dxa"/>
            <w:shd w:val="clear" w:color="auto" w:fill="auto"/>
          </w:tcPr>
          <w:p w14:paraId="6F2D7BEF" w14:textId="77777777" w:rsidR="00EF62DB" w:rsidRPr="00CD58A9" w:rsidRDefault="00EF62DB" w:rsidP="00EF62DB">
            <w:pPr>
              <w:pStyle w:val="HeadingLv1"/>
              <w:rPr>
                <w:rFonts w:cs="Arial"/>
                <w:color w:val="auto"/>
              </w:rPr>
            </w:pPr>
          </w:p>
        </w:tc>
      </w:tr>
      <w:tr w:rsidR="00EF62DB" w:rsidRPr="00CD58A9" w14:paraId="683EF4FF" w14:textId="77777777" w:rsidTr="00EF62DB">
        <w:trPr>
          <w:trHeight w:val="300"/>
        </w:trPr>
        <w:tc>
          <w:tcPr>
            <w:tcW w:w="900" w:type="dxa"/>
            <w:shd w:val="clear" w:color="auto" w:fill="auto"/>
          </w:tcPr>
          <w:p w14:paraId="5A46AD0D"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6469AA94" w14:textId="77777777" w:rsidR="00EF62DB" w:rsidRPr="00CD58A9" w:rsidRDefault="00EF62DB" w:rsidP="00EF62DB">
            <w:pPr>
              <w:pStyle w:val="HeadingLv1"/>
              <w:rPr>
                <w:rFonts w:cs="Arial"/>
                <w:color w:val="auto"/>
              </w:rPr>
            </w:pPr>
          </w:p>
        </w:tc>
        <w:tc>
          <w:tcPr>
            <w:tcW w:w="3780" w:type="dxa"/>
            <w:shd w:val="clear" w:color="auto" w:fill="auto"/>
          </w:tcPr>
          <w:p w14:paraId="44C1EE52" w14:textId="0E52AD67" w:rsidR="00EF62DB" w:rsidRDefault="00EF62DB" w:rsidP="00EF62DB">
            <w:pPr>
              <w:spacing w:before="240" w:line="276" w:lineRule="auto"/>
            </w:pPr>
          </w:p>
        </w:tc>
        <w:tc>
          <w:tcPr>
            <w:tcW w:w="1530" w:type="dxa"/>
            <w:shd w:val="clear" w:color="auto" w:fill="auto"/>
          </w:tcPr>
          <w:p w14:paraId="5EE0919C" w14:textId="77777777" w:rsidR="00EF62DB" w:rsidRPr="00CD58A9" w:rsidRDefault="00EF62DB" w:rsidP="00EF62DB">
            <w:pPr>
              <w:pStyle w:val="HeadingLv1"/>
              <w:rPr>
                <w:rFonts w:cs="Arial"/>
                <w:color w:val="auto"/>
              </w:rPr>
            </w:pPr>
          </w:p>
        </w:tc>
      </w:tr>
      <w:tr w:rsidR="00EF62DB" w:rsidRPr="00CD58A9" w14:paraId="178D8872" w14:textId="77777777" w:rsidTr="00EF62DB">
        <w:trPr>
          <w:trHeight w:val="300"/>
        </w:trPr>
        <w:tc>
          <w:tcPr>
            <w:tcW w:w="900" w:type="dxa"/>
            <w:shd w:val="clear" w:color="auto" w:fill="auto"/>
          </w:tcPr>
          <w:p w14:paraId="5249C6FB"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73637E0C" w14:textId="77777777" w:rsidR="00EF62DB" w:rsidRPr="00CD58A9" w:rsidRDefault="00EF62DB" w:rsidP="00EF62DB">
            <w:pPr>
              <w:pStyle w:val="HeadingLv1"/>
              <w:rPr>
                <w:rFonts w:cs="Arial"/>
                <w:color w:val="auto"/>
              </w:rPr>
            </w:pPr>
          </w:p>
        </w:tc>
        <w:tc>
          <w:tcPr>
            <w:tcW w:w="3780" w:type="dxa"/>
            <w:shd w:val="clear" w:color="auto" w:fill="auto"/>
          </w:tcPr>
          <w:p w14:paraId="4AE77DA8" w14:textId="14D313E0" w:rsidR="00EF62DB" w:rsidRDefault="00EF62DB" w:rsidP="00EF62DB">
            <w:pPr>
              <w:spacing w:before="240" w:line="276" w:lineRule="auto"/>
            </w:pPr>
          </w:p>
        </w:tc>
        <w:tc>
          <w:tcPr>
            <w:tcW w:w="1530" w:type="dxa"/>
            <w:shd w:val="clear" w:color="auto" w:fill="auto"/>
          </w:tcPr>
          <w:p w14:paraId="2DCC7411" w14:textId="77777777" w:rsidR="00EF62DB" w:rsidRPr="00CD58A9" w:rsidRDefault="00EF62DB" w:rsidP="00EF62DB">
            <w:pPr>
              <w:pStyle w:val="HeadingLv1"/>
              <w:rPr>
                <w:rFonts w:cs="Arial"/>
                <w:color w:val="auto"/>
              </w:rPr>
            </w:pPr>
          </w:p>
        </w:tc>
      </w:tr>
      <w:tr w:rsidR="00EF62DB" w:rsidRPr="00CD58A9" w14:paraId="7F142DAB" w14:textId="77777777" w:rsidTr="00EF62DB">
        <w:trPr>
          <w:trHeight w:val="300"/>
        </w:trPr>
        <w:tc>
          <w:tcPr>
            <w:tcW w:w="900" w:type="dxa"/>
            <w:shd w:val="clear" w:color="auto" w:fill="auto"/>
          </w:tcPr>
          <w:p w14:paraId="2BB82FD8"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54102E4F" w14:textId="75283541" w:rsidR="00EF62DB" w:rsidRPr="00CD58A9" w:rsidRDefault="00EF62DB" w:rsidP="00EF62DB">
            <w:pPr>
              <w:pStyle w:val="HeadingLv1"/>
              <w:rPr>
                <w:rFonts w:cs="Arial"/>
                <w:color w:val="auto"/>
              </w:rPr>
            </w:pPr>
          </w:p>
        </w:tc>
        <w:tc>
          <w:tcPr>
            <w:tcW w:w="3780" w:type="dxa"/>
            <w:shd w:val="clear" w:color="auto" w:fill="auto"/>
          </w:tcPr>
          <w:p w14:paraId="0BCD796C" w14:textId="7A8FAE8C" w:rsidR="00EF62DB" w:rsidRDefault="00EF62DB" w:rsidP="00EF62DB">
            <w:pPr>
              <w:spacing w:before="240" w:line="276" w:lineRule="auto"/>
            </w:pPr>
          </w:p>
        </w:tc>
        <w:tc>
          <w:tcPr>
            <w:tcW w:w="1530" w:type="dxa"/>
            <w:shd w:val="clear" w:color="auto" w:fill="auto"/>
          </w:tcPr>
          <w:p w14:paraId="64B7ED36" w14:textId="77777777" w:rsidR="00EF62DB" w:rsidRPr="00CD58A9" w:rsidRDefault="00EF62DB" w:rsidP="00EF62DB">
            <w:pPr>
              <w:pStyle w:val="HeadingLv1"/>
              <w:rPr>
                <w:rFonts w:cs="Arial"/>
                <w:color w:val="auto"/>
              </w:rPr>
            </w:pPr>
          </w:p>
        </w:tc>
      </w:tr>
      <w:tr w:rsidR="00EF62DB" w:rsidRPr="00CD58A9" w14:paraId="76E22516" w14:textId="77777777" w:rsidTr="00EF62DB">
        <w:trPr>
          <w:trHeight w:val="300"/>
        </w:trPr>
        <w:tc>
          <w:tcPr>
            <w:tcW w:w="900" w:type="dxa"/>
            <w:shd w:val="clear" w:color="auto" w:fill="auto"/>
          </w:tcPr>
          <w:p w14:paraId="4428FF65"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73DA8C59" w14:textId="77777777" w:rsidR="00EF62DB" w:rsidRPr="00CD58A9" w:rsidRDefault="00EF62DB" w:rsidP="00EF62DB">
            <w:pPr>
              <w:pStyle w:val="HeadingLv1"/>
              <w:rPr>
                <w:rFonts w:cs="Arial"/>
                <w:color w:val="auto"/>
              </w:rPr>
            </w:pPr>
          </w:p>
        </w:tc>
        <w:tc>
          <w:tcPr>
            <w:tcW w:w="3780" w:type="dxa"/>
            <w:shd w:val="clear" w:color="auto" w:fill="auto"/>
          </w:tcPr>
          <w:p w14:paraId="22471730" w14:textId="228FFD52" w:rsidR="00EF62DB" w:rsidRDefault="00EF62DB" w:rsidP="00EF62DB">
            <w:pPr>
              <w:spacing w:before="240" w:line="276" w:lineRule="auto"/>
            </w:pPr>
          </w:p>
        </w:tc>
        <w:tc>
          <w:tcPr>
            <w:tcW w:w="1530" w:type="dxa"/>
            <w:shd w:val="clear" w:color="auto" w:fill="auto"/>
          </w:tcPr>
          <w:p w14:paraId="1C5152CC" w14:textId="77777777" w:rsidR="00EF62DB" w:rsidRPr="00CD58A9" w:rsidRDefault="00EF62DB" w:rsidP="00EF62DB">
            <w:pPr>
              <w:pStyle w:val="HeadingLv1"/>
              <w:rPr>
                <w:rFonts w:cs="Arial"/>
                <w:color w:val="auto"/>
              </w:rPr>
            </w:pPr>
          </w:p>
        </w:tc>
      </w:tr>
      <w:tr w:rsidR="00EF62DB" w:rsidRPr="00CD58A9" w14:paraId="4BFBDD39" w14:textId="77777777" w:rsidTr="00EF62DB">
        <w:trPr>
          <w:trHeight w:val="300"/>
        </w:trPr>
        <w:tc>
          <w:tcPr>
            <w:tcW w:w="900" w:type="dxa"/>
            <w:shd w:val="clear" w:color="auto" w:fill="auto"/>
          </w:tcPr>
          <w:p w14:paraId="5CB5BA0C"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2AF3E58" w14:textId="77777777" w:rsidR="00EF62DB" w:rsidRPr="00CD58A9" w:rsidRDefault="00EF62DB" w:rsidP="00EF62DB">
            <w:pPr>
              <w:pStyle w:val="HeadingLv1"/>
              <w:rPr>
                <w:rFonts w:cs="Arial"/>
                <w:color w:val="auto"/>
              </w:rPr>
            </w:pPr>
          </w:p>
        </w:tc>
        <w:tc>
          <w:tcPr>
            <w:tcW w:w="3780" w:type="dxa"/>
            <w:shd w:val="clear" w:color="auto" w:fill="auto"/>
          </w:tcPr>
          <w:p w14:paraId="57F78398" w14:textId="08F5EC43" w:rsidR="00EF62DB" w:rsidRDefault="00EF62DB" w:rsidP="00EF62DB">
            <w:pPr>
              <w:spacing w:before="240" w:line="276" w:lineRule="auto"/>
            </w:pPr>
          </w:p>
        </w:tc>
        <w:tc>
          <w:tcPr>
            <w:tcW w:w="1530" w:type="dxa"/>
            <w:shd w:val="clear" w:color="auto" w:fill="auto"/>
          </w:tcPr>
          <w:p w14:paraId="4D803EF3" w14:textId="77777777" w:rsidR="00EF62DB" w:rsidRPr="00CD58A9" w:rsidRDefault="00EF62DB" w:rsidP="00EF62DB">
            <w:pPr>
              <w:pStyle w:val="HeadingLv1"/>
              <w:rPr>
                <w:rFonts w:cs="Arial"/>
                <w:color w:val="auto"/>
              </w:rPr>
            </w:pPr>
          </w:p>
        </w:tc>
      </w:tr>
      <w:tr w:rsidR="00EF62DB" w:rsidRPr="00CD58A9" w14:paraId="3A24BFEC" w14:textId="77777777" w:rsidTr="00EF62DB">
        <w:trPr>
          <w:trHeight w:val="300"/>
        </w:trPr>
        <w:tc>
          <w:tcPr>
            <w:tcW w:w="900" w:type="dxa"/>
            <w:shd w:val="clear" w:color="auto" w:fill="auto"/>
          </w:tcPr>
          <w:p w14:paraId="1862B198"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1D43DE8D" w14:textId="77777777" w:rsidR="00EF62DB" w:rsidRPr="00CD58A9" w:rsidRDefault="00EF62DB" w:rsidP="00EF62DB">
            <w:pPr>
              <w:pStyle w:val="HeadingLv1"/>
              <w:rPr>
                <w:rFonts w:cs="Arial"/>
                <w:color w:val="auto"/>
              </w:rPr>
            </w:pPr>
          </w:p>
        </w:tc>
        <w:tc>
          <w:tcPr>
            <w:tcW w:w="3780" w:type="dxa"/>
            <w:shd w:val="clear" w:color="auto" w:fill="auto"/>
          </w:tcPr>
          <w:p w14:paraId="4FBD81E4" w14:textId="5D758607" w:rsidR="00EF62DB" w:rsidRDefault="00EF62DB" w:rsidP="00EF62DB">
            <w:pPr>
              <w:spacing w:before="240" w:line="276" w:lineRule="auto"/>
            </w:pPr>
          </w:p>
        </w:tc>
        <w:tc>
          <w:tcPr>
            <w:tcW w:w="1530" w:type="dxa"/>
            <w:shd w:val="clear" w:color="auto" w:fill="auto"/>
          </w:tcPr>
          <w:p w14:paraId="342CEA49" w14:textId="77777777" w:rsidR="00EF62DB" w:rsidRPr="00CD58A9" w:rsidRDefault="00EF62DB" w:rsidP="00EF62DB">
            <w:pPr>
              <w:pStyle w:val="HeadingLv1"/>
              <w:rPr>
                <w:rFonts w:cs="Arial"/>
                <w:color w:val="auto"/>
              </w:rPr>
            </w:pPr>
          </w:p>
        </w:tc>
      </w:tr>
      <w:tr w:rsidR="00EF62DB" w:rsidRPr="00CD58A9" w14:paraId="07B953B6" w14:textId="77777777" w:rsidTr="00EF62DB">
        <w:trPr>
          <w:trHeight w:val="300"/>
        </w:trPr>
        <w:tc>
          <w:tcPr>
            <w:tcW w:w="900" w:type="dxa"/>
            <w:shd w:val="clear" w:color="auto" w:fill="auto"/>
          </w:tcPr>
          <w:p w14:paraId="2EE38C90"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6A944341" w14:textId="77777777" w:rsidR="00EF62DB" w:rsidRPr="00CD58A9" w:rsidRDefault="00EF62DB" w:rsidP="00EF62DB">
            <w:pPr>
              <w:pStyle w:val="HeadingLv1"/>
              <w:rPr>
                <w:rFonts w:cs="Arial"/>
                <w:color w:val="auto"/>
              </w:rPr>
            </w:pPr>
          </w:p>
        </w:tc>
        <w:tc>
          <w:tcPr>
            <w:tcW w:w="3780" w:type="dxa"/>
            <w:shd w:val="clear" w:color="auto" w:fill="auto"/>
          </w:tcPr>
          <w:p w14:paraId="54E517BD" w14:textId="00A3A386" w:rsidR="00EF62DB" w:rsidRDefault="00EF62DB" w:rsidP="00EF62DB">
            <w:pPr>
              <w:spacing w:before="240" w:line="276" w:lineRule="auto"/>
            </w:pPr>
          </w:p>
        </w:tc>
        <w:tc>
          <w:tcPr>
            <w:tcW w:w="1530" w:type="dxa"/>
            <w:shd w:val="clear" w:color="auto" w:fill="auto"/>
          </w:tcPr>
          <w:p w14:paraId="73CC828D" w14:textId="77777777" w:rsidR="00EF62DB" w:rsidRPr="00CD58A9" w:rsidRDefault="00EF62DB" w:rsidP="00EF62DB">
            <w:pPr>
              <w:pStyle w:val="HeadingLv1"/>
              <w:rPr>
                <w:rFonts w:cs="Arial"/>
                <w:color w:val="auto"/>
              </w:rPr>
            </w:pPr>
          </w:p>
        </w:tc>
      </w:tr>
      <w:tr w:rsidR="00EF62DB" w:rsidRPr="00CD58A9" w14:paraId="2F978D7C" w14:textId="77777777" w:rsidTr="00EF62DB">
        <w:trPr>
          <w:trHeight w:val="300"/>
        </w:trPr>
        <w:tc>
          <w:tcPr>
            <w:tcW w:w="900" w:type="dxa"/>
            <w:shd w:val="clear" w:color="auto" w:fill="auto"/>
          </w:tcPr>
          <w:p w14:paraId="6BCD2396"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37DB33B8" w14:textId="77777777" w:rsidR="00EF62DB" w:rsidRPr="00CD58A9" w:rsidRDefault="00EF62DB" w:rsidP="00EF62DB">
            <w:pPr>
              <w:pStyle w:val="HeadingLv1"/>
              <w:rPr>
                <w:rFonts w:cs="Arial"/>
                <w:color w:val="auto"/>
              </w:rPr>
            </w:pPr>
          </w:p>
        </w:tc>
        <w:tc>
          <w:tcPr>
            <w:tcW w:w="3780" w:type="dxa"/>
            <w:shd w:val="clear" w:color="auto" w:fill="auto"/>
          </w:tcPr>
          <w:p w14:paraId="6F5BE7FE" w14:textId="20C4EB27" w:rsidR="00EF62DB" w:rsidRDefault="00EF62DB" w:rsidP="00EF62DB">
            <w:pPr>
              <w:spacing w:before="240" w:line="276" w:lineRule="auto"/>
            </w:pPr>
          </w:p>
        </w:tc>
        <w:tc>
          <w:tcPr>
            <w:tcW w:w="1530" w:type="dxa"/>
            <w:shd w:val="clear" w:color="auto" w:fill="auto"/>
          </w:tcPr>
          <w:p w14:paraId="33DFE66C" w14:textId="77777777" w:rsidR="00EF62DB" w:rsidRPr="00CD58A9" w:rsidRDefault="00EF62DB" w:rsidP="00EF62DB">
            <w:pPr>
              <w:pStyle w:val="HeadingLv1"/>
              <w:rPr>
                <w:rFonts w:cs="Arial"/>
                <w:color w:val="auto"/>
              </w:rPr>
            </w:pPr>
          </w:p>
        </w:tc>
      </w:tr>
      <w:tr w:rsidR="00EF62DB" w:rsidRPr="00CD58A9" w14:paraId="0E6D51A6" w14:textId="77777777" w:rsidTr="00EF62DB">
        <w:trPr>
          <w:trHeight w:val="300"/>
        </w:trPr>
        <w:tc>
          <w:tcPr>
            <w:tcW w:w="900" w:type="dxa"/>
            <w:shd w:val="clear" w:color="auto" w:fill="auto"/>
          </w:tcPr>
          <w:p w14:paraId="641B9620"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115B3FCA" w14:textId="77777777" w:rsidR="00EF62DB" w:rsidRPr="00CD58A9" w:rsidRDefault="00EF62DB" w:rsidP="00EF62DB">
            <w:pPr>
              <w:pStyle w:val="HeadingLv1"/>
              <w:rPr>
                <w:rFonts w:cs="Arial"/>
                <w:color w:val="auto"/>
              </w:rPr>
            </w:pPr>
          </w:p>
        </w:tc>
        <w:tc>
          <w:tcPr>
            <w:tcW w:w="3780" w:type="dxa"/>
            <w:shd w:val="clear" w:color="auto" w:fill="auto"/>
          </w:tcPr>
          <w:p w14:paraId="74AAED04" w14:textId="3D7DF5BC" w:rsidR="00EF62DB" w:rsidRDefault="00EF62DB" w:rsidP="00EF62DB">
            <w:pPr>
              <w:spacing w:before="240" w:line="276" w:lineRule="auto"/>
            </w:pPr>
          </w:p>
        </w:tc>
        <w:tc>
          <w:tcPr>
            <w:tcW w:w="1530" w:type="dxa"/>
            <w:shd w:val="clear" w:color="auto" w:fill="auto"/>
          </w:tcPr>
          <w:p w14:paraId="5C539AFA" w14:textId="77777777" w:rsidR="00EF62DB" w:rsidRPr="00CD58A9" w:rsidRDefault="00EF62DB" w:rsidP="00EF62DB">
            <w:pPr>
              <w:pStyle w:val="HeadingLv1"/>
              <w:rPr>
                <w:rFonts w:cs="Arial"/>
                <w:color w:val="auto"/>
              </w:rPr>
            </w:pPr>
          </w:p>
        </w:tc>
      </w:tr>
      <w:tr w:rsidR="00EF62DB" w:rsidRPr="00CD58A9" w14:paraId="3D390CD3" w14:textId="77777777" w:rsidTr="00EF62DB">
        <w:trPr>
          <w:trHeight w:val="300"/>
        </w:trPr>
        <w:tc>
          <w:tcPr>
            <w:tcW w:w="900" w:type="dxa"/>
            <w:shd w:val="clear" w:color="auto" w:fill="auto"/>
          </w:tcPr>
          <w:p w14:paraId="12E20534"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03EE62B4" w14:textId="20770D5B" w:rsidR="00EF62DB" w:rsidRPr="00CD58A9" w:rsidRDefault="00EF62DB" w:rsidP="00EF62DB">
            <w:pPr>
              <w:pStyle w:val="HeadingLv1"/>
              <w:rPr>
                <w:rFonts w:cs="Arial"/>
                <w:color w:val="auto"/>
              </w:rPr>
            </w:pPr>
          </w:p>
        </w:tc>
        <w:tc>
          <w:tcPr>
            <w:tcW w:w="3780" w:type="dxa"/>
            <w:shd w:val="clear" w:color="auto" w:fill="auto"/>
          </w:tcPr>
          <w:p w14:paraId="6B4D3974" w14:textId="244905FA" w:rsidR="00EF62DB" w:rsidRDefault="00EF62DB" w:rsidP="00EF62DB">
            <w:pPr>
              <w:spacing w:before="240" w:line="276" w:lineRule="auto"/>
            </w:pPr>
          </w:p>
        </w:tc>
        <w:tc>
          <w:tcPr>
            <w:tcW w:w="1530" w:type="dxa"/>
            <w:shd w:val="clear" w:color="auto" w:fill="auto"/>
          </w:tcPr>
          <w:p w14:paraId="0CA1FB79" w14:textId="77777777" w:rsidR="00EF62DB" w:rsidRPr="00CD58A9" w:rsidRDefault="00EF62DB" w:rsidP="00EF62DB">
            <w:pPr>
              <w:pStyle w:val="HeadingLv1"/>
              <w:rPr>
                <w:rFonts w:cs="Arial"/>
                <w:color w:val="auto"/>
              </w:rPr>
            </w:pPr>
          </w:p>
        </w:tc>
      </w:tr>
      <w:tr w:rsidR="00EF62DB" w:rsidRPr="00CD58A9" w14:paraId="4995D94A" w14:textId="77777777" w:rsidTr="00EF62DB">
        <w:trPr>
          <w:trHeight w:val="300"/>
        </w:trPr>
        <w:tc>
          <w:tcPr>
            <w:tcW w:w="900" w:type="dxa"/>
            <w:shd w:val="clear" w:color="auto" w:fill="auto"/>
          </w:tcPr>
          <w:p w14:paraId="50ADD983"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387E4EC8" w14:textId="77777777" w:rsidR="00EF62DB" w:rsidRPr="00CD58A9" w:rsidRDefault="00EF62DB" w:rsidP="00EF62DB">
            <w:pPr>
              <w:pStyle w:val="HeadingLv1"/>
              <w:rPr>
                <w:rFonts w:cs="Arial"/>
                <w:color w:val="auto"/>
              </w:rPr>
            </w:pPr>
          </w:p>
        </w:tc>
        <w:tc>
          <w:tcPr>
            <w:tcW w:w="3780" w:type="dxa"/>
            <w:shd w:val="clear" w:color="auto" w:fill="auto"/>
          </w:tcPr>
          <w:p w14:paraId="60A1207A" w14:textId="1248251E" w:rsidR="00EF62DB" w:rsidRDefault="00EF62DB" w:rsidP="00EF62DB">
            <w:pPr>
              <w:spacing w:before="240" w:line="276" w:lineRule="auto"/>
            </w:pPr>
          </w:p>
        </w:tc>
        <w:tc>
          <w:tcPr>
            <w:tcW w:w="1530" w:type="dxa"/>
            <w:shd w:val="clear" w:color="auto" w:fill="auto"/>
          </w:tcPr>
          <w:p w14:paraId="2067CFA6" w14:textId="77777777" w:rsidR="00EF62DB" w:rsidRPr="00CD58A9" w:rsidRDefault="00EF62DB" w:rsidP="00EF62DB">
            <w:pPr>
              <w:pStyle w:val="HeadingLv1"/>
              <w:rPr>
                <w:rFonts w:cs="Arial"/>
                <w:color w:val="auto"/>
              </w:rPr>
            </w:pPr>
          </w:p>
        </w:tc>
      </w:tr>
      <w:tr w:rsidR="00EF62DB" w:rsidRPr="00CD58A9" w14:paraId="399A6A0D" w14:textId="77777777" w:rsidTr="00EF62DB">
        <w:trPr>
          <w:trHeight w:val="300"/>
        </w:trPr>
        <w:tc>
          <w:tcPr>
            <w:tcW w:w="900" w:type="dxa"/>
            <w:shd w:val="clear" w:color="auto" w:fill="auto"/>
          </w:tcPr>
          <w:p w14:paraId="14BDB863"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D5772E6" w14:textId="77777777" w:rsidR="00EF62DB" w:rsidRPr="00CD58A9" w:rsidRDefault="00EF62DB" w:rsidP="00EF62DB">
            <w:pPr>
              <w:pStyle w:val="HeadingLv1"/>
              <w:rPr>
                <w:rFonts w:cs="Arial"/>
                <w:color w:val="auto"/>
              </w:rPr>
            </w:pPr>
          </w:p>
        </w:tc>
        <w:tc>
          <w:tcPr>
            <w:tcW w:w="3780" w:type="dxa"/>
            <w:shd w:val="clear" w:color="auto" w:fill="auto"/>
          </w:tcPr>
          <w:p w14:paraId="2EDFBF97" w14:textId="74C4A731" w:rsidR="00EF62DB" w:rsidRDefault="00EF62DB" w:rsidP="00EF62DB">
            <w:pPr>
              <w:spacing w:before="240" w:line="276" w:lineRule="auto"/>
            </w:pPr>
          </w:p>
        </w:tc>
        <w:tc>
          <w:tcPr>
            <w:tcW w:w="1530" w:type="dxa"/>
            <w:shd w:val="clear" w:color="auto" w:fill="auto"/>
          </w:tcPr>
          <w:p w14:paraId="58C5DC1F" w14:textId="77777777" w:rsidR="00EF62DB" w:rsidRPr="00CD58A9" w:rsidRDefault="00EF62DB" w:rsidP="00EF62DB">
            <w:pPr>
              <w:pStyle w:val="HeadingLv1"/>
              <w:rPr>
                <w:rFonts w:cs="Arial"/>
                <w:color w:val="auto"/>
              </w:rPr>
            </w:pPr>
          </w:p>
        </w:tc>
      </w:tr>
      <w:tr w:rsidR="00EF62DB" w:rsidRPr="00CD58A9" w14:paraId="7655D525" w14:textId="77777777" w:rsidTr="00EF62DB">
        <w:trPr>
          <w:trHeight w:val="300"/>
        </w:trPr>
        <w:tc>
          <w:tcPr>
            <w:tcW w:w="900" w:type="dxa"/>
            <w:shd w:val="clear" w:color="auto" w:fill="auto"/>
          </w:tcPr>
          <w:p w14:paraId="73E357ED"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73B10BD1" w14:textId="77777777" w:rsidR="00EF62DB" w:rsidRPr="00CD58A9" w:rsidRDefault="00EF62DB" w:rsidP="00EF62DB">
            <w:pPr>
              <w:pStyle w:val="HeadingLv1"/>
              <w:rPr>
                <w:rFonts w:cs="Arial"/>
                <w:color w:val="auto"/>
              </w:rPr>
            </w:pPr>
          </w:p>
        </w:tc>
        <w:tc>
          <w:tcPr>
            <w:tcW w:w="3780" w:type="dxa"/>
            <w:shd w:val="clear" w:color="auto" w:fill="auto"/>
          </w:tcPr>
          <w:p w14:paraId="6A1F4058" w14:textId="374F04F4" w:rsidR="00EF62DB" w:rsidRDefault="00EF62DB" w:rsidP="00EF62DB">
            <w:pPr>
              <w:spacing w:before="240" w:line="276" w:lineRule="auto"/>
            </w:pPr>
          </w:p>
        </w:tc>
        <w:tc>
          <w:tcPr>
            <w:tcW w:w="1530" w:type="dxa"/>
            <w:shd w:val="clear" w:color="auto" w:fill="auto"/>
          </w:tcPr>
          <w:p w14:paraId="4BF44DB4" w14:textId="77777777" w:rsidR="00EF62DB" w:rsidRPr="00CD58A9" w:rsidRDefault="00EF62DB" w:rsidP="00EF62DB">
            <w:pPr>
              <w:pStyle w:val="HeadingLv1"/>
              <w:rPr>
                <w:rFonts w:cs="Arial"/>
                <w:color w:val="auto"/>
              </w:rPr>
            </w:pPr>
          </w:p>
        </w:tc>
      </w:tr>
      <w:tr w:rsidR="00EF62DB" w:rsidRPr="00CD58A9" w14:paraId="62B4C5B1" w14:textId="77777777" w:rsidTr="00EF62DB">
        <w:trPr>
          <w:trHeight w:val="300"/>
        </w:trPr>
        <w:tc>
          <w:tcPr>
            <w:tcW w:w="900" w:type="dxa"/>
            <w:shd w:val="clear" w:color="auto" w:fill="auto"/>
          </w:tcPr>
          <w:p w14:paraId="55DED5B7"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60B9AF43" w14:textId="77777777" w:rsidR="00EF62DB" w:rsidRPr="00CD58A9" w:rsidRDefault="00EF62DB" w:rsidP="00EF62DB">
            <w:pPr>
              <w:pStyle w:val="HeadingLv1"/>
              <w:rPr>
                <w:rFonts w:cs="Arial"/>
                <w:color w:val="auto"/>
              </w:rPr>
            </w:pPr>
          </w:p>
        </w:tc>
        <w:tc>
          <w:tcPr>
            <w:tcW w:w="3780" w:type="dxa"/>
            <w:shd w:val="clear" w:color="auto" w:fill="auto"/>
          </w:tcPr>
          <w:p w14:paraId="4E8578C0" w14:textId="6D7DCBBF" w:rsidR="00EF62DB" w:rsidRDefault="00EF62DB" w:rsidP="00EF62DB">
            <w:pPr>
              <w:spacing w:before="240" w:line="276" w:lineRule="auto"/>
            </w:pPr>
          </w:p>
        </w:tc>
        <w:tc>
          <w:tcPr>
            <w:tcW w:w="1530" w:type="dxa"/>
            <w:shd w:val="clear" w:color="auto" w:fill="auto"/>
          </w:tcPr>
          <w:p w14:paraId="71764EAA" w14:textId="77777777" w:rsidR="00EF62DB" w:rsidRPr="00CD58A9" w:rsidRDefault="00EF62DB" w:rsidP="00EF62DB">
            <w:pPr>
              <w:pStyle w:val="HeadingLv1"/>
              <w:rPr>
                <w:rFonts w:cs="Arial"/>
                <w:color w:val="auto"/>
              </w:rPr>
            </w:pPr>
          </w:p>
        </w:tc>
      </w:tr>
      <w:tr w:rsidR="00EF62DB" w:rsidRPr="00CD58A9" w14:paraId="2535044E" w14:textId="77777777" w:rsidTr="00EF62DB">
        <w:trPr>
          <w:trHeight w:val="300"/>
        </w:trPr>
        <w:tc>
          <w:tcPr>
            <w:tcW w:w="900" w:type="dxa"/>
            <w:shd w:val="clear" w:color="auto" w:fill="auto"/>
          </w:tcPr>
          <w:p w14:paraId="4C1113E8"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63587BE" w14:textId="77777777" w:rsidR="00EF62DB" w:rsidRPr="00CD58A9" w:rsidRDefault="00EF62DB" w:rsidP="00EF62DB">
            <w:pPr>
              <w:pStyle w:val="HeadingLv1"/>
              <w:rPr>
                <w:rFonts w:cs="Arial"/>
                <w:color w:val="auto"/>
              </w:rPr>
            </w:pPr>
          </w:p>
        </w:tc>
        <w:tc>
          <w:tcPr>
            <w:tcW w:w="3780" w:type="dxa"/>
            <w:shd w:val="clear" w:color="auto" w:fill="auto"/>
          </w:tcPr>
          <w:p w14:paraId="0EA56369" w14:textId="0DFE46B1" w:rsidR="00EF62DB" w:rsidRDefault="00EF62DB" w:rsidP="00EF62DB">
            <w:pPr>
              <w:spacing w:before="240" w:line="276" w:lineRule="auto"/>
            </w:pPr>
          </w:p>
        </w:tc>
        <w:tc>
          <w:tcPr>
            <w:tcW w:w="1530" w:type="dxa"/>
            <w:shd w:val="clear" w:color="auto" w:fill="auto"/>
          </w:tcPr>
          <w:p w14:paraId="79E36F62" w14:textId="77777777" w:rsidR="00EF62DB" w:rsidRPr="00CD58A9" w:rsidRDefault="00EF62DB" w:rsidP="00EF62DB">
            <w:pPr>
              <w:pStyle w:val="HeadingLv1"/>
              <w:rPr>
                <w:rFonts w:cs="Arial"/>
                <w:color w:val="auto"/>
              </w:rPr>
            </w:pPr>
          </w:p>
        </w:tc>
      </w:tr>
      <w:tr w:rsidR="00EF62DB" w:rsidRPr="00CD58A9" w14:paraId="69EB94D6" w14:textId="77777777" w:rsidTr="00EF62DB">
        <w:trPr>
          <w:trHeight w:val="300"/>
        </w:trPr>
        <w:tc>
          <w:tcPr>
            <w:tcW w:w="900" w:type="dxa"/>
            <w:shd w:val="clear" w:color="auto" w:fill="auto"/>
          </w:tcPr>
          <w:p w14:paraId="7DF2E7FE"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226DE7B9" w14:textId="3A4D5950" w:rsidR="00EF62DB" w:rsidRPr="00CD58A9" w:rsidRDefault="00EF62DB" w:rsidP="00EF62DB">
            <w:pPr>
              <w:pStyle w:val="HeadingLv1"/>
              <w:rPr>
                <w:rFonts w:cs="Arial"/>
                <w:color w:val="auto"/>
              </w:rPr>
            </w:pPr>
          </w:p>
        </w:tc>
        <w:tc>
          <w:tcPr>
            <w:tcW w:w="3780" w:type="dxa"/>
            <w:shd w:val="clear" w:color="auto" w:fill="auto"/>
          </w:tcPr>
          <w:p w14:paraId="6D5F5E33" w14:textId="6EEAA1C8" w:rsidR="00EF62DB" w:rsidRDefault="00EF62DB" w:rsidP="00EF62DB">
            <w:pPr>
              <w:spacing w:before="240" w:line="276" w:lineRule="auto"/>
            </w:pPr>
          </w:p>
        </w:tc>
        <w:tc>
          <w:tcPr>
            <w:tcW w:w="1530" w:type="dxa"/>
            <w:shd w:val="clear" w:color="auto" w:fill="auto"/>
          </w:tcPr>
          <w:p w14:paraId="7EADBAFE" w14:textId="77777777" w:rsidR="00EF62DB" w:rsidRPr="00CD58A9" w:rsidRDefault="00EF62DB" w:rsidP="00EF62DB">
            <w:pPr>
              <w:pStyle w:val="HeadingLv1"/>
              <w:rPr>
                <w:rFonts w:cs="Arial"/>
                <w:color w:val="auto"/>
              </w:rPr>
            </w:pPr>
          </w:p>
        </w:tc>
      </w:tr>
      <w:tr w:rsidR="00EF62DB" w:rsidRPr="00CD58A9" w14:paraId="6EAC3E58" w14:textId="77777777" w:rsidTr="00EF62DB">
        <w:trPr>
          <w:trHeight w:val="300"/>
        </w:trPr>
        <w:tc>
          <w:tcPr>
            <w:tcW w:w="900" w:type="dxa"/>
            <w:shd w:val="clear" w:color="auto" w:fill="auto"/>
          </w:tcPr>
          <w:p w14:paraId="0DB9CB9C"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2BC4C86F" w14:textId="77777777" w:rsidR="00EF62DB" w:rsidRPr="00CD58A9" w:rsidRDefault="00EF62DB" w:rsidP="00EF62DB">
            <w:pPr>
              <w:pStyle w:val="HeadingLv1"/>
              <w:rPr>
                <w:rFonts w:cs="Arial"/>
                <w:color w:val="auto"/>
              </w:rPr>
            </w:pPr>
          </w:p>
        </w:tc>
        <w:tc>
          <w:tcPr>
            <w:tcW w:w="3780" w:type="dxa"/>
            <w:shd w:val="clear" w:color="auto" w:fill="auto"/>
          </w:tcPr>
          <w:p w14:paraId="374A1CF9" w14:textId="44681C04" w:rsidR="00EF62DB" w:rsidRDefault="00EF62DB" w:rsidP="00EF62DB">
            <w:pPr>
              <w:spacing w:before="240" w:line="276" w:lineRule="auto"/>
            </w:pPr>
          </w:p>
        </w:tc>
        <w:tc>
          <w:tcPr>
            <w:tcW w:w="1530" w:type="dxa"/>
            <w:shd w:val="clear" w:color="auto" w:fill="auto"/>
          </w:tcPr>
          <w:p w14:paraId="31463D59" w14:textId="77777777" w:rsidR="00EF62DB" w:rsidRPr="00CD58A9" w:rsidRDefault="00EF62DB" w:rsidP="00EF62DB">
            <w:pPr>
              <w:pStyle w:val="HeadingLv1"/>
              <w:rPr>
                <w:rFonts w:cs="Arial"/>
                <w:color w:val="auto"/>
              </w:rPr>
            </w:pPr>
          </w:p>
        </w:tc>
      </w:tr>
      <w:tr w:rsidR="00EF62DB" w:rsidRPr="00CD58A9" w14:paraId="6D4D423B" w14:textId="77777777" w:rsidTr="00EF62DB">
        <w:trPr>
          <w:trHeight w:val="300"/>
        </w:trPr>
        <w:tc>
          <w:tcPr>
            <w:tcW w:w="900" w:type="dxa"/>
            <w:shd w:val="clear" w:color="auto" w:fill="auto"/>
          </w:tcPr>
          <w:p w14:paraId="60E0ACF4"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2657F791" w14:textId="68F40007" w:rsidR="00EF62DB" w:rsidRPr="00CD58A9" w:rsidRDefault="00EF62DB" w:rsidP="00EF62DB">
            <w:pPr>
              <w:pStyle w:val="HeadingLv1"/>
              <w:rPr>
                <w:rFonts w:cs="Arial"/>
                <w:color w:val="auto"/>
              </w:rPr>
            </w:pPr>
          </w:p>
        </w:tc>
        <w:tc>
          <w:tcPr>
            <w:tcW w:w="3780" w:type="dxa"/>
            <w:shd w:val="clear" w:color="auto" w:fill="auto"/>
          </w:tcPr>
          <w:p w14:paraId="17C130DF" w14:textId="720C9D1B" w:rsidR="00EF62DB" w:rsidRDefault="00EF62DB" w:rsidP="00EF62DB">
            <w:pPr>
              <w:spacing w:before="240" w:line="276" w:lineRule="auto"/>
              <w:rPr>
                <w:rFonts w:cs="Times New Roman"/>
              </w:rPr>
            </w:pPr>
          </w:p>
        </w:tc>
        <w:tc>
          <w:tcPr>
            <w:tcW w:w="1530" w:type="dxa"/>
            <w:shd w:val="clear" w:color="auto" w:fill="auto"/>
          </w:tcPr>
          <w:p w14:paraId="697CA184" w14:textId="77777777" w:rsidR="00EF62DB" w:rsidRPr="00CD58A9" w:rsidRDefault="00EF62DB" w:rsidP="00EF62DB">
            <w:pPr>
              <w:pStyle w:val="HeadingLv1"/>
              <w:rPr>
                <w:rFonts w:cs="Arial"/>
                <w:color w:val="auto"/>
              </w:rPr>
            </w:pPr>
          </w:p>
        </w:tc>
      </w:tr>
      <w:tr w:rsidR="00EF62DB" w:rsidRPr="00CD58A9" w14:paraId="719679E2" w14:textId="77777777" w:rsidTr="00EF62DB">
        <w:trPr>
          <w:trHeight w:val="300"/>
        </w:trPr>
        <w:tc>
          <w:tcPr>
            <w:tcW w:w="900" w:type="dxa"/>
            <w:shd w:val="clear" w:color="auto" w:fill="auto"/>
          </w:tcPr>
          <w:p w14:paraId="47F2C63F"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7AC3F9E" w14:textId="77777777" w:rsidR="00EF62DB" w:rsidRPr="00CD58A9" w:rsidRDefault="00EF62DB" w:rsidP="00EF62DB">
            <w:pPr>
              <w:pStyle w:val="HeadingLv1"/>
              <w:rPr>
                <w:rFonts w:cs="Arial"/>
                <w:color w:val="auto"/>
              </w:rPr>
            </w:pPr>
          </w:p>
        </w:tc>
        <w:tc>
          <w:tcPr>
            <w:tcW w:w="3780" w:type="dxa"/>
            <w:shd w:val="clear" w:color="auto" w:fill="auto"/>
          </w:tcPr>
          <w:p w14:paraId="36117D58" w14:textId="73B20A0C" w:rsidR="00EF62DB" w:rsidRDefault="00EF62DB" w:rsidP="00EF62DB">
            <w:pPr>
              <w:spacing w:before="240" w:line="276" w:lineRule="auto"/>
            </w:pPr>
          </w:p>
        </w:tc>
        <w:tc>
          <w:tcPr>
            <w:tcW w:w="1530" w:type="dxa"/>
            <w:shd w:val="clear" w:color="auto" w:fill="auto"/>
          </w:tcPr>
          <w:p w14:paraId="580276DA" w14:textId="77777777" w:rsidR="00EF62DB" w:rsidRPr="00CD58A9" w:rsidRDefault="00EF62DB" w:rsidP="00EF62DB">
            <w:pPr>
              <w:pStyle w:val="HeadingLv1"/>
              <w:rPr>
                <w:rFonts w:cs="Arial"/>
                <w:color w:val="auto"/>
              </w:rPr>
            </w:pPr>
          </w:p>
        </w:tc>
      </w:tr>
      <w:tr w:rsidR="00EF62DB" w:rsidRPr="00CD58A9" w14:paraId="549606BF" w14:textId="77777777" w:rsidTr="00EF62DB">
        <w:trPr>
          <w:trHeight w:val="300"/>
        </w:trPr>
        <w:tc>
          <w:tcPr>
            <w:tcW w:w="900" w:type="dxa"/>
            <w:shd w:val="clear" w:color="auto" w:fill="auto"/>
          </w:tcPr>
          <w:p w14:paraId="34CEDA7F"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7EA11CAA" w14:textId="5BA3ADEC" w:rsidR="00EF62DB" w:rsidRPr="00CD58A9" w:rsidRDefault="00EF62DB" w:rsidP="00EF62DB">
            <w:pPr>
              <w:pStyle w:val="HeadingLv1"/>
              <w:rPr>
                <w:rFonts w:cs="Arial"/>
                <w:color w:val="auto"/>
              </w:rPr>
            </w:pPr>
          </w:p>
        </w:tc>
        <w:tc>
          <w:tcPr>
            <w:tcW w:w="3780" w:type="dxa"/>
            <w:shd w:val="clear" w:color="auto" w:fill="auto"/>
          </w:tcPr>
          <w:p w14:paraId="05D5A07F" w14:textId="103851B8" w:rsidR="00EF62DB" w:rsidRDefault="00EF62DB" w:rsidP="00EF62DB">
            <w:pPr>
              <w:spacing w:before="240" w:line="276" w:lineRule="auto"/>
            </w:pPr>
          </w:p>
        </w:tc>
        <w:tc>
          <w:tcPr>
            <w:tcW w:w="1530" w:type="dxa"/>
            <w:shd w:val="clear" w:color="auto" w:fill="auto"/>
          </w:tcPr>
          <w:p w14:paraId="6F7AC9A1" w14:textId="77777777" w:rsidR="00EF62DB" w:rsidRPr="00CD58A9" w:rsidRDefault="00EF62DB" w:rsidP="00EF62DB">
            <w:pPr>
              <w:pStyle w:val="HeadingLv1"/>
              <w:rPr>
                <w:rFonts w:cs="Arial"/>
                <w:color w:val="auto"/>
              </w:rPr>
            </w:pPr>
          </w:p>
        </w:tc>
      </w:tr>
      <w:tr w:rsidR="00EF62DB" w:rsidRPr="00CD58A9" w14:paraId="3FA0943F" w14:textId="77777777" w:rsidTr="00EF62DB">
        <w:trPr>
          <w:trHeight w:val="300"/>
        </w:trPr>
        <w:tc>
          <w:tcPr>
            <w:tcW w:w="900" w:type="dxa"/>
            <w:shd w:val="clear" w:color="auto" w:fill="auto"/>
          </w:tcPr>
          <w:p w14:paraId="1A8D9E89"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607BCBE" w14:textId="77777777" w:rsidR="00EF62DB" w:rsidRPr="00CD58A9" w:rsidRDefault="00EF62DB" w:rsidP="00EF62DB">
            <w:pPr>
              <w:pStyle w:val="HeadingLv1"/>
              <w:rPr>
                <w:rFonts w:cs="Arial"/>
                <w:color w:val="auto"/>
              </w:rPr>
            </w:pPr>
          </w:p>
        </w:tc>
        <w:tc>
          <w:tcPr>
            <w:tcW w:w="3780" w:type="dxa"/>
            <w:shd w:val="clear" w:color="auto" w:fill="auto"/>
          </w:tcPr>
          <w:p w14:paraId="31E0B019" w14:textId="31542BC6" w:rsidR="00EF62DB" w:rsidRDefault="00EF62DB" w:rsidP="00EF62DB">
            <w:pPr>
              <w:spacing w:before="240" w:line="276" w:lineRule="auto"/>
            </w:pPr>
          </w:p>
        </w:tc>
        <w:tc>
          <w:tcPr>
            <w:tcW w:w="1530" w:type="dxa"/>
            <w:shd w:val="clear" w:color="auto" w:fill="auto"/>
          </w:tcPr>
          <w:p w14:paraId="13D07837" w14:textId="77777777" w:rsidR="00EF62DB" w:rsidRPr="00CD58A9" w:rsidRDefault="00EF62DB" w:rsidP="00EF62DB">
            <w:pPr>
              <w:pStyle w:val="HeadingLv1"/>
              <w:rPr>
                <w:rFonts w:cs="Arial"/>
                <w:color w:val="auto"/>
              </w:rPr>
            </w:pPr>
          </w:p>
        </w:tc>
      </w:tr>
      <w:tr w:rsidR="00EF62DB" w:rsidRPr="00CD58A9" w14:paraId="05F8C4DA" w14:textId="77777777" w:rsidTr="00EF62DB">
        <w:trPr>
          <w:trHeight w:val="300"/>
        </w:trPr>
        <w:tc>
          <w:tcPr>
            <w:tcW w:w="900" w:type="dxa"/>
            <w:shd w:val="clear" w:color="auto" w:fill="auto"/>
          </w:tcPr>
          <w:p w14:paraId="0E640C8E"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2F426AFE" w14:textId="3B973D9A" w:rsidR="00EF62DB" w:rsidRPr="00CD58A9" w:rsidRDefault="00EF62DB" w:rsidP="00EF62DB">
            <w:pPr>
              <w:pStyle w:val="HeadingLv1"/>
              <w:rPr>
                <w:rFonts w:cs="Arial"/>
                <w:color w:val="auto"/>
              </w:rPr>
            </w:pPr>
          </w:p>
        </w:tc>
        <w:tc>
          <w:tcPr>
            <w:tcW w:w="3780" w:type="dxa"/>
            <w:shd w:val="clear" w:color="auto" w:fill="auto"/>
          </w:tcPr>
          <w:p w14:paraId="220F7016" w14:textId="05201A22" w:rsidR="00EF62DB" w:rsidRDefault="00EF62DB" w:rsidP="00EF62DB">
            <w:pPr>
              <w:spacing w:before="240" w:line="276" w:lineRule="auto"/>
            </w:pPr>
          </w:p>
        </w:tc>
        <w:tc>
          <w:tcPr>
            <w:tcW w:w="1530" w:type="dxa"/>
            <w:shd w:val="clear" w:color="auto" w:fill="auto"/>
          </w:tcPr>
          <w:p w14:paraId="454BBF5A" w14:textId="77777777" w:rsidR="00EF62DB" w:rsidRPr="00CD58A9" w:rsidRDefault="00EF62DB" w:rsidP="00EF62DB">
            <w:pPr>
              <w:pStyle w:val="HeadingLv1"/>
              <w:rPr>
                <w:rFonts w:cs="Arial"/>
                <w:color w:val="auto"/>
              </w:rPr>
            </w:pPr>
          </w:p>
        </w:tc>
      </w:tr>
      <w:tr w:rsidR="00EF62DB" w:rsidRPr="00CD58A9" w14:paraId="254FCBB6" w14:textId="77777777" w:rsidTr="00EF62DB">
        <w:trPr>
          <w:trHeight w:val="300"/>
        </w:trPr>
        <w:tc>
          <w:tcPr>
            <w:tcW w:w="900" w:type="dxa"/>
            <w:shd w:val="clear" w:color="auto" w:fill="auto"/>
          </w:tcPr>
          <w:p w14:paraId="33A49AEA"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CD7D3EE" w14:textId="77777777" w:rsidR="00EF62DB" w:rsidRPr="00CD58A9" w:rsidRDefault="00EF62DB" w:rsidP="00EF62DB">
            <w:pPr>
              <w:pStyle w:val="HeadingLv1"/>
              <w:rPr>
                <w:rFonts w:cs="Arial"/>
                <w:color w:val="auto"/>
              </w:rPr>
            </w:pPr>
          </w:p>
        </w:tc>
        <w:tc>
          <w:tcPr>
            <w:tcW w:w="3780" w:type="dxa"/>
            <w:shd w:val="clear" w:color="auto" w:fill="auto"/>
          </w:tcPr>
          <w:p w14:paraId="0EEA31E6" w14:textId="34232014" w:rsidR="00EF62DB" w:rsidRDefault="00EF62DB" w:rsidP="00EF62DB">
            <w:pPr>
              <w:spacing w:before="240" w:line="276" w:lineRule="auto"/>
            </w:pPr>
          </w:p>
        </w:tc>
        <w:tc>
          <w:tcPr>
            <w:tcW w:w="1530" w:type="dxa"/>
            <w:shd w:val="clear" w:color="auto" w:fill="auto"/>
          </w:tcPr>
          <w:p w14:paraId="4988EF43" w14:textId="77777777" w:rsidR="00EF62DB" w:rsidRPr="00CD58A9" w:rsidRDefault="00EF62DB" w:rsidP="00EF62DB">
            <w:pPr>
              <w:pStyle w:val="HeadingLv1"/>
              <w:rPr>
                <w:rFonts w:cs="Arial"/>
                <w:color w:val="auto"/>
              </w:rPr>
            </w:pPr>
          </w:p>
        </w:tc>
      </w:tr>
      <w:tr w:rsidR="00EF62DB" w:rsidRPr="00CD58A9" w14:paraId="211F2B1C" w14:textId="77777777" w:rsidTr="00EF62DB">
        <w:trPr>
          <w:trHeight w:val="300"/>
        </w:trPr>
        <w:tc>
          <w:tcPr>
            <w:tcW w:w="900" w:type="dxa"/>
            <w:shd w:val="clear" w:color="auto" w:fill="auto"/>
          </w:tcPr>
          <w:p w14:paraId="0146CDF4"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1457AC09" w14:textId="77777777" w:rsidR="00EF62DB" w:rsidRPr="00CD58A9" w:rsidRDefault="00EF62DB" w:rsidP="00EF62DB">
            <w:pPr>
              <w:pStyle w:val="HeadingLv1"/>
              <w:rPr>
                <w:rFonts w:cs="Arial"/>
                <w:color w:val="auto"/>
              </w:rPr>
            </w:pPr>
          </w:p>
        </w:tc>
        <w:tc>
          <w:tcPr>
            <w:tcW w:w="3780" w:type="dxa"/>
            <w:shd w:val="clear" w:color="auto" w:fill="auto"/>
          </w:tcPr>
          <w:p w14:paraId="026F9710" w14:textId="42925EA8" w:rsidR="00EF62DB" w:rsidRDefault="00EF62DB" w:rsidP="00EF62DB">
            <w:pPr>
              <w:spacing w:before="240" w:line="276" w:lineRule="auto"/>
            </w:pPr>
          </w:p>
        </w:tc>
        <w:tc>
          <w:tcPr>
            <w:tcW w:w="1530" w:type="dxa"/>
            <w:shd w:val="clear" w:color="auto" w:fill="auto"/>
          </w:tcPr>
          <w:p w14:paraId="0E02EBDD" w14:textId="77777777" w:rsidR="00EF62DB" w:rsidRPr="00CD58A9" w:rsidRDefault="00EF62DB" w:rsidP="00EF62DB">
            <w:pPr>
              <w:pStyle w:val="HeadingLv1"/>
              <w:rPr>
                <w:rFonts w:cs="Arial"/>
                <w:color w:val="auto"/>
              </w:rPr>
            </w:pPr>
          </w:p>
        </w:tc>
      </w:tr>
      <w:tr w:rsidR="00EF62DB" w:rsidRPr="00CD58A9" w14:paraId="66720D52" w14:textId="77777777" w:rsidTr="00EF62DB">
        <w:trPr>
          <w:trHeight w:val="300"/>
        </w:trPr>
        <w:tc>
          <w:tcPr>
            <w:tcW w:w="900" w:type="dxa"/>
            <w:shd w:val="clear" w:color="auto" w:fill="auto"/>
          </w:tcPr>
          <w:p w14:paraId="43C58B47"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0C7D0A89" w14:textId="77777777" w:rsidR="00EF62DB" w:rsidRPr="00CD58A9" w:rsidRDefault="00EF62DB" w:rsidP="00EF62DB">
            <w:pPr>
              <w:pStyle w:val="HeadingLv1"/>
              <w:rPr>
                <w:rFonts w:cs="Arial"/>
                <w:color w:val="auto"/>
              </w:rPr>
            </w:pPr>
          </w:p>
        </w:tc>
        <w:tc>
          <w:tcPr>
            <w:tcW w:w="3780" w:type="dxa"/>
            <w:shd w:val="clear" w:color="auto" w:fill="auto"/>
          </w:tcPr>
          <w:p w14:paraId="3409DC92" w14:textId="04462023" w:rsidR="00EF62DB" w:rsidRDefault="00EF62DB" w:rsidP="00EF62DB">
            <w:pPr>
              <w:spacing w:before="240" w:line="276" w:lineRule="auto"/>
            </w:pPr>
          </w:p>
        </w:tc>
        <w:tc>
          <w:tcPr>
            <w:tcW w:w="1530" w:type="dxa"/>
            <w:shd w:val="clear" w:color="auto" w:fill="auto"/>
          </w:tcPr>
          <w:p w14:paraId="795FACB8" w14:textId="77777777" w:rsidR="00EF62DB" w:rsidRPr="00CD58A9" w:rsidRDefault="00EF62DB" w:rsidP="00EF62DB">
            <w:pPr>
              <w:pStyle w:val="HeadingLv1"/>
              <w:rPr>
                <w:rFonts w:cs="Arial"/>
                <w:color w:val="auto"/>
              </w:rPr>
            </w:pPr>
          </w:p>
        </w:tc>
      </w:tr>
      <w:tr w:rsidR="00EF62DB" w:rsidRPr="00CD58A9" w14:paraId="3CF8B044" w14:textId="77777777" w:rsidTr="00EF62DB">
        <w:trPr>
          <w:trHeight w:val="300"/>
        </w:trPr>
        <w:tc>
          <w:tcPr>
            <w:tcW w:w="900" w:type="dxa"/>
            <w:shd w:val="clear" w:color="auto" w:fill="auto"/>
          </w:tcPr>
          <w:p w14:paraId="4075F402" w14:textId="77777777" w:rsidR="00EF62DB" w:rsidRPr="00CD58A9" w:rsidRDefault="00EF62DB" w:rsidP="00541F5C">
            <w:pPr>
              <w:pStyle w:val="oancuaDanhsach"/>
              <w:numPr>
                <w:ilvl w:val="0"/>
                <w:numId w:val="62"/>
              </w:numPr>
              <w:spacing w:after="0"/>
              <w:ind w:left="504"/>
            </w:pPr>
          </w:p>
        </w:tc>
        <w:tc>
          <w:tcPr>
            <w:tcW w:w="2790" w:type="dxa"/>
            <w:vMerge w:val="restart"/>
            <w:shd w:val="clear" w:color="auto" w:fill="auto"/>
          </w:tcPr>
          <w:p w14:paraId="081EB5D0" w14:textId="1AAD198E" w:rsidR="00EF62DB" w:rsidRPr="00CD58A9" w:rsidRDefault="00EF62DB" w:rsidP="00EF62DB">
            <w:pPr>
              <w:pStyle w:val="HeadingLv1"/>
              <w:rPr>
                <w:rFonts w:cs="Arial"/>
                <w:color w:val="auto"/>
              </w:rPr>
            </w:pPr>
          </w:p>
        </w:tc>
        <w:tc>
          <w:tcPr>
            <w:tcW w:w="3780" w:type="dxa"/>
            <w:shd w:val="clear" w:color="auto" w:fill="auto"/>
          </w:tcPr>
          <w:p w14:paraId="1D31B22C" w14:textId="114B8EAC" w:rsidR="00EF62DB" w:rsidRDefault="00EF62DB" w:rsidP="00EF62DB">
            <w:pPr>
              <w:spacing w:line="276" w:lineRule="auto"/>
            </w:pPr>
          </w:p>
        </w:tc>
        <w:tc>
          <w:tcPr>
            <w:tcW w:w="1530" w:type="dxa"/>
            <w:shd w:val="clear" w:color="auto" w:fill="auto"/>
          </w:tcPr>
          <w:p w14:paraId="168D1203" w14:textId="77777777" w:rsidR="00EF62DB" w:rsidRPr="00CD58A9" w:rsidRDefault="00EF62DB" w:rsidP="00EF62DB">
            <w:pPr>
              <w:pStyle w:val="HeadingLv1"/>
              <w:rPr>
                <w:rFonts w:cs="Arial"/>
                <w:color w:val="auto"/>
              </w:rPr>
            </w:pPr>
          </w:p>
        </w:tc>
      </w:tr>
      <w:tr w:rsidR="00EF62DB" w:rsidRPr="00CD58A9" w14:paraId="2336DB9F" w14:textId="77777777" w:rsidTr="00EF62DB">
        <w:trPr>
          <w:trHeight w:val="300"/>
        </w:trPr>
        <w:tc>
          <w:tcPr>
            <w:tcW w:w="900" w:type="dxa"/>
            <w:shd w:val="clear" w:color="auto" w:fill="auto"/>
          </w:tcPr>
          <w:p w14:paraId="2B8EFCDE"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27879429" w14:textId="77777777" w:rsidR="00EF62DB" w:rsidRPr="00CD58A9" w:rsidRDefault="00EF62DB" w:rsidP="00EF62DB">
            <w:pPr>
              <w:pStyle w:val="HeadingLv1"/>
              <w:rPr>
                <w:rFonts w:cs="Arial"/>
                <w:color w:val="auto"/>
              </w:rPr>
            </w:pPr>
          </w:p>
        </w:tc>
        <w:tc>
          <w:tcPr>
            <w:tcW w:w="3780" w:type="dxa"/>
            <w:shd w:val="clear" w:color="auto" w:fill="auto"/>
          </w:tcPr>
          <w:p w14:paraId="174BB5A0" w14:textId="7DBA117B" w:rsidR="00EF62DB" w:rsidRDefault="00EF62DB" w:rsidP="00EF62DB">
            <w:pPr>
              <w:spacing w:line="276" w:lineRule="auto"/>
            </w:pPr>
          </w:p>
        </w:tc>
        <w:tc>
          <w:tcPr>
            <w:tcW w:w="1530" w:type="dxa"/>
            <w:shd w:val="clear" w:color="auto" w:fill="auto"/>
          </w:tcPr>
          <w:p w14:paraId="4E836E9A" w14:textId="77777777" w:rsidR="00EF62DB" w:rsidRPr="00CD58A9" w:rsidRDefault="00EF62DB" w:rsidP="00EF62DB">
            <w:pPr>
              <w:pStyle w:val="HeadingLv1"/>
              <w:rPr>
                <w:rFonts w:cs="Arial"/>
                <w:color w:val="auto"/>
              </w:rPr>
            </w:pPr>
          </w:p>
        </w:tc>
      </w:tr>
      <w:tr w:rsidR="00EF62DB" w:rsidRPr="00CD58A9" w14:paraId="4E8AD528" w14:textId="77777777" w:rsidTr="00EF62DB">
        <w:trPr>
          <w:trHeight w:val="300"/>
        </w:trPr>
        <w:tc>
          <w:tcPr>
            <w:tcW w:w="900" w:type="dxa"/>
            <w:shd w:val="clear" w:color="auto" w:fill="auto"/>
          </w:tcPr>
          <w:p w14:paraId="0A9415CB"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6E14B49B" w14:textId="77777777" w:rsidR="00EF62DB" w:rsidRPr="00CD58A9" w:rsidRDefault="00EF62DB" w:rsidP="00EF62DB">
            <w:pPr>
              <w:pStyle w:val="HeadingLv1"/>
              <w:rPr>
                <w:rFonts w:cs="Arial"/>
                <w:color w:val="auto"/>
              </w:rPr>
            </w:pPr>
          </w:p>
        </w:tc>
        <w:tc>
          <w:tcPr>
            <w:tcW w:w="3780" w:type="dxa"/>
            <w:shd w:val="clear" w:color="auto" w:fill="auto"/>
          </w:tcPr>
          <w:p w14:paraId="2B61906D" w14:textId="663DA506" w:rsidR="00EF62DB" w:rsidRPr="005C695E" w:rsidRDefault="00EF62DB" w:rsidP="00EF62DB">
            <w:pPr>
              <w:spacing w:line="276" w:lineRule="auto"/>
            </w:pPr>
          </w:p>
        </w:tc>
        <w:tc>
          <w:tcPr>
            <w:tcW w:w="1530" w:type="dxa"/>
            <w:shd w:val="clear" w:color="auto" w:fill="auto"/>
          </w:tcPr>
          <w:p w14:paraId="58EE71A6" w14:textId="77777777" w:rsidR="00EF62DB" w:rsidRPr="00CD58A9" w:rsidRDefault="00EF62DB" w:rsidP="00EF62DB">
            <w:pPr>
              <w:pStyle w:val="HeadingLv1"/>
              <w:rPr>
                <w:rFonts w:cs="Arial"/>
                <w:color w:val="auto"/>
              </w:rPr>
            </w:pPr>
          </w:p>
        </w:tc>
      </w:tr>
      <w:tr w:rsidR="00EF62DB" w:rsidRPr="00CD58A9" w14:paraId="20EE5DC4" w14:textId="77777777" w:rsidTr="00EF62DB">
        <w:trPr>
          <w:trHeight w:val="300"/>
        </w:trPr>
        <w:tc>
          <w:tcPr>
            <w:tcW w:w="900" w:type="dxa"/>
            <w:shd w:val="clear" w:color="auto" w:fill="auto"/>
          </w:tcPr>
          <w:p w14:paraId="3F202FEE"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50DB937A" w14:textId="77777777" w:rsidR="00EF62DB" w:rsidRPr="00CD58A9" w:rsidRDefault="00EF62DB" w:rsidP="00EF62DB">
            <w:pPr>
              <w:pStyle w:val="HeadingLv1"/>
              <w:rPr>
                <w:rFonts w:cs="Arial"/>
                <w:color w:val="auto"/>
              </w:rPr>
            </w:pPr>
          </w:p>
        </w:tc>
        <w:tc>
          <w:tcPr>
            <w:tcW w:w="3780" w:type="dxa"/>
            <w:shd w:val="clear" w:color="auto" w:fill="auto"/>
          </w:tcPr>
          <w:p w14:paraId="12B59D3E" w14:textId="65F0D56F" w:rsidR="00EF62DB" w:rsidRPr="00CE75D1" w:rsidRDefault="00EF62DB" w:rsidP="00EF62DB">
            <w:pPr>
              <w:spacing w:line="276" w:lineRule="auto"/>
            </w:pPr>
          </w:p>
        </w:tc>
        <w:tc>
          <w:tcPr>
            <w:tcW w:w="1530" w:type="dxa"/>
            <w:shd w:val="clear" w:color="auto" w:fill="auto"/>
          </w:tcPr>
          <w:p w14:paraId="5C5E18E8" w14:textId="77777777" w:rsidR="00EF62DB" w:rsidRPr="00CD58A9" w:rsidRDefault="00EF62DB" w:rsidP="00EF62DB">
            <w:pPr>
              <w:pStyle w:val="HeadingLv1"/>
              <w:rPr>
                <w:rFonts w:cs="Arial"/>
                <w:color w:val="auto"/>
              </w:rPr>
            </w:pPr>
          </w:p>
        </w:tc>
      </w:tr>
      <w:tr w:rsidR="00EF62DB" w:rsidRPr="00CD58A9" w14:paraId="105A6600" w14:textId="77777777" w:rsidTr="00EF62DB">
        <w:trPr>
          <w:trHeight w:val="300"/>
        </w:trPr>
        <w:tc>
          <w:tcPr>
            <w:tcW w:w="900" w:type="dxa"/>
            <w:shd w:val="clear" w:color="auto" w:fill="auto"/>
          </w:tcPr>
          <w:p w14:paraId="738FE7BD"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72BA3F0F" w14:textId="77777777" w:rsidR="00EF62DB" w:rsidRPr="00CD58A9" w:rsidRDefault="00EF62DB" w:rsidP="00EF62DB">
            <w:pPr>
              <w:pStyle w:val="HeadingLv1"/>
              <w:rPr>
                <w:rFonts w:cs="Arial"/>
                <w:color w:val="auto"/>
              </w:rPr>
            </w:pPr>
          </w:p>
        </w:tc>
        <w:tc>
          <w:tcPr>
            <w:tcW w:w="3780" w:type="dxa"/>
            <w:shd w:val="clear" w:color="auto" w:fill="auto"/>
          </w:tcPr>
          <w:p w14:paraId="6E1216F6" w14:textId="6338DFA2" w:rsidR="00EF62DB" w:rsidRPr="005C695E" w:rsidRDefault="00EF62DB" w:rsidP="00EF62DB">
            <w:pPr>
              <w:spacing w:before="240" w:line="276" w:lineRule="auto"/>
              <w:rPr>
                <w:color w:val="000000" w:themeColor="text1"/>
              </w:rPr>
            </w:pPr>
          </w:p>
        </w:tc>
        <w:tc>
          <w:tcPr>
            <w:tcW w:w="1530" w:type="dxa"/>
            <w:shd w:val="clear" w:color="auto" w:fill="auto"/>
          </w:tcPr>
          <w:p w14:paraId="4707C697" w14:textId="77777777" w:rsidR="00EF62DB" w:rsidRPr="00CD58A9" w:rsidRDefault="00EF62DB" w:rsidP="00EF62DB">
            <w:pPr>
              <w:pStyle w:val="HeadingLv1"/>
              <w:rPr>
                <w:rFonts w:cs="Arial"/>
                <w:color w:val="auto"/>
              </w:rPr>
            </w:pPr>
          </w:p>
        </w:tc>
      </w:tr>
      <w:tr w:rsidR="00EF62DB" w:rsidRPr="00CD58A9" w14:paraId="00D2A698" w14:textId="77777777" w:rsidTr="00EF62DB">
        <w:trPr>
          <w:trHeight w:val="300"/>
        </w:trPr>
        <w:tc>
          <w:tcPr>
            <w:tcW w:w="900" w:type="dxa"/>
            <w:shd w:val="clear" w:color="auto" w:fill="auto"/>
          </w:tcPr>
          <w:p w14:paraId="7707CAFD"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01034692" w14:textId="77777777" w:rsidR="00EF62DB" w:rsidRPr="00CD58A9" w:rsidRDefault="00EF62DB" w:rsidP="00EF62DB">
            <w:pPr>
              <w:pStyle w:val="HeadingLv1"/>
              <w:rPr>
                <w:rFonts w:cs="Arial"/>
                <w:color w:val="auto"/>
              </w:rPr>
            </w:pPr>
          </w:p>
        </w:tc>
        <w:tc>
          <w:tcPr>
            <w:tcW w:w="3780" w:type="dxa"/>
            <w:shd w:val="clear" w:color="auto" w:fill="auto"/>
          </w:tcPr>
          <w:p w14:paraId="75B70FD9" w14:textId="17E841AA" w:rsidR="00EF62DB" w:rsidRPr="005C695E" w:rsidRDefault="00EF62DB" w:rsidP="00EF62DB">
            <w:pPr>
              <w:spacing w:line="276" w:lineRule="auto"/>
              <w:rPr>
                <w:color w:val="000000" w:themeColor="text1"/>
              </w:rPr>
            </w:pPr>
          </w:p>
        </w:tc>
        <w:tc>
          <w:tcPr>
            <w:tcW w:w="1530" w:type="dxa"/>
            <w:shd w:val="clear" w:color="auto" w:fill="auto"/>
          </w:tcPr>
          <w:p w14:paraId="0AE7FC9C" w14:textId="77777777" w:rsidR="00EF62DB" w:rsidRPr="00CD58A9" w:rsidRDefault="00EF62DB" w:rsidP="00EF62DB">
            <w:pPr>
              <w:pStyle w:val="HeadingLv1"/>
              <w:rPr>
                <w:rFonts w:cs="Arial"/>
                <w:color w:val="auto"/>
              </w:rPr>
            </w:pPr>
          </w:p>
        </w:tc>
      </w:tr>
      <w:tr w:rsidR="00EF62DB" w:rsidRPr="00CD58A9" w14:paraId="3F5BA86C" w14:textId="77777777" w:rsidTr="00EF62DB">
        <w:trPr>
          <w:trHeight w:val="300"/>
        </w:trPr>
        <w:tc>
          <w:tcPr>
            <w:tcW w:w="900" w:type="dxa"/>
            <w:shd w:val="clear" w:color="auto" w:fill="auto"/>
          </w:tcPr>
          <w:p w14:paraId="2C4DD85B" w14:textId="77777777" w:rsidR="00EF62DB" w:rsidRPr="00CD58A9" w:rsidRDefault="00EF62DB" w:rsidP="00541F5C">
            <w:pPr>
              <w:pStyle w:val="oancuaDanhsach"/>
              <w:numPr>
                <w:ilvl w:val="0"/>
                <w:numId w:val="62"/>
              </w:numPr>
              <w:spacing w:after="0"/>
              <w:ind w:left="504"/>
            </w:pPr>
          </w:p>
        </w:tc>
        <w:tc>
          <w:tcPr>
            <w:tcW w:w="2790" w:type="dxa"/>
            <w:vMerge/>
            <w:shd w:val="clear" w:color="auto" w:fill="auto"/>
          </w:tcPr>
          <w:p w14:paraId="4171EB4F" w14:textId="77777777" w:rsidR="00EF62DB" w:rsidRPr="00CD58A9" w:rsidRDefault="00EF62DB" w:rsidP="00EF62DB">
            <w:pPr>
              <w:pStyle w:val="HeadingLv1"/>
              <w:rPr>
                <w:rFonts w:cs="Arial"/>
                <w:color w:val="auto"/>
              </w:rPr>
            </w:pPr>
          </w:p>
        </w:tc>
        <w:tc>
          <w:tcPr>
            <w:tcW w:w="3780" w:type="dxa"/>
            <w:shd w:val="clear" w:color="auto" w:fill="auto"/>
          </w:tcPr>
          <w:p w14:paraId="4A5D0948" w14:textId="442BDB3E" w:rsidR="00EF62DB" w:rsidRPr="00CE75D1" w:rsidRDefault="00EF62DB" w:rsidP="00EF62DB">
            <w:pPr>
              <w:spacing w:before="240" w:line="276" w:lineRule="auto"/>
            </w:pPr>
          </w:p>
        </w:tc>
        <w:tc>
          <w:tcPr>
            <w:tcW w:w="1530" w:type="dxa"/>
            <w:shd w:val="clear" w:color="auto" w:fill="auto"/>
          </w:tcPr>
          <w:p w14:paraId="6E39ED90" w14:textId="77777777" w:rsidR="00EF62DB" w:rsidRPr="00CD58A9" w:rsidRDefault="00EF62DB" w:rsidP="00EF62DB">
            <w:pPr>
              <w:pStyle w:val="HeadingLv1"/>
              <w:rPr>
                <w:rFonts w:cs="Arial"/>
                <w:color w:val="auto"/>
              </w:rPr>
            </w:pPr>
          </w:p>
        </w:tc>
      </w:tr>
    </w:tbl>
    <w:p w14:paraId="3A58FB7F" w14:textId="719AAF0F" w:rsidR="00EF62DB" w:rsidRDefault="00EF62DB" w:rsidP="00EF62DB">
      <w:pPr>
        <w:jc w:val="center"/>
      </w:pPr>
      <w:bookmarkStart w:id="221" w:name="_Toc464752526"/>
      <w:r>
        <w:t xml:space="preserve">Table 5.3.1 </w:t>
      </w:r>
    </w:p>
    <w:p w14:paraId="02B4FCD3" w14:textId="77777777" w:rsidR="00EF62DB" w:rsidRPr="00CD58A9" w:rsidRDefault="00EF62DB" w:rsidP="00EF62DB">
      <w:pPr>
        <w:pStyle w:val="u3"/>
        <w:numPr>
          <w:ilvl w:val="2"/>
          <w:numId w:val="1"/>
        </w:numPr>
      </w:pPr>
      <w:bookmarkStart w:id="222" w:name="_Toc469436472"/>
      <w:r w:rsidRPr="00CD58A9">
        <w:t>Acceptance Test Criteria</w:t>
      </w:r>
      <w:bookmarkEnd w:id="221"/>
      <w:r>
        <w:rPr>
          <w:rFonts w:ascii="MS Mincho" w:eastAsia="MS Mincho" w:hAnsi="MS Mincho" w:hint="eastAsia"/>
        </w:rPr>
        <w:t xml:space="preserve">　</w:t>
      </w:r>
      <w:r w:rsidRPr="0082390A">
        <w:rPr>
          <w:rFonts w:cs="Arial" w:hint="eastAsia"/>
        </w:rPr>
        <w:t>テスト受入基準</w:t>
      </w:r>
      <w:bookmarkEnd w:id="222"/>
    </w:p>
    <w:p w14:paraId="7453DB47" w14:textId="77777777" w:rsidR="00EF62DB" w:rsidRPr="009E538A" w:rsidRDefault="00EF62DB" w:rsidP="00EF62DB">
      <w:pPr>
        <w:spacing w:before="100" w:beforeAutospacing="1" w:after="100" w:afterAutospacing="1"/>
        <w:jc w:val="both"/>
        <w:rPr>
          <w:rFonts w:cs="Arial"/>
          <w:color w:val="000000" w:themeColor="text1"/>
        </w:rPr>
      </w:pPr>
      <w:r w:rsidRPr="009E538A">
        <w:rPr>
          <w:rFonts w:cs="Arial"/>
          <w:color w:val="000000" w:themeColor="text1"/>
        </w:rPr>
        <w:t>List of criteria to define what levels of test quality are sufficient to move t</w:t>
      </w:r>
      <w:r>
        <w:rPr>
          <w:rFonts w:cs="Arial"/>
          <w:color w:val="000000" w:themeColor="text1"/>
        </w:rPr>
        <w:t>o the next testing phase</w:t>
      </w:r>
      <w:r w:rsidRPr="009E538A">
        <w:rPr>
          <w:rFonts w:cs="Arial"/>
          <w:color w:val="000000" w:themeColor="text1"/>
        </w:rPr>
        <w:t>:</w:t>
      </w:r>
    </w:p>
    <w:p w14:paraId="50102E94" w14:textId="77777777" w:rsidR="00EF62DB" w:rsidRPr="009E538A" w:rsidRDefault="00EF62DB" w:rsidP="00541F5C">
      <w:pPr>
        <w:numPr>
          <w:ilvl w:val="0"/>
          <w:numId w:val="58"/>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Test coverage</w:t>
      </w:r>
      <w:r>
        <w:rPr>
          <w:rFonts w:cs="Arial"/>
          <w:color w:val="000000" w:themeColor="text1"/>
        </w:rPr>
        <w:t xml:space="preserve"> : 100%</w:t>
      </w:r>
    </w:p>
    <w:p w14:paraId="17D7B105" w14:textId="77777777" w:rsidR="00EF62DB" w:rsidRPr="009E538A" w:rsidRDefault="00EF62DB" w:rsidP="00541F5C">
      <w:pPr>
        <w:numPr>
          <w:ilvl w:val="0"/>
          <w:numId w:val="58"/>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Successful Test coverage</w:t>
      </w:r>
      <w:r>
        <w:rPr>
          <w:rFonts w:cs="Arial"/>
          <w:color w:val="000000" w:themeColor="text1"/>
        </w:rPr>
        <w:t xml:space="preserve"> : 90%</w:t>
      </w:r>
    </w:p>
    <w:p w14:paraId="48AECAB5" w14:textId="77777777" w:rsidR="00EF62DB" w:rsidRPr="009E538A" w:rsidRDefault="00EF62DB" w:rsidP="00541F5C">
      <w:pPr>
        <w:numPr>
          <w:ilvl w:val="0"/>
          <w:numId w:val="58"/>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Number of defects/Weighted defects</w:t>
      </w:r>
      <w:r>
        <w:rPr>
          <w:rFonts w:cs="Arial"/>
          <w:color w:val="000000" w:themeColor="text1"/>
        </w:rPr>
        <w:t xml:space="preserve"> : 3~4 defects/KLOC</w:t>
      </w:r>
    </w:p>
    <w:p w14:paraId="74A35CF0" w14:textId="77777777"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 Test team to accept source code after Unit test of Development team:</w:t>
      </w:r>
    </w:p>
    <w:p w14:paraId="3A316590"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4</w:t>
      </w:r>
      <w:r w:rsidRPr="00FD1DFB">
        <w:rPr>
          <w:rFonts w:cs="Arial"/>
          <w:color w:val="000000" w:themeColor="text1"/>
        </w:rPr>
        <w:t xml:space="preserve">0 UTC/KLOC </w:t>
      </w:r>
    </w:p>
    <w:p w14:paraId="14122141"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3~4 defects/KLOC</w:t>
      </w:r>
    </w:p>
    <w:p w14:paraId="16926939"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lastRenderedPageBreak/>
        <w:t>Statement coverage:  10</w:t>
      </w:r>
      <w:r w:rsidRPr="00FD1DFB">
        <w:rPr>
          <w:rFonts w:cs="Arial"/>
          <w:color w:val="000000" w:themeColor="text1"/>
        </w:rPr>
        <w:t>0%</w:t>
      </w:r>
    </w:p>
    <w:p w14:paraId="09DB6270"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405C150A" w14:textId="77777777" w:rsidR="00EF62D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279FFCDF" w14:textId="77777777"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Integration test</w:t>
      </w:r>
      <w:r w:rsidRPr="00FD1DFB">
        <w:rPr>
          <w:rFonts w:cs="Arial"/>
          <w:color w:val="000000" w:themeColor="text1"/>
        </w:rPr>
        <w:t>:</w:t>
      </w:r>
    </w:p>
    <w:p w14:paraId="3FB4C17E"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3</w:t>
      </w:r>
      <w:r w:rsidRPr="00FD1DFB">
        <w:rPr>
          <w:rFonts w:cs="Arial"/>
          <w:color w:val="000000" w:themeColor="text1"/>
        </w:rPr>
        <w:t xml:space="preserve">0 UTC/KLOC </w:t>
      </w:r>
    </w:p>
    <w:p w14:paraId="146FC762"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2~3 defects/KLOC</w:t>
      </w:r>
    </w:p>
    <w:p w14:paraId="1F40AE74"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0F71664B"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0C6E1009"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7569D300" w14:textId="77777777"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System test</w:t>
      </w:r>
      <w:r w:rsidRPr="00FD1DFB">
        <w:rPr>
          <w:rFonts w:cs="Arial"/>
          <w:color w:val="000000" w:themeColor="text1"/>
        </w:rPr>
        <w:t>:</w:t>
      </w:r>
    </w:p>
    <w:p w14:paraId="77D0ADDE"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2</w:t>
      </w:r>
      <w:r w:rsidRPr="00FD1DFB">
        <w:rPr>
          <w:rFonts w:cs="Arial"/>
          <w:color w:val="000000" w:themeColor="text1"/>
        </w:rPr>
        <w:t xml:space="preserve">0 UTC/KLOC </w:t>
      </w:r>
    </w:p>
    <w:p w14:paraId="1BAB1C0E"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5~6 defects/KLOC</w:t>
      </w:r>
    </w:p>
    <w:p w14:paraId="0E60090D"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1547E189"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01A405E3"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0C828306" w14:textId="77777777"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Acceptance test</w:t>
      </w:r>
      <w:r w:rsidRPr="00FD1DFB">
        <w:rPr>
          <w:rFonts w:cs="Arial"/>
          <w:color w:val="000000" w:themeColor="text1"/>
        </w:rPr>
        <w:t>:</w:t>
      </w:r>
    </w:p>
    <w:p w14:paraId="05E94172"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1~2 defects/KLOC</w:t>
      </w:r>
    </w:p>
    <w:p w14:paraId="60805D3C"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14:paraId="3785AC70"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14:paraId="1E351A8F" w14:textId="77777777"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14:paraId="76489991" w14:textId="77777777" w:rsidR="00EF62DB" w:rsidRDefault="00EF62DB" w:rsidP="00EF62DB">
      <w:pPr>
        <w:pStyle w:val="u3"/>
        <w:numPr>
          <w:ilvl w:val="2"/>
          <w:numId w:val="1"/>
        </w:numPr>
      </w:pPr>
      <w:bookmarkStart w:id="223" w:name="_Toc464752527"/>
      <w:bookmarkStart w:id="224" w:name="_Toc469436473"/>
      <w:bookmarkStart w:id="225" w:name="_Toc314978533"/>
      <w:bookmarkStart w:id="226" w:name="_Toc324843639"/>
      <w:bookmarkStart w:id="227" w:name="_Toc324851946"/>
      <w:bookmarkStart w:id="228" w:name="_Toc324915529"/>
      <w:bookmarkStart w:id="229" w:name="_Toc433104442"/>
      <w:bookmarkStart w:id="230" w:name="_Toc456598955"/>
      <w:bookmarkStart w:id="231" w:name="_Toc495546406"/>
      <w:bookmarkStart w:id="232" w:name="_Toc495547951"/>
      <w:bookmarkStart w:id="233" w:name="_Toc516633382"/>
      <w:bookmarkEnd w:id="216"/>
      <w:bookmarkEnd w:id="217"/>
      <w:bookmarkEnd w:id="218"/>
      <w:bookmarkEnd w:id="219"/>
      <w:bookmarkEnd w:id="220"/>
      <w:r>
        <w:t>Feature not to be tested</w:t>
      </w:r>
      <w:bookmarkEnd w:id="223"/>
      <w:r>
        <w:rPr>
          <w:rFonts w:ascii="MS Mincho" w:eastAsia="MS Mincho" w:hAnsi="MS Mincho" w:hint="eastAsia"/>
        </w:rPr>
        <w:t xml:space="preserve">　</w:t>
      </w:r>
      <w:r w:rsidRPr="007F16A9">
        <w:rPr>
          <w:rFonts w:ascii="MS Mincho" w:eastAsia="MS Mincho" w:hAnsi="MS Mincho" w:hint="eastAsia"/>
        </w:rPr>
        <w:t>テストされない特徴</w:t>
      </w:r>
      <w:bookmarkEnd w:id="224"/>
    </w:p>
    <w:p w14:paraId="5A3843AA" w14:textId="77777777" w:rsidR="00EF62DB" w:rsidRDefault="00EF62DB" w:rsidP="00541F5C">
      <w:pPr>
        <w:pStyle w:val="oancuaDanhsach"/>
        <w:numPr>
          <w:ilvl w:val="0"/>
          <w:numId w:val="58"/>
        </w:numPr>
      </w:pPr>
      <w:r>
        <w:t>The stable of website when do no connect internet.</w:t>
      </w:r>
    </w:p>
    <w:p w14:paraId="3B88B17E" w14:textId="77777777" w:rsidR="00EF62DB" w:rsidRPr="009463D7" w:rsidRDefault="00EF62DB" w:rsidP="00541F5C">
      <w:pPr>
        <w:pStyle w:val="oancuaDanhsach"/>
        <w:numPr>
          <w:ilvl w:val="0"/>
          <w:numId w:val="58"/>
        </w:numPr>
        <w:rPr>
          <w:b/>
        </w:rPr>
      </w:pPr>
      <w:r w:rsidRPr="009463D7">
        <w:t>Manage Website’s payment activities</w:t>
      </w:r>
      <w:r>
        <w:rPr>
          <w:b/>
        </w:rPr>
        <w:t xml:space="preserve">. </w:t>
      </w:r>
      <w:r>
        <w:t>Manage the activity that user pay for system when they use paid-required service.</w:t>
      </w:r>
    </w:p>
    <w:p w14:paraId="060DF55C" w14:textId="77777777" w:rsidR="00EF62DB" w:rsidRDefault="00EF62DB" w:rsidP="00EF62DB">
      <w:pPr>
        <w:pStyle w:val="oancuaDanhsach"/>
        <w:ind w:left="967"/>
      </w:pPr>
    </w:p>
    <w:p w14:paraId="608A81F1" w14:textId="77777777" w:rsidR="00EF62DB" w:rsidRPr="00CD58A9" w:rsidRDefault="00EF62DB" w:rsidP="00EF62DB">
      <w:pPr>
        <w:pStyle w:val="u2"/>
        <w:numPr>
          <w:ilvl w:val="1"/>
          <w:numId w:val="1"/>
        </w:numPr>
      </w:pPr>
      <w:bookmarkStart w:id="234" w:name="_Toc464752528"/>
      <w:bookmarkStart w:id="235" w:name="_Toc469436474"/>
      <w:r>
        <w:t>Test strategy</w:t>
      </w:r>
      <w:bookmarkEnd w:id="225"/>
      <w:bookmarkEnd w:id="226"/>
      <w:bookmarkEnd w:id="227"/>
      <w:bookmarkEnd w:id="228"/>
      <w:bookmarkEnd w:id="229"/>
      <w:bookmarkEnd w:id="230"/>
      <w:bookmarkEnd w:id="231"/>
      <w:bookmarkEnd w:id="232"/>
      <w:bookmarkEnd w:id="233"/>
      <w:bookmarkEnd w:id="234"/>
      <w:r>
        <w:rPr>
          <w:rFonts w:ascii="MS Mincho" w:eastAsia="MS Mincho" w:hAnsi="MS Mincho" w:hint="eastAsia"/>
        </w:rPr>
        <w:t xml:space="preserve">　</w:t>
      </w:r>
      <w:r w:rsidRPr="00BE125E">
        <w:rPr>
          <w:rFonts w:cs="Arial" w:hint="eastAsia"/>
        </w:rPr>
        <w:t>テスト戦略</w:t>
      </w:r>
      <w:bookmarkEnd w:id="235"/>
    </w:p>
    <w:p w14:paraId="3CA7EB3E" w14:textId="77777777" w:rsidR="00EF62DB" w:rsidRDefault="00EF62DB" w:rsidP="00EF62DB">
      <w:pPr>
        <w:pStyle w:val="u3"/>
        <w:numPr>
          <w:ilvl w:val="2"/>
          <w:numId w:val="1"/>
        </w:numPr>
      </w:pPr>
      <w:bookmarkStart w:id="236" w:name="_Toc516633383"/>
      <w:bookmarkStart w:id="237" w:name="_Toc464752529"/>
      <w:bookmarkStart w:id="238" w:name="_Toc469436475"/>
      <w:r w:rsidRPr="00CD58A9">
        <w:t>Test</w:t>
      </w:r>
      <w:bookmarkEnd w:id="236"/>
      <w:r w:rsidRPr="00CD58A9">
        <w:t xml:space="preserve"> </w:t>
      </w:r>
      <w:r>
        <w:t>Model</w:t>
      </w:r>
      <w:bookmarkEnd w:id="237"/>
      <w:r>
        <w:rPr>
          <w:rFonts w:ascii="MS Mincho" w:eastAsia="MS Mincho" w:hAnsi="MS Mincho" w:hint="eastAsia"/>
        </w:rPr>
        <w:t xml:space="preserve">　テストモデル</w:t>
      </w:r>
      <w:bookmarkEnd w:id="238"/>
    </w:p>
    <w:p w14:paraId="10F88A8F" w14:textId="77777777" w:rsidR="00EF62DB" w:rsidRPr="00530E5C" w:rsidRDefault="00EF62DB" w:rsidP="00EF62DB">
      <w:pPr>
        <w:spacing w:line="360" w:lineRule="auto"/>
        <w:ind w:left="144"/>
        <w:jc w:val="both"/>
        <w:rPr>
          <w:rFonts w:cstheme="minorHAnsi"/>
        </w:rPr>
      </w:pPr>
      <w:r>
        <w:rPr>
          <w:rFonts w:cstheme="minorHAnsi"/>
        </w:rPr>
        <w:t>JFS</w:t>
      </w:r>
      <w:r w:rsidRPr="00E97592">
        <w:rPr>
          <w:rFonts w:cstheme="minorHAnsi"/>
        </w:rPr>
        <w:t xml:space="preserve"> follows V-Model process:</w:t>
      </w:r>
      <w:r>
        <w:rPr>
          <w:rFonts w:cstheme="minorHAnsi"/>
        </w:rPr>
        <w:t xml:space="preserve"> </w:t>
      </w:r>
      <w:r w:rsidRPr="00530E5C">
        <w:rPr>
          <w:rFonts w:cstheme="minorHAnsi"/>
        </w:rPr>
        <w:t>The entire process of our Project is divided into 2 corresponding stages: Developing and Testing. Each developing process will be performed in parallel with the corresponding testing process. Bugs will be detected early.</w:t>
      </w:r>
    </w:p>
    <w:p w14:paraId="29E84C0B" w14:textId="77777777" w:rsidR="00EF62DB" w:rsidRDefault="00EF62DB" w:rsidP="00EF62DB">
      <w:r w:rsidRPr="00F22718">
        <w:rPr>
          <w:noProof/>
          <w:lang w:eastAsia="en-US"/>
        </w:rPr>
        <w:lastRenderedPageBreak/>
        <w:drawing>
          <wp:inline distT="0" distB="0" distL="0" distR="0" wp14:anchorId="15A4E0B9" wp14:editId="714DD393">
            <wp:extent cx="5733415" cy="3211786"/>
            <wp:effectExtent l="0" t="0" r="635" b="8255"/>
            <wp:docPr id="4" name="Picture 2" descr="C:\Users\ThuyTuong\Documents\GitHub\CapstoneProject\Archive\Astah\TestV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Tuong\Documents\GitHub\CapstoneProject\Archive\Astah\TestVmode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211786"/>
                    </a:xfrm>
                    <a:prstGeom prst="rect">
                      <a:avLst/>
                    </a:prstGeom>
                    <a:noFill/>
                    <a:ln>
                      <a:noFill/>
                    </a:ln>
                  </pic:spPr>
                </pic:pic>
              </a:graphicData>
            </a:graphic>
          </wp:inline>
        </w:drawing>
      </w:r>
    </w:p>
    <w:p w14:paraId="4FBA0F65" w14:textId="77777777" w:rsidR="00EF62DB" w:rsidRPr="003C4879" w:rsidRDefault="00EF62DB" w:rsidP="00EF62DB">
      <w:pPr>
        <w:spacing w:after="0" w:line="360" w:lineRule="auto"/>
        <w:jc w:val="both"/>
        <w:rPr>
          <w:rFonts w:cstheme="minorHAnsi"/>
        </w:rPr>
      </w:pPr>
      <w:r w:rsidRPr="003C4879">
        <w:rPr>
          <w:rFonts w:cstheme="minorHAnsi"/>
        </w:rPr>
        <w:t>JFS will be tested by 4 phases:</w:t>
      </w:r>
    </w:p>
    <w:p w14:paraId="2FED87E2" w14:textId="77777777" w:rsidR="00EF62DB" w:rsidRPr="003C4879" w:rsidRDefault="00EF62DB" w:rsidP="00EF62DB">
      <w:pPr>
        <w:spacing w:line="360" w:lineRule="auto"/>
        <w:jc w:val="both"/>
        <w:rPr>
          <w:rFonts w:cstheme="minorHAnsi"/>
          <w:b/>
          <w:u w:val="single"/>
        </w:rPr>
      </w:pPr>
      <w:r w:rsidRPr="003C4879">
        <w:rPr>
          <w:rFonts w:cstheme="minorHAnsi"/>
          <w:b/>
          <w:u w:val="single"/>
        </w:rPr>
        <w:t>Phase 1: Unit testing</w:t>
      </w:r>
    </w:p>
    <w:p w14:paraId="4682BC0C" w14:textId="77777777" w:rsidR="00EF62DB" w:rsidRPr="003C4879" w:rsidRDefault="00EF62DB" w:rsidP="00541F5C">
      <w:pPr>
        <w:pStyle w:val="oancuaDanhsach"/>
        <w:numPr>
          <w:ilvl w:val="0"/>
          <w:numId w:val="64"/>
        </w:numPr>
        <w:spacing w:after="0" w:line="360" w:lineRule="auto"/>
        <w:jc w:val="both"/>
        <w:rPr>
          <w:rFonts w:cstheme="minorHAnsi"/>
        </w:rPr>
      </w:pPr>
      <w:r w:rsidRPr="003C4879">
        <w:rPr>
          <w:rFonts w:cstheme="minorHAnsi"/>
        </w:rPr>
        <w:t xml:space="preserve">Unit testing will be performed by developers </w:t>
      </w:r>
    </w:p>
    <w:p w14:paraId="2074F51F" w14:textId="77777777" w:rsidR="00EF62DB" w:rsidRPr="003C4879" w:rsidRDefault="00EF62DB" w:rsidP="00541F5C">
      <w:pPr>
        <w:pStyle w:val="oancuaDanhsach"/>
        <w:numPr>
          <w:ilvl w:val="0"/>
          <w:numId w:val="64"/>
        </w:numPr>
        <w:spacing w:after="0" w:line="360" w:lineRule="auto"/>
        <w:jc w:val="both"/>
        <w:rPr>
          <w:rFonts w:cstheme="minorHAnsi"/>
        </w:rPr>
      </w:pPr>
      <w:r w:rsidRPr="003C4879">
        <w:rPr>
          <w:rFonts w:cstheme="minorHAnsi"/>
        </w:rPr>
        <w:t xml:space="preserve">Developers user White Box Testing technique to do </w:t>
      </w:r>
    </w:p>
    <w:p w14:paraId="41EC7B28" w14:textId="6603C1DA" w:rsidR="00EF62DB" w:rsidRPr="003C4879" w:rsidRDefault="00EF62DB" w:rsidP="00541F5C">
      <w:pPr>
        <w:pStyle w:val="oancuaDanhsach"/>
        <w:numPr>
          <w:ilvl w:val="0"/>
          <w:numId w:val="64"/>
        </w:numPr>
        <w:spacing w:after="0" w:line="360" w:lineRule="auto"/>
        <w:jc w:val="both"/>
        <w:rPr>
          <w:rFonts w:cstheme="minorHAnsi"/>
        </w:rPr>
      </w:pPr>
      <w:r w:rsidRPr="003C4879">
        <w:rPr>
          <w:rFonts w:cstheme="minorHAnsi"/>
        </w:rPr>
        <w:t>When executing unit testing, if any bugs are found, developers have to log bug on</w:t>
      </w:r>
      <w:r w:rsidR="00414041" w:rsidRPr="00414041">
        <w:rPr>
          <w:rFonts w:cstheme="minorHAnsi"/>
        </w:rPr>
        <w:t>”</w:t>
      </w:r>
      <w:r w:rsidRPr="003C4879">
        <w:rPr>
          <w:rFonts w:cstheme="minorHAnsi"/>
        </w:rPr>
        <w:t>Defect Log Management</w:t>
      </w:r>
      <w:r w:rsidR="00414041" w:rsidRPr="00414041">
        <w:rPr>
          <w:rFonts w:cstheme="minorHAnsi"/>
        </w:rPr>
        <w:t>”</w:t>
      </w:r>
      <w:r w:rsidRPr="003C4879">
        <w:rPr>
          <w:rFonts w:cstheme="minorHAnsi"/>
        </w:rPr>
        <w:t>file and fix it until it is correct.</w:t>
      </w:r>
    </w:p>
    <w:p w14:paraId="283D7FA8" w14:textId="77777777" w:rsidR="00EF62DB" w:rsidRPr="003C4879" w:rsidRDefault="00EF62DB" w:rsidP="00EF62DB">
      <w:pPr>
        <w:spacing w:line="360" w:lineRule="auto"/>
        <w:ind w:firstLine="720"/>
        <w:jc w:val="both"/>
        <w:rPr>
          <w:rFonts w:cstheme="minorHAnsi"/>
          <w: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EF62DB" w:rsidRPr="003C4879" w14:paraId="64BBD392" w14:textId="77777777" w:rsidTr="00EF62DB">
        <w:trPr>
          <w:jc w:val="center"/>
        </w:trPr>
        <w:tc>
          <w:tcPr>
            <w:tcW w:w="3681" w:type="dxa"/>
          </w:tcPr>
          <w:p w14:paraId="5A570681" w14:textId="77777777" w:rsidR="00EF62DB" w:rsidRPr="003C4879" w:rsidRDefault="00EF62DB" w:rsidP="00EF62DB">
            <w:pPr>
              <w:pStyle w:val="KhngDncch"/>
              <w:spacing w:line="360" w:lineRule="auto"/>
              <w:rPr>
                <w:rFonts w:cstheme="minorHAnsi"/>
              </w:rPr>
            </w:pPr>
            <w:r w:rsidRPr="003C4879">
              <w:rPr>
                <w:rFonts w:cstheme="minorHAnsi"/>
              </w:rPr>
              <w:t>Test result pass</w:t>
            </w:r>
          </w:p>
        </w:tc>
        <w:tc>
          <w:tcPr>
            <w:tcW w:w="3472" w:type="dxa"/>
          </w:tcPr>
          <w:p w14:paraId="57A15EB9" w14:textId="77777777" w:rsidR="00EF62DB" w:rsidRPr="003C4879" w:rsidRDefault="00EF62DB" w:rsidP="00EF62DB">
            <w:pPr>
              <w:pStyle w:val="KhngDncch"/>
              <w:spacing w:line="360" w:lineRule="auto"/>
              <w:rPr>
                <w:rFonts w:cstheme="minorHAnsi"/>
              </w:rPr>
            </w:pPr>
            <w:r w:rsidRPr="003C4879">
              <w:rPr>
                <w:rFonts w:cstheme="minorHAnsi"/>
              </w:rPr>
              <w:t>Pass</w:t>
            </w:r>
          </w:p>
        </w:tc>
      </w:tr>
      <w:tr w:rsidR="00EF62DB" w:rsidRPr="003C4879" w14:paraId="1AD4209E" w14:textId="77777777" w:rsidTr="00EF62DB">
        <w:trPr>
          <w:jc w:val="center"/>
        </w:trPr>
        <w:tc>
          <w:tcPr>
            <w:tcW w:w="3681" w:type="dxa"/>
          </w:tcPr>
          <w:p w14:paraId="14B06541" w14:textId="77777777" w:rsidR="00EF62DB" w:rsidRPr="003C4879" w:rsidRDefault="00EF62DB" w:rsidP="00EF62DB">
            <w:pPr>
              <w:pStyle w:val="KhngDncch"/>
              <w:spacing w:line="360" w:lineRule="auto"/>
              <w:rPr>
                <w:rFonts w:cstheme="minorHAnsi"/>
              </w:rPr>
            </w:pPr>
            <w:r w:rsidRPr="003C4879">
              <w:rPr>
                <w:rFonts w:cstheme="minorHAnsi"/>
              </w:rPr>
              <w:t>Test result fail</w:t>
            </w:r>
          </w:p>
        </w:tc>
        <w:tc>
          <w:tcPr>
            <w:tcW w:w="3472" w:type="dxa"/>
          </w:tcPr>
          <w:p w14:paraId="4E292097" w14:textId="77777777" w:rsidR="00EF62DB" w:rsidRPr="003C4879" w:rsidRDefault="00EF62DB" w:rsidP="00EF62DB">
            <w:pPr>
              <w:pStyle w:val="KhngDncch"/>
              <w:spacing w:line="360" w:lineRule="auto"/>
              <w:rPr>
                <w:rFonts w:cstheme="minorHAnsi"/>
              </w:rPr>
            </w:pPr>
            <w:r w:rsidRPr="003C4879">
              <w:rPr>
                <w:rFonts w:cstheme="minorHAnsi"/>
              </w:rPr>
              <w:t>Fail</w:t>
            </w:r>
          </w:p>
        </w:tc>
      </w:tr>
      <w:tr w:rsidR="00EF62DB" w:rsidRPr="003C4879" w14:paraId="6E6F9118" w14:textId="77777777" w:rsidTr="00EF62DB">
        <w:trPr>
          <w:jc w:val="center"/>
        </w:trPr>
        <w:tc>
          <w:tcPr>
            <w:tcW w:w="3681" w:type="dxa"/>
          </w:tcPr>
          <w:p w14:paraId="56F4061E" w14:textId="77777777" w:rsidR="00EF62DB" w:rsidRPr="003C4879" w:rsidRDefault="00EF62DB" w:rsidP="00EF62DB">
            <w:pPr>
              <w:pStyle w:val="KhngDncch"/>
              <w:spacing w:line="360" w:lineRule="auto"/>
              <w:rPr>
                <w:rFonts w:cstheme="minorHAnsi"/>
              </w:rPr>
            </w:pPr>
            <w:r w:rsidRPr="003C4879">
              <w:rPr>
                <w:rFonts w:cstheme="minorHAnsi"/>
              </w:rPr>
              <w:t>Do not test</w:t>
            </w:r>
          </w:p>
        </w:tc>
        <w:tc>
          <w:tcPr>
            <w:tcW w:w="3472" w:type="dxa"/>
          </w:tcPr>
          <w:p w14:paraId="6A9B99FE" w14:textId="77777777" w:rsidR="00EF62DB" w:rsidRPr="003C4879" w:rsidRDefault="00EF62DB" w:rsidP="00EF62DB">
            <w:pPr>
              <w:pStyle w:val="KhngDncch"/>
              <w:spacing w:line="360" w:lineRule="auto"/>
              <w:rPr>
                <w:rFonts w:cstheme="minorHAnsi"/>
              </w:rPr>
            </w:pPr>
            <w:r w:rsidRPr="003C4879">
              <w:rPr>
                <w:rFonts w:cstheme="minorHAnsi"/>
              </w:rPr>
              <w:t>Untested</w:t>
            </w:r>
          </w:p>
        </w:tc>
      </w:tr>
      <w:tr w:rsidR="00EF62DB" w:rsidRPr="003C4879" w14:paraId="52214F92" w14:textId="77777777" w:rsidTr="00EF62DB">
        <w:trPr>
          <w:jc w:val="center"/>
        </w:trPr>
        <w:tc>
          <w:tcPr>
            <w:tcW w:w="3681" w:type="dxa"/>
          </w:tcPr>
          <w:p w14:paraId="491E2E2B" w14:textId="77777777" w:rsidR="00EF62DB" w:rsidRPr="003C4879" w:rsidRDefault="00EF62DB" w:rsidP="00EF62DB">
            <w:pPr>
              <w:pStyle w:val="KhngDncch"/>
              <w:spacing w:line="360" w:lineRule="auto"/>
              <w:rPr>
                <w:rFonts w:cstheme="minorHAnsi"/>
              </w:rPr>
            </w:pPr>
            <w:r w:rsidRPr="003C4879">
              <w:rPr>
                <w:rFonts w:cstheme="minorHAnsi"/>
              </w:rPr>
              <w:t>Cannot test</w:t>
            </w:r>
          </w:p>
        </w:tc>
        <w:tc>
          <w:tcPr>
            <w:tcW w:w="3472" w:type="dxa"/>
          </w:tcPr>
          <w:p w14:paraId="25DE098E" w14:textId="77777777" w:rsidR="00EF62DB" w:rsidRPr="003C4879" w:rsidRDefault="00EF62DB" w:rsidP="00EF62DB">
            <w:pPr>
              <w:pStyle w:val="KhngDncch"/>
              <w:spacing w:line="360" w:lineRule="auto"/>
              <w:rPr>
                <w:rFonts w:cstheme="minorHAnsi"/>
              </w:rPr>
            </w:pPr>
            <w:r w:rsidRPr="003C4879">
              <w:rPr>
                <w:rFonts w:cstheme="minorHAnsi"/>
              </w:rPr>
              <w:t>N/A (Not available)</w:t>
            </w:r>
          </w:p>
        </w:tc>
      </w:tr>
    </w:tbl>
    <w:p w14:paraId="62F67CB6" w14:textId="77777777" w:rsidR="00EF62DB" w:rsidRPr="003C4879" w:rsidRDefault="00EF62DB" w:rsidP="00EF62DB">
      <w:pPr>
        <w:spacing w:line="360" w:lineRule="auto"/>
        <w:jc w:val="both"/>
        <w:rPr>
          <w:rFonts w:cstheme="minorHAnsi"/>
          <w:u w:val="single"/>
        </w:rPr>
      </w:pPr>
    </w:p>
    <w:p w14:paraId="251B48CE" w14:textId="77777777" w:rsidR="00EF62DB" w:rsidRPr="003C4879" w:rsidRDefault="00EF62DB" w:rsidP="00EF62DB">
      <w:pPr>
        <w:spacing w:line="360" w:lineRule="auto"/>
        <w:jc w:val="both"/>
        <w:rPr>
          <w:rFonts w:cstheme="minorHAnsi"/>
          <w:b/>
          <w:u w:val="single"/>
        </w:rPr>
      </w:pPr>
      <w:r w:rsidRPr="003C4879">
        <w:rPr>
          <w:rFonts w:cstheme="minorHAnsi"/>
          <w:b/>
          <w:u w:val="single"/>
        </w:rPr>
        <w:t xml:space="preserve">Phase 2: Integration testing </w:t>
      </w:r>
    </w:p>
    <w:p w14:paraId="22C4D5E3" w14:textId="77777777" w:rsidR="00EF62DB" w:rsidRPr="003C4879" w:rsidRDefault="00EF62DB" w:rsidP="00541F5C">
      <w:pPr>
        <w:pStyle w:val="oancuaDanhsach"/>
        <w:numPr>
          <w:ilvl w:val="0"/>
          <w:numId w:val="65"/>
        </w:numPr>
        <w:spacing w:after="0" w:line="360" w:lineRule="auto"/>
        <w:jc w:val="both"/>
        <w:rPr>
          <w:rFonts w:cstheme="minorHAnsi"/>
        </w:rPr>
      </w:pPr>
      <w:r w:rsidRPr="003C4879">
        <w:rPr>
          <w:rFonts w:cstheme="minorHAnsi"/>
          <w:bCs/>
        </w:rPr>
        <w:t>After finishing component testing, integration testing will be performed by testers.</w:t>
      </w:r>
    </w:p>
    <w:p w14:paraId="744E3124" w14:textId="77777777" w:rsidR="00EF62DB" w:rsidRPr="003C4879" w:rsidRDefault="00EF62DB" w:rsidP="00541F5C">
      <w:pPr>
        <w:pStyle w:val="oancuaDanhsach"/>
        <w:numPr>
          <w:ilvl w:val="0"/>
          <w:numId w:val="65"/>
        </w:numPr>
        <w:spacing w:after="0" w:line="360" w:lineRule="auto"/>
        <w:jc w:val="both"/>
        <w:rPr>
          <w:rFonts w:cstheme="minorHAnsi"/>
        </w:rPr>
      </w:pPr>
      <w:r w:rsidRPr="003C4879">
        <w:rPr>
          <w:rFonts w:cstheme="minorHAnsi"/>
          <w:bCs/>
        </w:rPr>
        <w:t>Material are integration test cases, high- level design and test tools.</w:t>
      </w:r>
    </w:p>
    <w:p w14:paraId="76C01D73" w14:textId="77777777" w:rsidR="00EF62DB" w:rsidRPr="003C4879" w:rsidRDefault="00EF62DB" w:rsidP="00541F5C">
      <w:pPr>
        <w:pStyle w:val="oancuaDanhsach"/>
        <w:numPr>
          <w:ilvl w:val="0"/>
          <w:numId w:val="65"/>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14:paraId="4336A9DB" w14:textId="77777777" w:rsidR="00EF62DB" w:rsidRPr="003C4879" w:rsidRDefault="00EF62DB" w:rsidP="00541F5C">
      <w:pPr>
        <w:pStyle w:val="oancuaDanhsach"/>
        <w:numPr>
          <w:ilvl w:val="0"/>
          <w:numId w:val="65"/>
        </w:numPr>
        <w:spacing w:after="0" w:line="360" w:lineRule="auto"/>
        <w:jc w:val="both"/>
        <w:rPr>
          <w:rFonts w:cstheme="minorHAnsi"/>
        </w:rPr>
      </w:pPr>
      <w:r w:rsidRPr="003C4879">
        <w:rPr>
          <w:rFonts w:cstheme="minorHAnsi"/>
        </w:rPr>
        <w:t>Integration test should be performed to ensure all components incorporate well.</w:t>
      </w:r>
    </w:p>
    <w:p w14:paraId="231F11C0" w14:textId="1C8DE4DF" w:rsidR="00EF62DB" w:rsidRPr="003C4879" w:rsidRDefault="00EF62DB" w:rsidP="00541F5C">
      <w:pPr>
        <w:pStyle w:val="oancuaDanhsach"/>
        <w:numPr>
          <w:ilvl w:val="0"/>
          <w:numId w:val="65"/>
        </w:numPr>
        <w:spacing w:after="0" w:line="360" w:lineRule="auto"/>
        <w:jc w:val="both"/>
        <w:rPr>
          <w:rFonts w:cstheme="minorHAnsi"/>
        </w:rPr>
      </w:pPr>
      <w:r w:rsidRPr="003C4879">
        <w:rPr>
          <w:rFonts w:cstheme="minorHAnsi"/>
        </w:rPr>
        <w:lastRenderedPageBreak/>
        <w:t>When executing integration testing, if any bugs are found, testers have to log on</w:t>
      </w:r>
      <w:r w:rsidR="00414041" w:rsidRPr="00414041">
        <w:rPr>
          <w:rFonts w:cstheme="minorHAnsi"/>
        </w:rPr>
        <w:t>”</w:t>
      </w:r>
      <w:r w:rsidRPr="003C4879">
        <w:rPr>
          <w:rFonts w:cstheme="minorHAnsi"/>
          <w:lang w:val="vi-VN"/>
        </w:rPr>
        <w:t>Defect</w:t>
      </w:r>
      <w:r w:rsidRPr="003C4879">
        <w:rPr>
          <w:rFonts w:cstheme="minorHAnsi"/>
        </w:rPr>
        <w:t xml:space="preserve"> Log Management</w:t>
      </w:r>
      <w:r w:rsidR="00414041" w:rsidRPr="00414041">
        <w:rPr>
          <w:rFonts w:cstheme="minorHAnsi"/>
        </w:rPr>
        <w:t>”</w:t>
      </w:r>
      <w:r w:rsidRPr="003C4879">
        <w:rPr>
          <w:rFonts w:cstheme="minorHAnsi"/>
        </w:rPr>
        <w:t>file and assign to developer fix it and redo this process until it is correct.</w:t>
      </w:r>
    </w:p>
    <w:p w14:paraId="79F8A865" w14:textId="77777777" w:rsidR="00EF62DB" w:rsidRPr="003C4879" w:rsidRDefault="00EF62DB" w:rsidP="00EF62DB">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EF62DB" w:rsidRPr="003C4879" w14:paraId="135BC07D" w14:textId="77777777" w:rsidTr="00EF62DB">
        <w:trPr>
          <w:jc w:val="center"/>
        </w:trPr>
        <w:tc>
          <w:tcPr>
            <w:tcW w:w="3681" w:type="dxa"/>
          </w:tcPr>
          <w:p w14:paraId="53612CFE" w14:textId="77777777" w:rsidR="00EF62DB" w:rsidRPr="003C4879" w:rsidRDefault="00EF62DB" w:rsidP="00EF62DB">
            <w:pPr>
              <w:pStyle w:val="KhngDncch"/>
              <w:spacing w:line="360" w:lineRule="auto"/>
              <w:rPr>
                <w:rFonts w:cstheme="minorHAnsi"/>
              </w:rPr>
            </w:pPr>
            <w:r w:rsidRPr="003C4879">
              <w:rPr>
                <w:rFonts w:cstheme="minorHAnsi"/>
              </w:rPr>
              <w:t>Test result pass</w:t>
            </w:r>
          </w:p>
        </w:tc>
        <w:tc>
          <w:tcPr>
            <w:tcW w:w="3548" w:type="dxa"/>
          </w:tcPr>
          <w:p w14:paraId="5207E151" w14:textId="77777777" w:rsidR="00EF62DB" w:rsidRPr="003C4879" w:rsidRDefault="00EF62DB" w:rsidP="00EF62DB">
            <w:pPr>
              <w:pStyle w:val="KhngDncch"/>
              <w:spacing w:line="360" w:lineRule="auto"/>
              <w:rPr>
                <w:rFonts w:cstheme="minorHAnsi"/>
              </w:rPr>
            </w:pPr>
            <w:r w:rsidRPr="003C4879">
              <w:rPr>
                <w:rFonts w:cstheme="minorHAnsi"/>
              </w:rPr>
              <w:t>Pass</w:t>
            </w:r>
          </w:p>
        </w:tc>
      </w:tr>
      <w:tr w:rsidR="00EF62DB" w:rsidRPr="003C4879" w14:paraId="2846FFC2" w14:textId="77777777" w:rsidTr="00EF62DB">
        <w:trPr>
          <w:jc w:val="center"/>
        </w:trPr>
        <w:tc>
          <w:tcPr>
            <w:tcW w:w="3681" w:type="dxa"/>
          </w:tcPr>
          <w:p w14:paraId="41F429A4" w14:textId="77777777" w:rsidR="00EF62DB" w:rsidRPr="003C4879" w:rsidRDefault="00EF62DB" w:rsidP="00EF62DB">
            <w:pPr>
              <w:pStyle w:val="KhngDncch"/>
              <w:spacing w:line="360" w:lineRule="auto"/>
              <w:rPr>
                <w:rFonts w:cstheme="minorHAnsi"/>
              </w:rPr>
            </w:pPr>
            <w:r w:rsidRPr="003C4879">
              <w:rPr>
                <w:rFonts w:cstheme="minorHAnsi"/>
              </w:rPr>
              <w:t>Test result fail</w:t>
            </w:r>
          </w:p>
        </w:tc>
        <w:tc>
          <w:tcPr>
            <w:tcW w:w="3548" w:type="dxa"/>
          </w:tcPr>
          <w:p w14:paraId="4EEE5530" w14:textId="77777777" w:rsidR="00EF62DB" w:rsidRPr="003C4879" w:rsidRDefault="00EF62DB" w:rsidP="00EF62DB">
            <w:pPr>
              <w:pStyle w:val="KhngDncch"/>
              <w:spacing w:line="360" w:lineRule="auto"/>
              <w:rPr>
                <w:rFonts w:cstheme="minorHAnsi"/>
              </w:rPr>
            </w:pPr>
            <w:r w:rsidRPr="003C4879">
              <w:rPr>
                <w:rFonts w:cstheme="minorHAnsi"/>
              </w:rPr>
              <w:t>Fail</w:t>
            </w:r>
          </w:p>
        </w:tc>
      </w:tr>
      <w:tr w:rsidR="00EF62DB" w:rsidRPr="003C4879" w14:paraId="742DC5B4" w14:textId="77777777" w:rsidTr="00EF62DB">
        <w:trPr>
          <w:jc w:val="center"/>
        </w:trPr>
        <w:tc>
          <w:tcPr>
            <w:tcW w:w="3681" w:type="dxa"/>
          </w:tcPr>
          <w:p w14:paraId="46CE8FD7" w14:textId="77777777" w:rsidR="00EF62DB" w:rsidRPr="003C4879" w:rsidRDefault="00EF62DB" w:rsidP="00EF62DB">
            <w:pPr>
              <w:pStyle w:val="KhngDncch"/>
              <w:spacing w:line="360" w:lineRule="auto"/>
              <w:rPr>
                <w:rFonts w:cstheme="minorHAnsi"/>
              </w:rPr>
            </w:pPr>
            <w:r w:rsidRPr="003C4879">
              <w:rPr>
                <w:rFonts w:cstheme="minorHAnsi"/>
              </w:rPr>
              <w:t>Do not test</w:t>
            </w:r>
          </w:p>
        </w:tc>
        <w:tc>
          <w:tcPr>
            <w:tcW w:w="3548" w:type="dxa"/>
          </w:tcPr>
          <w:p w14:paraId="7D710730" w14:textId="77777777" w:rsidR="00EF62DB" w:rsidRPr="003C4879" w:rsidRDefault="00EF62DB" w:rsidP="00EF62DB">
            <w:pPr>
              <w:pStyle w:val="KhngDncch"/>
              <w:spacing w:line="360" w:lineRule="auto"/>
              <w:rPr>
                <w:rFonts w:cstheme="minorHAnsi"/>
              </w:rPr>
            </w:pPr>
            <w:r w:rsidRPr="003C4879">
              <w:rPr>
                <w:rFonts w:cstheme="minorHAnsi"/>
              </w:rPr>
              <w:t>Untested</w:t>
            </w:r>
          </w:p>
        </w:tc>
      </w:tr>
      <w:tr w:rsidR="00EF62DB" w:rsidRPr="003C4879" w14:paraId="10B2D336" w14:textId="77777777" w:rsidTr="00EF62DB">
        <w:trPr>
          <w:jc w:val="center"/>
        </w:trPr>
        <w:tc>
          <w:tcPr>
            <w:tcW w:w="3681" w:type="dxa"/>
          </w:tcPr>
          <w:p w14:paraId="1B06819B" w14:textId="77777777" w:rsidR="00EF62DB" w:rsidRPr="003C4879" w:rsidRDefault="00EF62DB" w:rsidP="00EF62DB">
            <w:pPr>
              <w:pStyle w:val="KhngDncch"/>
              <w:spacing w:line="360" w:lineRule="auto"/>
              <w:rPr>
                <w:rFonts w:cstheme="minorHAnsi"/>
              </w:rPr>
            </w:pPr>
            <w:r w:rsidRPr="003C4879">
              <w:rPr>
                <w:rFonts w:cstheme="minorHAnsi"/>
              </w:rPr>
              <w:t>Cannot test</w:t>
            </w:r>
          </w:p>
        </w:tc>
        <w:tc>
          <w:tcPr>
            <w:tcW w:w="3548" w:type="dxa"/>
          </w:tcPr>
          <w:p w14:paraId="63A6CA7C" w14:textId="77777777" w:rsidR="00EF62DB" w:rsidRPr="003C4879" w:rsidRDefault="00EF62DB" w:rsidP="00EF62DB">
            <w:pPr>
              <w:pStyle w:val="KhngDncch"/>
              <w:spacing w:line="360" w:lineRule="auto"/>
              <w:rPr>
                <w:rFonts w:cstheme="minorHAnsi"/>
              </w:rPr>
            </w:pPr>
            <w:r w:rsidRPr="003C4879">
              <w:rPr>
                <w:rFonts w:cstheme="minorHAnsi"/>
              </w:rPr>
              <w:t>N/A (Not available)</w:t>
            </w:r>
          </w:p>
        </w:tc>
      </w:tr>
    </w:tbl>
    <w:p w14:paraId="375D8221" w14:textId="77777777" w:rsidR="00EF62DB" w:rsidRPr="003C4879" w:rsidRDefault="00EF62DB" w:rsidP="00EF62DB">
      <w:pPr>
        <w:spacing w:line="360" w:lineRule="auto"/>
        <w:jc w:val="both"/>
        <w:rPr>
          <w:rFonts w:cstheme="minorHAnsi"/>
          <w:u w:val="single"/>
        </w:rPr>
      </w:pPr>
    </w:p>
    <w:p w14:paraId="1955F8B8" w14:textId="77777777" w:rsidR="00EF62DB" w:rsidRPr="003C4879" w:rsidRDefault="00EF62DB" w:rsidP="00EF62DB">
      <w:pPr>
        <w:spacing w:line="360" w:lineRule="auto"/>
        <w:jc w:val="both"/>
        <w:rPr>
          <w:rFonts w:cstheme="minorHAnsi"/>
          <w:b/>
          <w:u w:val="single"/>
        </w:rPr>
      </w:pPr>
      <w:r w:rsidRPr="003C4879">
        <w:rPr>
          <w:rFonts w:cstheme="minorHAnsi"/>
          <w:b/>
          <w:u w:val="single"/>
        </w:rPr>
        <w:t xml:space="preserve">Phase 3: System testing </w:t>
      </w:r>
    </w:p>
    <w:p w14:paraId="12335E53" w14:textId="77777777" w:rsidR="00EF62DB" w:rsidRPr="003C4879" w:rsidRDefault="00EF62DB" w:rsidP="00541F5C">
      <w:pPr>
        <w:pStyle w:val="oancuaDanhsach"/>
        <w:numPr>
          <w:ilvl w:val="0"/>
          <w:numId w:val="66"/>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14:paraId="57B64176" w14:textId="77777777" w:rsidR="00EF62DB" w:rsidRPr="003C4879" w:rsidRDefault="00EF62DB" w:rsidP="00541F5C">
      <w:pPr>
        <w:pStyle w:val="oancuaDanhsach"/>
        <w:numPr>
          <w:ilvl w:val="0"/>
          <w:numId w:val="66"/>
        </w:numPr>
        <w:spacing w:after="0" w:line="360" w:lineRule="auto"/>
        <w:jc w:val="both"/>
        <w:rPr>
          <w:rFonts w:cstheme="minorHAnsi"/>
        </w:rPr>
      </w:pPr>
      <w:r w:rsidRPr="003C4879">
        <w:rPr>
          <w:rFonts w:cstheme="minorHAnsi"/>
        </w:rPr>
        <w:t>Material area system test case, SRS</w:t>
      </w:r>
    </w:p>
    <w:p w14:paraId="05FA2543" w14:textId="77777777" w:rsidR="00EF62DB" w:rsidRPr="003C4879" w:rsidRDefault="00EF62DB" w:rsidP="00541F5C">
      <w:pPr>
        <w:pStyle w:val="oancuaDanhsach"/>
        <w:numPr>
          <w:ilvl w:val="0"/>
          <w:numId w:val="66"/>
        </w:numPr>
        <w:spacing w:after="0" w:line="360" w:lineRule="auto"/>
        <w:jc w:val="both"/>
        <w:rPr>
          <w:rFonts w:cstheme="minorHAnsi"/>
        </w:rPr>
      </w:pPr>
      <w:r w:rsidRPr="003C4879">
        <w:rPr>
          <w:rFonts w:cstheme="minorHAnsi"/>
        </w:rPr>
        <w:t>If any bugs are found, developers have to fix and testers will verify them. System test is ended only when test cases are passed and no bug is found.</w:t>
      </w:r>
    </w:p>
    <w:p w14:paraId="68742333" w14:textId="77777777" w:rsidR="00EF62DB" w:rsidRPr="003C4879" w:rsidRDefault="00EF62DB" w:rsidP="00EF62DB">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EF62DB" w:rsidRPr="003C4879" w14:paraId="0813DE42" w14:textId="77777777" w:rsidTr="00EF62DB">
        <w:trPr>
          <w:jc w:val="center"/>
        </w:trPr>
        <w:tc>
          <w:tcPr>
            <w:tcW w:w="3681" w:type="dxa"/>
          </w:tcPr>
          <w:p w14:paraId="4A774DA5" w14:textId="77777777" w:rsidR="00EF62DB" w:rsidRPr="003C4879" w:rsidRDefault="00EF62DB" w:rsidP="00EF62DB">
            <w:pPr>
              <w:pStyle w:val="KhngDncch"/>
              <w:spacing w:line="360" w:lineRule="auto"/>
              <w:rPr>
                <w:rFonts w:cstheme="minorHAnsi"/>
              </w:rPr>
            </w:pPr>
            <w:r w:rsidRPr="003C4879">
              <w:rPr>
                <w:rFonts w:cstheme="minorHAnsi"/>
              </w:rPr>
              <w:t>Test result pass</w:t>
            </w:r>
          </w:p>
        </w:tc>
        <w:tc>
          <w:tcPr>
            <w:tcW w:w="3548" w:type="dxa"/>
          </w:tcPr>
          <w:p w14:paraId="5DEA7EEB" w14:textId="77777777" w:rsidR="00EF62DB" w:rsidRPr="003C4879" w:rsidRDefault="00EF62DB" w:rsidP="00EF62DB">
            <w:pPr>
              <w:pStyle w:val="KhngDncch"/>
              <w:spacing w:line="360" w:lineRule="auto"/>
              <w:rPr>
                <w:rFonts w:cstheme="minorHAnsi"/>
              </w:rPr>
            </w:pPr>
            <w:r w:rsidRPr="003C4879">
              <w:rPr>
                <w:rFonts w:cstheme="minorHAnsi"/>
              </w:rPr>
              <w:t>Pass</w:t>
            </w:r>
          </w:p>
        </w:tc>
      </w:tr>
      <w:tr w:rsidR="00EF62DB" w:rsidRPr="003C4879" w14:paraId="1E3A12CB" w14:textId="77777777" w:rsidTr="00EF62DB">
        <w:trPr>
          <w:jc w:val="center"/>
        </w:trPr>
        <w:tc>
          <w:tcPr>
            <w:tcW w:w="3681" w:type="dxa"/>
          </w:tcPr>
          <w:p w14:paraId="7D423821" w14:textId="77777777" w:rsidR="00EF62DB" w:rsidRPr="003C4879" w:rsidRDefault="00EF62DB" w:rsidP="00EF62DB">
            <w:pPr>
              <w:pStyle w:val="KhngDncch"/>
              <w:spacing w:line="360" w:lineRule="auto"/>
              <w:rPr>
                <w:rFonts w:cstheme="minorHAnsi"/>
              </w:rPr>
            </w:pPr>
            <w:r w:rsidRPr="003C4879">
              <w:rPr>
                <w:rFonts w:cstheme="minorHAnsi"/>
              </w:rPr>
              <w:t>Test result fail</w:t>
            </w:r>
          </w:p>
        </w:tc>
        <w:tc>
          <w:tcPr>
            <w:tcW w:w="3548" w:type="dxa"/>
          </w:tcPr>
          <w:p w14:paraId="707045FE" w14:textId="77777777" w:rsidR="00EF62DB" w:rsidRPr="003C4879" w:rsidRDefault="00EF62DB" w:rsidP="00EF62DB">
            <w:pPr>
              <w:pStyle w:val="KhngDncch"/>
              <w:spacing w:line="360" w:lineRule="auto"/>
              <w:rPr>
                <w:rFonts w:cstheme="minorHAnsi"/>
              </w:rPr>
            </w:pPr>
            <w:r w:rsidRPr="003C4879">
              <w:rPr>
                <w:rFonts w:cstheme="minorHAnsi"/>
              </w:rPr>
              <w:t>Fail</w:t>
            </w:r>
          </w:p>
        </w:tc>
      </w:tr>
      <w:tr w:rsidR="00EF62DB" w:rsidRPr="003C4879" w14:paraId="0EDE3522" w14:textId="77777777" w:rsidTr="00EF62DB">
        <w:trPr>
          <w:jc w:val="center"/>
        </w:trPr>
        <w:tc>
          <w:tcPr>
            <w:tcW w:w="3681" w:type="dxa"/>
          </w:tcPr>
          <w:p w14:paraId="34EFB06A" w14:textId="77777777" w:rsidR="00EF62DB" w:rsidRPr="003C4879" w:rsidRDefault="00EF62DB" w:rsidP="00EF62DB">
            <w:pPr>
              <w:pStyle w:val="KhngDncch"/>
              <w:spacing w:line="360" w:lineRule="auto"/>
              <w:rPr>
                <w:rFonts w:cstheme="minorHAnsi"/>
              </w:rPr>
            </w:pPr>
            <w:r w:rsidRPr="003C4879">
              <w:rPr>
                <w:rFonts w:cstheme="minorHAnsi"/>
              </w:rPr>
              <w:t>Do not test</w:t>
            </w:r>
          </w:p>
        </w:tc>
        <w:tc>
          <w:tcPr>
            <w:tcW w:w="3548" w:type="dxa"/>
          </w:tcPr>
          <w:p w14:paraId="6A4FB4F6" w14:textId="77777777" w:rsidR="00EF62DB" w:rsidRPr="003C4879" w:rsidRDefault="00EF62DB" w:rsidP="00EF62DB">
            <w:pPr>
              <w:pStyle w:val="KhngDncch"/>
              <w:spacing w:line="360" w:lineRule="auto"/>
              <w:rPr>
                <w:rFonts w:cstheme="minorHAnsi"/>
              </w:rPr>
            </w:pPr>
            <w:r w:rsidRPr="003C4879">
              <w:rPr>
                <w:rFonts w:cstheme="minorHAnsi"/>
              </w:rPr>
              <w:t>Untested</w:t>
            </w:r>
          </w:p>
        </w:tc>
      </w:tr>
      <w:tr w:rsidR="00EF62DB" w:rsidRPr="003C4879" w14:paraId="039891DF" w14:textId="77777777" w:rsidTr="00EF62DB">
        <w:trPr>
          <w:jc w:val="center"/>
        </w:trPr>
        <w:tc>
          <w:tcPr>
            <w:tcW w:w="3681" w:type="dxa"/>
          </w:tcPr>
          <w:p w14:paraId="7DA9252D" w14:textId="77777777" w:rsidR="00EF62DB" w:rsidRPr="003C4879" w:rsidRDefault="00EF62DB" w:rsidP="00EF62DB">
            <w:pPr>
              <w:pStyle w:val="KhngDncch"/>
              <w:spacing w:line="360" w:lineRule="auto"/>
              <w:rPr>
                <w:rFonts w:cstheme="minorHAnsi"/>
              </w:rPr>
            </w:pPr>
            <w:r w:rsidRPr="003C4879">
              <w:rPr>
                <w:rFonts w:cstheme="minorHAnsi"/>
              </w:rPr>
              <w:t>Cannot test</w:t>
            </w:r>
          </w:p>
        </w:tc>
        <w:tc>
          <w:tcPr>
            <w:tcW w:w="3548" w:type="dxa"/>
          </w:tcPr>
          <w:p w14:paraId="5D0428A8" w14:textId="77777777" w:rsidR="00EF62DB" w:rsidRPr="003C4879" w:rsidRDefault="00EF62DB" w:rsidP="00EF62DB">
            <w:pPr>
              <w:pStyle w:val="KhngDncch"/>
              <w:spacing w:line="360" w:lineRule="auto"/>
              <w:rPr>
                <w:rFonts w:cstheme="minorHAnsi"/>
              </w:rPr>
            </w:pPr>
            <w:r w:rsidRPr="003C4879">
              <w:rPr>
                <w:rFonts w:cstheme="minorHAnsi"/>
              </w:rPr>
              <w:t>N/A (Not available)</w:t>
            </w:r>
          </w:p>
        </w:tc>
      </w:tr>
    </w:tbl>
    <w:p w14:paraId="0F20CD84" w14:textId="77777777" w:rsidR="00EF62DB" w:rsidRPr="003C4879" w:rsidRDefault="00EF62DB" w:rsidP="00EF62DB">
      <w:pPr>
        <w:pStyle w:val="oancuaDanhsach"/>
        <w:spacing w:line="360" w:lineRule="auto"/>
        <w:ind w:left="1267"/>
        <w:jc w:val="both"/>
        <w:rPr>
          <w:rFonts w:cstheme="minorHAnsi"/>
        </w:rPr>
      </w:pPr>
    </w:p>
    <w:p w14:paraId="7878E896" w14:textId="77777777" w:rsidR="00EF62DB" w:rsidRPr="003C4879" w:rsidRDefault="00EF62DB" w:rsidP="00EF62DB">
      <w:pPr>
        <w:spacing w:line="360" w:lineRule="auto"/>
        <w:jc w:val="both"/>
        <w:rPr>
          <w:rFonts w:cstheme="minorHAnsi"/>
          <w:b/>
          <w:u w:val="single"/>
        </w:rPr>
      </w:pPr>
      <w:r w:rsidRPr="003C4879">
        <w:rPr>
          <w:rFonts w:cstheme="minorHAnsi"/>
          <w:b/>
          <w:u w:val="single"/>
        </w:rPr>
        <w:t>Phase 4: Acceptance testing</w:t>
      </w:r>
    </w:p>
    <w:p w14:paraId="517FC611" w14:textId="77777777" w:rsidR="00EF62DB" w:rsidRPr="003C4879" w:rsidRDefault="00EF62DB" w:rsidP="00541F5C">
      <w:pPr>
        <w:pStyle w:val="oancuaDanhsach"/>
        <w:numPr>
          <w:ilvl w:val="0"/>
          <w:numId w:val="67"/>
        </w:numPr>
        <w:spacing w:after="0" w:line="360" w:lineRule="auto"/>
        <w:jc w:val="both"/>
        <w:rPr>
          <w:rFonts w:cstheme="minorHAnsi"/>
        </w:rPr>
      </w:pPr>
      <w:r w:rsidRPr="003C4879">
        <w:rPr>
          <w:rFonts w:cstheme="minorHAnsi"/>
        </w:rPr>
        <w:t>Acceptance testing is performed after the system testing</w:t>
      </w:r>
    </w:p>
    <w:p w14:paraId="2DDE5285" w14:textId="77777777" w:rsidR="00EF62DB" w:rsidRPr="003C4879" w:rsidRDefault="00EF62DB" w:rsidP="00541F5C">
      <w:pPr>
        <w:pStyle w:val="oancuaDanhsach"/>
        <w:numPr>
          <w:ilvl w:val="0"/>
          <w:numId w:val="67"/>
        </w:numPr>
        <w:spacing w:after="0" w:line="360" w:lineRule="auto"/>
        <w:jc w:val="both"/>
        <w:rPr>
          <w:rFonts w:cstheme="minorHAnsi"/>
        </w:rPr>
      </w:pPr>
      <w:r w:rsidRPr="003C4879">
        <w:rPr>
          <w:rFonts w:cstheme="minorHAnsi"/>
        </w:rPr>
        <w:t>Base on business/user requirement specification, system is tested again, for ensure there is not lacking or mistake any requirement.</w:t>
      </w:r>
    </w:p>
    <w:p w14:paraId="451071B6" w14:textId="77777777" w:rsidR="00EF62DB" w:rsidRPr="003C4879" w:rsidRDefault="00EF62DB" w:rsidP="00541F5C">
      <w:pPr>
        <w:pStyle w:val="oancuaDanhsach"/>
        <w:numPr>
          <w:ilvl w:val="0"/>
          <w:numId w:val="67"/>
        </w:numPr>
        <w:spacing w:after="0" w:line="360" w:lineRule="auto"/>
        <w:jc w:val="both"/>
        <w:rPr>
          <w:rFonts w:cstheme="minorHAnsi"/>
        </w:rPr>
      </w:pPr>
      <w:r w:rsidRPr="003C4879">
        <w:rPr>
          <w:rFonts w:cstheme="minorHAnsi"/>
        </w:rPr>
        <w:t>If there is any problem, developers have to fix/update and tester will verify them.</w:t>
      </w:r>
    </w:p>
    <w:p w14:paraId="22E73234" w14:textId="77777777" w:rsidR="00EF62DB" w:rsidRPr="00B068F7" w:rsidRDefault="00EF62DB" w:rsidP="00541F5C">
      <w:pPr>
        <w:pStyle w:val="oancuaDanhsach"/>
        <w:numPr>
          <w:ilvl w:val="0"/>
          <w:numId w:val="67"/>
        </w:numPr>
        <w:spacing w:after="0" w:line="360" w:lineRule="auto"/>
        <w:jc w:val="both"/>
        <w:rPr>
          <w:rFonts w:ascii="Times New Roman" w:hAnsi="Times New Roman" w:cs="Times New Roman"/>
        </w:rPr>
      </w:pPr>
      <w:r w:rsidRPr="003C4879">
        <w:rPr>
          <w:rFonts w:cstheme="minorHAnsi"/>
        </w:rPr>
        <w:t>Acceptance testing is ended only when whole system met requirement specification</w:t>
      </w:r>
      <w:r w:rsidRPr="00586725">
        <w:rPr>
          <w:rFonts w:ascii="Times New Roman" w:hAnsi="Times New Roman" w:cs="Times New Roman"/>
        </w:rPr>
        <w:t>.</w:t>
      </w:r>
    </w:p>
    <w:p w14:paraId="1A7DBBA0" w14:textId="77777777" w:rsidR="00EF62DB" w:rsidRPr="00CD58A9" w:rsidRDefault="00EF62DB" w:rsidP="00EF62DB">
      <w:pPr>
        <w:pStyle w:val="u3"/>
        <w:numPr>
          <w:ilvl w:val="2"/>
          <w:numId w:val="1"/>
        </w:numPr>
      </w:pPr>
      <w:bookmarkStart w:id="239" w:name="_Toc464752530"/>
      <w:bookmarkStart w:id="240" w:name="_Toc469436476"/>
      <w:r w:rsidRPr="00CD58A9">
        <w:t>Test types</w:t>
      </w:r>
      <w:bookmarkEnd w:id="239"/>
      <w:r>
        <w:rPr>
          <w:lang w:val="vi-VN"/>
        </w:rPr>
        <w:t xml:space="preserve"> </w:t>
      </w:r>
      <w:r>
        <w:rPr>
          <w:rFonts w:eastAsia="MS Mincho" w:hint="eastAsia"/>
        </w:rPr>
        <w:t>テストタイプ</w:t>
      </w:r>
      <w:bookmarkEnd w:id="240"/>
    </w:p>
    <w:p w14:paraId="6493AE95" w14:textId="77777777" w:rsidR="00EF62DB" w:rsidRPr="00FC533E" w:rsidRDefault="00EF62DB" w:rsidP="00EF62DB">
      <w:pPr>
        <w:pStyle w:val="u3"/>
        <w:numPr>
          <w:ilvl w:val="2"/>
          <w:numId w:val="1"/>
        </w:numPr>
      </w:pPr>
      <w:bookmarkStart w:id="241" w:name="_Toc516633384"/>
      <w:bookmarkStart w:id="242" w:name="_Toc164574747"/>
      <w:bookmarkStart w:id="243" w:name="OLE_LINK16"/>
      <w:bookmarkStart w:id="244" w:name="_Toc464752531"/>
      <w:bookmarkStart w:id="245" w:name="_Toc469436477"/>
      <w:r w:rsidRPr="00FC533E">
        <w:t>Function Testing</w:t>
      </w:r>
      <w:bookmarkEnd w:id="241"/>
      <w:bookmarkEnd w:id="242"/>
      <w:bookmarkEnd w:id="243"/>
      <w:bookmarkEnd w:id="244"/>
      <w:r>
        <w:rPr>
          <w:rFonts w:ascii="MS Mincho" w:eastAsia="MS Mincho" w:hAnsi="MS Mincho" w:hint="eastAsia"/>
        </w:rPr>
        <w:t xml:space="preserve">　</w:t>
      </w:r>
      <w:r>
        <w:rPr>
          <w:rFonts w:hint="eastAsia"/>
        </w:rPr>
        <w:t>機能テスト</w:t>
      </w:r>
      <w:bookmarkEnd w:id="245"/>
    </w:p>
    <w:p w14:paraId="109D7295" w14:textId="77777777" w:rsidR="00EF62DB" w:rsidRDefault="00EF62DB" w:rsidP="00541F5C">
      <w:pPr>
        <w:pStyle w:val="oancuaDanhsach"/>
        <w:numPr>
          <w:ilvl w:val="0"/>
          <w:numId w:val="58"/>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14:paraId="0341798D" w14:textId="77777777" w:rsidR="00EF62DB" w:rsidRDefault="00EF62DB" w:rsidP="00541F5C">
      <w:pPr>
        <w:pStyle w:val="oancuaDanhsach"/>
        <w:numPr>
          <w:ilvl w:val="0"/>
          <w:numId w:val="58"/>
        </w:numPr>
        <w:spacing w:before="100" w:beforeAutospacing="1" w:after="100" w:afterAutospacing="1"/>
        <w:jc w:val="both"/>
        <w:rPr>
          <w:rFonts w:cs="Arial"/>
          <w:color w:val="000000" w:themeColor="text1"/>
        </w:rPr>
      </w:pPr>
      <w:r>
        <w:rPr>
          <w:rFonts w:cs="Arial"/>
          <w:color w:val="000000" w:themeColor="text1"/>
        </w:rPr>
        <w:lastRenderedPageBreak/>
        <w:t>Functions are tested by feeding them input and examining the output. Functional testing ensures that the requirements are properly satisfied by application. This type of testing is not concerned with how processing occurs, but rather, with results of processing.</w:t>
      </w:r>
    </w:p>
    <w:p w14:paraId="01E0CB47" w14:textId="77777777" w:rsidR="00EF62DB" w:rsidRDefault="00EF62DB" w:rsidP="00541F5C">
      <w:pPr>
        <w:pStyle w:val="oancuaDanhsach"/>
        <w:numPr>
          <w:ilvl w:val="0"/>
          <w:numId w:val="58"/>
        </w:numPr>
        <w:spacing w:before="100" w:beforeAutospacing="1" w:after="100" w:afterAutospacing="1"/>
        <w:jc w:val="both"/>
        <w:rPr>
          <w:rFonts w:cs="Arial"/>
          <w:color w:val="000000" w:themeColor="text1"/>
        </w:rPr>
      </w:pPr>
      <w:r>
        <w:rPr>
          <w:rFonts w:cs="Arial"/>
          <w:color w:val="000000" w:themeColor="text1"/>
        </w:rPr>
        <w:t xml:space="preserve">During functional testing, </w:t>
      </w:r>
      <w:r>
        <w:rPr>
          <w:rFonts w:cs="Arial"/>
          <w:b/>
          <w:color w:val="000000" w:themeColor="text1"/>
        </w:rPr>
        <w:t xml:space="preserve">Black Box Testing </w:t>
      </w:r>
      <w:r>
        <w:rPr>
          <w:rFonts w:cs="Arial"/>
          <w:color w:val="000000" w:themeColor="text1"/>
        </w:rPr>
        <w:t>technique is used in which the internal logic of the system being tested is not known to the tester.</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40"/>
        <w:gridCol w:w="6680"/>
      </w:tblGrid>
      <w:tr w:rsidR="00EF62DB" w:rsidRPr="00CD58A9" w14:paraId="6862E2A5" w14:textId="77777777" w:rsidTr="00EF62DB">
        <w:tc>
          <w:tcPr>
            <w:tcW w:w="2340" w:type="dxa"/>
            <w:shd w:val="clear" w:color="auto" w:fill="FFE8E1"/>
          </w:tcPr>
          <w:p w14:paraId="27E306FD" w14:textId="77777777" w:rsidR="00EF62DB" w:rsidRPr="00CD58A9" w:rsidRDefault="00EF62DB" w:rsidP="00EF62DB">
            <w:pPr>
              <w:pStyle w:val="bodytext"/>
            </w:pPr>
            <w:r w:rsidRPr="00CD58A9">
              <w:t> Test Objective:</w:t>
            </w:r>
          </w:p>
        </w:tc>
        <w:tc>
          <w:tcPr>
            <w:tcW w:w="6680" w:type="dxa"/>
          </w:tcPr>
          <w:p w14:paraId="4B8FD81E" w14:textId="77777777" w:rsidR="00EF62DB" w:rsidRPr="00CD58A9" w:rsidRDefault="00EF62DB" w:rsidP="00EF62DB">
            <w:pPr>
              <w:pStyle w:val="Bang0"/>
            </w:pPr>
            <w:r>
              <w:rPr>
                <w:lang w:val="en-GB"/>
              </w:rPr>
              <w:t xml:space="preserve">Ensure </w:t>
            </w:r>
            <w:r w:rsidRPr="00CD58A9">
              <w:t xml:space="preserve">proper target-of-test functionality, including navigation, data entry, processing, and retrieval. </w:t>
            </w:r>
          </w:p>
        </w:tc>
      </w:tr>
      <w:tr w:rsidR="00EF62DB" w:rsidRPr="00CD58A9" w14:paraId="1F9AF068" w14:textId="77777777" w:rsidTr="00EF62DB">
        <w:tc>
          <w:tcPr>
            <w:tcW w:w="2340" w:type="dxa"/>
            <w:shd w:val="clear" w:color="auto" w:fill="FFE8E1"/>
          </w:tcPr>
          <w:p w14:paraId="349DB56D" w14:textId="77777777" w:rsidR="00EF62DB" w:rsidRPr="00CD58A9" w:rsidRDefault="00EF62DB" w:rsidP="00EF62DB">
            <w:pPr>
              <w:pStyle w:val="bodytext"/>
            </w:pPr>
            <w:r w:rsidRPr="00CD58A9">
              <w:t>Technique:</w:t>
            </w:r>
          </w:p>
        </w:tc>
        <w:tc>
          <w:tcPr>
            <w:tcW w:w="6680" w:type="dxa"/>
          </w:tcPr>
          <w:p w14:paraId="2145D624" w14:textId="77777777" w:rsidR="00EF62DB" w:rsidRPr="00CD58A9" w:rsidRDefault="00EF62DB" w:rsidP="00EF62DB">
            <w:pPr>
              <w:pStyle w:val="Bang0"/>
            </w:pPr>
            <w:r w:rsidRPr="00CD58A9">
              <w:t>Execute each use case, use-case flow, or function, using valid and invalid data, to verify the following:</w:t>
            </w:r>
          </w:p>
          <w:p w14:paraId="0F34D7C2" w14:textId="77777777" w:rsidR="00EF62DB" w:rsidRPr="00CD58A9" w:rsidRDefault="00EF62DB" w:rsidP="00EF62DB">
            <w:pPr>
              <w:pStyle w:val="Bang0"/>
            </w:pPr>
            <w:r w:rsidRPr="00CD58A9">
              <w:t>-    The expected results occur when valid data is used.</w:t>
            </w:r>
          </w:p>
          <w:p w14:paraId="7945D52F" w14:textId="77777777" w:rsidR="00EF62DB" w:rsidRPr="00CD58A9" w:rsidRDefault="00EF62DB" w:rsidP="00EF62DB">
            <w:pPr>
              <w:pStyle w:val="Bang0"/>
            </w:pPr>
            <w:r w:rsidRPr="00CD58A9">
              <w:t>-    The appropriate error or warning messages are displayed when invalid data is used.</w:t>
            </w:r>
          </w:p>
          <w:p w14:paraId="0710769F" w14:textId="77777777" w:rsidR="00EF62DB" w:rsidRPr="00CD58A9" w:rsidRDefault="00EF62DB" w:rsidP="00EF62DB">
            <w:pPr>
              <w:pStyle w:val="Bang0"/>
            </w:pPr>
            <w:r w:rsidRPr="00CD58A9">
              <w:t xml:space="preserve">-    Each business rule is properly applied. </w:t>
            </w:r>
          </w:p>
          <w:p w14:paraId="1DA35FB2" w14:textId="77777777" w:rsidR="00EF62DB" w:rsidRPr="00CD58A9" w:rsidRDefault="00EF62DB" w:rsidP="00EF62DB">
            <w:pPr>
              <w:pStyle w:val="Bang0"/>
            </w:pPr>
            <w:r>
              <w:t>-    Use Test tool</w:t>
            </w:r>
          </w:p>
        </w:tc>
      </w:tr>
      <w:tr w:rsidR="00EF62DB" w:rsidRPr="00CD58A9" w14:paraId="2AE02367" w14:textId="77777777" w:rsidTr="00EF62DB">
        <w:tc>
          <w:tcPr>
            <w:tcW w:w="2340" w:type="dxa"/>
            <w:shd w:val="clear" w:color="auto" w:fill="FFE8E1"/>
          </w:tcPr>
          <w:p w14:paraId="160576DD" w14:textId="77777777" w:rsidR="00EF62DB" w:rsidRPr="00CD58A9" w:rsidRDefault="00EF62DB" w:rsidP="00EF62DB">
            <w:pPr>
              <w:pStyle w:val="bodytext"/>
            </w:pPr>
            <w:r w:rsidRPr="00CD58A9">
              <w:t>Completion Criteria:</w:t>
            </w:r>
          </w:p>
        </w:tc>
        <w:tc>
          <w:tcPr>
            <w:tcW w:w="6680" w:type="dxa"/>
          </w:tcPr>
          <w:p w14:paraId="6AADAEC9" w14:textId="77777777" w:rsidR="00EF62DB" w:rsidRPr="00CD58A9" w:rsidRDefault="00EF62DB" w:rsidP="00EF62DB">
            <w:pPr>
              <w:pStyle w:val="Bang0"/>
            </w:pPr>
            <w:r w:rsidRPr="00CD58A9">
              <w:t>-</w:t>
            </w:r>
            <w:r>
              <w:t xml:space="preserve">   </w:t>
            </w:r>
            <w:r w:rsidRPr="00CD58A9">
              <w:t>All planned tests have been executed.</w:t>
            </w:r>
          </w:p>
          <w:p w14:paraId="24173F32" w14:textId="77777777" w:rsidR="00EF62DB" w:rsidRPr="00CD58A9" w:rsidRDefault="00EF62DB" w:rsidP="00EF62DB">
            <w:pPr>
              <w:pStyle w:val="Bang0"/>
            </w:pPr>
            <w:r w:rsidRPr="00CD58A9">
              <w:t>-     All identified defects have been addressed and closed</w:t>
            </w:r>
          </w:p>
        </w:tc>
      </w:tr>
      <w:tr w:rsidR="00EF62DB" w:rsidRPr="00CD58A9" w14:paraId="79937AE5" w14:textId="77777777" w:rsidTr="00EF62DB">
        <w:tc>
          <w:tcPr>
            <w:tcW w:w="2340" w:type="dxa"/>
            <w:shd w:val="clear" w:color="auto" w:fill="FFE8E1"/>
          </w:tcPr>
          <w:p w14:paraId="73BAEFC5" w14:textId="77777777" w:rsidR="00EF62DB" w:rsidRPr="00CD58A9" w:rsidRDefault="00EF62DB" w:rsidP="00EF62DB">
            <w:pPr>
              <w:pStyle w:val="bodytext"/>
            </w:pPr>
            <w:r w:rsidRPr="00CD58A9">
              <w:t>Special Considerations:</w:t>
            </w:r>
          </w:p>
        </w:tc>
        <w:tc>
          <w:tcPr>
            <w:tcW w:w="6680" w:type="dxa"/>
          </w:tcPr>
          <w:p w14:paraId="658D5219" w14:textId="77777777" w:rsidR="00EF62DB" w:rsidRPr="00CD58A9" w:rsidRDefault="00EF62DB" w:rsidP="00EF62DB">
            <w:pPr>
              <w:pStyle w:val="Bang0"/>
            </w:pPr>
            <w:r w:rsidRPr="00CD58A9">
              <w:t xml:space="preserve">Identify or describe those items or issues (internal or external) that impact the implementation and execution </w:t>
            </w:r>
            <w:r>
              <w:t>of function test</w:t>
            </w:r>
          </w:p>
        </w:tc>
      </w:tr>
    </w:tbl>
    <w:p w14:paraId="29DEA006" w14:textId="77777777" w:rsidR="00EF62DB" w:rsidRDefault="00EF62DB" w:rsidP="00EF62DB">
      <w:pPr>
        <w:jc w:val="center"/>
      </w:pPr>
      <w:r>
        <w:t>Table 5.4.3 Function Testing</w:t>
      </w:r>
    </w:p>
    <w:p w14:paraId="5CADD155" w14:textId="77777777" w:rsidR="00EF62DB" w:rsidRPr="00FC533E" w:rsidRDefault="00EF62DB" w:rsidP="00EF62DB">
      <w:pPr>
        <w:pStyle w:val="u3"/>
        <w:numPr>
          <w:ilvl w:val="2"/>
          <w:numId w:val="1"/>
        </w:numPr>
      </w:pPr>
      <w:bookmarkStart w:id="246" w:name="_Toc464752533"/>
      <w:bookmarkStart w:id="247" w:name="_Toc469436478"/>
      <w:r w:rsidRPr="00FC533E">
        <w:t>User Interface Testing</w:t>
      </w:r>
      <w:bookmarkEnd w:id="246"/>
      <w:r>
        <w:rPr>
          <w:rFonts w:ascii="MS Mincho" w:eastAsia="MS Mincho" w:hAnsi="MS Mincho" w:hint="eastAsia"/>
        </w:rPr>
        <w:t xml:space="preserve">　</w:t>
      </w:r>
      <w:r>
        <w:rPr>
          <w:rFonts w:hint="eastAsia"/>
        </w:rPr>
        <w:t>ユーザーインターフェーステスト</w:t>
      </w:r>
      <w:bookmarkEnd w:id="247"/>
    </w:p>
    <w:p w14:paraId="13448AD7" w14:textId="77777777" w:rsidR="00EF62DB" w:rsidRPr="007C2F10" w:rsidRDefault="00EF62DB" w:rsidP="00541F5C">
      <w:pPr>
        <w:pStyle w:val="oancuaDanhsach"/>
        <w:numPr>
          <w:ilvl w:val="0"/>
          <w:numId w:val="58"/>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14:paraId="478F0F3B" w14:textId="77777777" w:rsidR="00EF62DB" w:rsidRPr="007565CA" w:rsidRDefault="00EF62DB" w:rsidP="00541F5C">
      <w:pPr>
        <w:pStyle w:val="ThngthngWeb"/>
        <w:numPr>
          <w:ilvl w:val="0"/>
          <w:numId w:val="58"/>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23" w:history="1">
        <w:r w:rsidRPr="00FE76AC">
          <w:rPr>
            <w:rStyle w:val="Siuktni"/>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70"/>
        <w:gridCol w:w="6950"/>
      </w:tblGrid>
      <w:tr w:rsidR="00EF62DB" w:rsidRPr="00B51B95" w14:paraId="73D4B3F6" w14:textId="77777777" w:rsidTr="00EF62DB">
        <w:trPr>
          <w:jc w:val="center"/>
        </w:trPr>
        <w:tc>
          <w:tcPr>
            <w:tcW w:w="2070" w:type="dxa"/>
            <w:shd w:val="clear" w:color="auto" w:fill="FFE8E1"/>
          </w:tcPr>
          <w:p w14:paraId="56481BF4" w14:textId="77777777" w:rsidR="00EF62DB" w:rsidRPr="00B51B95" w:rsidRDefault="00EF62DB" w:rsidP="00EF62DB">
            <w:pPr>
              <w:pStyle w:val="bodytext"/>
            </w:pPr>
            <w:r w:rsidRPr="00B51B95">
              <w:t>Test Objective:</w:t>
            </w:r>
          </w:p>
        </w:tc>
        <w:tc>
          <w:tcPr>
            <w:tcW w:w="6950" w:type="dxa"/>
          </w:tcPr>
          <w:p w14:paraId="27655175" w14:textId="77777777" w:rsidR="00EF62DB" w:rsidRPr="00B51B95" w:rsidRDefault="00EF62DB" w:rsidP="00EF62DB">
            <w:pPr>
              <w:pStyle w:val="Bang0"/>
              <w:rPr>
                <w:lang w:val="en-GB"/>
              </w:rPr>
            </w:pPr>
            <w:r w:rsidRPr="00B51B95">
              <w:rPr>
                <w:lang w:val="en-GB"/>
              </w:rPr>
              <w:t>Verify the following:</w:t>
            </w:r>
          </w:p>
          <w:p w14:paraId="74F2CBF8" w14:textId="77777777" w:rsidR="00EF62DB" w:rsidRPr="00B51B95" w:rsidRDefault="00EF62DB" w:rsidP="00EF62DB">
            <w:pPr>
              <w:pStyle w:val="Bang0"/>
              <w:rPr>
                <w:lang w:val="en-GB"/>
              </w:rPr>
            </w:pPr>
            <w:r w:rsidRPr="00B51B95">
              <w:rPr>
                <w:lang w:val="en-GB"/>
              </w:rPr>
              <w:t>Navigation through the target-of-test properly reflects business functions and requirements, including window-to-window, field-to-field, and use of access methods (tab keys, mouse movements, accelerator keys)</w:t>
            </w:r>
          </w:p>
          <w:p w14:paraId="2187DA76" w14:textId="77777777" w:rsidR="00EF62DB" w:rsidRPr="00B51B95" w:rsidRDefault="00EF62DB" w:rsidP="00EF62DB">
            <w:pPr>
              <w:pStyle w:val="Bang0"/>
              <w:rPr>
                <w:lang w:val="en-GB"/>
              </w:rPr>
            </w:pPr>
            <w:r w:rsidRPr="00B51B95">
              <w:rPr>
                <w:lang w:val="en-GB"/>
              </w:rPr>
              <w:t xml:space="preserve">Window objects and characteristics, such as menus, size, position, state, and focus conform to standards. </w:t>
            </w:r>
          </w:p>
        </w:tc>
      </w:tr>
      <w:tr w:rsidR="00EF62DB" w:rsidRPr="00B51B95" w14:paraId="018D16E4" w14:textId="77777777" w:rsidTr="00EF62DB">
        <w:trPr>
          <w:jc w:val="center"/>
        </w:trPr>
        <w:tc>
          <w:tcPr>
            <w:tcW w:w="2070" w:type="dxa"/>
            <w:shd w:val="clear" w:color="auto" w:fill="FFE8E1"/>
          </w:tcPr>
          <w:p w14:paraId="4208CF11" w14:textId="77777777" w:rsidR="00EF62DB" w:rsidRPr="00B51B95" w:rsidRDefault="00EF62DB" w:rsidP="00EF62DB">
            <w:pPr>
              <w:pStyle w:val="bodytext"/>
            </w:pPr>
            <w:r w:rsidRPr="00B51B95">
              <w:t>Technique:</w:t>
            </w:r>
          </w:p>
        </w:tc>
        <w:tc>
          <w:tcPr>
            <w:tcW w:w="6950" w:type="dxa"/>
          </w:tcPr>
          <w:p w14:paraId="66FC8BD3" w14:textId="77777777" w:rsidR="00EF62DB" w:rsidRPr="00B51B95" w:rsidRDefault="00EF62DB" w:rsidP="00EF62DB">
            <w:pPr>
              <w:pStyle w:val="Bang0"/>
              <w:rPr>
                <w:lang w:val="en-GB"/>
              </w:rPr>
            </w:pPr>
            <w:r w:rsidRPr="00B51B95">
              <w:rPr>
                <w:lang w:val="en-GB"/>
              </w:rPr>
              <w:t>Create or modify tests for each window to verify proper navigation and object states for each application window and objects.</w:t>
            </w:r>
          </w:p>
        </w:tc>
      </w:tr>
      <w:tr w:rsidR="00EF62DB" w:rsidRPr="00B51B95" w14:paraId="4A09D185" w14:textId="77777777" w:rsidTr="00EF62DB">
        <w:trPr>
          <w:jc w:val="center"/>
        </w:trPr>
        <w:tc>
          <w:tcPr>
            <w:tcW w:w="2070" w:type="dxa"/>
            <w:shd w:val="clear" w:color="auto" w:fill="FFE8E1"/>
          </w:tcPr>
          <w:p w14:paraId="1CB3D843" w14:textId="77777777" w:rsidR="00EF62DB" w:rsidRPr="00B51B95" w:rsidRDefault="00EF62DB" w:rsidP="00EF62DB">
            <w:pPr>
              <w:pStyle w:val="bodytext"/>
            </w:pPr>
            <w:r w:rsidRPr="00B51B95">
              <w:t>Completion Criteria:</w:t>
            </w:r>
          </w:p>
        </w:tc>
        <w:tc>
          <w:tcPr>
            <w:tcW w:w="6950" w:type="dxa"/>
          </w:tcPr>
          <w:p w14:paraId="3A7C34FE" w14:textId="77777777" w:rsidR="00EF62DB" w:rsidRPr="00B51B95" w:rsidRDefault="00EF62DB" w:rsidP="00EF62DB">
            <w:pPr>
              <w:pStyle w:val="Bang0"/>
              <w:rPr>
                <w:lang w:val="en-GB"/>
              </w:rPr>
            </w:pPr>
            <w:r w:rsidRPr="00B51B95">
              <w:rPr>
                <w:lang w:val="en-GB"/>
              </w:rPr>
              <w:t xml:space="preserve">Each window successfully verified to remain consistent with benchmark version or </w:t>
            </w:r>
            <w:r w:rsidRPr="00B51B95">
              <w:rPr>
                <w:lang w:val="en-GB"/>
              </w:rPr>
              <w:lastRenderedPageBreak/>
              <w:t>within acceptable standard.</w:t>
            </w:r>
          </w:p>
        </w:tc>
      </w:tr>
      <w:tr w:rsidR="00EF62DB" w:rsidRPr="00B51B95" w14:paraId="3C7F606A" w14:textId="77777777" w:rsidTr="00EF62DB">
        <w:trPr>
          <w:jc w:val="center"/>
        </w:trPr>
        <w:tc>
          <w:tcPr>
            <w:tcW w:w="2070" w:type="dxa"/>
            <w:shd w:val="clear" w:color="auto" w:fill="FFE8E1"/>
          </w:tcPr>
          <w:p w14:paraId="75B7CA5B" w14:textId="77777777" w:rsidR="00EF62DB" w:rsidRPr="00B51B95" w:rsidRDefault="00EF62DB" w:rsidP="00EF62DB">
            <w:pPr>
              <w:pStyle w:val="bodytext"/>
            </w:pPr>
            <w:r w:rsidRPr="00B51B95">
              <w:lastRenderedPageBreak/>
              <w:t>Special Considerations:</w:t>
            </w:r>
          </w:p>
        </w:tc>
        <w:tc>
          <w:tcPr>
            <w:tcW w:w="6950" w:type="dxa"/>
          </w:tcPr>
          <w:p w14:paraId="26DB0C9B" w14:textId="77777777" w:rsidR="00EF62DB" w:rsidRPr="00B51B95" w:rsidRDefault="00EF62DB" w:rsidP="00EF62DB">
            <w:pPr>
              <w:pStyle w:val="Bang0"/>
              <w:rPr>
                <w:lang w:val="en-GB"/>
              </w:rPr>
            </w:pPr>
            <w:r w:rsidRPr="00B51B95">
              <w:rPr>
                <w:lang w:val="en-GB"/>
              </w:rPr>
              <w:t>Not all properties for custom and third party objects can be accessed.</w:t>
            </w:r>
          </w:p>
        </w:tc>
      </w:tr>
    </w:tbl>
    <w:p w14:paraId="7DA28EA2" w14:textId="77777777" w:rsidR="00EF62DB" w:rsidRDefault="00EF62DB" w:rsidP="00EF62DB">
      <w:pPr>
        <w:jc w:val="center"/>
      </w:pPr>
      <w:bookmarkStart w:id="248" w:name="_Toc516633386"/>
      <w:bookmarkStart w:id="249" w:name="_Toc464752534"/>
      <w:r>
        <w:t>Table 5.4.4 User Interface Testing</w:t>
      </w:r>
    </w:p>
    <w:p w14:paraId="6046CBAB" w14:textId="77777777" w:rsidR="00EF62DB" w:rsidRPr="00FC533E" w:rsidRDefault="00EF62DB" w:rsidP="00EF62DB">
      <w:pPr>
        <w:pStyle w:val="u3"/>
        <w:numPr>
          <w:ilvl w:val="2"/>
          <w:numId w:val="1"/>
        </w:numPr>
      </w:pPr>
      <w:bookmarkStart w:id="250" w:name="_Toc469436479"/>
      <w:r w:rsidRPr="00FC533E">
        <w:t>Data and Database Integrity Testing</w:t>
      </w:r>
      <w:bookmarkEnd w:id="248"/>
      <w:bookmarkEnd w:id="249"/>
      <w:r>
        <w:rPr>
          <w:rFonts w:ascii="MS Mincho" w:eastAsia="MS Mincho" w:hAnsi="MS Mincho" w:hint="eastAsia"/>
        </w:rPr>
        <w:t xml:space="preserve">　</w:t>
      </w:r>
      <w:r>
        <w:rPr>
          <w:rFonts w:hint="eastAsia"/>
        </w:rPr>
        <w:t>でーたおよびデータベース</w:t>
      </w:r>
      <w:r w:rsidRPr="00BE125E">
        <w:rPr>
          <w:rFonts w:hint="eastAsia"/>
        </w:rPr>
        <w:t>整合性テスト</w:t>
      </w:r>
      <w:bookmarkEnd w:id="250"/>
    </w:p>
    <w:p w14:paraId="170051D7" w14:textId="77777777" w:rsidR="00EF62DB" w:rsidRPr="000B3388" w:rsidRDefault="00EF62DB" w:rsidP="00EF62DB">
      <w:pPr>
        <w:spacing w:before="100" w:beforeAutospacing="1" w:after="100" w:afterAutospacing="1"/>
        <w:jc w:val="both"/>
        <w:rPr>
          <w:rFonts w:cstheme="minorHAnsi"/>
          <w:color w:val="000000" w:themeColor="text1"/>
        </w:rPr>
      </w:pPr>
      <w:r w:rsidRPr="000B3388">
        <w:rPr>
          <w:rFonts w:cstheme="minorHAnsi"/>
          <w:color w:val="000000"/>
          <w:shd w:val="clear" w:color="auto" w:fill="FFFFFF"/>
        </w:rPr>
        <w:t>Data integrity corresponds to the quality of data in the databases and to the level by which users examine data quality, integrity and reliability. Data integrity testing verifies that the data in the database is accurate and functions as expected within a given application.</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40"/>
        <w:gridCol w:w="6580"/>
      </w:tblGrid>
      <w:tr w:rsidR="00EF62DB" w:rsidRPr="00B51B95" w14:paraId="37688BBA" w14:textId="77777777" w:rsidTr="00EF62DB">
        <w:tc>
          <w:tcPr>
            <w:tcW w:w="2340" w:type="dxa"/>
            <w:shd w:val="clear" w:color="auto" w:fill="FFE8E1"/>
          </w:tcPr>
          <w:p w14:paraId="02505C1B" w14:textId="77777777" w:rsidR="00EF62DB" w:rsidRPr="00B51B95" w:rsidRDefault="00EF62DB" w:rsidP="00EF62DB">
            <w:pPr>
              <w:pStyle w:val="bodytext"/>
            </w:pPr>
            <w:r w:rsidRPr="00B51B95">
              <w:t>Test Objective:</w:t>
            </w:r>
          </w:p>
        </w:tc>
        <w:tc>
          <w:tcPr>
            <w:tcW w:w="6580" w:type="dxa"/>
          </w:tcPr>
          <w:p w14:paraId="5FEA37B9" w14:textId="77777777" w:rsidR="00EF62DB" w:rsidRPr="00B51B95" w:rsidRDefault="00EF62DB" w:rsidP="00EF62DB">
            <w:pPr>
              <w:pStyle w:val="Bang0"/>
            </w:pPr>
            <w:r w:rsidRPr="00B51B95">
              <w:t>Ensure database access methods and processes function properly and without data corruption.</w:t>
            </w:r>
          </w:p>
        </w:tc>
      </w:tr>
      <w:tr w:rsidR="00EF62DB" w:rsidRPr="00B51B95" w14:paraId="7C61344D" w14:textId="77777777" w:rsidTr="00EF62DB">
        <w:tc>
          <w:tcPr>
            <w:tcW w:w="2340" w:type="dxa"/>
            <w:shd w:val="clear" w:color="auto" w:fill="FFE8E1"/>
          </w:tcPr>
          <w:p w14:paraId="40C52F0B" w14:textId="77777777" w:rsidR="00EF62DB" w:rsidRPr="00B51B95" w:rsidRDefault="00EF62DB" w:rsidP="00EF62DB">
            <w:pPr>
              <w:pStyle w:val="bodytext"/>
            </w:pPr>
            <w:r w:rsidRPr="00B51B95">
              <w:t>Technique:</w:t>
            </w:r>
          </w:p>
        </w:tc>
        <w:tc>
          <w:tcPr>
            <w:tcW w:w="6580" w:type="dxa"/>
          </w:tcPr>
          <w:p w14:paraId="67AA95FB" w14:textId="77777777" w:rsidR="00EF62DB" w:rsidRPr="00B51B95" w:rsidRDefault="00EF62DB" w:rsidP="00541F5C">
            <w:pPr>
              <w:pStyle w:val="Bang0"/>
              <w:numPr>
                <w:ilvl w:val="0"/>
                <w:numId w:val="58"/>
              </w:numPr>
              <w:ind w:right="0"/>
              <w:jc w:val="both"/>
            </w:pPr>
            <w:r w:rsidRPr="00B51B95">
              <w:t>Invoke each database access method and process, seeding each with valid and invalid data or requests for data.</w:t>
            </w:r>
          </w:p>
          <w:p w14:paraId="1648A7FC" w14:textId="77777777" w:rsidR="00EF62DB" w:rsidRPr="00B51B95" w:rsidRDefault="00EF62DB" w:rsidP="00541F5C">
            <w:pPr>
              <w:pStyle w:val="Bang0"/>
              <w:numPr>
                <w:ilvl w:val="0"/>
                <w:numId w:val="58"/>
              </w:numPr>
              <w:ind w:right="0"/>
              <w:jc w:val="both"/>
            </w:pPr>
            <w:r w:rsidRPr="00B51B95">
              <w:t>Inspect the database to ensure the data has been populated as intended, all database events occurred properly, or review the returned data to ensure that the correct data was retrieved for the correct reasons</w:t>
            </w:r>
          </w:p>
        </w:tc>
      </w:tr>
      <w:tr w:rsidR="00EF62DB" w:rsidRPr="00B51B95" w14:paraId="1E5BC6F0" w14:textId="77777777" w:rsidTr="00EF62DB">
        <w:tc>
          <w:tcPr>
            <w:tcW w:w="2340" w:type="dxa"/>
            <w:shd w:val="clear" w:color="auto" w:fill="FFE8E1"/>
          </w:tcPr>
          <w:p w14:paraId="3820724C" w14:textId="77777777" w:rsidR="00EF62DB" w:rsidRPr="00B51B95" w:rsidRDefault="00EF62DB" w:rsidP="00EF62DB">
            <w:pPr>
              <w:pStyle w:val="bodytext"/>
            </w:pPr>
            <w:r w:rsidRPr="00B51B95">
              <w:t>Completion Criteria:</w:t>
            </w:r>
          </w:p>
        </w:tc>
        <w:tc>
          <w:tcPr>
            <w:tcW w:w="6580" w:type="dxa"/>
          </w:tcPr>
          <w:p w14:paraId="4FCD9F0E" w14:textId="77777777" w:rsidR="00EF62DB" w:rsidRPr="00B51B95" w:rsidRDefault="00EF62DB" w:rsidP="00EF62DB">
            <w:pPr>
              <w:pStyle w:val="Bang0"/>
            </w:pPr>
            <w:r w:rsidRPr="00B51B95">
              <w:t>All database access methods and processes function as designed and without any data corruption.</w:t>
            </w:r>
          </w:p>
        </w:tc>
      </w:tr>
      <w:tr w:rsidR="00EF62DB" w:rsidRPr="00B51B95" w14:paraId="58A0C12D" w14:textId="77777777" w:rsidTr="00EF62DB">
        <w:tc>
          <w:tcPr>
            <w:tcW w:w="2340" w:type="dxa"/>
            <w:shd w:val="clear" w:color="auto" w:fill="FFE8E1"/>
          </w:tcPr>
          <w:p w14:paraId="41EB996A" w14:textId="77777777" w:rsidR="00EF62DB" w:rsidRPr="00B51B95" w:rsidRDefault="00EF62DB" w:rsidP="00EF62DB">
            <w:pPr>
              <w:pStyle w:val="bodytext"/>
            </w:pPr>
            <w:r w:rsidRPr="00B51B95">
              <w:t>Special Considerations:</w:t>
            </w:r>
          </w:p>
        </w:tc>
        <w:tc>
          <w:tcPr>
            <w:tcW w:w="6580" w:type="dxa"/>
          </w:tcPr>
          <w:p w14:paraId="06694224" w14:textId="77777777" w:rsidR="00EF62DB" w:rsidRPr="00B51B95" w:rsidRDefault="00EF62DB" w:rsidP="00541F5C">
            <w:pPr>
              <w:pStyle w:val="Bang0"/>
              <w:numPr>
                <w:ilvl w:val="0"/>
                <w:numId w:val="69"/>
              </w:numPr>
              <w:ind w:right="0"/>
              <w:jc w:val="both"/>
            </w:pPr>
            <w:r w:rsidRPr="00B51B95">
              <w:t>Testing may require a DBMS development environment or drivers to enter or modify data directly in the databases.</w:t>
            </w:r>
          </w:p>
          <w:p w14:paraId="0F1B0F43" w14:textId="77777777" w:rsidR="00EF62DB" w:rsidRPr="00B51B95" w:rsidRDefault="00EF62DB" w:rsidP="00541F5C">
            <w:pPr>
              <w:pStyle w:val="Bang0"/>
              <w:numPr>
                <w:ilvl w:val="0"/>
                <w:numId w:val="69"/>
              </w:numPr>
              <w:ind w:right="0"/>
              <w:jc w:val="both"/>
            </w:pPr>
            <w:r w:rsidRPr="00B51B95">
              <w:t>Processes should be invoked manually.</w:t>
            </w:r>
          </w:p>
          <w:p w14:paraId="1C2528F3" w14:textId="77777777" w:rsidR="00EF62DB" w:rsidRPr="00B51B95" w:rsidRDefault="00EF62DB" w:rsidP="00541F5C">
            <w:pPr>
              <w:pStyle w:val="Bang0"/>
              <w:numPr>
                <w:ilvl w:val="0"/>
                <w:numId w:val="69"/>
              </w:numPr>
              <w:ind w:right="0"/>
              <w:jc w:val="both"/>
            </w:pPr>
            <w:r w:rsidRPr="00B51B95">
              <w:t>Small or minimally sized databases (limited number of records) should be used to increase the visibility of any non-acceptable events.</w:t>
            </w:r>
          </w:p>
        </w:tc>
      </w:tr>
    </w:tbl>
    <w:p w14:paraId="2A1FBF74" w14:textId="77777777" w:rsidR="00EF62DB" w:rsidRDefault="00EF62DB" w:rsidP="00EF62DB">
      <w:pPr>
        <w:jc w:val="center"/>
      </w:pPr>
      <w:bookmarkStart w:id="251" w:name="_Toc516633392"/>
      <w:bookmarkStart w:id="252" w:name="_Toc464752537"/>
      <w:r>
        <w:t>Table 5.4.5 Data and Database Integrity Testing</w:t>
      </w:r>
    </w:p>
    <w:p w14:paraId="1F009265" w14:textId="77777777" w:rsidR="00EF62DB" w:rsidRPr="00CD58A9" w:rsidRDefault="00EF62DB" w:rsidP="00EF62DB">
      <w:pPr>
        <w:pStyle w:val="u3"/>
        <w:numPr>
          <w:ilvl w:val="2"/>
          <w:numId w:val="1"/>
        </w:numPr>
      </w:pPr>
      <w:bookmarkStart w:id="253" w:name="_Toc469436480"/>
      <w:r w:rsidRPr="00CD58A9">
        <w:t>Test stage</w:t>
      </w:r>
      <w:bookmarkEnd w:id="251"/>
      <w:r w:rsidRPr="00CD58A9">
        <w:t>s</w:t>
      </w:r>
      <w:bookmarkEnd w:id="252"/>
      <w:r>
        <w:rPr>
          <w:rFonts w:ascii="MS Mincho" w:eastAsia="MS Mincho" w:hAnsi="MS Mincho" w:hint="eastAsia"/>
        </w:rPr>
        <w:t xml:space="preserve">　</w:t>
      </w:r>
      <w:r w:rsidRPr="00BE125E">
        <w:rPr>
          <w:rFonts w:cs="Arial" w:hint="eastAsia"/>
        </w:rPr>
        <w:t>テストステージ</w:t>
      </w:r>
      <w:bookmarkEnd w:id="253"/>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620"/>
        <w:gridCol w:w="1440"/>
        <w:gridCol w:w="1530"/>
        <w:gridCol w:w="1350"/>
      </w:tblGrid>
      <w:tr w:rsidR="00EF62DB" w:rsidRPr="00B51B95" w14:paraId="1030CC84" w14:textId="77777777" w:rsidTr="00EF62DB">
        <w:trPr>
          <w:cantSplit/>
          <w:tblHeader/>
        </w:trPr>
        <w:tc>
          <w:tcPr>
            <w:tcW w:w="3060" w:type="dxa"/>
            <w:vMerge w:val="restart"/>
            <w:shd w:val="clear" w:color="auto" w:fill="FFE8E1"/>
          </w:tcPr>
          <w:p w14:paraId="73FCEA94" w14:textId="77777777" w:rsidR="00EF62DB" w:rsidRPr="00B51B95" w:rsidRDefault="00EF62DB" w:rsidP="00EF62DB">
            <w:pPr>
              <w:pStyle w:val="bodytext"/>
              <w:rPr>
                <w:rFonts w:asciiTheme="minorHAnsi" w:hAnsiTheme="minorHAnsi" w:cstheme="minorHAnsi"/>
                <w:sz w:val="22"/>
                <w:szCs w:val="22"/>
              </w:rPr>
            </w:pPr>
            <w:r w:rsidRPr="00B51B95">
              <w:rPr>
                <w:rFonts w:asciiTheme="minorHAnsi" w:hAnsiTheme="minorHAnsi" w:cstheme="minorHAnsi"/>
                <w:sz w:val="22"/>
                <w:szCs w:val="22"/>
              </w:rPr>
              <w:t>Type of Tests</w:t>
            </w:r>
          </w:p>
        </w:tc>
        <w:tc>
          <w:tcPr>
            <w:tcW w:w="5940" w:type="dxa"/>
            <w:gridSpan w:val="4"/>
            <w:shd w:val="clear" w:color="auto" w:fill="FFE8E1"/>
          </w:tcPr>
          <w:p w14:paraId="48C03151" w14:textId="77777777" w:rsidR="00EF62DB" w:rsidRPr="00B51B95" w:rsidRDefault="00EF62DB" w:rsidP="00EF62DB">
            <w:pPr>
              <w:pStyle w:val="bodytext"/>
              <w:rPr>
                <w:rFonts w:asciiTheme="minorHAnsi" w:hAnsiTheme="minorHAnsi" w:cstheme="minorHAnsi"/>
                <w:sz w:val="22"/>
                <w:szCs w:val="22"/>
              </w:rPr>
            </w:pPr>
            <w:r w:rsidRPr="00B51B95">
              <w:rPr>
                <w:rFonts w:asciiTheme="minorHAnsi" w:hAnsiTheme="minorHAnsi" w:cstheme="minorHAnsi"/>
                <w:sz w:val="22"/>
                <w:szCs w:val="22"/>
              </w:rPr>
              <w:t>Stage of Test</w:t>
            </w:r>
          </w:p>
        </w:tc>
      </w:tr>
      <w:tr w:rsidR="00EF62DB" w:rsidRPr="00B51B95" w14:paraId="16B08D86" w14:textId="77777777" w:rsidTr="00EF62DB">
        <w:trPr>
          <w:cantSplit/>
          <w:tblHeader/>
        </w:trPr>
        <w:tc>
          <w:tcPr>
            <w:tcW w:w="3060" w:type="dxa"/>
            <w:vMerge/>
            <w:shd w:val="clear" w:color="auto" w:fill="FFE8E1"/>
          </w:tcPr>
          <w:p w14:paraId="3B22A07F" w14:textId="77777777" w:rsidR="00EF62DB" w:rsidRPr="00B51B95" w:rsidRDefault="00EF62DB" w:rsidP="00EF62DB">
            <w:pPr>
              <w:pStyle w:val="bodytext"/>
              <w:rPr>
                <w:rFonts w:asciiTheme="minorHAnsi" w:hAnsiTheme="minorHAnsi" w:cstheme="minorHAnsi"/>
                <w:sz w:val="22"/>
                <w:szCs w:val="22"/>
              </w:rPr>
            </w:pPr>
          </w:p>
        </w:tc>
        <w:tc>
          <w:tcPr>
            <w:tcW w:w="1620" w:type="dxa"/>
            <w:shd w:val="clear" w:color="auto" w:fill="FFE8E1"/>
          </w:tcPr>
          <w:p w14:paraId="3A73F8FC" w14:textId="77777777" w:rsidR="00EF62DB" w:rsidRPr="00B51B95" w:rsidRDefault="00EF62DB" w:rsidP="00EF62DB">
            <w:pPr>
              <w:pStyle w:val="bodytext"/>
              <w:rPr>
                <w:rFonts w:asciiTheme="minorHAnsi" w:hAnsiTheme="minorHAnsi" w:cstheme="minorHAnsi"/>
                <w:sz w:val="22"/>
                <w:szCs w:val="22"/>
              </w:rPr>
            </w:pPr>
            <w:r w:rsidRPr="00B51B95">
              <w:rPr>
                <w:rFonts w:asciiTheme="minorHAnsi" w:hAnsiTheme="minorHAnsi" w:cstheme="minorHAnsi"/>
                <w:sz w:val="22"/>
                <w:szCs w:val="22"/>
              </w:rPr>
              <w:t>Unit</w:t>
            </w:r>
          </w:p>
        </w:tc>
        <w:tc>
          <w:tcPr>
            <w:tcW w:w="1440" w:type="dxa"/>
            <w:shd w:val="clear" w:color="auto" w:fill="FFE8E1"/>
          </w:tcPr>
          <w:p w14:paraId="0E23B504" w14:textId="77777777" w:rsidR="00EF62DB" w:rsidRPr="00B51B95" w:rsidRDefault="00EF62DB" w:rsidP="00EF62DB">
            <w:pPr>
              <w:pStyle w:val="bodytext"/>
              <w:rPr>
                <w:rFonts w:asciiTheme="minorHAnsi" w:hAnsiTheme="minorHAnsi" w:cstheme="minorHAnsi"/>
                <w:sz w:val="22"/>
                <w:szCs w:val="22"/>
              </w:rPr>
            </w:pPr>
            <w:r w:rsidRPr="00B51B95">
              <w:rPr>
                <w:rFonts w:asciiTheme="minorHAnsi" w:hAnsiTheme="minorHAnsi" w:cstheme="minorHAnsi"/>
                <w:sz w:val="22"/>
                <w:szCs w:val="22"/>
              </w:rPr>
              <w:t>Integration</w:t>
            </w:r>
          </w:p>
        </w:tc>
        <w:tc>
          <w:tcPr>
            <w:tcW w:w="1530" w:type="dxa"/>
            <w:shd w:val="clear" w:color="auto" w:fill="FFE8E1"/>
          </w:tcPr>
          <w:p w14:paraId="0AE40949" w14:textId="77777777" w:rsidR="00EF62DB" w:rsidRPr="00B51B95" w:rsidRDefault="00EF62DB" w:rsidP="00EF62DB">
            <w:pPr>
              <w:pStyle w:val="bodytext"/>
              <w:rPr>
                <w:rFonts w:asciiTheme="minorHAnsi" w:hAnsiTheme="minorHAnsi" w:cstheme="minorHAnsi"/>
                <w:sz w:val="22"/>
                <w:szCs w:val="22"/>
              </w:rPr>
            </w:pPr>
            <w:r w:rsidRPr="00B51B95">
              <w:rPr>
                <w:rFonts w:asciiTheme="minorHAnsi" w:hAnsiTheme="minorHAnsi" w:cstheme="minorHAnsi"/>
                <w:sz w:val="22"/>
                <w:szCs w:val="22"/>
              </w:rPr>
              <w:t>System</w:t>
            </w:r>
          </w:p>
        </w:tc>
        <w:tc>
          <w:tcPr>
            <w:tcW w:w="1350" w:type="dxa"/>
            <w:shd w:val="clear" w:color="auto" w:fill="FFE8E1"/>
          </w:tcPr>
          <w:p w14:paraId="6944FD26" w14:textId="77777777" w:rsidR="00EF62DB" w:rsidRPr="00B51B95" w:rsidRDefault="00EF62DB" w:rsidP="00EF62DB">
            <w:pPr>
              <w:pStyle w:val="bodytext"/>
              <w:rPr>
                <w:rFonts w:asciiTheme="minorHAnsi" w:hAnsiTheme="minorHAnsi" w:cstheme="minorHAnsi"/>
                <w:sz w:val="22"/>
                <w:szCs w:val="22"/>
              </w:rPr>
            </w:pPr>
            <w:r w:rsidRPr="00B51B95">
              <w:rPr>
                <w:rFonts w:asciiTheme="minorHAnsi" w:hAnsiTheme="minorHAnsi" w:cstheme="minorHAnsi"/>
                <w:sz w:val="22"/>
                <w:szCs w:val="22"/>
              </w:rPr>
              <w:t>Acceptance</w:t>
            </w:r>
          </w:p>
        </w:tc>
      </w:tr>
      <w:tr w:rsidR="00EF62DB" w:rsidRPr="00B51B95" w14:paraId="7676AFA3" w14:textId="77777777" w:rsidTr="00EF62DB">
        <w:tc>
          <w:tcPr>
            <w:tcW w:w="3060" w:type="dxa"/>
          </w:tcPr>
          <w:p w14:paraId="0E3204AE" w14:textId="77777777" w:rsidR="00EF62DB" w:rsidRPr="00B51B95" w:rsidRDefault="00EF62DB" w:rsidP="00EF62DB">
            <w:pPr>
              <w:pStyle w:val="bodytext"/>
              <w:rPr>
                <w:rFonts w:asciiTheme="minorHAnsi" w:hAnsiTheme="minorHAnsi" w:cstheme="minorHAnsi"/>
                <w:sz w:val="22"/>
                <w:szCs w:val="22"/>
              </w:rPr>
            </w:pPr>
            <w:r w:rsidRPr="00B51B95">
              <w:rPr>
                <w:rFonts w:asciiTheme="minorHAnsi" w:hAnsiTheme="minorHAnsi" w:cstheme="minorHAnsi"/>
                <w:sz w:val="22"/>
                <w:szCs w:val="22"/>
              </w:rPr>
              <w:t>Function Test</w:t>
            </w:r>
          </w:p>
        </w:tc>
        <w:tc>
          <w:tcPr>
            <w:tcW w:w="1620" w:type="dxa"/>
          </w:tcPr>
          <w:p w14:paraId="2FEA4720"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440" w:type="dxa"/>
          </w:tcPr>
          <w:p w14:paraId="49B76E24"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530" w:type="dxa"/>
          </w:tcPr>
          <w:p w14:paraId="1D093AEA"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350" w:type="dxa"/>
          </w:tcPr>
          <w:p w14:paraId="0625E2B3"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X</w:t>
            </w:r>
          </w:p>
        </w:tc>
      </w:tr>
      <w:tr w:rsidR="00EF62DB" w:rsidRPr="00B51B95" w14:paraId="6D36240B" w14:textId="77777777" w:rsidTr="00EF62DB">
        <w:tc>
          <w:tcPr>
            <w:tcW w:w="3060" w:type="dxa"/>
          </w:tcPr>
          <w:p w14:paraId="423CEC69" w14:textId="77777777" w:rsidR="00EF62DB" w:rsidRPr="00B51B95" w:rsidRDefault="00EF62DB" w:rsidP="00EF62DB">
            <w:pPr>
              <w:pStyle w:val="bodytext"/>
              <w:rPr>
                <w:rFonts w:asciiTheme="minorHAnsi" w:hAnsiTheme="minorHAnsi" w:cstheme="minorHAnsi"/>
                <w:sz w:val="22"/>
                <w:szCs w:val="22"/>
              </w:rPr>
            </w:pPr>
            <w:r w:rsidRPr="00B51B95">
              <w:rPr>
                <w:rFonts w:asciiTheme="minorHAnsi" w:hAnsiTheme="minorHAnsi" w:cstheme="minorHAnsi"/>
                <w:sz w:val="22"/>
                <w:szCs w:val="22"/>
              </w:rPr>
              <w:t>User Interface test</w:t>
            </w:r>
          </w:p>
        </w:tc>
        <w:tc>
          <w:tcPr>
            <w:tcW w:w="1620" w:type="dxa"/>
          </w:tcPr>
          <w:p w14:paraId="36465D13"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440" w:type="dxa"/>
          </w:tcPr>
          <w:p w14:paraId="446D6F14" w14:textId="77777777" w:rsidR="00EF62DB" w:rsidRPr="000E49E8" w:rsidRDefault="00EF62DB" w:rsidP="00EF62DB">
            <w:pPr>
              <w:pStyle w:val="bodytext"/>
              <w:rPr>
                <w:rFonts w:asciiTheme="minorHAnsi" w:hAnsiTheme="minorHAnsi" w:cstheme="minorHAnsi"/>
                <w:b w:val="0"/>
                <w:sz w:val="22"/>
                <w:szCs w:val="22"/>
              </w:rPr>
            </w:pPr>
          </w:p>
        </w:tc>
        <w:tc>
          <w:tcPr>
            <w:tcW w:w="1530" w:type="dxa"/>
          </w:tcPr>
          <w:p w14:paraId="354B2F8D"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350" w:type="dxa"/>
          </w:tcPr>
          <w:p w14:paraId="206C1389" w14:textId="77777777" w:rsidR="00EF62DB" w:rsidRPr="000E49E8" w:rsidRDefault="00EF62DB" w:rsidP="00EF62DB">
            <w:pPr>
              <w:pStyle w:val="bodytext"/>
              <w:rPr>
                <w:rFonts w:asciiTheme="minorHAnsi" w:hAnsiTheme="minorHAnsi" w:cstheme="minorHAnsi"/>
                <w:b w:val="0"/>
                <w:sz w:val="22"/>
                <w:szCs w:val="22"/>
              </w:rPr>
            </w:pPr>
          </w:p>
        </w:tc>
      </w:tr>
      <w:tr w:rsidR="00EF62DB" w:rsidRPr="00B51B95" w14:paraId="67DE42D7" w14:textId="77777777" w:rsidTr="00EF62DB">
        <w:tc>
          <w:tcPr>
            <w:tcW w:w="3060" w:type="dxa"/>
          </w:tcPr>
          <w:p w14:paraId="51119974" w14:textId="77777777" w:rsidR="00EF62DB" w:rsidRPr="00B51B95" w:rsidRDefault="00EF62DB" w:rsidP="00EF62DB">
            <w:pPr>
              <w:pStyle w:val="bodytext"/>
              <w:rPr>
                <w:rFonts w:asciiTheme="minorHAnsi" w:hAnsiTheme="minorHAnsi" w:cstheme="minorHAnsi"/>
                <w:sz w:val="22"/>
                <w:szCs w:val="22"/>
              </w:rPr>
            </w:pPr>
            <w:r w:rsidRPr="00B51B95">
              <w:rPr>
                <w:rFonts w:asciiTheme="minorHAnsi" w:hAnsiTheme="minorHAnsi" w:cstheme="minorHAnsi"/>
                <w:sz w:val="22"/>
                <w:szCs w:val="22"/>
              </w:rPr>
              <w:t>Date integrity test</w:t>
            </w:r>
          </w:p>
        </w:tc>
        <w:tc>
          <w:tcPr>
            <w:tcW w:w="1620" w:type="dxa"/>
          </w:tcPr>
          <w:p w14:paraId="2B38E0DE" w14:textId="77777777" w:rsidR="00EF62DB" w:rsidRPr="000E49E8" w:rsidRDefault="00EF62DB" w:rsidP="00EF62DB">
            <w:pPr>
              <w:pStyle w:val="bodytext"/>
              <w:rPr>
                <w:rFonts w:asciiTheme="minorHAnsi" w:hAnsiTheme="minorHAnsi" w:cstheme="minorHAnsi"/>
                <w:b w:val="0"/>
                <w:sz w:val="22"/>
                <w:szCs w:val="22"/>
              </w:rPr>
            </w:pPr>
          </w:p>
        </w:tc>
        <w:tc>
          <w:tcPr>
            <w:tcW w:w="1440" w:type="dxa"/>
          </w:tcPr>
          <w:p w14:paraId="40176370"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530" w:type="dxa"/>
          </w:tcPr>
          <w:p w14:paraId="5C4EA1C4"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X</w:t>
            </w:r>
          </w:p>
        </w:tc>
        <w:tc>
          <w:tcPr>
            <w:tcW w:w="1350" w:type="dxa"/>
          </w:tcPr>
          <w:p w14:paraId="4FA0D37D" w14:textId="77777777" w:rsidR="00EF62DB" w:rsidRPr="000E49E8" w:rsidRDefault="00EF62DB" w:rsidP="00EF62DB">
            <w:pPr>
              <w:pStyle w:val="bodytext"/>
              <w:rPr>
                <w:rFonts w:asciiTheme="minorHAnsi" w:hAnsiTheme="minorHAnsi" w:cstheme="minorHAnsi"/>
                <w:b w:val="0"/>
                <w:sz w:val="22"/>
                <w:szCs w:val="22"/>
              </w:rPr>
            </w:pPr>
          </w:p>
        </w:tc>
      </w:tr>
    </w:tbl>
    <w:p w14:paraId="54B7298A" w14:textId="77777777" w:rsidR="00EF62DB" w:rsidRDefault="00EF62DB" w:rsidP="00EF62DB">
      <w:pPr>
        <w:jc w:val="center"/>
      </w:pPr>
      <w:bookmarkStart w:id="254" w:name="_Toc514925248"/>
      <w:bookmarkStart w:id="255" w:name="_Toc514926124"/>
      <w:bookmarkStart w:id="256" w:name="_Toc514932546"/>
      <w:bookmarkStart w:id="257" w:name="_Toc514932693"/>
      <w:bookmarkStart w:id="258" w:name="_Toc515080815"/>
      <w:bookmarkStart w:id="259" w:name="_Toc485440159"/>
      <w:bookmarkStart w:id="260" w:name="_Toc489093570"/>
      <w:bookmarkStart w:id="261" w:name="_Toc516633394"/>
      <w:bookmarkStart w:id="262" w:name="_Toc464752538"/>
      <w:bookmarkStart w:id="263" w:name="_Toc456598973"/>
      <w:bookmarkStart w:id="264" w:name="_Toc433104460"/>
      <w:bookmarkStart w:id="265" w:name="_Toc324915539"/>
      <w:bookmarkStart w:id="266" w:name="_Toc324851956"/>
      <w:bookmarkStart w:id="267" w:name="_Toc324843649"/>
      <w:bookmarkEnd w:id="254"/>
      <w:bookmarkEnd w:id="255"/>
      <w:bookmarkEnd w:id="256"/>
      <w:bookmarkEnd w:id="257"/>
      <w:bookmarkEnd w:id="258"/>
      <w:r>
        <w:t>Table 5.4.6 Test Stages</w:t>
      </w:r>
    </w:p>
    <w:p w14:paraId="11C18181" w14:textId="77777777" w:rsidR="00EF62DB" w:rsidRPr="00CD58A9" w:rsidRDefault="00EF62DB" w:rsidP="00EF62DB">
      <w:pPr>
        <w:pStyle w:val="u2"/>
        <w:numPr>
          <w:ilvl w:val="1"/>
          <w:numId w:val="1"/>
        </w:numPr>
      </w:pPr>
      <w:bookmarkStart w:id="268" w:name="_Toc469436481"/>
      <w:r>
        <w:lastRenderedPageBreak/>
        <w:t>Resource</w:t>
      </w:r>
      <w:bookmarkEnd w:id="259"/>
      <w:bookmarkEnd w:id="260"/>
      <w:bookmarkEnd w:id="261"/>
      <w:bookmarkEnd w:id="262"/>
      <w:r>
        <w:rPr>
          <w:rFonts w:ascii="MS Mincho" w:eastAsia="MS Mincho" w:hAnsi="MS Mincho" w:hint="eastAsia"/>
        </w:rPr>
        <w:t xml:space="preserve">　</w:t>
      </w:r>
      <w:r>
        <w:rPr>
          <w:rFonts w:cs="Arial" w:hint="eastAsia"/>
        </w:rPr>
        <w:t>リソース</w:t>
      </w:r>
      <w:bookmarkEnd w:id="268"/>
    </w:p>
    <w:p w14:paraId="4791FAB2" w14:textId="77777777" w:rsidR="00EF62DB" w:rsidRPr="00CB7405" w:rsidRDefault="00EF62DB" w:rsidP="00EF62DB">
      <w:pPr>
        <w:pStyle w:val="u3"/>
        <w:numPr>
          <w:ilvl w:val="2"/>
          <w:numId w:val="1"/>
        </w:numPr>
      </w:pPr>
      <w:bookmarkStart w:id="269" w:name="_Toc485440160"/>
      <w:bookmarkStart w:id="270" w:name="_Toc489093571"/>
      <w:bookmarkStart w:id="271" w:name="_Toc516633395"/>
      <w:bookmarkStart w:id="272" w:name="_Toc464752539"/>
      <w:bookmarkStart w:id="273" w:name="_Toc469436482"/>
      <w:bookmarkStart w:id="274" w:name="_Toc484332595"/>
      <w:r w:rsidRPr="00CD58A9">
        <w:t>Human Resource</w:t>
      </w:r>
      <w:bookmarkEnd w:id="269"/>
      <w:bookmarkEnd w:id="270"/>
      <w:bookmarkEnd w:id="271"/>
      <w:bookmarkEnd w:id="272"/>
      <w:r>
        <w:rPr>
          <w:rFonts w:ascii="MS Mincho" w:eastAsia="MS Mincho" w:hAnsi="MS Mincho" w:hint="eastAsia"/>
        </w:rPr>
        <w:t xml:space="preserve">　</w:t>
      </w:r>
      <w:r w:rsidRPr="00BE125E">
        <w:rPr>
          <w:rFonts w:cs="Arial" w:hint="eastAsia"/>
        </w:rPr>
        <w:t>人的リソース</w:t>
      </w:r>
      <w:bookmarkEnd w:id="273"/>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440"/>
        <w:gridCol w:w="4500"/>
        <w:gridCol w:w="1643"/>
      </w:tblGrid>
      <w:tr w:rsidR="00EF62DB" w:rsidRPr="00CD58A9" w14:paraId="55D3A6E2" w14:textId="77777777" w:rsidTr="00EF62DB">
        <w:trPr>
          <w:cantSplit/>
        </w:trPr>
        <w:tc>
          <w:tcPr>
            <w:tcW w:w="1417" w:type="dxa"/>
            <w:shd w:val="clear" w:color="auto" w:fill="FFE8E1"/>
          </w:tcPr>
          <w:p w14:paraId="464B476B" w14:textId="77777777" w:rsidR="00EF62DB" w:rsidRPr="00CD58A9" w:rsidRDefault="00EF62DB" w:rsidP="00EF62DB">
            <w:pPr>
              <w:pStyle w:val="bodytext"/>
            </w:pPr>
            <w:r w:rsidRPr="00CD58A9">
              <w:t>Worker/Doer</w:t>
            </w:r>
          </w:p>
        </w:tc>
        <w:tc>
          <w:tcPr>
            <w:tcW w:w="1440" w:type="dxa"/>
            <w:shd w:val="clear" w:color="auto" w:fill="FFE8E1"/>
          </w:tcPr>
          <w:p w14:paraId="50FFBC05" w14:textId="77777777" w:rsidR="00EF62DB" w:rsidRPr="00CD58A9" w:rsidRDefault="00EF62DB" w:rsidP="00EF62DB">
            <w:pPr>
              <w:pStyle w:val="bodytext"/>
            </w:pPr>
            <w:r w:rsidRPr="00CD58A9">
              <w:t>Role</w:t>
            </w:r>
          </w:p>
        </w:tc>
        <w:tc>
          <w:tcPr>
            <w:tcW w:w="4500" w:type="dxa"/>
            <w:shd w:val="clear" w:color="auto" w:fill="FFE8E1"/>
          </w:tcPr>
          <w:p w14:paraId="7DDCF816" w14:textId="77777777" w:rsidR="00EF62DB" w:rsidRPr="00CD58A9" w:rsidRDefault="00EF62DB" w:rsidP="00EF62DB">
            <w:pPr>
              <w:pStyle w:val="bodytext"/>
            </w:pPr>
            <w:r w:rsidRPr="00CD58A9">
              <w:t>Specific Responsibilities/Comments</w:t>
            </w:r>
          </w:p>
        </w:tc>
        <w:tc>
          <w:tcPr>
            <w:tcW w:w="1643" w:type="dxa"/>
            <w:shd w:val="clear" w:color="auto" w:fill="FFE8E1"/>
          </w:tcPr>
          <w:p w14:paraId="21264FE4" w14:textId="77777777" w:rsidR="00EF62DB" w:rsidRPr="00CD58A9" w:rsidRDefault="00EF62DB" w:rsidP="00EF62DB">
            <w:pPr>
              <w:pStyle w:val="bodytext"/>
            </w:pPr>
            <w:r w:rsidRPr="00CD58A9">
              <w:t>Location</w:t>
            </w:r>
          </w:p>
        </w:tc>
      </w:tr>
      <w:tr w:rsidR="00EF62DB" w:rsidRPr="00CD58A9" w14:paraId="2973780D" w14:textId="77777777" w:rsidTr="00EF62DB">
        <w:trPr>
          <w:cantSplit/>
        </w:trPr>
        <w:tc>
          <w:tcPr>
            <w:tcW w:w="1417" w:type="dxa"/>
          </w:tcPr>
          <w:p w14:paraId="33B609C3" w14:textId="5B12F6F9" w:rsidR="00EF62DB" w:rsidRPr="000E49E8" w:rsidRDefault="00EF62DB" w:rsidP="00EF62DB">
            <w:pPr>
              <w:pStyle w:val="bodytext"/>
              <w:rPr>
                <w:b w:val="0"/>
              </w:rPr>
            </w:pPr>
          </w:p>
        </w:tc>
        <w:tc>
          <w:tcPr>
            <w:tcW w:w="1440" w:type="dxa"/>
          </w:tcPr>
          <w:p w14:paraId="6DF83C85" w14:textId="77777777" w:rsidR="00EF62DB" w:rsidRPr="000E49E8" w:rsidRDefault="00EF62DB" w:rsidP="00EF62DB">
            <w:pPr>
              <w:pStyle w:val="bodytext"/>
              <w:rPr>
                <w:b w:val="0"/>
              </w:rPr>
            </w:pPr>
          </w:p>
        </w:tc>
        <w:tc>
          <w:tcPr>
            <w:tcW w:w="4500" w:type="dxa"/>
          </w:tcPr>
          <w:p w14:paraId="330B1E8D" w14:textId="5BE42958" w:rsidR="00EF62DB" w:rsidRPr="000E49E8" w:rsidRDefault="00EF62DB" w:rsidP="00EF62DB">
            <w:pPr>
              <w:pStyle w:val="bodytext"/>
              <w:rPr>
                <w:b w:val="0"/>
              </w:rPr>
            </w:pPr>
          </w:p>
        </w:tc>
        <w:tc>
          <w:tcPr>
            <w:tcW w:w="1643" w:type="dxa"/>
          </w:tcPr>
          <w:p w14:paraId="4C9FCC75" w14:textId="77777777" w:rsidR="00EF62DB" w:rsidRPr="000E49E8" w:rsidRDefault="00EF62DB" w:rsidP="00EF62DB">
            <w:pPr>
              <w:pStyle w:val="bodytext"/>
              <w:rPr>
                <w:b w:val="0"/>
              </w:rPr>
            </w:pPr>
            <w:r w:rsidRPr="000E49E8">
              <w:rPr>
                <w:b w:val="0"/>
              </w:rPr>
              <w:t>FPT University Vietnam</w:t>
            </w:r>
          </w:p>
        </w:tc>
      </w:tr>
      <w:tr w:rsidR="00EF62DB" w:rsidRPr="00CD58A9" w14:paraId="08CE8DDC" w14:textId="77777777" w:rsidTr="00EF62DB">
        <w:trPr>
          <w:cantSplit/>
        </w:trPr>
        <w:tc>
          <w:tcPr>
            <w:tcW w:w="1417" w:type="dxa"/>
          </w:tcPr>
          <w:p w14:paraId="4DD15281" w14:textId="7D6CF67B" w:rsidR="00EF62DB" w:rsidRPr="000E49E8" w:rsidRDefault="00EF62DB" w:rsidP="00EF62DB">
            <w:pPr>
              <w:pStyle w:val="bodytext"/>
              <w:rPr>
                <w:b w:val="0"/>
              </w:rPr>
            </w:pPr>
          </w:p>
        </w:tc>
        <w:tc>
          <w:tcPr>
            <w:tcW w:w="1440" w:type="dxa"/>
          </w:tcPr>
          <w:p w14:paraId="0DA1224A" w14:textId="77777777" w:rsidR="00EF62DB" w:rsidRPr="000E49E8" w:rsidRDefault="00EF62DB" w:rsidP="00EF62DB">
            <w:pPr>
              <w:pStyle w:val="bodytext"/>
              <w:rPr>
                <w:b w:val="0"/>
              </w:rPr>
            </w:pPr>
          </w:p>
        </w:tc>
        <w:tc>
          <w:tcPr>
            <w:tcW w:w="4500" w:type="dxa"/>
          </w:tcPr>
          <w:p w14:paraId="0747B4D4" w14:textId="01999EC7" w:rsidR="00EF62DB" w:rsidRPr="000E49E8" w:rsidRDefault="00EF62DB" w:rsidP="00EF62DB">
            <w:pPr>
              <w:pStyle w:val="bodytext"/>
              <w:rPr>
                <w:b w:val="0"/>
              </w:rPr>
            </w:pPr>
          </w:p>
        </w:tc>
        <w:tc>
          <w:tcPr>
            <w:tcW w:w="1643" w:type="dxa"/>
          </w:tcPr>
          <w:p w14:paraId="64F0E6AE" w14:textId="77777777" w:rsidR="00EF62DB" w:rsidRPr="000E49E8" w:rsidRDefault="00EF62DB" w:rsidP="00EF62DB">
            <w:pPr>
              <w:pStyle w:val="bodytext"/>
              <w:rPr>
                <w:b w:val="0"/>
              </w:rPr>
            </w:pPr>
            <w:r w:rsidRPr="000E49E8">
              <w:rPr>
                <w:b w:val="0"/>
              </w:rPr>
              <w:t>FPT University Vietnam</w:t>
            </w:r>
          </w:p>
        </w:tc>
      </w:tr>
      <w:tr w:rsidR="00EF62DB" w:rsidRPr="00CD58A9" w14:paraId="34D09D81" w14:textId="77777777" w:rsidTr="00EF62DB">
        <w:trPr>
          <w:cantSplit/>
        </w:trPr>
        <w:tc>
          <w:tcPr>
            <w:tcW w:w="1417" w:type="dxa"/>
          </w:tcPr>
          <w:p w14:paraId="7724F2EE" w14:textId="14BA4D88" w:rsidR="00EF62DB" w:rsidRPr="000E49E8" w:rsidRDefault="00EF62DB" w:rsidP="00EF62DB">
            <w:pPr>
              <w:pStyle w:val="bodytext"/>
              <w:rPr>
                <w:b w:val="0"/>
              </w:rPr>
            </w:pPr>
          </w:p>
        </w:tc>
        <w:tc>
          <w:tcPr>
            <w:tcW w:w="1440" w:type="dxa"/>
          </w:tcPr>
          <w:p w14:paraId="15E16DC0" w14:textId="77777777" w:rsidR="00EF62DB" w:rsidRPr="000E49E8" w:rsidRDefault="00EF62DB" w:rsidP="00EF62DB">
            <w:pPr>
              <w:pStyle w:val="bodytext"/>
              <w:rPr>
                <w:b w:val="0"/>
              </w:rPr>
            </w:pPr>
          </w:p>
        </w:tc>
        <w:tc>
          <w:tcPr>
            <w:tcW w:w="4500" w:type="dxa"/>
          </w:tcPr>
          <w:p w14:paraId="7EB7D42B" w14:textId="5838C3BF" w:rsidR="00EF62DB" w:rsidRPr="000E49E8" w:rsidRDefault="00EF62DB" w:rsidP="00EF62DB">
            <w:pPr>
              <w:pStyle w:val="bodytext"/>
              <w:rPr>
                <w:b w:val="0"/>
              </w:rPr>
            </w:pPr>
          </w:p>
        </w:tc>
        <w:tc>
          <w:tcPr>
            <w:tcW w:w="1643" w:type="dxa"/>
          </w:tcPr>
          <w:p w14:paraId="6D536EDA" w14:textId="77777777" w:rsidR="00EF62DB" w:rsidRPr="000E49E8" w:rsidRDefault="00EF62DB" w:rsidP="00EF62DB">
            <w:pPr>
              <w:pStyle w:val="bodytext"/>
              <w:rPr>
                <w:b w:val="0"/>
              </w:rPr>
            </w:pPr>
            <w:r w:rsidRPr="000E49E8">
              <w:rPr>
                <w:b w:val="0"/>
              </w:rPr>
              <w:t>FPT University Vietnam</w:t>
            </w:r>
          </w:p>
        </w:tc>
      </w:tr>
    </w:tbl>
    <w:p w14:paraId="42371E87" w14:textId="77777777" w:rsidR="00EF62DB" w:rsidRDefault="00EF62DB" w:rsidP="00EF62DB">
      <w:pPr>
        <w:jc w:val="center"/>
      </w:pPr>
      <w:bookmarkStart w:id="275" w:name="OLE_LINK28"/>
      <w:bookmarkStart w:id="276" w:name="_Toc464752540"/>
      <w:bookmarkStart w:id="277" w:name="_Toc485440161"/>
      <w:bookmarkStart w:id="278" w:name="_Toc489093572"/>
      <w:bookmarkStart w:id="279" w:name="_Toc516633396"/>
      <w:bookmarkEnd w:id="274"/>
      <w:r>
        <w:t>Table 5.5.1 Human Resource</w:t>
      </w:r>
    </w:p>
    <w:p w14:paraId="579AF184" w14:textId="77777777" w:rsidR="00EF62DB" w:rsidRDefault="00EF62DB" w:rsidP="00EF62DB">
      <w:pPr>
        <w:pStyle w:val="u3"/>
        <w:numPr>
          <w:ilvl w:val="2"/>
          <w:numId w:val="1"/>
        </w:numPr>
      </w:pPr>
      <w:bookmarkStart w:id="280" w:name="_Toc469436483"/>
      <w:r w:rsidRPr="00CD58A9">
        <w:t>Test management</w:t>
      </w:r>
      <w:bookmarkEnd w:id="275"/>
      <w:bookmarkEnd w:id="276"/>
      <w:r>
        <w:rPr>
          <w:rFonts w:ascii="MS Mincho" w:eastAsia="MS Mincho" w:hAnsi="MS Mincho" w:hint="eastAsia"/>
        </w:rPr>
        <w:t xml:space="preserve">　</w:t>
      </w:r>
      <w:r>
        <w:rPr>
          <w:rFonts w:cs="Arial" w:hint="eastAsia"/>
        </w:rPr>
        <w:t>テスト管理</w:t>
      </w:r>
      <w:bookmarkEnd w:id="280"/>
    </w:p>
    <w:p w14:paraId="6E3031F0" w14:textId="77777777" w:rsidR="00EF62DB" w:rsidRPr="006013AC" w:rsidRDefault="00EF62DB" w:rsidP="00EF62DB">
      <w:pPr>
        <w:pStyle w:val="u4"/>
        <w:numPr>
          <w:ilvl w:val="3"/>
          <w:numId w:val="1"/>
        </w:numPr>
      </w:pPr>
      <w:r>
        <w:t>Test management</w:t>
      </w:r>
      <w:r>
        <w:rPr>
          <w:rFonts w:ascii="MS Mincho" w:eastAsia="MS Mincho" w:hAnsi="MS Mincho" w:hint="eastAsia"/>
        </w:rPr>
        <w:t xml:space="preserve">　</w:t>
      </w:r>
      <w:r>
        <w:rPr>
          <w:rFonts w:hint="eastAsia"/>
        </w:rPr>
        <w:t>テスト管理</w:t>
      </w:r>
    </w:p>
    <w:p w14:paraId="49F8ADFC" w14:textId="77777777" w:rsidR="00EF62DB" w:rsidRDefault="00EF62DB" w:rsidP="00EF62DB">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14:paraId="643788AB" w14:textId="77777777" w:rsidR="00EF62DB" w:rsidRDefault="00EF62DB" w:rsidP="00EF62DB">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14:paraId="4182E615" w14:textId="77777777" w:rsidR="00EF62DB" w:rsidRPr="006013AC" w:rsidRDefault="00EF62DB" w:rsidP="00541F5C">
      <w:pPr>
        <w:pStyle w:val="oancuaDanhsac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14:paraId="55C184ED" w14:textId="77777777" w:rsidR="00EF62DB" w:rsidRPr="006013AC" w:rsidRDefault="00EF62DB" w:rsidP="00541F5C">
      <w:pPr>
        <w:pStyle w:val="oancuaDanhsac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14:paraId="7C155501" w14:textId="77777777" w:rsidR="00EF62DB" w:rsidRPr="006013AC" w:rsidRDefault="00EF62DB" w:rsidP="00541F5C">
      <w:pPr>
        <w:pStyle w:val="oancuaDanhsac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14:paraId="596B108E" w14:textId="77777777" w:rsidR="00EF62DB" w:rsidRDefault="00EF62DB" w:rsidP="00541F5C">
      <w:pPr>
        <w:pStyle w:val="oancuaDanhsac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14:paraId="7B6707E6" w14:textId="77777777" w:rsidR="00EF62DB" w:rsidRPr="006013AC" w:rsidRDefault="00EF62DB" w:rsidP="00EF62DB">
      <w:pPr>
        <w:pStyle w:val="oancuaDanhsach"/>
        <w:shd w:val="clear" w:color="auto" w:fill="FFFFFF"/>
        <w:spacing w:after="0" w:line="360" w:lineRule="atLeast"/>
        <w:textAlignment w:val="baseline"/>
        <w:rPr>
          <w:rFonts w:eastAsia="Times New Roman" w:cstheme="minorHAnsi"/>
          <w:color w:val="222222"/>
        </w:rPr>
      </w:pPr>
    </w:p>
    <w:p w14:paraId="3AA70D79" w14:textId="77777777" w:rsidR="00EF62DB" w:rsidRPr="006013AC" w:rsidRDefault="00EF62DB" w:rsidP="00EF62DB">
      <w:pPr>
        <w:pStyle w:val="u3"/>
        <w:numPr>
          <w:ilvl w:val="2"/>
          <w:numId w:val="1"/>
        </w:numPr>
      </w:pPr>
      <w:bookmarkStart w:id="281" w:name="_Toc469436484"/>
      <w:r w:rsidRPr="006013AC">
        <w:lastRenderedPageBreak/>
        <w:t>Defect management</w:t>
      </w:r>
      <w:bookmarkEnd w:id="277"/>
      <w:bookmarkEnd w:id="278"/>
      <w:bookmarkEnd w:id="279"/>
      <w:r>
        <w:rPr>
          <w:rFonts w:ascii="MS Mincho" w:eastAsia="MS Mincho" w:hAnsi="MS Mincho" w:hint="eastAsia"/>
        </w:rPr>
        <w:t xml:space="preserve">　</w:t>
      </w:r>
      <w:r>
        <w:rPr>
          <w:rFonts w:hint="eastAsia"/>
        </w:rPr>
        <w:t>欠陥管理</w:t>
      </w:r>
      <w:bookmarkEnd w:id="281"/>
    </w:p>
    <w:p w14:paraId="35BCABCE" w14:textId="77777777" w:rsidR="00EF62DB" w:rsidRPr="006013AC" w:rsidRDefault="00EF62DB" w:rsidP="00EF62DB">
      <w:pPr>
        <w:pStyle w:val="Thngthng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14:paraId="2217D74D" w14:textId="77777777" w:rsidR="00EF62DB" w:rsidRPr="006013AC" w:rsidRDefault="00EF62DB" w:rsidP="00541F5C">
      <w:pPr>
        <w:pStyle w:val="Thngthng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14:paraId="07AB7A2B" w14:textId="77777777" w:rsidR="00EF62DB" w:rsidRPr="006013AC" w:rsidRDefault="00EF62DB" w:rsidP="00541F5C">
      <w:pPr>
        <w:pStyle w:val="Thngthng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14:paraId="587A8B40" w14:textId="77777777" w:rsidR="00EF62DB" w:rsidRPr="006013AC" w:rsidRDefault="00EF62DB" w:rsidP="00541F5C">
      <w:pPr>
        <w:pStyle w:val="Thngthng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24" w:history="1">
        <w:r w:rsidRPr="0048340A">
          <w:rPr>
            <w:rStyle w:val="Siuktni"/>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14:paraId="703D08F6" w14:textId="77777777" w:rsidR="00EF62DB" w:rsidRPr="006013AC" w:rsidRDefault="00EF62DB" w:rsidP="00541F5C">
      <w:pPr>
        <w:pStyle w:val="Thngthng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14:paraId="708DC917" w14:textId="77777777" w:rsidR="00EF62DB" w:rsidRPr="006013AC" w:rsidRDefault="00EF62DB" w:rsidP="00541F5C">
      <w:pPr>
        <w:pStyle w:val="Thngthng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Manh"/>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14:paraId="0A685DC9" w14:textId="77777777" w:rsidR="00EF62DB" w:rsidRPr="003F361B" w:rsidRDefault="00EF62DB" w:rsidP="00EF62DB">
      <w:pPr>
        <w:pStyle w:val="u2"/>
        <w:numPr>
          <w:ilvl w:val="1"/>
          <w:numId w:val="1"/>
        </w:numPr>
      </w:pPr>
      <w:bookmarkStart w:id="282" w:name="OLE_LINK29"/>
      <w:bookmarkStart w:id="283" w:name="_Toc464752541"/>
      <w:bookmarkStart w:id="284" w:name="_Toc469436485"/>
      <w:r w:rsidRPr="00CD58A9">
        <w:t>Test environment</w:t>
      </w:r>
      <w:bookmarkEnd w:id="282"/>
      <w:bookmarkEnd w:id="283"/>
      <w:r>
        <w:rPr>
          <w:rFonts w:ascii="MS Mincho" w:eastAsia="MS Mincho" w:hAnsi="MS Mincho" w:hint="eastAsia"/>
        </w:rPr>
        <w:t xml:space="preserve">　</w:t>
      </w:r>
      <w:r w:rsidRPr="00BE125E">
        <w:rPr>
          <w:rFonts w:cs="Arial" w:hint="eastAsia"/>
        </w:rPr>
        <w:t>たテスト環境</w:t>
      </w:r>
      <w:bookmarkEnd w:id="284"/>
    </w:p>
    <w:tbl>
      <w:tblPr>
        <w:tblpPr w:leftFromText="180" w:rightFromText="180" w:vertAnchor="text" w:horzAnchor="margin" w:tblpY="807"/>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1455"/>
        <w:gridCol w:w="1821"/>
        <w:gridCol w:w="2127"/>
        <w:gridCol w:w="2297"/>
      </w:tblGrid>
      <w:tr w:rsidR="00EF62DB" w:rsidRPr="00CD58A9" w14:paraId="75405CDF" w14:textId="77777777" w:rsidTr="00EF62DB">
        <w:trPr>
          <w:trHeight w:val="421"/>
        </w:trPr>
        <w:tc>
          <w:tcPr>
            <w:tcW w:w="1368" w:type="dxa"/>
            <w:shd w:val="clear" w:color="auto" w:fill="FFE8E1"/>
          </w:tcPr>
          <w:p w14:paraId="60E2A72F" w14:textId="77777777" w:rsidR="00EF62DB" w:rsidRPr="00CD58A9" w:rsidRDefault="00EF62DB" w:rsidP="00EF62DB">
            <w:pPr>
              <w:pStyle w:val="bodytext"/>
            </w:pPr>
            <w:bookmarkStart w:id="285" w:name="_Toc464752542"/>
            <w:bookmarkStart w:id="286" w:name="OLE_LINK30"/>
            <w:bookmarkStart w:id="287" w:name="OLE_LINK31"/>
            <w:r>
              <w:t>Name</w:t>
            </w:r>
          </w:p>
        </w:tc>
        <w:tc>
          <w:tcPr>
            <w:tcW w:w="1455" w:type="dxa"/>
            <w:shd w:val="clear" w:color="auto" w:fill="FFE8E1"/>
          </w:tcPr>
          <w:p w14:paraId="723494A2" w14:textId="77777777" w:rsidR="00EF62DB" w:rsidRPr="00CD58A9" w:rsidRDefault="00EF62DB" w:rsidP="00EF62DB">
            <w:pPr>
              <w:pStyle w:val="bodytext"/>
            </w:pPr>
            <w:r>
              <w:t>Screen Resolution</w:t>
            </w:r>
          </w:p>
        </w:tc>
        <w:tc>
          <w:tcPr>
            <w:tcW w:w="1821" w:type="dxa"/>
            <w:shd w:val="clear" w:color="auto" w:fill="FFE8E1"/>
          </w:tcPr>
          <w:p w14:paraId="6636ED88" w14:textId="77777777" w:rsidR="00EF62DB" w:rsidRPr="00CD58A9" w:rsidRDefault="00EF62DB" w:rsidP="00EF62DB">
            <w:pPr>
              <w:pStyle w:val="bodytext"/>
            </w:pPr>
            <w:r>
              <w:t>Browser</w:t>
            </w:r>
          </w:p>
        </w:tc>
        <w:tc>
          <w:tcPr>
            <w:tcW w:w="2127" w:type="dxa"/>
            <w:shd w:val="clear" w:color="auto" w:fill="FFE8E1"/>
          </w:tcPr>
          <w:p w14:paraId="64435CC9" w14:textId="77777777" w:rsidR="00EF62DB" w:rsidRPr="00CD58A9" w:rsidRDefault="00EF62DB" w:rsidP="00EF62DB">
            <w:pPr>
              <w:pStyle w:val="bodytext"/>
            </w:pPr>
            <w:r w:rsidRPr="00CD58A9">
              <w:t>Purpose</w:t>
            </w:r>
          </w:p>
        </w:tc>
        <w:tc>
          <w:tcPr>
            <w:tcW w:w="2297" w:type="dxa"/>
            <w:shd w:val="clear" w:color="auto" w:fill="FFE8E1"/>
          </w:tcPr>
          <w:p w14:paraId="074B77D2" w14:textId="77777777" w:rsidR="00EF62DB" w:rsidRPr="00CD58A9" w:rsidRDefault="00EF62DB" w:rsidP="00EF62DB">
            <w:pPr>
              <w:pStyle w:val="bodytext"/>
            </w:pPr>
            <w:r>
              <w:t>Detail</w:t>
            </w:r>
          </w:p>
        </w:tc>
      </w:tr>
      <w:tr w:rsidR="00EF62DB" w:rsidRPr="00CD58A9" w14:paraId="1CFEEBBD" w14:textId="77777777" w:rsidTr="00EF62DB">
        <w:trPr>
          <w:trHeight w:val="826"/>
        </w:trPr>
        <w:tc>
          <w:tcPr>
            <w:tcW w:w="1368" w:type="dxa"/>
          </w:tcPr>
          <w:p w14:paraId="4137CFF2" w14:textId="186B7886" w:rsidR="00EF62DB" w:rsidRPr="00C30B13" w:rsidRDefault="00EF62DB" w:rsidP="00EF62DB">
            <w:pPr>
              <w:pStyle w:val="KhngDncch"/>
              <w:spacing w:line="360" w:lineRule="auto"/>
              <w:rPr>
                <w:rFonts w:cstheme="minorHAnsi"/>
              </w:rPr>
            </w:pPr>
          </w:p>
        </w:tc>
        <w:tc>
          <w:tcPr>
            <w:tcW w:w="1455" w:type="dxa"/>
          </w:tcPr>
          <w:p w14:paraId="1531575A" w14:textId="77777777" w:rsidR="00EF62DB" w:rsidRPr="00C30B13" w:rsidRDefault="00EF62DB" w:rsidP="00EF62DB">
            <w:pPr>
              <w:pStyle w:val="KhngDncch"/>
              <w:spacing w:line="360" w:lineRule="auto"/>
              <w:rPr>
                <w:rFonts w:cstheme="minorHAnsi"/>
              </w:rPr>
            </w:pPr>
          </w:p>
        </w:tc>
        <w:tc>
          <w:tcPr>
            <w:tcW w:w="1821" w:type="dxa"/>
          </w:tcPr>
          <w:p w14:paraId="20F0C268" w14:textId="77777777" w:rsidR="00EF62DB" w:rsidRPr="00C30B13" w:rsidRDefault="00EF62DB" w:rsidP="00EF62DB">
            <w:pPr>
              <w:pStyle w:val="KhngDncch"/>
              <w:spacing w:line="360" w:lineRule="auto"/>
              <w:rPr>
                <w:rFonts w:cstheme="minorHAnsi"/>
              </w:rPr>
            </w:pPr>
            <w:r>
              <w:rPr>
                <w:rFonts w:cstheme="minorHAnsi"/>
              </w:rPr>
              <w:t>Google Chrome, Mozilla Firefox,  Microsoft Edge</w:t>
            </w:r>
          </w:p>
        </w:tc>
        <w:tc>
          <w:tcPr>
            <w:tcW w:w="2127" w:type="dxa"/>
          </w:tcPr>
          <w:p w14:paraId="4F5ED7C9" w14:textId="77777777" w:rsidR="00EF62DB" w:rsidRPr="00C30B13" w:rsidRDefault="00EF62DB" w:rsidP="00EF62DB">
            <w:pPr>
              <w:pStyle w:val="KhngDncch"/>
              <w:spacing w:line="360" w:lineRule="auto"/>
              <w:rPr>
                <w:rFonts w:cstheme="minorHAnsi"/>
              </w:rPr>
            </w:pPr>
            <w:r w:rsidRPr="00C30B13">
              <w:rPr>
                <w:rFonts w:cstheme="minorHAnsi"/>
              </w:rPr>
              <w:t xml:space="preserve">Device for create and execute test </w:t>
            </w:r>
          </w:p>
        </w:tc>
        <w:tc>
          <w:tcPr>
            <w:tcW w:w="2297" w:type="dxa"/>
          </w:tcPr>
          <w:p w14:paraId="04892938" w14:textId="77777777" w:rsidR="00EF62DB" w:rsidRPr="00C30B13" w:rsidRDefault="00EF62DB" w:rsidP="00EF62DB">
            <w:pPr>
              <w:pStyle w:val="KhngDncch"/>
              <w:spacing w:line="360" w:lineRule="auto"/>
              <w:rPr>
                <w:rFonts w:cstheme="minorHAnsi"/>
              </w:rPr>
            </w:pPr>
            <w:r>
              <w:rPr>
                <w:rFonts w:cstheme="minorHAnsi"/>
              </w:rPr>
              <w:t>Microsoft Windows 10 Professional</w:t>
            </w:r>
          </w:p>
        </w:tc>
      </w:tr>
      <w:tr w:rsidR="00EF62DB" w:rsidRPr="00CD58A9" w14:paraId="440F85BD" w14:textId="77777777" w:rsidTr="00EF62DB">
        <w:trPr>
          <w:trHeight w:val="826"/>
        </w:trPr>
        <w:tc>
          <w:tcPr>
            <w:tcW w:w="1368" w:type="dxa"/>
          </w:tcPr>
          <w:p w14:paraId="7AA67372" w14:textId="6DFB64E0" w:rsidR="00EF62DB" w:rsidRPr="00C30B13" w:rsidRDefault="00EF62DB" w:rsidP="00EF62DB">
            <w:pPr>
              <w:pStyle w:val="KhngDncch"/>
              <w:spacing w:line="360" w:lineRule="auto"/>
              <w:rPr>
                <w:rFonts w:cstheme="minorHAnsi"/>
              </w:rPr>
            </w:pPr>
          </w:p>
        </w:tc>
        <w:tc>
          <w:tcPr>
            <w:tcW w:w="1455" w:type="dxa"/>
          </w:tcPr>
          <w:p w14:paraId="5EA7C8AF" w14:textId="34EDB35E" w:rsidR="00EF62DB" w:rsidRPr="00C30B13" w:rsidRDefault="00EF62DB" w:rsidP="00EF62DB">
            <w:pPr>
              <w:pStyle w:val="KhngDncch"/>
              <w:spacing w:line="360" w:lineRule="auto"/>
              <w:rPr>
                <w:rFonts w:cstheme="minorHAnsi"/>
              </w:rPr>
            </w:pPr>
          </w:p>
        </w:tc>
        <w:tc>
          <w:tcPr>
            <w:tcW w:w="1821" w:type="dxa"/>
          </w:tcPr>
          <w:p w14:paraId="65CACD8B" w14:textId="77777777" w:rsidR="00EF62DB" w:rsidRPr="00C30B13" w:rsidRDefault="00EF62DB" w:rsidP="00EF62DB">
            <w:pPr>
              <w:pStyle w:val="KhngDncch"/>
              <w:spacing w:line="360" w:lineRule="auto"/>
              <w:rPr>
                <w:rFonts w:cstheme="minorHAnsi"/>
              </w:rPr>
            </w:pPr>
            <w:r>
              <w:rPr>
                <w:rFonts w:cstheme="minorHAnsi"/>
              </w:rPr>
              <w:t>Google Chrome, Mozilla Firefox, Internet Explorer</w:t>
            </w:r>
          </w:p>
        </w:tc>
        <w:tc>
          <w:tcPr>
            <w:tcW w:w="2127" w:type="dxa"/>
          </w:tcPr>
          <w:p w14:paraId="303C43E2" w14:textId="77777777" w:rsidR="00EF62DB" w:rsidRPr="00C30B13" w:rsidRDefault="00EF62DB" w:rsidP="00EF62DB">
            <w:pPr>
              <w:pStyle w:val="KhngDncch"/>
              <w:spacing w:line="360" w:lineRule="auto"/>
              <w:rPr>
                <w:rFonts w:cstheme="minorHAnsi"/>
              </w:rPr>
            </w:pPr>
            <w:r w:rsidRPr="00C30B13">
              <w:rPr>
                <w:rFonts w:cstheme="minorHAnsi"/>
              </w:rPr>
              <w:t>Device for create and execute test</w:t>
            </w:r>
          </w:p>
        </w:tc>
        <w:tc>
          <w:tcPr>
            <w:tcW w:w="2297" w:type="dxa"/>
          </w:tcPr>
          <w:p w14:paraId="13050EA5" w14:textId="77777777" w:rsidR="00EF62DB" w:rsidRPr="00C30B13" w:rsidRDefault="00EF62DB" w:rsidP="00EF62DB">
            <w:pPr>
              <w:pStyle w:val="KhngDncch"/>
              <w:spacing w:line="360" w:lineRule="auto"/>
              <w:rPr>
                <w:rFonts w:cstheme="minorHAnsi"/>
              </w:rPr>
            </w:pPr>
            <w:r>
              <w:rPr>
                <w:rFonts w:cstheme="minorHAnsi"/>
              </w:rPr>
              <w:t xml:space="preserve">Microsoft </w:t>
            </w:r>
            <w:r w:rsidRPr="00C30B13">
              <w:rPr>
                <w:rFonts w:cstheme="minorHAnsi"/>
              </w:rPr>
              <w:t>Window</w:t>
            </w:r>
            <w:r>
              <w:rPr>
                <w:rFonts w:cstheme="minorHAnsi"/>
              </w:rPr>
              <w:t>s</w:t>
            </w:r>
            <w:r w:rsidRPr="00C30B13">
              <w:rPr>
                <w:rFonts w:cstheme="minorHAnsi"/>
              </w:rPr>
              <w:t xml:space="preserve"> 8.1 </w:t>
            </w:r>
            <w:r>
              <w:rPr>
                <w:rFonts w:cstheme="minorHAnsi"/>
              </w:rPr>
              <w:t>Professional</w:t>
            </w:r>
          </w:p>
        </w:tc>
      </w:tr>
    </w:tbl>
    <w:p w14:paraId="228A8D89" w14:textId="77777777" w:rsidR="00EF62DB" w:rsidRPr="00CD58A9" w:rsidRDefault="00EF62DB" w:rsidP="00EF62DB">
      <w:pPr>
        <w:pStyle w:val="u3"/>
        <w:numPr>
          <w:ilvl w:val="2"/>
          <w:numId w:val="1"/>
        </w:numPr>
      </w:pPr>
      <w:bookmarkStart w:id="288" w:name="_Toc469436486"/>
      <w:r w:rsidRPr="00CD58A9">
        <w:t>Hardware</w:t>
      </w:r>
      <w:bookmarkEnd w:id="285"/>
      <w:r w:rsidRPr="00CD58A9">
        <w:t xml:space="preserve">  </w:t>
      </w:r>
      <w:bookmarkEnd w:id="286"/>
      <w:bookmarkEnd w:id="287"/>
      <w:r>
        <w:rPr>
          <w:rFonts w:ascii="MS Mincho" w:eastAsia="MS Mincho" w:hAnsi="MS Mincho" w:hint="eastAsia"/>
        </w:rPr>
        <w:t>ハードウェア</w:t>
      </w:r>
      <w:bookmarkEnd w:id="288"/>
    </w:p>
    <w:p w14:paraId="38648D7F" w14:textId="77777777" w:rsidR="00EF62DB" w:rsidRDefault="00EF62DB" w:rsidP="00EF62DB">
      <w:pPr>
        <w:jc w:val="center"/>
      </w:pPr>
      <w:bookmarkStart w:id="289" w:name="OLE_LINK32"/>
      <w:bookmarkStart w:id="290" w:name="_Toc464752543"/>
      <w:r>
        <w:t>Table 5.6.1 Hardware</w:t>
      </w:r>
    </w:p>
    <w:p w14:paraId="04951AFB" w14:textId="77777777" w:rsidR="00EF62DB" w:rsidRPr="00CD58A9" w:rsidRDefault="00EF62DB" w:rsidP="00EF62DB">
      <w:pPr>
        <w:pStyle w:val="u3"/>
        <w:numPr>
          <w:ilvl w:val="2"/>
          <w:numId w:val="1"/>
        </w:numPr>
      </w:pPr>
      <w:bookmarkStart w:id="291" w:name="_Toc469436487"/>
      <w:r w:rsidRPr="00CD58A9">
        <w:t>Software</w:t>
      </w:r>
      <w:bookmarkEnd w:id="289"/>
      <w:bookmarkEnd w:id="290"/>
      <w:r>
        <w:rPr>
          <w:rFonts w:ascii="MS Mincho" w:eastAsia="MS Mincho" w:hAnsi="MS Mincho" w:hint="eastAsia"/>
        </w:rPr>
        <w:t xml:space="preserve">　ソフトウェア</w:t>
      </w:r>
      <w:bookmarkEnd w:id="291"/>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780"/>
        <w:gridCol w:w="2970"/>
      </w:tblGrid>
      <w:tr w:rsidR="00EF62DB" w:rsidRPr="00CD58A9" w14:paraId="2829EACD" w14:textId="77777777" w:rsidTr="00EF62DB">
        <w:tc>
          <w:tcPr>
            <w:tcW w:w="2340" w:type="dxa"/>
            <w:shd w:val="clear" w:color="auto" w:fill="FFE8E1"/>
          </w:tcPr>
          <w:p w14:paraId="6738BA7D" w14:textId="77777777" w:rsidR="00EF62DB" w:rsidRPr="00CD58A9" w:rsidRDefault="00EF62DB" w:rsidP="00EF62DB">
            <w:pPr>
              <w:pStyle w:val="bodytext"/>
            </w:pPr>
            <w:r>
              <w:t>Name</w:t>
            </w:r>
          </w:p>
        </w:tc>
        <w:tc>
          <w:tcPr>
            <w:tcW w:w="3780" w:type="dxa"/>
            <w:shd w:val="clear" w:color="auto" w:fill="FFE8E1"/>
          </w:tcPr>
          <w:p w14:paraId="06574D2B" w14:textId="77777777" w:rsidR="00EF62DB" w:rsidRPr="00CD58A9" w:rsidRDefault="00EF62DB" w:rsidP="00EF62DB">
            <w:pPr>
              <w:pStyle w:val="bodytext"/>
            </w:pPr>
            <w:r w:rsidRPr="00CD58A9">
              <w:t>Purpose</w:t>
            </w:r>
          </w:p>
        </w:tc>
        <w:tc>
          <w:tcPr>
            <w:tcW w:w="2970" w:type="dxa"/>
            <w:shd w:val="clear" w:color="auto" w:fill="FFE8E1"/>
          </w:tcPr>
          <w:p w14:paraId="5E38127B" w14:textId="77777777" w:rsidR="00EF62DB" w:rsidRPr="00CD58A9" w:rsidRDefault="00EF62DB" w:rsidP="00EF62DB">
            <w:pPr>
              <w:pStyle w:val="bodytext"/>
            </w:pPr>
            <w:r>
              <w:t>Detail</w:t>
            </w:r>
          </w:p>
        </w:tc>
      </w:tr>
      <w:tr w:rsidR="00EF62DB" w:rsidRPr="00CD58A9" w14:paraId="45808B86" w14:textId="77777777" w:rsidTr="00EF62DB">
        <w:tc>
          <w:tcPr>
            <w:tcW w:w="2340" w:type="dxa"/>
          </w:tcPr>
          <w:p w14:paraId="6B218673" w14:textId="77777777" w:rsidR="00EF62DB" w:rsidRPr="00C30B13" w:rsidRDefault="00EF62DB" w:rsidP="00EF62DB">
            <w:pPr>
              <w:pStyle w:val="KhngDncch"/>
              <w:spacing w:line="360" w:lineRule="auto"/>
              <w:rPr>
                <w:rFonts w:cstheme="minorHAnsi"/>
              </w:rPr>
            </w:pPr>
            <w:r>
              <w:rPr>
                <w:rFonts w:cstheme="minorHAnsi"/>
              </w:rPr>
              <w:t>Chrome</w:t>
            </w:r>
          </w:p>
        </w:tc>
        <w:tc>
          <w:tcPr>
            <w:tcW w:w="3780" w:type="dxa"/>
          </w:tcPr>
          <w:p w14:paraId="002FCAAA" w14:textId="77777777" w:rsidR="00EF62DB" w:rsidRPr="00C30B13" w:rsidRDefault="00EF62DB" w:rsidP="00EF62DB">
            <w:pPr>
              <w:pStyle w:val="KhngDncch"/>
              <w:spacing w:line="360" w:lineRule="auto"/>
              <w:rPr>
                <w:rFonts w:cstheme="minorHAnsi"/>
              </w:rPr>
            </w:pPr>
            <w:r>
              <w:rPr>
                <w:rFonts w:cstheme="minorHAnsi"/>
              </w:rPr>
              <w:t>Executing test</w:t>
            </w:r>
          </w:p>
        </w:tc>
        <w:tc>
          <w:tcPr>
            <w:tcW w:w="2970" w:type="dxa"/>
          </w:tcPr>
          <w:p w14:paraId="447E89FD" w14:textId="77777777" w:rsidR="00EF62DB" w:rsidRPr="00C30B13" w:rsidRDefault="00EF62DB" w:rsidP="00EF62DB">
            <w:pPr>
              <w:pStyle w:val="KhngDncch"/>
              <w:spacing w:line="360" w:lineRule="auto"/>
              <w:rPr>
                <w:rFonts w:cstheme="minorHAnsi"/>
              </w:rPr>
            </w:pPr>
            <w:r>
              <w:rPr>
                <w:rFonts w:cstheme="minorHAnsi"/>
              </w:rPr>
              <w:t>Chrome 53.0</w:t>
            </w:r>
          </w:p>
        </w:tc>
      </w:tr>
      <w:tr w:rsidR="00EF62DB" w:rsidRPr="00CD58A9" w14:paraId="7BCA3AC5" w14:textId="77777777" w:rsidTr="00EF62DB">
        <w:tc>
          <w:tcPr>
            <w:tcW w:w="2340" w:type="dxa"/>
          </w:tcPr>
          <w:p w14:paraId="6F756905" w14:textId="77777777" w:rsidR="00EF62DB" w:rsidRPr="00C30B13" w:rsidRDefault="00EF62DB" w:rsidP="00EF62DB">
            <w:pPr>
              <w:pStyle w:val="KhngDncch"/>
              <w:spacing w:line="360" w:lineRule="auto"/>
              <w:rPr>
                <w:rFonts w:cstheme="minorHAnsi"/>
              </w:rPr>
            </w:pPr>
            <w:r>
              <w:rPr>
                <w:rFonts w:cstheme="minorHAnsi"/>
              </w:rPr>
              <w:t>Firefox</w:t>
            </w:r>
          </w:p>
        </w:tc>
        <w:tc>
          <w:tcPr>
            <w:tcW w:w="3780" w:type="dxa"/>
          </w:tcPr>
          <w:p w14:paraId="064AE0C0" w14:textId="77777777" w:rsidR="00EF62DB" w:rsidRPr="00C30B13" w:rsidRDefault="00EF62DB" w:rsidP="00EF62DB">
            <w:pPr>
              <w:pStyle w:val="KhngDncch"/>
              <w:spacing w:line="360" w:lineRule="auto"/>
              <w:rPr>
                <w:rFonts w:cstheme="minorHAnsi"/>
              </w:rPr>
            </w:pPr>
            <w:r>
              <w:rPr>
                <w:rFonts w:cstheme="minorHAnsi"/>
              </w:rPr>
              <w:t>Executing test</w:t>
            </w:r>
          </w:p>
        </w:tc>
        <w:tc>
          <w:tcPr>
            <w:tcW w:w="2970" w:type="dxa"/>
          </w:tcPr>
          <w:p w14:paraId="019CEA04" w14:textId="77777777" w:rsidR="00EF62DB" w:rsidRPr="00C30B13" w:rsidRDefault="00EF62DB" w:rsidP="00EF62DB">
            <w:pPr>
              <w:pStyle w:val="KhngDncch"/>
              <w:spacing w:line="360" w:lineRule="auto"/>
              <w:rPr>
                <w:rFonts w:cstheme="minorHAnsi"/>
              </w:rPr>
            </w:pPr>
            <w:r>
              <w:rPr>
                <w:rFonts w:cstheme="minorHAnsi"/>
              </w:rPr>
              <w:t>Firefox</w:t>
            </w:r>
          </w:p>
        </w:tc>
      </w:tr>
      <w:tr w:rsidR="00EF62DB" w:rsidRPr="00CD58A9" w14:paraId="08A04FCD" w14:textId="77777777" w:rsidTr="00EF62DB">
        <w:tc>
          <w:tcPr>
            <w:tcW w:w="2340" w:type="dxa"/>
          </w:tcPr>
          <w:p w14:paraId="183D94ED" w14:textId="77777777" w:rsidR="00EF62DB" w:rsidRDefault="00EF62DB" w:rsidP="00EF62DB">
            <w:pPr>
              <w:pStyle w:val="KhngDncch"/>
              <w:spacing w:line="360" w:lineRule="auto"/>
              <w:rPr>
                <w:rFonts w:cstheme="minorHAnsi"/>
              </w:rPr>
            </w:pPr>
            <w:r>
              <w:rPr>
                <w:rFonts w:cstheme="minorHAnsi"/>
              </w:rPr>
              <w:t>Microsoft Edge</w:t>
            </w:r>
          </w:p>
        </w:tc>
        <w:tc>
          <w:tcPr>
            <w:tcW w:w="3780" w:type="dxa"/>
          </w:tcPr>
          <w:p w14:paraId="0D8702C5" w14:textId="77777777" w:rsidR="00EF62DB" w:rsidRDefault="00EF62DB" w:rsidP="00EF62DB">
            <w:pPr>
              <w:pStyle w:val="KhngDncch"/>
              <w:spacing w:line="360" w:lineRule="auto"/>
              <w:rPr>
                <w:rFonts w:cstheme="minorHAnsi"/>
              </w:rPr>
            </w:pPr>
            <w:r>
              <w:rPr>
                <w:rFonts w:cstheme="minorHAnsi"/>
              </w:rPr>
              <w:t>Executing test</w:t>
            </w:r>
          </w:p>
        </w:tc>
        <w:tc>
          <w:tcPr>
            <w:tcW w:w="2970" w:type="dxa"/>
          </w:tcPr>
          <w:p w14:paraId="0F81FBAA" w14:textId="77777777" w:rsidR="00EF62DB" w:rsidRDefault="00EF62DB" w:rsidP="00EF62DB">
            <w:pPr>
              <w:pStyle w:val="KhngDncch"/>
              <w:spacing w:line="360" w:lineRule="auto"/>
              <w:rPr>
                <w:rFonts w:cstheme="minorHAnsi"/>
              </w:rPr>
            </w:pPr>
            <w:r w:rsidRPr="00CB7405">
              <w:rPr>
                <w:rFonts w:cstheme="minorHAnsi"/>
              </w:rPr>
              <w:t>Microsoft Edge 38</w:t>
            </w:r>
          </w:p>
        </w:tc>
      </w:tr>
    </w:tbl>
    <w:p w14:paraId="092210F1" w14:textId="77777777" w:rsidR="00EF62DB" w:rsidRPr="00CD58A9" w:rsidRDefault="00EF62DB" w:rsidP="00EF62DB">
      <w:pPr>
        <w:pStyle w:val="u1"/>
        <w:numPr>
          <w:ilvl w:val="0"/>
          <w:numId w:val="1"/>
        </w:numPr>
        <w:rPr>
          <w:rFonts w:cs="Arial"/>
        </w:rPr>
        <w:sectPr w:rsidR="00EF62DB" w:rsidRPr="00CD58A9" w:rsidSect="00B51B95">
          <w:pgSz w:w="11909" w:h="16834" w:code="9"/>
          <w:pgMar w:top="1440" w:right="1440" w:bottom="1440" w:left="1440" w:header="720" w:footer="720" w:gutter="0"/>
          <w:cols w:space="720"/>
          <w:docGrid w:linePitch="272"/>
        </w:sectPr>
      </w:pPr>
      <w:bookmarkStart w:id="292" w:name="_Toc484332600"/>
      <w:bookmarkStart w:id="293" w:name="_Toc485440162"/>
      <w:bookmarkStart w:id="294" w:name="_Toc489093573"/>
      <w:bookmarkStart w:id="295" w:name="_Toc516633397"/>
    </w:p>
    <w:p w14:paraId="7AF09A21" w14:textId="77777777" w:rsidR="00EF62DB" w:rsidRPr="00CD4E59" w:rsidRDefault="00EF62DB" w:rsidP="00EF62DB">
      <w:pPr>
        <w:pStyle w:val="u2"/>
        <w:numPr>
          <w:ilvl w:val="1"/>
          <w:numId w:val="1"/>
        </w:numPr>
        <w:rPr>
          <w:rFonts w:cs="Arial"/>
        </w:rPr>
      </w:pPr>
      <w:bookmarkStart w:id="296" w:name="_Toc464752544"/>
      <w:bookmarkStart w:id="297" w:name="_Toc469436488"/>
      <w:r>
        <w:lastRenderedPageBreak/>
        <w:t>Test Mil</w:t>
      </w:r>
      <w:bookmarkEnd w:id="292"/>
      <w:r>
        <w:t>estones</w:t>
      </w:r>
      <w:bookmarkEnd w:id="293"/>
      <w:bookmarkEnd w:id="294"/>
      <w:bookmarkEnd w:id="295"/>
      <w:bookmarkEnd w:id="296"/>
      <w:r>
        <w:rPr>
          <w:rFonts w:ascii="MS Mincho" w:eastAsia="MS Mincho" w:hAnsi="MS Mincho" w:hint="eastAsia"/>
        </w:rPr>
        <w:t xml:space="preserve">　</w:t>
      </w:r>
      <w:r>
        <w:rPr>
          <w:rFonts w:cs="Arial" w:hint="eastAsia"/>
        </w:rPr>
        <w:t>テストマイルストーン</w:t>
      </w:r>
      <w:bookmarkEnd w:id="297"/>
    </w:p>
    <w:p w14:paraId="7B55E71C" w14:textId="77777777" w:rsidR="00EF62DB" w:rsidRPr="00D37A48" w:rsidRDefault="00EF62DB" w:rsidP="00EF62DB"/>
    <w:tbl>
      <w:tblPr>
        <w:tblW w:w="91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1283"/>
        <w:gridCol w:w="2160"/>
        <w:gridCol w:w="2250"/>
      </w:tblGrid>
      <w:tr w:rsidR="00EF62DB" w:rsidRPr="00CD58A9" w14:paraId="41E462A9" w14:textId="77777777" w:rsidTr="00EF62DB">
        <w:tc>
          <w:tcPr>
            <w:tcW w:w="3420" w:type="dxa"/>
            <w:shd w:val="clear" w:color="auto" w:fill="FFE8E1"/>
          </w:tcPr>
          <w:p w14:paraId="29901895" w14:textId="77777777" w:rsidR="00EF62DB" w:rsidRPr="00CD58A9" w:rsidRDefault="00EF62DB" w:rsidP="00EF62DB">
            <w:pPr>
              <w:pStyle w:val="bodytext"/>
            </w:pPr>
            <w:r w:rsidRPr="00CD58A9">
              <w:t>Milestone Task</w:t>
            </w:r>
          </w:p>
        </w:tc>
        <w:tc>
          <w:tcPr>
            <w:tcW w:w="1283" w:type="dxa"/>
            <w:shd w:val="clear" w:color="auto" w:fill="FFE8E1"/>
          </w:tcPr>
          <w:p w14:paraId="180BC5E7" w14:textId="77777777" w:rsidR="00EF62DB" w:rsidRPr="00CD58A9" w:rsidRDefault="00EF62DB" w:rsidP="00EF62DB">
            <w:pPr>
              <w:pStyle w:val="bodytext"/>
            </w:pPr>
            <w:r w:rsidRPr="005A189C">
              <w:t>Effort</w:t>
            </w:r>
            <w:r>
              <w:t xml:space="preserve"> (pd</w:t>
            </w:r>
            <w:r w:rsidRPr="005A189C">
              <w:t>)</w:t>
            </w:r>
          </w:p>
        </w:tc>
        <w:tc>
          <w:tcPr>
            <w:tcW w:w="2160" w:type="dxa"/>
            <w:shd w:val="clear" w:color="auto" w:fill="FFE8E1"/>
          </w:tcPr>
          <w:p w14:paraId="16B3E41F" w14:textId="77777777" w:rsidR="00EF62DB" w:rsidRPr="00CD58A9" w:rsidRDefault="00EF62DB" w:rsidP="00EF62DB">
            <w:pPr>
              <w:pStyle w:val="bodytext"/>
            </w:pPr>
            <w:r w:rsidRPr="00CD58A9">
              <w:t>Start Date</w:t>
            </w:r>
          </w:p>
        </w:tc>
        <w:tc>
          <w:tcPr>
            <w:tcW w:w="2250" w:type="dxa"/>
            <w:shd w:val="clear" w:color="auto" w:fill="FFE8E1"/>
          </w:tcPr>
          <w:p w14:paraId="0E432B64" w14:textId="77777777" w:rsidR="00EF62DB" w:rsidRPr="00CD58A9" w:rsidRDefault="00EF62DB" w:rsidP="00EF62DB">
            <w:pPr>
              <w:pStyle w:val="bodytext"/>
            </w:pPr>
            <w:r w:rsidRPr="00CD58A9">
              <w:t>End Date</w:t>
            </w:r>
          </w:p>
        </w:tc>
      </w:tr>
      <w:tr w:rsidR="00EF62DB" w:rsidRPr="00CD58A9" w14:paraId="340447B5" w14:textId="77777777" w:rsidTr="00EF62DB">
        <w:tc>
          <w:tcPr>
            <w:tcW w:w="3420" w:type="dxa"/>
          </w:tcPr>
          <w:p w14:paraId="71A9C43C" w14:textId="77777777" w:rsidR="00EF62DB" w:rsidRPr="000E49E8" w:rsidRDefault="00EF62DB" w:rsidP="00EF62DB">
            <w:pPr>
              <w:pStyle w:val="bodytext"/>
              <w:rPr>
                <w:b w:val="0"/>
              </w:rPr>
            </w:pPr>
            <w:r w:rsidRPr="000E49E8">
              <w:rPr>
                <w:b w:val="0"/>
              </w:rPr>
              <w:t>Create Test Plan</w:t>
            </w:r>
          </w:p>
        </w:tc>
        <w:tc>
          <w:tcPr>
            <w:tcW w:w="1283" w:type="dxa"/>
          </w:tcPr>
          <w:p w14:paraId="18DA1FA5" w14:textId="77777777" w:rsidR="00EF62DB" w:rsidRPr="000E49E8" w:rsidRDefault="00EF62DB" w:rsidP="00EF62DB">
            <w:pPr>
              <w:pStyle w:val="bodytext"/>
              <w:rPr>
                <w:b w:val="0"/>
              </w:rPr>
            </w:pPr>
            <w:r w:rsidRPr="000E49E8">
              <w:rPr>
                <w:b w:val="0"/>
              </w:rPr>
              <w:t>6</w:t>
            </w:r>
          </w:p>
        </w:tc>
        <w:tc>
          <w:tcPr>
            <w:tcW w:w="2160" w:type="dxa"/>
          </w:tcPr>
          <w:p w14:paraId="02FCBB83" w14:textId="656964CF" w:rsidR="00EF62DB" w:rsidRPr="000E49E8" w:rsidRDefault="00EF62DB" w:rsidP="00EF62DB">
            <w:pPr>
              <w:pStyle w:val="bodytext"/>
              <w:rPr>
                <w:b w:val="0"/>
              </w:rPr>
            </w:pPr>
          </w:p>
        </w:tc>
        <w:tc>
          <w:tcPr>
            <w:tcW w:w="2250" w:type="dxa"/>
          </w:tcPr>
          <w:p w14:paraId="34B23767" w14:textId="132DF700" w:rsidR="00EF62DB" w:rsidRPr="000E49E8" w:rsidRDefault="00EF62DB" w:rsidP="00EF62DB">
            <w:pPr>
              <w:pStyle w:val="bodytext"/>
              <w:rPr>
                <w:b w:val="0"/>
              </w:rPr>
            </w:pPr>
          </w:p>
        </w:tc>
      </w:tr>
      <w:tr w:rsidR="00EF62DB" w:rsidRPr="00CD58A9" w14:paraId="438DEA16" w14:textId="77777777" w:rsidTr="00EF62DB">
        <w:tc>
          <w:tcPr>
            <w:tcW w:w="3420" w:type="dxa"/>
          </w:tcPr>
          <w:p w14:paraId="233FBAB4" w14:textId="77777777" w:rsidR="00EF62DB" w:rsidRPr="000E49E8" w:rsidRDefault="00EF62DB" w:rsidP="00EF62DB">
            <w:pPr>
              <w:pStyle w:val="bodytext"/>
              <w:rPr>
                <w:b w:val="0"/>
              </w:rPr>
            </w:pPr>
            <w:r w:rsidRPr="000E49E8">
              <w:rPr>
                <w:b w:val="0"/>
              </w:rPr>
              <w:t>Review &amp; update  TP</w:t>
            </w:r>
          </w:p>
        </w:tc>
        <w:tc>
          <w:tcPr>
            <w:tcW w:w="1283" w:type="dxa"/>
          </w:tcPr>
          <w:p w14:paraId="5EEA5DF6" w14:textId="77777777" w:rsidR="00EF62DB" w:rsidRPr="000E49E8" w:rsidRDefault="00EF62DB" w:rsidP="00EF62DB">
            <w:pPr>
              <w:pStyle w:val="bodytext"/>
              <w:rPr>
                <w:b w:val="0"/>
              </w:rPr>
            </w:pPr>
            <w:r w:rsidRPr="000E49E8">
              <w:rPr>
                <w:b w:val="0"/>
              </w:rPr>
              <w:t>2</w:t>
            </w:r>
          </w:p>
        </w:tc>
        <w:tc>
          <w:tcPr>
            <w:tcW w:w="2160" w:type="dxa"/>
          </w:tcPr>
          <w:p w14:paraId="602386A6" w14:textId="09B700C5" w:rsidR="00EF62DB" w:rsidRPr="000E49E8" w:rsidRDefault="00EF62DB" w:rsidP="00EF62DB">
            <w:pPr>
              <w:pStyle w:val="bodytext"/>
              <w:rPr>
                <w:b w:val="0"/>
              </w:rPr>
            </w:pPr>
          </w:p>
        </w:tc>
        <w:tc>
          <w:tcPr>
            <w:tcW w:w="2250" w:type="dxa"/>
          </w:tcPr>
          <w:p w14:paraId="4DF177CE" w14:textId="174D40AE" w:rsidR="00EF62DB" w:rsidRPr="000E49E8" w:rsidRDefault="00EF62DB" w:rsidP="00EF62DB">
            <w:pPr>
              <w:pStyle w:val="bodytext"/>
              <w:rPr>
                <w:b w:val="0"/>
              </w:rPr>
            </w:pPr>
          </w:p>
        </w:tc>
      </w:tr>
      <w:tr w:rsidR="00EF62DB" w:rsidRPr="00CD58A9" w14:paraId="002E2425" w14:textId="77777777" w:rsidTr="00EF62DB">
        <w:tc>
          <w:tcPr>
            <w:tcW w:w="3420" w:type="dxa"/>
          </w:tcPr>
          <w:p w14:paraId="365A1613" w14:textId="77777777" w:rsidR="00EF62DB" w:rsidRPr="000E49E8" w:rsidRDefault="00EF62DB" w:rsidP="00EF62DB">
            <w:pPr>
              <w:pStyle w:val="bodytext"/>
              <w:rPr>
                <w:b w:val="0"/>
              </w:rPr>
            </w:pPr>
            <w:r w:rsidRPr="000E49E8">
              <w:rPr>
                <w:b w:val="0"/>
              </w:rPr>
              <w:t>Create Unit Test case</w:t>
            </w:r>
          </w:p>
        </w:tc>
        <w:tc>
          <w:tcPr>
            <w:tcW w:w="1283" w:type="dxa"/>
          </w:tcPr>
          <w:p w14:paraId="390DA6B4" w14:textId="77777777" w:rsidR="00EF62DB" w:rsidRPr="000E49E8" w:rsidRDefault="00EF62DB" w:rsidP="00EF62DB">
            <w:pPr>
              <w:pStyle w:val="bodytext"/>
              <w:rPr>
                <w:b w:val="0"/>
              </w:rPr>
            </w:pPr>
            <w:r w:rsidRPr="000E49E8">
              <w:rPr>
                <w:b w:val="0"/>
              </w:rPr>
              <w:t>2</w:t>
            </w:r>
          </w:p>
        </w:tc>
        <w:tc>
          <w:tcPr>
            <w:tcW w:w="2160" w:type="dxa"/>
          </w:tcPr>
          <w:p w14:paraId="5BC10C06" w14:textId="7C0E0FB2" w:rsidR="00EF62DB" w:rsidRPr="000E49E8" w:rsidRDefault="00EF62DB" w:rsidP="00EF62DB">
            <w:pPr>
              <w:pStyle w:val="bodytext"/>
              <w:rPr>
                <w:b w:val="0"/>
              </w:rPr>
            </w:pPr>
          </w:p>
        </w:tc>
        <w:tc>
          <w:tcPr>
            <w:tcW w:w="2250" w:type="dxa"/>
          </w:tcPr>
          <w:p w14:paraId="17F72AB5" w14:textId="4CA549D3" w:rsidR="00EF62DB" w:rsidRPr="000E49E8" w:rsidRDefault="00EF62DB" w:rsidP="00EF62DB">
            <w:pPr>
              <w:pStyle w:val="bodytext"/>
              <w:rPr>
                <w:b w:val="0"/>
              </w:rPr>
            </w:pPr>
          </w:p>
        </w:tc>
      </w:tr>
      <w:tr w:rsidR="00EF62DB" w:rsidRPr="00CD58A9" w14:paraId="30586C1B" w14:textId="77777777" w:rsidTr="00EF62DB">
        <w:tc>
          <w:tcPr>
            <w:tcW w:w="3420" w:type="dxa"/>
          </w:tcPr>
          <w:p w14:paraId="052D5060" w14:textId="77777777" w:rsidR="00EF62DB" w:rsidRPr="000E49E8" w:rsidRDefault="00EF62DB" w:rsidP="00EF62DB">
            <w:pPr>
              <w:pStyle w:val="bodytext"/>
              <w:rPr>
                <w:b w:val="0"/>
              </w:rPr>
            </w:pPr>
            <w:r w:rsidRPr="000E49E8">
              <w:rPr>
                <w:b w:val="0"/>
              </w:rPr>
              <w:t>Review &amp; update  UTC</w:t>
            </w:r>
          </w:p>
        </w:tc>
        <w:tc>
          <w:tcPr>
            <w:tcW w:w="1283" w:type="dxa"/>
          </w:tcPr>
          <w:p w14:paraId="36711771" w14:textId="77777777" w:rsidR="00EF62DB" w:rsidRPr="000E49E8" w:rsidRDefault="00EF62DB" w:rsidP="00EF62DB">
            <w:pPr>
              <w:pStyle w:val="bodytext"/>
              <w:rPr>
                <w:b w:val="0"/>
              </w:rPr>
            </w:pPr>
            <w:r w:rsidRPr="000E49E8">
              <w:rPr>
                <w:b w:val="0"/>
              </w:rPr>
              <w:t>1</w:t>
            </w:r>
          </w:p>
        </w:tc>
        <w:tc>
          <w:tcPr>
            <w:tcW w:w="2160" w:type="dxa"/>
          </w:tcPr>
          <w:p w14:paraId="2B9D247A" w14:textId="54CF1E4F" w:rsidR="00EF62DB" w:rsidRPr="000E49E8" w:rsidRDefault="00EF62DB" w:rsidP="00EF62DB">
            <w:pPr>
              <w:pStyle w:val="bodytext"/>
              <w:rPr>
                <w:b w:val="0"/>
              </w:rPr>
            </w:pPr>
          </w:p>
        </w:tc>
        <w:tc>
          <w:tcPr>
            <w:tcW w:w="2250" w:type="dxa"/>
          </w:tcPr>
          <w:p w14:paraId="468D2886" w14:textId="427D1D05" w:rsidR="00EF62DB" w:rsidRPr="000E49E8" w:rsidRDefault="00EF62DB" w:rsidP="00EF62DB">
            <w:pPr>
              <w:pStyle w:val="bodytext"/>
              <w:rPr>
                <w:b w:val="0"/>
              </w:rPr>
            </w:pPr>
          </w:p>
        </w:tc>
      </w:tr>
      <w:tr w:rsidR="00EF62DB" w:rsidRPr="00CD58A9" w14:paraId="1A2B0624" w14:textId="77777777" w:rsidTr="00EF62DB">
        <w:tc>
          <w:tcPr>
            <w:tcW w:w="3420" w:type="dxa"/>
          </w:tcPr>
          <w:p w14:paraId="4B380FF7" w14:textId="77777777" w:rsidR="00EF62DB" w:rsidRPr="000E49E8" w:rsidRDefault="00EF62DB" w:rsidP="00EF62DB">
            <w:pPr>
              <w:pStyle w:val="bodytext"/>
              <w:rPr>
                <w:b w:val="0"/>
              </w:rPr>
            </w:pPr>
            <w:r w:rsidRPr="000E49E8">
              <w:rPr>
                <w:b w:val="0"/>
              </w:rPr>
              <w:t>Create Integration Test case</w:t>
            </w:r>
          </w:p>
        </w:tc>
        <w:tc>
          <w:tcPr>
            <w:tcW w:w="1283" w:type="dxa"/>
          </w:tcPr>
          <w:p w14:paraId="40C94D7F" w14:textId="77777777" w:rsidR="00EF62DB" w:rsidRPr="000E49E8" w:rsidRDefault="00EF62DB" w:rsidP="00EF62DB">
            <w:pPr>
              <w:pStyle w:val="bodytext"/>
              <w:rPr>
                <w:b w:val="0"/>
              </w:rPr>
            </w:pPr>
            <w:r w:rsidRPr="000E49E8">
              <w:rPr>
                <w:b w:val="0"/>
              </w:rPr>
              <w:t>3</w:t>
            </w:r>
          </w:p>
        </w:tc>
        <w:tc>
          <w:tcPr>
            <w:tcW w:w="2160" w:type="dxa"/>
          </w:tcPr>
          <w:p w14:paraId="05AEE804" w14:textId="0070CD20" w:rsidR="00EF62DB" w:rsidRPr="000E49E8" w:rsidRDefault="00EF62DB" w:rsidP="00EF62DB">
            <w:pPr>
              <w:pStyle w:val="bodytext"/>
              <w:rPr>
                <w:b w:val="0"/>
              </w:rPr>
            </w:pPr>
          </w:p>
        </w:tc>
        <w:tc>
          <w:tcPr>
            <w:tcW w:w="2250" w:type="dxa"/>
          </w:tcPr>
          <w:p w14:paraId="2207A3FE" w14:textId="28CAA035" w:rsidR="00EF62DB" w:rsidRPr="000E49E8" w:rsidRDefault="00EF62DB" w:rsidP="00EF62DB">
            <w:pPr>
              <w:pStyle w:val="bodytext"/>
              <w:rPr>
                <w:b w:val="0"/>
              </w:rPr>
            </w:pPr>
          </w:p>
        </w:tc>
      </w:tr>
      <w:tr w:rsidR="00EF62DB" w:rsidRPr="00CD58A9" w14:paraId="40CC1C4C" w14:textId="77777777" w:rsidTr="00EF62DB">
        <w:tc>
          <w:tcPr>
            <w:tcW w:w="3420" w:type="dxa"/>
          </w:tcPr>
          <w:p w14:paraId="7F9755C3" w14:textId="77777777" w:rsidR="00EF62DB" w:rsidRPr="000E49E8" w:rsidRDefault="00EF62DB" w:rsidP="00EF62DB">
            <w:pPr>
              <w:pStyle w:val="bodytext"/>
              <w:rPr>
                <w:b w:val="0"/>
              </w:rPr>
            </w:pPr>
            <w:r w:rsidRPr="000E49E8">
              <w:rPr>
                <w:b w:val="0"/>
              </w:rPr>
              <w:t>Review &amp; Update Integration TC</w:t>
            </w:r>
          </w:p>
        </w:tc>
        <w:tc>
          <w:tcPr>
            <w:tcW w:w="1283" w:type="dxa"/>
          </w:tcPr>
          <w:p w14:paraId="6BC20D01" w14:textId="77777777" w:rsidR="00EF62DB" w:rsidRPr="000E49E8" w:rsidRDefault="00EF62DB" w:rsidP="00EF62DB">
            <w:pPr>
              <w:pStyle w:val="bodytext"/>
              <w:rPr>
                <w:b w:val="0"/>
              </w:rPr>
            </w:pPr>
            <w:r w:rsidRPr="000E49E8">
              <w:rPr>
                <w:b w:val="0"/>
              </w:rPr>
              <w:t>1</w:t>
            </w:r>
          </w:p>
        </w:tc>
        <w:tc>
          <w:tcPr>
            <w:tcW w:w="2160" w:type="dxa"/>
          </w:tcPr>
          <w:p w14:paraId="0E79C040" w14:textId="1CF06675" w:rsidR="00EF62DB" w:rsidRPr="000E49E8" w:rsidRDefault="00EF62DB" w:rsidP="00EF62DB">
            <w:pPr>
              <w:pStyle w:val="bodytext"/>
              <w:rPr>
                <w:b w:val="0"/>
              </w:rPr>
            </w:pPr>
          </w:p>
        </w:tc>
        <w:tc>
          <w:tcPr>
            <w:tcW w:w="2250" w:type="dxa"/>
          </w:tcPr>
          <w:p w14:paraId="6FD1057A" w14:textId="0279FD20" w:rsidR="00EF62DB" w:rsidRPr="000E49E8" w:rsidRDefault="00EF62DB" w:rsidP="00EF62DB">
            <w:pPr>
              <w:pStyle w:val="bodytext"/>
              <w:rPr>
                <w:b w:val="0"/>
              </w:rPr>
            </w:pPr>
          </w:p>
        </w:tc>
      </w:tr>
      <w:tr w:rsidR="00EF62DB" w:rsidRPr="00CD58A9" w14:paraId="6F795D3F" w14:textId="77777777" w:rsidTr="00EF62DB">
        <w:tc>
          <w:tcPr>
            <w:tcW w:w="3420" w:type="dxa"/>
          </w:tcPr>
          <w:p w14:paraId="71665690" w14:textId="77777777" w:rsidR="00EF62DB" w:rsidRPr="000E49E8" w:rsidRDefault="00EF62DB" w:rsidP="00EF62DB">
            <w:pPr>
              <w:pStyle w:val="bodytext"/>
              <w:rPr>
                <w:b w:val="0"/>
              </w:rPr>
            </w:pPr>
            <w:r w:rsidRPr="000E49E8">
              <w:rPr>
                <w:b w:val="0"/>
              </w:rPr>
              <w:t>Create System Test case</w:t>
            </w:r>
          </w:p>
        </w:tc>
        <w:tc>
          <w:tcPr>
            <w:tcW w:w="1283" w:type="dxa"/>
          </w:tcPr>
          <w:p w14:paraId="7E13D309" w14:textId="77777777" w:rsidR="00EF62DB" w:rsidRPr="000E49E8" w:rsidRDefault="00EF62DB" w:rsidP="00EF62DB">
            <w:pPr>
              <w:pStyle w:val="bodytext"/>
              <w:rPr>
                <w:b w:val="0"/>
              </w:rPr>
            </w:pPr>
            <w:r w:rsidRPr="000E49E8">
              <w:rPr>
                <w:b w:val="0"/>
              </w:rPr>
              <w:t>3</w:t>
            </w:r>
          </w:p>
        </w:tc>
        <w:tc>
          <w:tcPr>
            <w:tcW w:w="2160" w:type="dxa"/>
          </w:tcPr>
          <w:p w14:paraId="599402DE" w14:textId="408386D7" w:rsidR="00EF62DB" w:rsidRPr="000E49E8" w:rsidRDefault="00EF62DB" w:rsidP="00EF62DB">
            <w:pPr>
              <w:pStyle w:val="bodytext"/>
              <w:rPr>
                <w:b w:val="0"/>
              </w:rPr>
            </w:pPr>
          </w:p>
        </w:tc>
        <w:tc>
          <w:tcPr>
            <w:tcW w:w="2250" w:type="dxa"/>
          </w:tcPr>
          <w:p w14:paraId="1E3EEF91" w14:textId="4D974D76" w:rsidR="00EF62DB" w:rsidRPr="000E49E8" w:rsidRDefault="00EF62DB" w:rsidP="00EF62DB">
            <w:pPr>
              <w:pStyle w:val="bodytext"/>
              <w:rPr>
                <w:b w:val="0"/>
              </w:rPr>
            </w:pPr>
          </w:p>
        </w:tc>
      </w:tr>
      <w:tr w:rsidR="00EF62DB" w:rsidRPr="00CD58A9" w14:paraId="5D103C3A" w14:textId="77777777" w:rsidTr="00EF62DB">
        <w:tc>
          <w:tcPr>
            <w:tcW w:w="3420" w:type="dxa"/>
          </w:tcPr>
          <w:p w14:paraId="1DFB3658" w14:textId="77777777" w:rsidR="00EF62DB" w:rsidRPr="000E49E8" w:rsidRDefault="00EF62DB" w:rsidP="00EF62DB">
            <w:pPr>
              <w:pStyle w:val="bodytext"/>
              <w:rPr>
                <w:b w:val="0"/>
              </w:rPr>
            </w:pPr>
            <w:r w:rsidRPr="000E49E8">
              <w:rPr>
                <w:b w:val="0"/>
              </w:rPr>
              <w:t>Review &amp; Update System TC</w:t>
            </w:r>
          </w:p>
        </w:tc>
        <w:tc>
          <w:tcPr>
            <w:tcW w:w="1283" w:type="dxa"/>
          </w:tcPr>
          <w:p w14:paraId="49609C91" w14:textId="77777777" w:rsidR="00EF62DB" w:rsidRPr="000E49E8" w:rsidRDefault="00EF62DB" w:rsidP="00EF62DB">
            <w:pPr>
              <w:pStyle w:val="bodytext"/>
              <w:rPr>
                <w:b w:val="0"/>
              </w:rPr>
            </w:pPr>
            <w:r w:rsidRPr="000E49E8">
              <w:rPr>
                <w:b w:val="0"/>
              </w:rPr>
              <w:t>1</w:t>
            </w:r>
          </w:p>
        </w:tc>
        <w:tc>
          <w:tcPr>
            <w:tcW w:w="2160" w:type="dxa"/>
          </w:tcPr>
          <w:p w14:paraId="1A635546" w14:textId="64B8EA8F" w:rsidR="00EF62DB" w:rsidRPr="000E49E8" w:rsidRDefault="00EF62DB" w:rsidP="00EF62DB">
            <w:pPr>
              <w:pStyle w:val="bodytext"/>
              <w:rPr>
                <w:b w:val="0"/>
              </w:rPr>
            </w:pPr>
          </w:p>
        </w:tc>
        <w:tc>
          <w:tcPr>
            <w:tcW w:w="2250" w:type="dxa"/>
          </w:tcPr>
          <w:p w14:paraId="6FCB15CD" w14:textId="10D8B588" w:rsidR="00EF62DB" w:rsidRPr="000E49E8" w:rsidRDefault="00EF62DB" w:rsidP="00EF62DB">
            <w:pPr>
              <w:pStyle w:val="bodytext"/>
              <w:rPr>
                <w:b w:val="0"/>
              </w:rPr>
            </w:pPr>
          </w:p>
        </w:tc>
      </w:tr>
      <w:tr w:rsidR="00EF62DB" w:rsidRPr="00CD58A9" w14:paraId="5037DE8B" w14:textId="77777777" w:rsidTr="00EF62DB">
        <w:tc>
          <w:tcPr>
            <w:tcW w:w="3420" w:type="dxa"/>
          </w:tcPr>
          <w:p w14:paraId="52E3667E" w14:textId="77777777" w:rsidR="00EF62DB" w:rsidRPr="000E49E8" w:rsidRDefault="00EF62DB" w:rsidP="00EF62DB">
            <w:pPr>
              <w:pStyle w:val="bodytext"/>
              <w:rPr>
                <w:b w:val="0"/>
              </w:rPr>
            </w:pPr>
            <w:r w:rsidRPr="000E49E8">
              <w:rPr>
                <w:b w:val="0"/>
              </w:rPr>
              <w:t>Execute Unit Test Iterative 1</w:t>
            </w:r>
          </w:p>
        </w:tc>
        <w:tc>
          <w:tcPr>
            <w:tcW w:w="1283" w:type="dxa"/>
          </w:tcPr>
          <w:p w14:paraId="78DFDF6A" w14:textId="77777777" w:rsidR="00EF62DB" w:rsidRPr="000E49E8" w:rsidRDefault="00EF62DB" w:rsidP="00EF62DB">
            <w:pPr>
              <w:pStyle w:val="bodytext"/>
              <w:rPr>
                <w:b w:val="0"/>
              </w:rPr>
            </w:pPr>
            <w:r w:rsidRPr="000E49E8">
              <w:rPr>
                <w:b w:val="0"/>
              </w:rPr>
              <w:t>3</w:t>
            </w:r>
          </w:p>
        </w:tc>
        <w:tc>
          <w:tcPr>
            <w:tcW w:w="2160" w:type="dxa"/>
          </w:tcPr>
          <w:p w14:paraId="3F8AD813" w14:textId="42647F24" w:rsidR="00EF62DB" w:rsidRPr="000E49E8" w:rsidRDefault="00EF62DB" w:rsidP="00EF62DB">
            <w:pPr>
              <w:pStyle w:val="bodytext"/>
              <w:rPr>
                <w:b w:val="0"/>
              </w:rPr>
            </w:pPr>
          </w:p>
        </w:tc>
        <w:tc>
          <w:tcPr>
            <w:tcW w:w="2250" w:type="dxa"/>
          </w:tcPr>
          <w:p w14:paraId="4C902067" w14:textId="250B6D15" w:rsidR="00EF62DB" w:rsidRPr="000E49E8" w:rsidRDefault="00EF62DB" w:rsidP="00EF62DB">
            <w:pPr>
              <w:pStyle w:val="bodytext"/>
              <w:rPr>
                <w:b w:val="0"/>
              </w:rPr>
            </w:pPr>
          </w:p>
        </w:tc>
      </w:tr>
      <w:tr w:rsidR="00EF62DB" w:rsidRPr="00CD58A9" w14:paraId="0C27FF7D" w14:textId="77777777" w:rsidTr="00EF62DB">
        <w:tc>
          <w:tcPr>
            <w:tcW w:w="3420" w:type="dxa"/>
          </w:tcPr>
          <w:p w14:paraId="0A614D25" w14:textId="77777777" w:rsidR="00EF62DB" w:rsidRPr="000E49E8" w:rsidRDefault="00EF62DB" w:rsidP="00EF62DB">
            <w:pPr>
              <w:pStyle w:val="bodytext"/>
              <w:rPr>
                <w:b w:val="0"/>
              </w:rPr>
            </w:pPr>
            <w:r w:rsidRPr="000E49E8">
              <w:rPr>
                <w:b w:val="0"/>
              </w:rPr>
              <w:t>Execute Integration test Iterative 1</w:t>
            </w:r>
          </w:p>
        </w:tc>
        <w:tc>
          <w:tcPr>
            <w:tcW w:w="1283" w:type="dxa"/>
          </w:tcPr>
          <w:p w14:paraId="51D94554" w14:textId="77777777" w:rsidR="00EF62DB" w:rsidRPr="000E49E8" w:rsidRDefault="00EF62DB" w:rsidP="00EF62DB">
            <w:pPr>
              <w:pStyle w:val="bodytext"/>
              <w:rPr>
                <w:b w:val="0"/>
              </w:rPr>
            </w:pPr>
            <w:r w:rsidRPr="000E49E8">
              <w:rPr>
                <w:b w:val="0"/>
              </w:rPr>
              <w:t>3</w:t>
            </w:r>
          </w:p>
        </w:tc>
        <w:tc>
          <w:tcPr>
            <w:tcW w:w="2160" w:type="dxa"/>
          </w:tcPr>
          <w:p w14:paraId="17458CE5" w14:textId="3BF10C0D" w:rsidR="00EF62DB" w:rsidRPr="000E49E8" w:rsidRDefault="00EF62DB" w:rsidP="00EF62DB">
            <w:pPr>
              <w:pStyle w:val="bodytext"/>
              <w:rPr>
                <w:b w:val="0"/>
              </w:rPr>
            </w:pPr>
          </w:p>
        </w:tc>
        <w:tc>
          <w:tcPr>
            <w:tcW w:w="2250" w:type="dxa"/>
          </w:tcPr>
          <w:p w14:paraId="623AFDD0" w14:textId="246E70FB" w:rsidR="00EF62DB" w:rsidRPr="000E49E8" w:rsidRDefault="00EF62DB" w:rsidP="00EF62DB">
            <w:pPr>
              <w:pStyle w:val="bodytext"/>
              <w:rPr>
                <w:b w:val="0"/>
              </w:rPr>
            </w:pPr>
          </w:p>
        </w:tc>
      </w:tr>
      <w:tr w:rsidR="00EF62DB" w:rsidRPr="00CD58A9" w14:paraId="0BC62ECB" w14:textId="77777777" w:rsidTr="00EF62DB">
        <w:tc>
          <w:tcPr>
            <w:tcW w:w="3420" w:type="dxa"/>
          </w:tcPr>
          <w:p w14:paraId="7581199A" w14:textId="77777777" w:rsidR="00EF62DB" w:rsidRPr="000E49E8" w:rsidRDefault="00EF62DB" w:rsidP="00EF62DB">
            <w:pPr>
              <w:pStyle w:val="bodytext"/>
              <w:rPr>
                <w:b w:val="0"/>
              </w:rPr>
            </w:pPr>
            <w:r w:rsidRPr="000E49E8">
              <w:rPr>
                <w:b w:val="0"/>
              </w:rPr>
              <w:t>Execute System test Iterative 1</w:t>
            </w:r>
          </w:p>
        </w:tc>
        <w:tc>
          <w:tcPr>
            <w:tcW w:w="1283" w:type="dxa"/>
          </w:tcPr>
          <w:p w14:paraId="74C015D0" w14:textId="77777777" w:rsidR="00EF62DB" w:rsidRPr="000E49E8" w:rsidRDefault="00EF62DB" w:rsidP="00EF62DB">
            <w:pPr>
              <w:pStyle w:val="bodytext"/>
              <w:rPr>
                <w:b w:val="0"/>
              </w:rPr>
            </w:pPr>
            <w:r w:rsidRPr="000E49E8">
              <w:rPr>
                <w:b w:val="0"/>
              </w:rPr>
              <w:t>3</w:t>
            </w:r>
          </w:p>
        </w:tc>
        <w:tc>
          <w:tcPr>
            <w:tcW w:w="2160" w:type="dxa"/>
          </w:tcPr>
          <w:p w14:paraId="0811C9EC" w14:textId="1870B5F3" w:rsidR="00EF62DB" w:rsidRPr="000E49E8" w:rsidRDefault="00EF62DB" w:rsidP="00EF62DB">
            <w:pPr>
              <w:pStyle w:val="bodytext"/>
              <w:rPr>
                <w:b w:val="0"/>
              </w:rPr>
            </w:pPr>
          </w:p>
        </w:tc>
        <w:tc>
          <w:tcPr>
            <w:tcW w:w="2250" w:type="dxa"/>
          </w:tcPr>
          <w:p w14:paraId="2D7C11DE" w14:textId="29681169" w:rsidR="00EF62DB" w:rsidRPr="000E49E8" w:rsidRDefault="00EF62DB" w:rsidP="00EF62DB">
            <w:pPr>
              <w:pStyle w:val="bodytext"/>
              <w:rPr>
                <w:b w:val="0"/>
              </w:rPr>
            </w:pPr>
          </w:p>
        </w:tc>
      </w:tr>
      <w:tr w:rsidR="00EF62DB" w:rsidRPr="00CD58A9" w14:paraId="1E578A90" w14:textId="77777777" w:rsidTr="00EF62DB">
        <w:tc>
          <w:tcPr>
            <w:tcW w:w="3420" w:type="dxa"/>
          </w:tcPr>
          <w:p w14:paraId="4CFDDD9D" w14:textId="77777777" w:rsidR="00EF62DB" w:rsidRPr="000E49E8" w:rsidRDefault="00EF62DB" w:rsidP="00EF62DB">
            <w:pPr>
              <w:pStyle w:val="bodytext"/>
              <w:rPr>
                <w:b w:val="0"/>
              </w:rPr>
            </w:pPr>
            <w:r w:rsidRPr="000E49E8">
              <w:rPr>
                <w:b w:val="0"/>
              </w:rPr>
              <w:t>Execute Unit Test  Iterative 2</w:t>
            </w:r>
          </w:p>
        </w:tc>
        <w:tc>
          <w:tcPr>
            <w:tcW w:w="1283" w:type="dxa"/>
          </w:tcPr>
          <w:p w14:paraId="422BAEE5" w14:textId="77777777" w:rsidR="00EF62DB" w:rsidRPr="000E49E8" w:rsidRDefault="00EF62DB" w:rsidP="00EF62DB">
            <w:pPr>
              <w:pStyle w:val="bodytext"/>
              <w:rPr>
                <w:b w:val="0"/>
              </w:rPr>
            </w:pPr>
            <w:r w:rsidRPr="000E49E8">
              <w:rPr>
                <w:b w:val="0"/>
              </w:rPr>
              <w:t>3</w:t>
            </w:r>
          </w:p>
        </w:tc>
        <w:tc>
          <w:tcPr>
            <w:tcW w:w="2160" w:type="dxa"/>
          </w:tcPr>
          <w:p w14:paraId="20E15F62" w14:textId="3879B7C2" w:rsidR="00EF62DB" w:rsidRPr="00513FC0" w:rsidRDefault="00EF62DB" w:rsidP="00EF62DB">
            <w:pPr>
              <w:pStyle w:val="bodytext"/>
              <w:rPr>
                <w:b w:val="0"/>
              </w:rPr>
            </w:pPr>
          </w:p>
        </w:tc>
        <w:tc>
          <w:tcPr>
            <w:tcW w:w="2250" w:type="dxa"/>
          </w:tcPr>
          <w:p w14:paraId="0115046D" w14:textId="3700E5B9" w:rsidR="00EF62DB" w:rsidRPr="00513FC0" w:rsidRDefault="00EF62DB" w:rsidP="00EF62DB">
            <w:pPr>
              <w:pStyle w:val="bodytext"/>
              <w:rPr>
                <w:b w:val="0"/>
              </w:rPr>
            </w:pPr>
          </w:p>
        </w:tc>
      </w:tr>
      <w:tr w:rsidR="00EF62DB" w:rsidRPr="00CD58A9" w14:paraId="2C4945D1" w14:textId="77777777" w:rsidTr="00EF62DB">
        <w:tc>
          <w:tcPr>
            <w:tcW w:w="3420" w:type="dxa"/>
          </w:tcPr>
          <w:p w14:paraId="1F6B7C4D" w14:textId="77777777" w:rsidR="00EF62DB" w:rsidRPr="000E49E8" w:rsidRDefault="00EF62DB" w:rsidP="00EF62DB">
            <w:pPr>
              <w:pStyle w:val="bodytext"/>
              <w:rPr>
                <w:b w:val="0"/>
              </w:rPr>
            </w:pPr>
            <w:r w:rsidRPr="000E49E8">
              <w:rPr>
                <w:b w:val="0"/>
              </w:rPr>
              <w:t>Execute Integration test Iterative 2</w:t>
            </w:r>
          </w:p>
        </w:tc>
        <w:tc>
          <w:tcPr>
            <w:tcW w:w="1283" w:type="dxa"/>
          </w:tcPr>
          <w:p w14:paraId="798C479C" w14:textId="77777777" w:rsidR="00EF62DB" w:rsidRPr="000E49E8" w:rsidRDefault="00EF62DB" w:rsidP="00EF62DB">
            <w:pPr>
              <w:pStyle w:val="bodytext"/>
              <w:rPr>
                <w:b w:val="0"/>
              </w:rPr>
            </w:pPr>
            <w:r w:rsidRPr="000E49E8">
              <w:rPr>
                <w:b w:val="0"/>
              </w:rPr>
              <w:t>3</w:t>
            </w:r>
          </w:p>
        </w:tc>
        <w:tc>
          <w:tcPr>
            <w:tcW w:w="2160" w:type="dxa"/>
          </w:tcPr>
          <w:p w14:paraId="15A4259F" w14:textId="6F048039" w:rsidR="00EF62DB" w:rsidRPr="00513FC0" w:rsidRDefault="00EF62DB" w:rsidP="00EF62DB">
            <w:pPr>
              <w:pStyle w:val="bodytext"/>
              <w:rPr>
                <w:b w:val="0"/>
              </w:rPr>
            </w:pPr>
          </w:p>
        </w:tc>
        <w:tc>
          <w:tcPr>
            <w:tcW w:w="2250" w:type="dxa"/>
          </w:tcPr>
          <w:p w14:paraId="5543FCE2" w14:textId="308B673E" w:rsidR="00EF62DB" w:rsidRPr="00513FC0" w:rsidRDefault="00EF62DB" w:rsidP="00EF62DB">
            <w:pPr>
              <w:pStyle w:val="bodytext"/>
              <w:rPr>
                <w:b w:val="0"/>
              </w:rPr>
            </w:pPr>
          </w:p>
        </w:tc>
      </w:tr>
      <w:tr w:rsidR="00EF62DB" w:rsidRPr="00CD58A9" w14:paraId="1BDF5FC8" w14:textId="77777777" w:rsidTr="00EF62DB">
        <w:tc>
          <w:tcPr>
            <w:tcW w:w="3420" w:type="dxa"/>
          </w:tcPr>
          <w:p w14:paraId="120822FE" w14:textId="77777777" w:rsidR="00EF62DB" w:rsidRPr="000E49E8" w:rsidRDefault="00EF62DB" w:rsidP="00EF62DB">
            <w:pPr>
              <w:pStyle w:val="bodytext"/>
              <w:rPr>
                <w:b w:val="0"/>
              </w:rPr>
            </w:pPr>
            <w:r w:rsidRPr="000E49E8">
              <w:rPr>
                <w:b w:val="0"/>
              </w:rPr>
              <w:t>Execute System test Iterative 2</w:t>
            </w:r>
          </w:p>
        </w:tc>
        <w:tc>
          <w:tcPr>
            <w:tcW w:w="1283" w:type="dxa"/>
          </w:tcPr>
          <w:p w14:paraId="5D33295D" w14:textId="77777777" w:rsidR="00EF62DB" w:rsidRPr="000E49E8" w:rsidRDefault="00EF62DB" w:rsidP="00EF62DB">
            <w:pPr>
              <w:pStyle w:val="bodytext"/>
              <w:rPr>
                <w:b w:val="0"/>
              </w:rPr>
            </w:pPr>
            <w:r w:rsidRPr="000E49E8">
              <w:rPr>
                <w:b w:val="0"/>
              </w:rPr>
              <w:t>3</w:t>
            </w:r>
          </w:p>
        </w:tc>
        <w:tc>
          <w:tcPr>
            <w:tcW w:w="2160" w:type="dxa"/>
          </w:tcPr>
          <w:p w14:paraId="0EC6AC61" w14:textId="221437FB" w:rsidR="00EF62DB" w:rsidRPr="00513FC0" w:rsidRDefault="00EF62DB" w:rsidP="00EF62DB">
            <w:pPr>
              <w:pStyle w:val="bodytext"/>
              <w:rPr>
                <w:b w:val="0"/>
              </w:rPr>
            </w:pPr>
          </w:p>
        </w:tc>
        <w:tc>
          <w:tcPr>
            <w:tcW w:w="2250" w:type="dxa"/>
          </w:tcPr>
          <w:p w14:paraId="76CFC5AC" w14:textId="1AB80E95" w:rsidR="00EF62DB" w:rsidRPr="00513FC0" w:rsidRDefault="00EF62DB" w:rsidP="00EF62DB">
            <w:pPr>
              <w:pStyle w:val="bodytext"/>
              <w:rPr>
                <w:b w:val="0"/>
              </w:rPr>
            </w:pPr>
          </w:p>
        </w:tc>
      </w:tr>
    </w:tbl>
    <w:p w14:paraId="636A3EB7" w14:textId="77777777" w:rsidR="00EF62DB" w:rsidRPr="00CD58A9" w:rsidRDefault="00EF62DB" w:rsidP="00EF62DB">
      <w:pPr>
        <w:jc w:val="center"/>
        <w:sectPr w:rsidR="00EF62DB" w:rsidRPr="00CD58A9" w:rsidSect="00B51B95">
          <w:pgSz w:w="11909" w:h="16834" w:code="9"/>
          <w:pgMar w:top="1440" w:right="1440" w:bottom="1440" w:left="1440" w:header="720" w:footer="720" w:gutter="0"/>
          <w:cols w:space="720"/>
          <w:docGrid w:linePitch="272"/>
        </w:sectPr>
      </w:pPr>
      <w:bookmarkStart w:id="298" w:name="_Toc485440163"/>
      <w:bookmarkStart w:id="299" w:name="_Toc489093574"/>
      <w:bookmarkStart w:id="300" w:name="_Toc516633398"/>
      <w:r>
        <w:t>Table 5.7 Test Milestones</w:t>
      </w:r>
    </w:p>
    <w:p w14:paraId="7DF4E21F" w14:textId="77777777" w:rsidR="00EF62DB" w:rsidRDefault="00EF62DB" w:rsidP="00EF62DB">
      <w:pPr>
        <w:pStyle w:val="u2"/>
        <w:numPr>
          <w:ilvl w:val="1"/>
          <w:numId w:val="1"/>
        </w:numPr>
      </w:pPr>
      <w:bookmarkStart w:id="301" w:name="_Toc464752545"/>
      <w:bookmarkStart w:id="302" w:name="_Toc469436489"/>
      <w:r>
        <w:lastRenderedPageBreak/>
        <w:t>Deliverables</w:t>
      </w:r>
      <w:bookmarkEnd w:id="298"/>
      <w:bookmarkEnd w:id="299"/>
      <w:bookmarkEnd w:id="300"/>
      <w:bookmarkEnd w:id="301"/>
      <w:r>
        <w:rPr>
          <w:rFonts w:ascii="MS Mincho" w:eastAsia="MS Mincho" w:hAnsi="MS Mincho" w:hint="eastAsia"/>
        </w:rPr>
        <w:t xml:space="preserve">　</w:t>
      </w:r>
      <w:r w:rsidRPr="00AE6F74">
        <w:rPr>
          <w:rFonts w:cs="Arial" w:hint="eastAsia"/>
        </w:rPr>
        <w:t>納品物</w:t>
      </w:r>
      <w:bookmarkEnd w:id="302"/>
    </w:p>
    <w:p w14:paraId="3693B1D4" w14:textId="77777777" w:rsidR="00EF62DB" w:rsidRPr="00817043" w:rsidRDefault="00EF62DB" w:rsidP="00EF62DB"/>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2610"/>
        <w:gridCol w:w="2430"/>
      </w:tblGrid>
      <w:tr w:rsidR="00EF62DB" w:rsidRPr="00B51B95" w14:paraId="4C8EE092" w14:textId="77777777" w:rsidTr="00EF62DB">
        <w:trPr>
          <w:tblHeader/>
        </w:trPr>
        <w:tc>
          <w:tcPr>
            <w:tcW w:w="900" w:type="dxa"/>
            <w:shd w:val="clear" w:color="auto" w:fill="FFE8E1"/>
          </w:tcPr>
          <w:p w14:paraId="5B19E183" w14:textId="77777777" w:rsidR="00EF62DB" w:rsidRPr="00B51B95" w:rsidRDefault="00EF62DB" w:rsidP="00EF62DB">
            <w:pPr>
              <w:pStyle w:val="bodytext"/>
            </w:pPr>
            <w:r w:rsidRPr="00B51B95">
              <w:t>No</w:t>
            </w:r>
          </w:p>
        </w:tc>
        <w:tc>
          <w:tcPr>
            <w:tcW w:w="3150" w:type="dxa"/>
            <w:shd w:val="clear" w:color="auto" w:fill="FFE8E1"/>
          </w:tcPr>
          <w:p w14:paraId="0AED5415" w14:textId="77777777" w:rsidR="00EF62DB" w:rsidRPr="00B51B95" w:rsidRDefault="00EF62DB" w:rsidP="00EF62DB">
            <w:pPr>
              <w:pStyle w:val="bodytext"/>
            </w:pPr>
            <w:r w:rsidRPr="00B51B95">
              <w:t>Deliverables</w:t>
            </w:r>
          </w:p>
        </w:tc>
        <w:tc>
          <w:tcPr>
            <w:tcW w:w="2610" w:type="dxa"/>
            <w:shd w:val="clear" w:color="auto" w:fill="FFE8E1"/>
          </w:tcPr>
          <w:p w14:paraId="4DBF55E9" w14:textId="77777777" w:rsidR="00EF62DB" w:rsidRPr="00B51B95" w:rsidRDefault="00EF62DB" w:rsidP="00EF62DB">
            <w:pPr>
              <w:pStyle w:val="bodytext"/>
            </w:pPr>
            <w:r w:rsidRPr="00B51B95">
              <w:t>Responsibilities</w:t>
            </w:r>
          </w:p>
        </w:tc>
        <w:tc>
          <w:tcPr>
            <w:tcW w:w="2430" w:type="dxa"/>
            <w:shd w:val="clear" w:color="auto" w:fill="FFE8E1"/>
          </w:tcPr>
          <w:p w14:paraId="404FB2E5" w14:textId="77777777" w:rsidR="00EF62DB" w:rsidRPr="00B51B95" w:rsidRDefault="00EF62DB" w:rsidP="00EF62DB">
            <w:pPr>
              <w:pStyle w:val="bodytext"/>
            </w:pPr>
            <w:r w:rsidRPr="00B51B95">
              <w:t>Delivered Date</w:t>
            </w:r>
          </w:p>
        </w:tc>
      </w:tr>
      <w:tr w:rsidR="00EF62DB" w:rsidRPr="00B51B95" w14:paraId="02FD4D02" w14:textId="77777777" w:rsidTr="00EF62DB">
        <w:tc>
          <w:tcPr>
            <w:tcW w:w="900" w:type="dxa"/>
          </w:tcPr>
          <w:p w14:paraId="204A11AA" w14:textId="77777777" w:rsidR="00EF62DB" w:rsidRPr="00B51B95" w:rsidRDefault="00EF62DB" w:rsidP="00541F5C">
            <w:pPr>
              <w:pStyle w:val="oancuaDanhsach"/>
              <w:numPr>
                <w:ilvl w:val="0"/>
                <w:numId w:val="61"/>
              </w:numPr>
              <w:ind w:left="504"/>
            </w:pPr>
          </w:p>
        </w:tc>
        <w:tc>
          <w:tcPr>
            <w:tcW w:w="3150" w:type="dxa"/>
          </w:tcPr>
          <w:p w14:paraId="54946B51"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Test Plan</w:t>
            </w:r>
          </w:p>
        </w:tc>
        <w:tc>
          <w:tcPr>
            <w:tcW w:w="2610" w:type="dxa"/>
          </w:tcPr>
          <w:p w14:paraId="5CE5E3FB"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Test Lead</w:t>
            </w:r>
          </w:p>
        </w:tc>
        <w:tc>
          <w:tcPr>
            <w:tcW w:w="2430" w:type="dxa"/>
          </w:tcPr>
          <w:p w14:paraId="7A68010D" w14:textId="5F381F7B" w:rsidR="00EF62DB" w:rsidRPr="000E49E8" w:rsidRDefault="00EF62DB" w:rsidP="00EF62DB">
            <w:pPr>
              <w:pStyle w:val="bodytext"/>
              <w:rPr>
                <w:rFonts w:asciiTheme="minorHAnsi" w:hAnsiTheme="minorHAnsi" w:cstheme="minorHAnsi"/>
                <w:b w:val="0"/>
                <w:sz w:val="22"/>
                <w:szCs w:val="22"/>
              </w:rPr>
            </w:pPr>
          </w:p>
        </w:tc>
      </w:tr>
      <w:tr w:rsidR="00EF62DB" w:rsidRPr="00B51B95" w14:paraId="5F83CA7F" w14:textId="77777777" w:rsidTr="00EF62DB">
        <w:tc>
          <w:tcPr>
            <w:tcW w:w="900" w:type="dxa"/>
          </w:tcPr>
          <w:p w14:paraId="4A7FEDD0" w14:textId="77777777" w:rsidR="00EF62DB" w:rsidRPr="00B51B95" w:rsidRDefault="00EF62DB" w:rsidP="00541F5C">
            <w:pPr>
              <w:pStyle w:val="oancuaDanhsach"/>
              <w:numPr>
                <w:ilvl w:val="0"/>
                <w:numId w:val="61"/>
              </w:numPr>
              <w:ind w:left="504"/>
            </w:pPr>
          </w:p>
        </w:tc>
        <w:tc>
          <w:tcPr>
            <w:tcW w:w="3150" w:type="dxa"/>
          </w:tcPr>
          <w:p w14:paraId="28D32539"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Unit Test cases</w:t>
            </w:r>
          </w:p>
        </w:tc>
        <w:tc>
          <w:tcPr>
            <w:tcW w:w="2610" w:type="dxa"/>
          </w:tcPr>
          <w:p w14:paraId="4747D253"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295C9318" w14:textId="071C8BD3" w:rsidR="00EF62DB" w:rsidRPr="000E49E8" w:rsidRDefault="00EF62DB" w:rsidP="00EF62DB">
            <w:pPr>
              <w:pStyle w:val="bodytext"/>
              <w:rPr>
                <w:rFonts w:asciiTheme="minorHAnsi" w:hAnsiTheme="minorHAnsi" w:cstheme="minorHAnsi"/>
                <w:b w:val="0"/>
                <w:sz w:val="22"/>
                <w:szCs w:val="22"/>
              </w:rPr>
            </w:pPr>
          </w:p>
        </w:tc>
      </w:tr>
      <w:tr w:rsidR="00EF62DB" w:rsidRPr="00B51B95" w14:paraId="7418DA32" w14:textId="77777777" w:rsidTr="00EF62DB">
        <w:tc>
          <w:tcPr>
            <w:tcW w:w="900" w:type="dxa"/>
          </w:tcPr>
          <w:p w14:paraId="5DFC4E9D" w14:textId="77777777" w:rsidR="00EF62DB" w:rsidRPr="00B51B95" w:rsidRDefault="00EF62DB" w:rsidP="00541F5C">
            <w:pPr>
              <w:pStyle w:val="oancuaDanhsach"/>
              <w:numPr>
                <w:ilvl w:val="0"/>
                <w:numId w:val="61"/>
              </w:numPr>
              <w:ind w:left="504"/>
            </w:pPr>
          </w:p>
        </w:tc>
        <w:tc>
          <w:tcPr>
            <w:tcW w:w="3150" w:type="dxa"/>
          </w:tcPr>
          <w:p w14:paraId="3360CD21"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Common Test cases</w:t>
            </w:r>
          </w:p>
        </w:tc>
        <w:tc>
          <w:tcPr>
            <w:tcW w:w="2610" w:type="dxa"/>
          </w:tcPr>
          <w:p w14:paraId="23AA3AA4"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54985C46" w14:textId="6D2CE4D5" w:rsidR="00EF62DB" w:rsidRPr="000E49E8" w:rsidRDefault="00EF62DB" w:rsidP="00EF62DB">
            <w:pPr>
              <w:pStyle w:val="bodytext"/>
              <w:rPr>
                <w:rFonts w:asciiTheme="minorHAnsi" w:hAnsiTheme="minorHAnsi" w:cstheme="minorHAnsi"/>
                <w:b w:val="0"/>
                <w:sz w:val="22"/>
                <w:szCs w:val="22"/>
              </w:rPr>
            </w:pPr>
          </w:p>
        </w:tc>
      </w:tr>
      <w:tr w:rsidR="00EF62DB" w:rsidRPr="00B51B95" w14:paraId="3E17CB25" w14:textId="77777777" w:rsidTr="00EF62DB">
        <w:tc>
          <w:tcPr>
            <w:tcW w:w="900" w:type="dxa"/>
          </w:tcPr>
          <w:p w14:paraId="78779829" w14:textId="77777777" w:rsidR="00EF62DB" w:rsidRPr="00B51B95" w:rsidRDefault="00EF62DB" w:rsidP="00541F5C">
            <w:pPr>
              <w:pStyle w:val="oancuaDanhsach"/>
              <w:numPr>
                <w:ilvl w:val="0"/>
                <w:numId w:val="61"/>
              </w:numPr>
              <w:ind w:left="504"/>
            </w:pPr>
          </w:p>
        </w:tc>
        <w:tc>
          <w:tcPr>
            <w:tcW w:w="3150" w:type="dxa"/>
          </w:tcPr>
          <w:p w14:paraId="1F156198"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Integration Test Cases</w:t>
            </w:r>
          </w:p>
        </w:tc>
        <w:tc>
          <w:tcPr>
            <w:tcW w:w="2610" w:type="dxa"/>
          </w:tcPr>
          <w:p w14:paraId="124DD213"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4E80CBD0" w14:textId="6E53AEA5" w:rsidR="00EF62DB" w:rsidRPr="000E49E8" w:rsidRDefault="00EF62DB" w:rsidP="00EF62DB">
            <w:pPr>
              <w:pStyle w:val="bodytext"/>
              <w:rPr>
                <w:rFonts w:asciiTheme="minorHAnsi" w:hAnsiTheme="minorHAnsi" w:cstheme="minorHAnsi"/>
                <w:b w:val="0"/>
                <w:sz w:val="22"/>
                <w:szCs w:val="22"/>
              </w:rPr>
            </w:pPr>
          </w:p>
        </w:tc>
      </w:tr>
      <w:tr w:rsidR="00EF62DB" w:rsidRPr="00B51B95" w14:paraId="6693B1C1" w14:textId="77777777" w:rsidTr="00EF62DB">
        <w:trPr>
          <w:trHeight w:val="412"/>
        </w:trPr>
        <w:tc>
          <w:tcPr>
            <w:tcW w:w="900" w:type="dxa"/>
          </w:tcPr>
          <w:p w14:paraId="31D92974" w14:textId="77777777" w:rsidR="00EF62DB" w:rsidRPr="00B51B95" w:rsidRDefault="00EF62DB" w:rsidP="00541F5C">
            <w:pPr>
              <w:pStyle w:val="oancuaDanhsach"/>
              <w:numPr>
                <w:ilvl w:val="0"/>
                <w:numId w:val="61"/>
              </w:numPr>
              <w:ind w:left="504"/>
            </w:pPr>
          </w:p>
        </w:tc>
        <w:tc>
          <w:tcPr>
            <w:tcW w:w="3150" w:type="dxa"/>
          </w:tcPr>
          <w:p w14:paraId="731806E7"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System Test cases</w:t>
            </w:r>
          </w:p>
        </w:tc>
        <w:tc>
          <w:tcPr>
            <w:tcW w:w="2610" w:type="dxa"/>
          </w:tcPr>
          <w:p w14:paraId="7BCDBBDC"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1EACCF26" w14:textId="1B5FE61B" w:rsidR="00EF62DB" w:rsidRPr="000E49E8" w:rsidRDefault="00EF62DB" w:rsidP="00EF62DB">
            <w:pPr>
              <w:pStyle w:val="bodytext"/>
              <w:rPr>
                <w:rFonts w:asciiTheme="minorHAnsi" w:hAnsiTheme="minorHAnsi" w:cstheme="minorHAnsi"/>
                <w:b w:val="0"/>
                <w:sz w:val="22"/>
                <w:szCs w:val="22"/>
              </w:rPr>
            </w:pPr>
          </w:p>
        </w:tc>
      </w:tr>
      <w:tr w:rsidR="00EF62DB" w:rsidRPr="00B51B95" w14:paraId="2895ABDA" w14:textId="77777777" w:rsidTr="00EF62DB">
        <w:tc>
          <w:tcPr>
            <w:tcW w:w="900" w:type="dxa"/>
          </w:tcPr>
          <w:p w14:paraId="4B1727DB" w14:textId="77777777" w:rsidR="00EF62DB" w:rsidRPr="00B51B95" w:rsidRDefault="00EF62DB" w:rsidP="00541F5C">
            <w:pPr>
              <w:pStyle w:val="oancuaDanhsach"/>
              <w:numPr>
                <w:ilvl w:val="0"/>
                <w:numId w:val="61"/>
              </w:numPr>
              <w:ind w:left="504"/>
            </w:pPr>
          </w:p>
        </w:tc>
        <w:tc>
          <w:tcPr>
            <w:tcW w:w="3150" w:type="dxa"/>
          </w:tcPr>
          <w:p w14:paraId="5260E83B"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Defect log Management</w:t>
            </w:r>
          </w:p>
        </w:tc>
        <w:tc>
          <w:tcPr>
            <w:tcW w:w="2610" w:type="dxa"/>
          </w:tcPr>
          <w:p w14:paraId="6AB9F9F2"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Tester</w:t>
            </w:r>
          </w:p>
        </w:tc>
        <w:tc>
          <w:tcPr>
            <w:tcW w:w="2430" w:type="dxa"/>
          </w:tcPr>
          <w:p w14:paraId="7BB6A2EF" w14:textId="490B5E85" w:rsidR="00EF62DB" w:rsidRPr="000E49E8" w:rsidRDefault="00EF62DB" w:rsidP="00EF62DB">
            <w:pPr>
              <w:pStyle w:val="bodytext"/>
              <w:rPr>
                <w:rFonts w:asciiTheme="minorHAnsi" w:hAnsiTheme="minorHAnsi" w:cstheme="minorHAnsi"/>
                <w:b w:val="0"/>
                <w:sz w:val="22"/>
                <w:szCs w:val="22"/>
              </w:rPr>
            </w:pPr>
          </w:p>
        </w:tc>
      </w:tr>
      <w:tr w:rsidR="00EF62DB" w:rsidRPr="00B51B95" w14:paraId="08ECFD33" w14:textId="77777777" w:rsidTr="00EF62DB">
        <w:tc>
          <w:tcPr>
            <w:tcW w:w="900" w:type="dxa"/>
          </w:tcPr>
          <w:p w14:paraId="10EE9BF2" w14:textId="77777777" w:rsidR="00EF62DB" w:rsidRPr="00B51B95" w:rsidRDefault="00EF62DB" w:rsidP="00541F5C">
            <w:pPr>
              <w:pStyle w:val="oancuaDanhsach"/>
              <w:numPr>
                <w:ilvl w:val="0"/>
                <w:numId w:val="61"/>
              </w:numPr>
              <w:ind w:left="504"/>
            </w:pPr>
          </w:p>
        </w:tc>
        <w:tc>
          <w:tcPr>
            <w:tcW w:w="3150" w:type="dxa"/>
          </w:tcPr>
          <w:p w14:paraId="2CE14CE9"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Test reports</w:t>
            </w:r>
          </w:p>
        </w:tc>
        <w:tc>
          <w:tcPr>
            <w:tcW w:w="2610" w:type="dxa"/>
          </w:tcPr>
          <w:p w14:paraId="5A5050BF" w14:textId="77777777" w:rsidR="00EF62DB" w:rsidRPr="000E49E8" w:rsidRDefault="00EF62DB" w:rsidP="00EF62DB">
            <w:pPr>
              <w:pStyle w:val="bodytext"/>
              <w:rPr>
                <w:rFonts w:asciiTheme="minorHAnsi" w:hAnsiTheme="minorHAnsi" w:cstheme="minorHAnsi"/>
                <w:b w:val="0"/>
                <w:sz w:val="22"/>
                <w:szCs w:val="22"/>
              </w:rPr>
            </w:pPr>
            <w:r w:rsidRPr="000E49E8">
              <w:rPr>
                <w:rFonts w:asciiTheme="minorHAnsi" w:hAnsiTheme="minorHAnsi" w:cstheme="minorHAnsi"/>
                <w:b w:val="0"/>
                <w:sz w:val="22"/>
                <w:szCs w:val="22"/>
              </w:rPr>
              <w:t>PM</w:t>
            </w:r>
          </w:p>
        </w:tc>
        <w:tc>
          <w:tcPr>
            <w:tcW w:w="2430" w:type="dxa"/>
          </w:tcPr>
          <w:p w14:paraId="5636A1E0" w14:textId="5435DD72" w:rsidR="00EF62DB" w:rsidRPr="000E49E8" w:rsidRDefault="00EF62DB" w:rsidP="00EF62DB">
            <w:pPr>
              <w:pStyle w:val="bodytext"/>
              <w:rPr>
                <w:rFonts w:asciiTheme="minorHAnsi" w:hAnsiTheme="minorHAnsi" w:cstheme="minorHAnsi"/>
                <w:b w:val="0"/>
                <w:sz w:val="22"/>
                <w:szCs w:val="22"/>
              </w:rPr>
            </w:pPr>
          </w:p>
        </w:tc>
      </w:tr>
    </w:tbl>
    <w:bookmarkEnd w:id="263"/>
    <w:bookmarkEnd w:id="264"/>
    <w:bookmarkEnd w:id="265"/>
    <w:bookmarkEnd w:id="266"/>
    <w:bookmarkEnd w:id="267"/>
    <w:p w14:paraId="06BA3372" w14:textId="77777777" w:rsidR="00EF62DB" w:rsidRPr="006126E8" w:rsidRDefault="00EF62DB" w:rsidP="00EF62DB">
      <w:pPr>
        <w:jc w:val="center"/>
        <w:rPr>
          <w:rFonts w:cs="Arial"/>
          <w:color w:val="000000" w:themeColor="text1"/>
        </w:rPr>
      </w:pPr>
      <w:r>
        <w:t>Table 5.8 Deliverables</w:t>
      </w:r>
      <w:r>
        <w:fldChar w:fldCharType="begin"/>
      </w:r>
      <w:r>
        <w:instrText xml:space="preserve"> BIBLIOGRAPHY  \l 1033 </w:instrText>
      </w:r>
      <w:r>
        <w:fldChar w:fldCharType="end"/>
      </w:r>
    </w:p>
    <w:p w14:paraId="30544C72" w14:textId="77777777" w:rsidR="00EF62DB" w:rsidRDefault="00EF62DB" w:rsidP="00EF62DB">
      <w:pPr>
        <w:pStyle w:val="u2"/>
        <w:numPr>
          <w:ilvl w:val="1"/>
          <w:numId w:val="1"/>
        </w:numPr>
      </w:pPr>
      <w:bookmarkStart w:id="303" w:name="_Toc469436490"/>
      <w:r>
        <w:t>Test Case</w:t>
      </w:r>
      <w:r>
        <w:rPr>
          <w:rFonts w:ascii="MS Mincho" w:eastAsia="MS Mincho" w:hAnsi="MS Mincho" w:hint="eastAsia"/>
        </w:rPr>
        <w:t xml:space="preserve">　</w:t>
      </w:r>
      <w:r>
        <w:rPr>
          <w:rFonts w:asciiTheme="minorHAnsi" w:eastAsia="MS Mincho" w:hAnsiTheme="minorHAnsi" w:hint="eastAsia"/>
        </w:rPr>
        <w:t>テストケース</w:t>
      </w:r>
      <w:bookmarkEnd w:id="303"/>
    </w:p>
    <w:p w14:paraId="2D057573" w14:textId="77777777" w:rsidR="00EF62DB" w:rsidRPr="00972C75" w:rsidRDefault="00EF62DB" w:rsidP="00EF62DB">
      <w:r>
        <w:t xml:space="preserve">Refer to: </w:t>
      </w:r>
    </w:p>
    <w:p w14:paraId="457793EB" w14:textId="50C482FC" w:rsidR="00EF62DB" w:rsidRPr="00972C75" w:rsidRDefault="0044159B" w:rsidP="00541F5C">
      <w:pPr>
        <w:pStyle w:val="oancuaDanhsach"/>
        <w:numPr>
          <w:ilvl w:val="1"/>
          <w:numId w:val="72"/>
        </w:numPr>
        <w:spacing w:before="80" w:after="60" w:line="276" w:lineRule="auto"/>
        <w:jc w:val="both"/>
      </w:pPr>
      <w:r>
        <w:t>PSM</w:t>
      </w:r>
      <w:r w:rsidR="00EF62DB">
        <w:t>_Integration Test Case_v1.0</w:t>
      </w:r>
      <w:r w:rsidR="00EF62DB" w:rsidRPr="00972C75">
        <w:t>.xlsx</w:t>
      </w:r>
    </w:p>
    <w:p w14:paraId="177281BB" w14:textId="53718E5F" w:rsidR="00EF62DB" w:rsidRPr="00972C75" w:rsidRDefault="0044159B" w:rsidP="00541F5C">
      <w:pPr>
        <w:pStyle w:val="oancuaDanhsach"/>
        <w:numPr>
          <w:ilvl w:val="1"/>
          <w:numId w:val="72"/>
        </w:numPr>
        <w:spacing w:before="80" w:after="60" w:line="276" w:lineRule="auto"/>
        <w:jc w:val="both"/>
      </w:pPr>
      <w:r>
        <w:t>PSM</w:t>
      </w:r>
      <w:r w:rsidRPr="00972C75">
        <w:t xml:space="preserve"> </w:t>
      </w:r>
      <w:r w:rsidR="00EF62DB" w:rsidRPr="00972C75">
        <w:t>_System Test Ca</w:t>
      </w:r>
      <w:r w:rsidR="00EF62DB">
        <w:t>se_v1.0</w:t>
      </w:r>
      <w:r w:rsidR="00EF62DB" w:rsidRPr="00972C75">
        <w:t>.xlsx</w:t>
      </w:r>
    </w:p>
    <w:p w14:paraId="1EE790DE" w14:textId="19A901DD" w:rsidR="00EF62DB" w:rsidRPr="00972C75" w:rsidRDefault="0044159B" w:rsidP="00541F5C">
      <w:pPr>
        <w:pStyle w:val="oancuaDanhsach"/>
        <w:numPr>
          <w:ilvl w:val="1"/>
          <w:numId w:val="72"/>
        </w:numPr>
        <w:spacing w:before="80" w:after="60" w:line="276" w:lineRule="auto"/>
        <w:jc w:val="both"/>
      </w:pPr>
      <w:r>
        <w:t xml:space="preserve">PSM </w:t>
      </w:r>
      <w:r w:rsidR="00EF62DB">
        <w:t>_Common Test Case_v1.0.</w:t>
      </w:r>
      <w:r w:rsidR="00EF62DB" w:rsidRPr="00972C75">
        <w:t>xlsx</w:t>
      </w:r>
    </w:p>
    <w:p w14:paraId="34AD5563" w14:textId="015D736B"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_UnitTestCase_GuestCommon_v1.0</w:t>
      </w:r>
      <w:r w:rsidR="00EF62DB">
        <w:t>.xlsx</w:t>
      </w:r>
    </w:p>
    <w:p w14:paraId="78B18E67" w14:textId="46437112"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w:t>
      </w:r>
      <w:r w:rsidR="00EF62DB">
        <w:t>itTestCase_MemberCommon_v1.0.xlsx</w:t>
      </w:r>
    </w:p>
    <w:p w14:paraId="4EB104A5" w14:textId="380C4881"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_UnitTestCase_MemberManagePersonalPage_v1.0</w:t>
      </w:r>
      <w:r w:rsidR="00EF62DB">
        <w:t>.xlsx</w:t>
      </w:r>
    </w:p>
    <w:p w14:paraId="780C1843" w14:textId="010A3A9A"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_UnitTestCase_MemberManagePost_v1.0</w:t>
      </w:r>
      <w:r w:rsidR="00EF62DB">
        <w:t>.xlsx</w:t>
      </w:r>
    </w:p>
    <w:p w14:paraId="030BB8E1" w14:textId="717ED13E"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_UnitTestCase_AdminStatistic_v1.0</w:t>
      </w:r>
      <w:r w:rsidR="00EF62DB">
        <w:t>.xlsx</w:t>
      </w:r>
    </w:p>
    <w:p w14:paraId="73C050FF" w14:textId="5C081719"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_UnitTestCase_AdminManageReports_v1.0</w:t>
      </w:r>
      <w:r w:rsidR="00EF62DB">
        <w:t>.xlsx</w:t>
      </w:r>
    </w:p>
    <w:p w14:paraId="33F04EDC" w14:textId="4667ECCC"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_UnitTestCase_AdminManagePosts_v1.0</w:t>
      </w:r>
      <w:r w:rsidR="00EF62DB">
        <w:t>.xlsx</w:t>
      </w:r>
    </w:p>
    <w:p w14:paraId="250E2105" w14:textId="3477703D"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_UnitTestCase_AdminManageMembers_v1.0</w:t>
      </w:r>
      <w:r w:rsidR="00EF62DB">
        <w:t>.xlsx</w:t>
      </w:r>
    </w:p>
    <w:p w14:paraId="2A158127" w14:textId="46F2DF2F"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_UnitTestCase_AdminManageFeedback_v1.0</w:t>
      </w:r>
      <w:r w:rsidR="00EF62DB">
        <w:t>.xlsx</w:t>
      </w:r>
    </w:p>
    <w:p w14:paraId="160881D3" w14:textId="242F9372" w:rsidR="00EF62DB" w:rsidRDefault="0044159B" w:rsidP="00541F5C">
      <w:pPr>
        <w:pStyle w:val="oancuaDanhsach"/>
        <w:numPr>
          <w:ilvl w:val="1"/>
          <w:numId w:val="72"/>
        </w:numPr>
        <w:spacing w:before="80" w:after="60" w:line="276" w:lineRule="auto"/>
        <w:jc w:val="both"/>
      </w:pPr>
      <w:r>
        <w:t>PSM</w:t>
      </w:r>
      <w:r w:rsidRPr="00972C75">
        <w:t xml:space="preserve"> </w:t>
      </w:r>
      <w:r w:rsidR="00EF62DB" w:rsidRPr="00972C75">
        <w:t>_UnitTestCase_AdminManageCategory_v1.0</w:t>
      </w:r>
      <w:r w:rsidR="00EF62DB">
        <w:t>.xlsx</w:t>
      </w:r>
    </w:p>
    <w:p w14:paraId="5F692828" w14:textId="77777777" w:rsidR="00EF62DB" w:rsidRDefault="00EF62DB" w:rsidP="00EF62DB">
      <w:pPr>
        <w:pStyle w:val="oancuaDanhsach"/>
        <w:spacing w:before="80" w:after="60" w:line="276" w:lineRule="auto"/>
        <w:ind w:left="1224"/>
        <w:jc w:val="both"/>
      </w:pPr>
    </w:p>
    <w:p w14:paraId="603682B0" w14:textId="77777777" w:rsidR="00EF62DB" w:rsidRPr="00972C75" w:rsidRDefault="00EF62DB" w:rsidP="00EF62DB">
      <w:pPr>
        <w:pStyle w:val="oancuaDanhsach"/>
        <w:spacing w:before="80" w:after="60" w:line="276" w:lineRule="auto"/>
        <w:ind w:left="1224"/>
        <w:jc w:val="both"/>
      </w:pPr>
    </w:p>
    <w:p w14:paraId="264072F4" w14:textId="77777777" w:rsidR="00EF62DB" w:rsidRDefault="00EF62DB" w:rsidP="00EF62DB">
      <w:pPr>
        <w:pStyle w:val="u2"/>
        <w:numPr>
          <w:ilvl w:val="1"/>
          <w:numId w:val="1"/>
        </w:numPr>
        <w:rPr>
          <w:rFonts w:ascii="MS Mincho" w:eastAsia="MS Mincho" w:hAnsi="MS Mincho"/>
        </w:rPr>
      </w:pPr>
      <w:bookmarkStart w:id="304" w:name="_Toc469436491"/>
      <w:r w:rsidRPr="000E49E8">
        <w:lastRenderedPageBreak/>
        <w:t>Test Report</w:t>
      </w:r>
      <w:r>
        <w:rPr>
          <w:rFonts w:ascii="MS Mincho" w:eastAsia="MS Mincho" w:hAnsi="MS Mincho" w:hint="eastAsia"/>
        </w:rPr>
        <w:t xml:space="preserve">　テストレポート</w:t>
      </w:r>
      <w:bookmarkEnd w:id="304"/>
    </w:p>
    <w:p w14:paraId="1186CC64" w14:textId="77777777" w:rsidR="00EF62DB" w:rsidRPr="00F22718" w:rsidRDefault="00EF62DB" w:rsidP="00EF62DB">
      <w:pPr>
        <w:pStyle w:val="u3"/>
        <w:numPr>
          <w:ilvl w:val="2"/>
          <w:numId w:val="1"/>
        </w:numPr>
        <w:rPr>
          <w:rFonts w:eastAsia="MS Mincho"/>
        </w:rPr>
      </w:pPr>
      <w:bookmarkStart w:id="305" w:name="_Toc469436492"/>
      <w:r>
        <w:t xml:space="preserve">Unit Test Report   </w:t>
      </w:r>
      <w:r w:rsidRPr="00F22718">
        <w:rPr>
          <w:rFonts w:hint="eastAsia"/>
        </w:rPr>
        <w:t>単体テスト</w:t>
      </w:r>
      <w:bookmarkEnd w:id="305"/>
    </w:p>
    <w:tbl>
      <w:tblPr>
        <w:tblpPr w:leftFromText="180" w:rightFromText="180" w:vertAnchor="text" w:horzAnchor="page" w:tblpX="1517" w:tblpY="355"/>
        <w:tblW w:w="9378" w:type="dxa"/>
        <w:tblLook w:val="04A0" w:firstRow="1" w:lastRow="0" w:firstColumn="1" w:lastColumn="0" w:noHBand="0" w:noVBand="1"/>
      </w:tblPr>
      <w:tblGrid>
        <w:gridCol w:w="480"/>
        <w:gridCol w:w="2809"/>
        <w:gridCol w:w="850"/>
        <w:gridCol w:w="865"/>
        <w:gridCol w:w="1058"/>
        <w:gridCol w:w="567"/>
        <w:gridCol w:w="644"/>
        <w:gridCol w:w="575"/>
        <w:gridCol w:w="1530"/>
      </w:tblGrid>
      <w:tr w:rsidR="00EF62DB" w:rsidRPr="00BB7802" w14:paraId="4E55BC70" w14:textId="77777777" w:rsidTr="00EF62DB">
        <w:trPr>
          <w:trHeight w:val="638"/>
        </w:trPr>
        <w:tc>
          <w:tcPr>
            <w:tcW w:w="480" w:type="dxa"/>
            <w:tcBorders>
              <w:top w:val="single" w:sz="4" w:space="0" w:color="000000"/>
              <w:left w:val="nil"/>
              <w:bottom w:val="single" w:sz="4" w:space="0" w:color="000000"/>
              <w:right w:val="single" w:sz="4" w:space="0" w:color="000000"/>
            </w:tcBorders>
            <w:shd w:val="clear" w:color="000080" w:fill="000080"/>
            <w:noWrap/>
            <w:vAlign w:val="bottom"/>
            <w:hideMark/>
          </w:tcPr>
          <w:p w14:paraId="7B5BD252"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No</w:t>
            </w:r>
          </w:p>
        </w:tc>
        <w:tc>
          <w:tcPr>
            <w:tcW w:w="2809" w:type="dxa"/>
            <w:tcBorders>
              <w:top w:val="single" w:sz="4" w:space="0" w:color="000000"/>
              <w:left w:val="nil"/>
              <w:bottom w:val="single" w:sz="4" w:space="0" w:color="000000"/>
              <w:right w:val="single" w:sz="4" w:space="0" w:color="000000"/>
            </w:tcBorders>
            <w:shd w:val="clear" w:color="000080" w:fill="000080"/>
            <w:noWrap/>
            <w:vAlign w:val="bottom"/>
            <w:hideMark/>
          </w:tcPr>
          <w:p w14:paraId="0CA08443"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Function code</w:t>
            </w:r>
          </w:p>
        </w:tc>
        <w:tc>
          <w:tcPr>
            <w:tcW w:w="850" w:type="dxa"/>
            <w:tcBorders>
              <w:top w:val="single" w:sz="4" w:space="0" w:color="000000"/>
              <w:left w:val="nil"/>
              <w:bottom w:val="single" w:sz="4" w:space="0" w:color="000000"/>
              <w:right w:val="single" w:sz="4" w:space="0" w:color="000000"/>
            </w:tcBorders>
            <w:shd w:val="clear" w:color="000080" w:fill="000080"/>
            <w:vAlign w:val="bottom"/>
            <w:hideMark/>
          </w:tcPr>
          <w:p w14:paraId="04FEA42F"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Passed</w:t>
            </w:r>
          </w:p>
        </w:tc>
        <w:tc>
          <w:tcPr>
            <w:tcW w:w="865" w:type="dxa"/>
            <w:tcBorders>
              <w:top w:val="single" w:sz="4" w:space="0" w:color="000000"/>
              <w:left w:val="nil"/>
              <w:bottom w:val="single" w:sz="4" w:space="0" w:color="000000"/>
              <w:right w:val="single" w:sz="4" w:space="0" w:color="000000"/>
            </w:tcBorders>
            <w:shd w:val="clear" w:color="000080" w:fill="000080"/>
            <w:noWrap/>
            <w:vAlign w:val="bottom"/>
            <w:hideMark/>
          </w:tcPr>
          <w:p w14:paraId="37ED4823"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Failed</w:t>
            </w:r>
          </w:p>
        </w:tc>
        <w:tc>
          <w:tcPr>
            <w:tcW w:w="1058" w:type="dxa"/>
            <w:tcBorders>
              <w:top w:val="single" w:sz="4" w:space="0" w:color="000000"/>
              <w:left w:val="nil"/>
              <w:bottom w:val="single" w:sz="4" w:space="0" w:color="000000"/>
              <w:right w:val="nil"/>
            </w:tcBorders>
            <w:shd w:val="clear" w:color="000080" w:fill="000080"/>
            <w:noWrap/>
            <w:vAlign w:val="bottom"/>
            <w:hideMark/>
          </w:tcPr>
          <w:p w14:paraId="24F52EDF"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Untested</w:t>
            </w:r>
          </w:p>
        </w:tc>
        <w:tc>
          <w:tcPr>
            <w:tcW w:w="567" w:type="dxa"/>
            <w:tcBorders>
              <w:top w:val="single" w:sz="4" w:space="0" w:color="000000"/>
              <w:left w:val="single" w:sz="4" w:space="0" w:color="000000"/>
              <w:bottom w:val="single" w:sz="4" w:space="0" w:color="000000"/>
              <w:right w:val="nil"/>
            </w:tcBorders>
            <w:shd w:val="clear" w:color="000080" w:fill="000080"/>
            <w:noWrap/>
            <w:vAlign w:val="bottom"/>
            <w:hideMark/>
          </w:tcPr>
          <w:p w14:paraId="6D13F7C7"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N</w:t>
            </w:r>
          </w:p>
        </w:tc>
        <w:tc>
          <w:tcPr>
            <w:tcW w:w="644" w:type="dxa"/>
            <w:tcBorders>
              <w:top w:val="single" w:sz="4" w:space="0" w:color="000000"/>
              <w:left w:val="single" w:sz="4" w:space="0" w:color="000000"/>
              <w:bottom w:val="single" w:sz="4" w:space="0" w:color="000000"/>
              <w:right w:val="nil"/>
            </w:tcBorders>
            <w:shd w:val="clear" w:color="000080" w:fill="000080"/>
            <w:noWrap/>
            <w:vAlign w:val="bottom"/>
            <w:hideMark/>
          </w:tcPr>
          <w:p w14:paraId="3215742C"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A</w:t>
            </w:r>
          </w:p>
        </w:tc>
        <w:tc>
          <w:tcPr>
            <w:tcW w:w="575" w:type="dxa"/>
            <w:tcBorders>
              <w:top w:val="single" w:sz="4" w:space="0" w:color="000000"/>
              <w:left w:val="single" w:sz="4" w:space="0" w:color="000000"/>
              <w:bottom w:val="single" w:sz="4" w:space="0" w:color="000000"/>
              <w:right w:val="nil"/>
            </w:tcBorders>
            <w:shd w:val="clear" w:color="000080" w:fill="000080"/>
            <w:noWrap/>
            <w:vAlign w:val="bottom"/>
            <w:hideMark/>
          </w:tcPr>
          <w:p w14:paraId="7C167E98"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B</w:t>
            </w:r>
          </w:p>
        </w:tc>
        <w:tc>
          <w:tcPr>
            <w:tcW w:w="1530" w:type="dxa"/>
            <w:tcBorders>
              <w:top w:val="single" w:sz="4" w:space="0" w:color="000000"/>
              <w:left w:val="single" w:sz="4" w:space="0" w:color="000000"/>
              <w:bottom w:val="single" w:sz="4" w:space="0" w:color="000000"/>
              <w:right w:val="single" w:sz="8" w:space="0" w:color="000000"/>
            </w:tcBorders>
            <w:shd w:val="clear" w:color="000080" w:fill="000080"/>
            <w:vAlign w:val="bottom"/>
            <w:hideMark/>
          </w:tcPr>
          <w:p w14:paraId="0603796B"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Total Test Cases</w:t>
            </w:r>
          </w:p>
        </w:tc>
      </w:tr>
      <w:tr w:rsidR="00EF62DB" w:rsidRPr="00BB7802" w14:paraId="6AA7F83F"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4A2AE1DD"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1</w:t>
            </w:r>
          </w:p>
        </w:tc>
        <w:tc>
          <w:tcPr>
            <w:tcW w:w="2809" w:type="dxa"/>
            <w:tcBorders>
              <w:top w:val="nil"/>
              <w:left w:val="nil"/>
              <w:bottom w:val="single" w:sz="4" w:space="0" w:color="000000"/>
              <w:right w:val="single" w:sz="4" w:space="0" w:color="000000"/>
            </w:tcBorders>
            <w:shd w:val="clear" w:color="FFFFCC" w:fill="FFFFFF"/>
            <w:noWrap/>
            <w:vAlign w:val="center"/>
          </w:tcPr>
          <w:p w14:paraId="6A27B892" w14:textId="28918C8A"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10E0985A" w14:textId="1F2D5138"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134169F9" w14:textId="243BA4C8"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4F8B2E8D" w14:textId="261F9248"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2985C0CC" w14:textId="1429E414"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0B422954" w14:textId="0D731CF0"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04383F7B" w14:textId="1310FAD3"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7CE7FB7D" w14:textId="6FFE8A6A" w:rsidR="00EF62DB" w:rsidRPr="00BB7802" w:rsidRDefault="00EF62DB" w:rsidP="00EF62DB">
            <w:pPr>
              <w:spacing w:after="0" w:line="240" w:lineRule="auto"/>
              <w:jc w:val="center"/>
              <w:rPr>
                <w:rFonts w:eastAsia="MS PGothic" w:cstheme="minorHAnsi"/>
              </w:rPr>
            </w:pPr>
          </w:p>
        </w:tc>
      </w:tr>
      <w:tr w:rsidR="00EF62DB" w:rsidRPr="00BB7802" w14:paraId="09CA9FD4"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48EB833F"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2</w:t>
            </w:r>
          </w:p>
        </w:tc>
        <w:tc>
          <w:tcPr>
            <w:tcW w:w="2809" w:type="dxa"/>
            <w:tcBorders>
              <w:top w:val="nil"/>
              <w:left w:val="nil"/>
              <w:bottom w:val="single" w:sz="4" w:space="0" w:color="000000"/>
              <w:right w:val="single" w:sz="4" w:space="0" w:color="000000"/>
            </w:tcBorders>
            <w:shd w:val="clear" w:color="FFFFCC" w:fill="FFFFFF"/>
            <w:vAlign w:val="center"/>
          </w:tcPr>
          <w:p w14:paraId="0E16D31E" w14:textId="289B9214"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1CADE777" w14:textId="30B8477F"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5695713C" w14:textId="3C6CB068"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3E25DCB2" w14:textId="037F0EF0"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4D906098" w14:textId="2988E327"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36D68F72" w14:textId="75932895"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6049D54A" w14:textId="30277A7F"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0B885FA9" w14:textId="72C950A3" w:rsidR="00EF62DB" w:rsidRPr="00BB7802" w:rsidRDefault="00EF62DB" w:rsidP="00EF62DB">
            <w:pPr>
              <w:spacing w:after="0" w:line="240" w:lineRule="auto"/>
              <w:jc w:val="center"/>
              <w:rPr>
                <w:rFonts w:eastAsia="MS PGothic" w:cstheme="minorHAnsi"/>
              </w:rPr>
            </w:pPr>
          </w:p>
        </w:tc>
      </w:tr>
      <w:tr w:rsidR="00EF62DB" w:rsidRPr="00BB7802" w14:paraId="3FD62341"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3D623BCB"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3</w:t>
            </w:r>
          </w:p>
        </w:tc>
        <w:tc>
          <w:tcPr>
            <w:tcW w:w="2809" w:type="dxa"/>
            <w:tcBorders>
              <w:top w:val="nil"/>
              <w:left w:val="nil"/>
              <w:bottom w:val="single" w:sz="4" w:space="0" w:color="000000"/>
              <w:right w:val="single" w:sz="4" w:space="0" w:color="000000"/>
            </w:tcBorders>
            <w:shd w:val="clear" w:color="FFFFCC" w:fill="FFFFFF"/>
            <w:vAlign w:val="center"/>
          </w:tcPr>
          <w:p w14:paraId="7C9CA1ED" w14:textId="27F6996A"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1FFCF05E" w14:textId="0DA90377"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459E15F2" w14:textId="10399F82"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5CBCCFE9" w14:textId="299690B1"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5281062B" w14:textId="2ABCD726"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3AD6885F" w14:textId="6A6473D6"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533A7BCD" w14:textId="728B7069"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05AC58C5" w14:textId="733FD2EB" w:rsidR="00EF62DB" w:rsidRPr="00BB7802" w:rsidRDefault="00EF62DB" w:rsidP="00EF62DB">
            <w:pPr>
              <w:spacing w:after="0" w:line="240" w:lineRule="auto"/>
              <w:jc w:val="center"/>
              <w:rPr>
                <w:rFonts w:eastAsia="MS PGothic" w:cstheme="minorHAnsi"/>
              </w:rPr>
            </w:pPr>
          </w:p>
        </w:tc>
      </w:tr>
      <w:tr w:rsidR="00EF62DB" w:rsidRPr="00BB7802" w14:paraId="7311231F"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15135C78"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4</w:t>
            </w:r>
          </w:p>
        </w:tc>
        <w:tc>
          <w:tcPr>
            <w:tcW w:w="2809" w:type="dxa"/>
            <w:tcBorders>
              <w:top w:val="nil"/>
              <w:left w:val="nil"/>
              <w:bottom w:val="single" w:sz="4" w:space="0" w:color="000000"/>
              <w:right w:val="single" w:sz="4" w:space="0" w:color="000000"/>
            </w:tcBorders>
            <w:shd w:val="clear" w:color="FFFFCC" w:fill="FFFFFF"/>
            <w:vAlign w:val="center"/>
          </w:tcPr>
          <w:p w14:paraId="22CF11A1" w14:textId="1957863E"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7CE42381" w14:textId="72CF64B6"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5732F9C8" w14:textId="46E5A3F2"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59A5597A" w14:textId="3A6EC76E"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376685C5" w14:textId="1747D979"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7326B858" w14:textId="53E8711A"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2F7B09BF" w14:textId="4C50D42C"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1E31AEF1" w14:textId="3A683F4A" w:rsidR="00EF62DB" w:rsidRPr="00BB7802" w:rsidRDefault="00EF62DB" w:rsidP="00EF62DB">
            <w:pPr>
              <w:spacing w:after="0" w:line="240" w:lineRule="auto"/>
              <w:jc w:val="center"/>
              <w:rPr>
                <w:rFonts w:eastAsia="MS PGothic" w:cstheme="minorHAnsi"/>
              </w:rPr>
            </w:pPr>
          </w:p>
        </w:tc>
      </w:tr>
      <w:tr w:rsidR="00EF62DB" w:rsidRPr="00BB7802" w14:paraId="3BB525E1" w14:textId="77777777" w:rsidTr="0044159B">
        <w:trPr>
          <w:trHeight w:val="571"/>
        </w:trPr>
        <w:tc>
          <w:tcPr>
            <w:tcW w:w="480" w:type="dxa"/>
            <w:tcBorders>
              <w:top w:val="nil"/>
              <w:left w:val="nil"/>
              <w:bottom w:val="single" w:sz="4" w:space="0" w:color="000000"/>
              <w:right w:val="single" w:sz="4" w:space="0" w:color="000000"/>
            </w:tcBorders>
            <w:shd w:val="clear" w:color="FFFFCC" w:fill="FFFFFF"/>
            <w:noWrap/>
            <w:vAlign w:val="bottom"/>
            <w:hideMark/>
          </w:tcPr>
          <w:p w14:paraId="737D58B7"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5</w:t>
            </w:r>
          </w:p>
        </w:tc>
        <w:tc>
          <w:tcPr>
            <w:tcW w:w="2809" w:type="dxa"/>
            <w:tcBorders>
              <w:top w:val="nil"/>
              <w:left w:val="nil"/>
              <w:bottom w:val="single" w:sz="4" w:space="0" w:color="000000"/>
              <w:right w:val="single" w:sz="4" w:space="0" w:color="000000"/>
            </w:tcBorders>
            <w:shd w:val="clear" w:color="FFFFCC" w:fill="FFFFFF"/>
            <w:vAlign w:val="center"/>
          </w:tcPr>
          <w:p w14:paraId="2AC15972" w14:textId="26A91D1A" w:rsidR="00EF62DB" w:rsidRPr="00BB7802" w:rsidRDefault="00EF62DB" w:rsidP="00EF62DB">
            <w:pPr>
              <w:spacing w:after="0" w:line="240" w:lineRule="auto"/>
              <w:rPr>
                <w:rFonts w:eastAsia="MS PGothic" w:cstheme="minorHAnsi"/>
              </w:rPr>
            </w:pPr>
          </w:p>
        </w:tc>
        <w:tc>
          <w:tcPr>
            <w:tcW w:w="850" w:type="dxa"/>
            <w:tcBorders>
              <w:top w:val="nil"/>
              <w:left w:val="nil"/>
              <w:bottom w:val="single" w:sz="4" w:space="0" w:color="000000"/>
              <w:right w:val="single" w:sz="4" w:space="0" w:color="000000"/>
            </w:tcBorders>
            <w:shd w:val="clear" w:color="FFFFCC" w:fill="FFFFFF"/>
            <w:noWrap/>
            <w:vAlign w:val="bottom"/>
          </w:tcPr>
          <w:p w14:paraId="569132B8" w14:textId="286ADCE6" w:rsidR="00EF62DB" w:rsidRPr="00BB7802" w:rsidRDefault="00EF62DB" w:rsidP="00EF62DB">
            <w:pPr>
              <w:spacing w:after="0" w:line="240" w:lineRule="auto"/>
              <w:jc w:val="center"/>
              <w:rPr>
                <w:rFonts w:eastAsia="MS PGothic" w:cstheme="minorHAnsi"/>
              </w:rPr>
            </w:pPr>
          </w:p>
        </w:tc>
        <w:tc>
          <w:tcPr>
            <w:tcW w:w="865" w:type="dxa"/>
            <w:tcBorders>
              <w:top w:val="nil"/>
              <w:left w:val="nil"/>
              <w:bottom w:val="single" w:sz="4" w:space="0" w:color="000000"/>
              <w:right w:val="single" w:sz="4" w:space="0" w:color="000000"/>
            </w:tcBorders>
            <w:shd w:val="clear" w:color="FFFFCC" w:fill="FFFFFF"/>
            <w:noWrap/>
            <w:vAlign w:val="bottom"/>
          </w:tcPr>
          <w:p w14:paraId="1B53A18D" w14:textId="460AD3C4" w:rsidR="00EF62DB" w:rsidRPr="00BB7802" w:rsidRDefault="00EF62DB" w:rsidP="00EF62DB">
            <w:pPr>
              <w:spacing w:after="0" w:line="240" w:lineRule="auto"/>
              <w:jc w:val="center"/>
              <w:rPr>
                <w:rFonts w:eastAsia="MS PGothic" w:cstheme="minorHAnsi"/>
              </w:rPr>
            </w:pPr>
          </w:p>
        </w:tc>
        <w:tc>
          <w:tcPr>
            <w:tcW w:w="1058" w:type="dxa"/>
            <w:tcBorders>
              <w:top w:val="nil"/>
              <w:left w:val="nil"/>
              <w:bottom w:val="single" w:sz="4" w:space="0" w:color="000000"/>
              <w:right w:val="single" w:sz="4" w:space="0" w:color="000000"/>
            </w:tcBorders>
            <w:shd w:val="clear" w:color="FFFFCC" w:fill="FFFFFF"/>
            <w:noWrap/>
            <w:vAlign w:val="bottom"/>
          </w:tcPr>
          <w:p w14:paraId="7269567E" w14:textId="1A18D75D" w:rsidR="00EF62DB" w:rsidRPr="00BB7802" w:rsidRDefault="00EF62DB" w:rsidP="00EF62DB">
            <w:pPr>
              <w:spacing w:after="0" w:line="240" w:lineRule="auto"/>
              <w:jc w:val="center"/>
              <w:rPr>
                <w:rFonts w:eastAsia="MS PGothic" w:cstheme="minorHAnsi"/>
              </w:rPr>
            </w:pPr>
          </w:p>
        </w:tc>
        <w:tc>
          <w:tcPr>
            <w:tcW w:w="567" w:type="dxa"/>
            <w:tcBorders>
              <w:top w:val="nil"/>
              <w:left w:val="nil"/>
              <w:bottom w:val="single" w:sz="4" w:space="0" w:color="000000"/>
              <w:right w:val="single" w:sz="4" w:space="0" w:color="000000"/>
            </w:tcBorders>
            <w:shd w:val="clear" w:color="FFFFCC" w:fill="FFFFFF"/>
            <w:noWrap/>
            <w:vAlign w:val="bottom"/>
          </w:tcPr>
          <w:p w14:paraId="4E28096C" w14:textId="461B22F4" w:rsidR="00EF62DB" w:rsidRPr="00BB7802" w:rsidRDefault="00EF62DB" w:rsidP="00EF62DB">
            <w:pPr>
              <w:spacing w:after="0" w:line="240" w:lineRule="auto"/>
              <w:jc w:val="center"/>
              <w:rPr>
                <w:rFonts w:eastAsia="MS PGothic" w:cstheme="minorHAnsi"/>
              </w:rPr>
            </w:pPr>
          </w:p>
        </w:tc>
        <w:tc>
          <w:tcPr>
            <w:tcW w:w="644" w:type="dxa"/>
            <w:tcBorders>
              <w:top w:val="nil"/>
              <w:left w:val="nil"/>
              <w:bottom w:val="single" w:sz="4" w:space="0" w:color="000000"/>
              <w:right w:val="single" w:sz="4" w:space="0" w:color="000000"/>
            </w:tcBorders>
            <w:shd w:val="clear" w:color="FFFFCC" w:fill="FFFFFF"/>
            <w:noWrap/>
            <w:vAlign w:val="bottom"/>
          </w:tcPr>
          <w:p w14:paraId="70FE5291" w14:textId="496BC2C0" w:rsidR="00EF62DB" w:rsidRPr="00BB7802" w:rsidRDefault="00EF62DB" w:rsidP="00EF62DB">
            <w:pPr>
              <w:spacing w:after="0" w:line="240" w:lineRule="auto"/>
              <w:jc w:val="center"/>
              <w:rPr>
                <w:rFonts w:eastAsia="MS PGothic" w:cstheme="minorHAnsi"/>
              </w:rPr>
            </w:pPr>
          </w:p>
        </w:tc>
        <w:tc>
          <w:tcPr>
            <w:tcW w:w="575" w:type="dxa"/>
            <w:tcBorders>
              <w:top w:val="nil"/>
              <w:left w:val="nil"/>
              <w:bottom w:val="single" w:sz="4" w:space="0" w:color="000000"/>
              <w:right w:val="single" w:sz="4" w:space="0" w:color="000000"/>
            </w:tcBorders>
            <w:shd w:val="clear" w:color="FFFFCC" w:fill="FFFFFF"/>
            <w:noWrap/>
            <w:vAlign w:val="bottom"/>
          </w:tcPr>
          <w:p w14:paraId="67B278D0" w14:textId="3405466E" w:rsidR="00EF62DB" w:rsidRPr="00BB7802" w:rsidRDefault="00EF62DB" w:rsidP="00EF62DB">
            <w:pPr>
              <w:spacing w:after="0" w:line="240" w:lineRule="auto"/>
              <w:jc w:val="center"/>
              <w:rPr>
                <w:rFonts w:eastAsia="MS PGothic" w:cstheme="minorHAnsi"/>
              </w:rPr>
            </w:pPr>
          </w:p>
        </w:tc>
        <w:tc>
          <w:tcPr>
            <w:tcW w:w="1530" w:type="dxa"/>
            <w:tcBorders>
              <w:top w:val="nil"/>
              <w:left w:val="nil"/>
              <w:bottom w:val="single" w:sz="4" w:space="0" w:color="000000"/>
              <w:right w:val="single" w:sz="4" w:space="0" w:color="000000"/>
            </w:tcBorders>
            <w:shd w:val="clear" w:color="FFFFCC" w:fill="FFFFFF"/>
            <w:noWrap/>
            <w:vAlign w:val="bottom"/>
          </w:tcPr>
          <w:p w14:paraId="44D1B262" w14:textId="4DC5B032" w:rsidR="00EF62DB" w:rsidRPr="00BB7802" w:rsidRDefault="00EF62DB" w:rsidP="00EF62DB">
            <w:pPr>
              <w:spacing w:after="0" w:line="240" w:lineRule="auto"/>
              <w:jc w:val="center"/>
              <w:rPr>
                <w:rFonts w:eastAsia="MS PGothic" w:cstheme="minorHAnsi"/>
              </w:rPr>
            </w:pPr>
          </w:p>
        </w:tc>
      </w:tr>
      <w:tr w:rsidR="00EF62DB" w:rsidRPr="00BB7802" w14:paraId="73A6A8C6" w14:textId="77777777" w:rsidTr="0044159B">
        <w:trPr>
          <w:trHeight w:val="638"/>
        </w:trPr>
        <w:tc>
          <w:tcPr>
            <w:tcW w:w="480" w:type="dxa"/>
            <w:tcBorders>
              <w:top w:val="nil"/>
              <w:left w:val="nil"/>
              <w:bottom w:val="single" w:sz="4" w:space="0" w:color="000000"/>
              <w:right w:val="single" w:sz="4" w:space="0" w:color="000000"/>
            </w:tcBorders>
            <w:shd w:val="clear" w:color="000080" w:fill="000080"/>
            <w:noWrap/>
            <w:vAlign w:val="bottom"/>
            <w:hideMark/>
          </w:tcPr>
          <w:p w14:paraId="2F7AFF22" w14:textId="77777777" w:rsidR="00EF62DB" w:rsidRPr="00BB7802" w:rsidRDefault="00EF62DB" w:rsidP="00EF62DB">
            <w:pPr>
              <w:spacing w:after="0" w:line="240" w:lineRule="auto"/>
              <w:jc w:val="center"/>
              <w:rPr>
                <w:rFonts w:eastAsia="MS PGothic" w:cstheme="minorHAnsi"/>
                <w:color w:val="FFFFFF"/>
              </w:rPr>
            </w:pPr>
            <w:r w:rsidRPr="00BB7802">
              <w:rPr>
                <w:rFonts w:eastAsia="MS PGothic" w:cstheme="minorHAnsi"/>
                <w:color w:val="FFFFFF"/>
              </w:rPr>
              <w:t> </w:t>
            </w:r>
          </w:p>
        </w:tc>
        <w:tc>
          <w:tcPr>
            <w:tcW w:w="2809" w:type="dxa"/>
            <w:tcBorders>
              <w:top w:val="nil"/>
              <w:left w:val="nil"/>
              <w:bottom w:val="nil"/>
              <w:right w:val="nil"/>
            </w:tcBorders>
            <w:shd w:val="clear" w:color="000000" w:fill="000080"/>
            <w:noWrap/>
            <w:vAlign w:val="center"/>
            <w:hideMark/>
          </w:tcPr>
          <w:p w14:paraId="1C9A7F64" w14:textId="77777777" w:rsidR="00EF62DB" w:rsidRPr="00BB7802" w:rsidRDefault="00EF62DB" w:rsidP="00EF62DB">
            <w:pPr>
              <w:spacing w:after="0" w:line="240" w:lineRule="auto"/>
              <w:rPr>
                <w:rFonts w:eastAsia="MS PGothic" w:cstheme="minorHAnsi"/>
                <w:b/>
                <w:bCs/>
                <w:color w:val="FFFFFF"/>
              </w:rPr>
            </w:pPr>
            <w:r w:rsidRPr="00BB7802">
              <w:rPr>
                <w:rFonts w:eastAsia="MS PGothic" w:cstheme="minorHAnsi"/>
                <w:b/>
                <w:bCs/>
                <w:color w:val="FFFFFF"/>
              </w:rPr>
              <w:t>Sub total</w:t>
            </w:r>
          </w:p>
        </w:tc>
        <w:tc>
          <w:tcPr>
            <w:tcW w:w="850" w:type="dxa"/>
            <w:tcBorders>
              <w:top w:val="nil"/>
              <w:left w:val="single" w:sz="4" w:space="0" w:color="000000"/>
              <w:bottom w:val="single" w:sz="4" w:space="0" w:color="000000"/>
              <w:right w:val="single" w:sz="4" w:space="0" w:color="000000"/>
            </w:tcBorders>
            <w:shd w:val="clear" w:color="000080" w:fill="000080"/>
            <w:noWrap/>
            <w:vAlign w:val="bottom"/>
          </w:tcPr>
          <w:p w14:paraId="6E15D01B" w14:textId="0306E6B2" w:rsidR="00EF62DB" w:rsidRPr="00BB7802" w:rsidRDefault="00EF62DB" w:rsidP="00EF62DB">
            <w:pPr>
              <w:spacing w:after="0" w:line="240" w:lineRule="auto"/>
              <w:jc w:val="center"/>
              <w:rPr>
                <w:rFonts w:eastAsia="MS PGothic" w:cstheme="minorHAnsi"/>
                <w:color w:val="FFFFFF"/>
              </w:rPr>
            </w:pPr>
          </w:p>
        </w:tc>
        <w:tc>
          <w:tcPr>
            <w:tcW w:w="865" w:type="dxa"/>
            <w:tcBorders>
              <w:top w:val="nil"/>
              <w:left w:val="nil"/>
              <w:bottom w:val="single" w:sz="4" w:space="0" w:color="000000"/>
              <w:right w:val="single" w:sz="4" w:space="0" w:color="000000"/>
            </w:tcBorders>
            <w:shd w:val="clear" w:color="000080" w:fill="000080"/>
            <w:noWrap/>
            <w:vAlign w:val="bottom"/>
          </w:tcPr>
          <w:p w14:paraId="55DD7F2A" w14:textId="2EB22374" w:rsidR="00EF62DB" w:rsidRPr="00BB7802" w:rsidRDefault="00EF62DB" w:rsidP="00EF62DB">
            <w:pPr>
              <w:spacing w:after="0" w:line="240" w:lineRule="auto"/>
              <w:jc w:val="center"/>
              <w:rPr>
                <w:rFonts w:eastAsia="MS PGothic" w:cstheme="minorHAnsi"/>
                <w:color w:val="FFFFFF"/>
              </w:rPr>
            </w:pPr>
          </w:p>
        </w:tc>
        <w:tc>
          <w:tcPr>
            <w:tcW w:w="1058" w:type="dxa"/>
            <w:tcBorders>
              <w:top w:val="nil"/>
              <w:left w:val="nil"/>
              <w:bottom w:val="single" w:sz="4" w:space="0" w:color="000000"/>
              <w:right w:val="single" w:sz="4" w:space="0" w:color="000000"/>
            </w:tcBorders>
            <w:shd w:val="clear" w:color="000080" w:fill="000080"/>
            <w:noWrap/>
            <w:vAlign w:val="bottom"/>
          </w:tcPr>
          <w:p w14:paraId="2D6442B4" w14:textId="09B638EA" w:rsidR="00EF62DB" w:rsidRPr="00BB7802" w:rsidRDefault="00EF62DB" w:rsidP="00EF62DB">
            <w:pPr>
              <w:spacing w:after="0" w:line="240" w:lineRule="auto"/>
              <w:jc w:val="center"/>
              <w:rPr>
                <w:rFonts w:eastAsia="MS PGothic" w:cstheme="minorHAnsi"/>
                <w:color w:val="FFFFFF"/>
              </w:rPr>
            </w:pPr>
          </w:p>
        </w:tc>
        <w:tc>
          <w:tcPr>
            <w:tcW w:w="567" w:type="dxa"/>
            <w:tcBorders>
              <w:top w:val="nil"/>
              <w:left w:val="nil"/>
              <w:bottom w:val="single" w:sz="4" w:space="0" w:color="000000"/>
              <w:right w:val="single" w:sz="4" w:space="0" w:color="000000"/>
            </w:tcBorders>
            <w:shd w:val="clear" w:color="000080" w:fill="000080"/>
            <w:noWrap/>
            <w:vAlign w:val="bottom"/>
          </w:tcPr>
          <w:p w14:paraId="7A5FC210" w14:textId="4314A2CC" w:rsidR="00EF62DB" w:rsidRPr="00BB7802" w:rsidRDefault="00EF62DB" w:rsidP="00EF62DB">
            <w:pPr>
              <w:spacing w:after="0" w:line="240" w:lineRule="auto"/>
              <w:jc w:val="center"/>
              <w:rPr>
                <w:rFonts w:eastAsia="MS PGothic" w:cstheme="minorHAnsi"/>
                <w:color w:val="FFFFFF"/>
              </w:rPr>
            </w:pPr>
          </w:p>
        </w:tc>
        <w:tc>
          <w:tcPr>
            <w:tcW w:w="644" w:type="dxa"/>
            <w:tcBorders>
              <w:top w:val="nil"/>
              <w:left w:val="nil"/>
              <w:bottom w:val="single" w:sz="4" w:space="0" w:color="000000"/>
              <w:right w:val="single" w:sz="4" w:space="0" w:color="000000"/>
            </w:tcBorders>
            <w:shd w:val="clear" w:color="000080" w:fill="000080"/>
            <w:noWrap/>
            <w:vAlign w:val="bottom"/>
          </w:tcPr>
          <w:p w14:paraId="46A4D560" w14:textId="289DA6CC" w:rsidR="00EF62DB" w:rsidRPr="00BB7802" w:rsidRDefault="00EF62DB" w:rsidP="00EF62DB">
            <w:pPr>
              <w:spacing w:after="0" w:line="240" w:lineRule="auto"/>
              <w:jc w:val="center"/>
              <w:rPr>
                <w:rFonts w:eastAsia="MS PGothic" w:cstheme="minorHAnsi"/>
                <w:color w:val="FFFFFF"/>
              </w:rPr>
            </w:pPr>
          </w:p>
        </w:tc>
        <w:tc>
          <w:tcPr>
            <w:tcW w:w="575" w:type="dxa"/>
            <w:tcBorders>
              <w:top w:val="nil"/>
              <w:left w:val="nil"/>
              <w:bottom w:val="single" w:sz="4" w:space="0" w:color="000000"/>
              <w:right w:val="single" w:sz="4" w:space="0" w:color="000000"/>
            </w:tcBorders>
            <w:shd w:val="clear" w:color="000080" w:fill="000080"/>
            <w:noWrap/>
            <w:vAlign w:val="bottom"/>
          </w:tcPr>
          <w:p w14:paraId="3C9A9D91" w14:textId="16146CC6" w:rsidR="00EF62DB" w:rsidRPr="00BB7802" w:rsidRDefault="00EF62DB" w:rsidP="00EF62DB">
            <w:pPr>
              <w:spacing w:after="0" w:line="240" w:lineRule="auto"/>
              <w:jc w:val="center"/>
              <w:rPr>
                <w:rFonts w:eastAsia="MS PGothic" w:cstheme="minorHAnsi"/>
                <w:color w:val="FFFFFF"/>
              </w:rPr>
            </w:pPr>
          </w:p>
        </w:tc>
        <w:tc>
          <w:tcPr>
            <w:tcW w:w="1530" w:type="dxa"/>
            <w:tcBorders>
              <w:top w:val="nil"/>
              <w:left w:val="nil"/>
              <w:bottom w:val="single" w:sz="4" w:space="0" w:color="000000"/>
              <w:right w:val="single" w:sz="4" w:space="0" w:color="000000"/>
            </w:tcBorders>
            <w:shd w:val="clear" w:color="000080" w:fill="000080"/>
            <w:noWrap/>
            <w:vAlign w:val="bottom"/>
          </w:tcPr>
          <w:p w14:paraId="129B876A" w14:textId="6F07B76B" w:rsidR="00EF62DB" w:rsidRPr="00BB7802" w:rsidRDefault="00EF62DB" w:rsidP="00EF62DB">
            <w:pPr>
              <w:spacing w:after="0" w:line="240" w:lineRule="auto"/>
              <w:jc w:val="center"/>
              <w:rPr>
                <w:rFonts w:eastAsia="MS PGothic" w:cstheme="minorHAnsi"/>
                <w:color w:val="FFFFFF"/>
              </w:rPr>
            </w:pPr>
          </w:p>
        </w:tc>
      </w:tr>
    </w:tbl>
    <w:p w14:paraId="5BA5A7C4" w14:textId="31065686" w:rsidR="00EF62DB" w:rsidRDefault="00EF62DB" w:rsidP="00EF62DB">
      <w:pPr>
        <w:jc w:val="center"/>
      </w:pPr>
      <w:r>
        <w:t xml:space="preserve">Table 5.10.1   </w:t>
      </w:r>
    </w:p>
    <w:p w14:paraId="7D220382" w14:textId="77777777" w:rsidR="00EF62DB" w:rsidRDefault="00EF62DB" w:rsidP="00EF62DB">
      <w:pPr>
        <w:jc w:val="center"/>
      </w:pPr>
    </w:p>
    <w:tbl>
      <w:tblPr>
        <w:tblW w:w="9450" w:type="dxa"/>
        <w:tblInd w:w="-252" w:type="dxa"/>
        <w:tblLook w:val="04A0" w:firstRow="1" w:lastRow="0" w:firstColumn="1" w:lastColumn="0" w:noHBand="0" w:noVBand="1"/>
      </w:tblPr>
      <w:tblGrid>
        <w:gridCol w:w="666"/>
        <w:gridCol w:w="2084"/>
        <w:gridCol w:w="918"/>
        <w:gridCol w:w="1150"/>
        <w:gridCol w:w="1167"/>
        <w:gridCol w:w="750"/>
        <w:gridCol w:w="833"/>
        <w:gridCol w:w="666"/>
        <w:gridCol w:w="1216"/>
      </w:tblGrid>
      <w:tr w:rsidR="00EF62DB" w:rsidRPr="00BB7802" w14:paraId="1F801687" w14:textId="77777777" w:rsidTr="00EF62DB">
        <w:trPr>
          <w:trHeight w:val="255"/>
        </w:trPr>
        <w:tc>
          <w:tcPr>
            <w:tcW w:w="666" w:type="dxa"/>
            <w:tcBorders>
              <w:top w:val="single" w:sz="4" w:space="0" w:color="000000"/>
              <w:left w:val="nil"/>
              <w:bottom w:val="nil"/>
              <w:right w:val="single" w:sz="4" w:space="0" w:color="000000"/>
            </w:tcBorders>
            <w:shd w:val="clear" w:color="000080" w:fill="000080"/>
            <w:noWrap/>
            <w:vAlign w:val="bottom"/>
            <w:hideMark/>
          </w:tcPr>
          <w:p w14:paraId="1CED955B"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No</w:t>
            </w:r>
          </w:p>
        </w:tc>
        <w:tc>
          <w:tcPr>
            <w:tcW w:w="2084" w:type="dxa"/>
            <w:tcBorders>
              <w:top w:val="single" w:sz="4" w:space="0" w:color="000000"/>
              <w:left w:val="nil"/>
              <w:bottom w:val="nil"/>
              <w:right w:val="single" w:sz="4" w:space="0" w:color="000000"/>
            </w:tcBorders>
            <w:shd w:val="clear" w:color="000080" w:fill="000080"/>
            <w:noWrap/>
            <w:vAlign w:val="bottom"/>
            <w:hideMark/>
          </w:tcPr>
          <w:p w14:paraId="618772BD"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Function code</w:t>
            </w:r>
          </w:p>
        </w:tc>
        <w:tc>
          <w:tcPr>
            <w:tcW w:w="918" w:type="dxa"/>
            <w:tcBorders>
              <w:top w:val="single" w:sz="4" w:space="0" w:color="000000"/>
              <w:left w:val="nil"/>
              <w:bottom w:val="nil"/>
              <w:right w:val="single" w:sz="4" w:space="0" w:color="000000"/>
            </w:tcBorders>
            <w:shd w:val="clear" w:color="000080" w:fill="000080"/>
            <w:vAlign w:val="bottom"/>
            <w:hideMark/>
          </w:tcPr>
          <w:p w14:paraId="24499CB8"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Passed</w:t>
            </w:r>
          </w:p>
        </w:tc>
        <w:tc>
          <w:tcPr>
            <w:tcW w:w="1150" w:type="dxa"/>
            <w:tcBorders>
              <w:top w:val="single" w:sz="4" w:space="0" w:color="000000"/>
              <w:left w:val="nil"/>
              <w:bottom w:val="nil"/>
              <w:right w:val="single" w:sz="4" w:space="0" w:color="000000"/>
            </w:tcBorders>
            <w:shd w:val="clear" w:color="000080" w:fill="000080"/>
            <w:noWrap/>
            <w:vAlign w:val="bottom"/>
            <w:hideMark/>
          </w:tcPr>
          <w:p w14:paraId="370E1370"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Failed</w:t>
            </w:r>
          </w:p>
        </w:tc>
        <w:tc>
          <w:tcPr>
            <w:tcW w:w="1167" w:type="dxa"/>
            <w:tcBorders>
              <w:top w:val="single" w:sz="4" w:space="0" w:color="000000"/>
              <w:left w:val="nil"/>
              <w:bottom w:val="nil"/>
              <w:right w:val="nil"/>
            </w:tcBorders>
            <w:shd w:val="clear" w:color="000080" w:fill="000080"/>
            <w:noWrap/>
            <w:vAlign w:val="bottom"/>
            <w:hideMark/>
          </w:tcPr>
          <w:p w14:paraId="320C8C4D"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Untested</w:t>
            </w:r>
          </w:p>
        </w:tc>
        <w:tc>
          <w:tcPr>
            <w:tcW w:w="750" w:type="dxa"/>
            <w:tcBorders>
              <w:top w:val="single" w:sz="4" w:space="0" w:color="000000"/>
              <w:left w:val="single" w:sz="4" w:space="0" w:color="000000"/>
              <w:bottom w:val="nil"/>
              <w:right w:val="nil"/>
            </w:tcBorders>
            <w:shd w:val="clear" w:color="000080" w:fill="000080"/>
            <w:noWrap/>
            <w:vAlign w:val="bottom"/>
            <w:hideMark/>
          </w:tcPr>
          <w:p w14:paraId="266F2CEE"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N</w:t>
            </w:r>
          </w:p>
        </w:tc>
        <w:tc>
          <w:tcPr>
            <w:tcW w:w="833" w:type="dxa"/>
            <w:tcBorders>
              <w:top w:val="single" w:sz="4" w:space="0" w:color="000000"/>
              <w:left w:val="single" w:sz="4" w:space="0" w:color="000000"/>
              <w:bottom w:val="nil"/>
              <w:right w:val="nil"/>
            </w:tcBorders>
            <w:shd w:val="clear" w:color="000080" w:fill="000080"/>
            <w:noWrap/>
            <w:vAlign w:val="bottom"/>
            <w:hideMark/>
          </w:tcPr>
          <w:p w14:paraId="121B80D4"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A</w:t>
            </w:r>
          </w:p>
        </w:tc>
        <w:tc>
          <w:tcPr>
            <w:tcW w:w="666" w:type="dxa"/>
            <w:tcBorders>
              <w:top w:val="single" w:sz="4" w:space="0" w:color="000000"/>
              <w:left w:val="single" w:sz="4" w:space="0" w:color="000000"/>
              <w:bottom w:val="nil"/>
              <w:right w:val="nil"/>
            </w:tcBorders>
            <w:shd w:val="clear" w:color="000080" w:fill="000080"/>
            <w:noWrap/>
            <w:vAlign w:val="bottom"/>
            <w:hideMark/>
          </w:tcPr>
          <w:p w14:paraId="4429FABD"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B</w:t>
            </w:r>
          </w:p>
        </w:tc>
        <w:tc>
          <w:tcPr>
            <w:tcW w:w="1216" w:type="dxa"/>
            <w:tcBorders>
              <w:top w:val="single" w:sz="4" w:space="0" w:color="000000"/>
              <w:left w:val="single" w:sz="4" w:space="0" w:color="000000"/>
              <w:bottom w:val="nil"/>
              <w:right w:val="single" w:sz="8" w:space="0" w:color="000000"/>
            </w:tcBorders>
            <w:shd w:val="clear" w:color="000080" w:fill="000080"/>
            <w:vAlign w:val="bottom"/>
            <w:hideMark/>
          </w:tcPr>
          <w:p w14:paraId="19850791" w14:textId="77777777" w:rsidR="00EF62DB" w:rsidRPr="00BB7802" w:rsidRDefault="00EF62DB" w:rsidP="00EF62DB">
            <w:pPr>
              <w:spacing w:after="0" w:line="240" w:lineRule="auto"/>
              <w:jc w:val="center"/>
              <w:rPr>
                <w:rFonts w:eastAsia="MS PGothic" w:cstheme="minorHAnsi"/>
                <w:b/>
                <w:bCs/>
                <w:color w:val="FFFFFF"/>
              </w:rPr>
            </w:pPr>
            <w:r w:rsidRPr="00BB7802">
              <w:rPr>
                <w:rFonts w:eastAsia="MS PGothic" w:cstheme="minorHAnsi"/>
                <w:b/>
                <w:bCs/>
                <w:color w:val="FFFFFF"/>
              </w:rPr>
              <w:t>Total Test Cases</w:t>
            </w:r>
          </w:p>
        </w:tc>
      </w:tr>
      <w:tr w:rsidR="00EF62DB" w:rsidRPr="00BB7802" w14:paraId="1868CB3E" w14:textId="77777777" w:rsidTr="0044159B">
        <w:trPr>
          <w:trHeight w:val="332"/>
        </w:trPr>
        <w:tc>
          <w:tcPr>
            <w:tcW w:w="666"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0FECEC26"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1</w:t>
            </w:r>
          </w:p>
        </w:tc>
        <w:tc>
          <w:tcPr>
            <w:tcW w:w="2084" w:type="dxa"/>
            <w:tcBorders>
              <w:top w:val="single" w:sz="4" w:space="0" w:color="auto"/>
              <w:left w:val="nil"/>
              <w:bottom w:val="single" w:sz="4" w:space="0" w:color="auto"/>
              <w:right w:val="single" w:sz="4" w:space="0" w:color="auto"/>
            </w:tcBorders>
            <w:shd w:val="clear" w:color="FFFFCC" w:fill="FFFFFF"/>
            <w:noWrap/>
            <w:vAlign w:val="center"/>
          </w:tcPr>
          <w:p w14:paraId="0F2C1CA3" w14:textId="708C4BD7" w:rsidR="00EF62DB" w:rsidRPr="00BB7802" w:rsidRDefault="00EF62DB" w:rsidP="00EF62DB">
            <w:pPr>
              <w:spacing w:after="0" w:line="240" w:lineRule="auto"/>
              <w:rPr>
                <w:rFonts w:eastAsia="MS PGothic" w:cstheme="minorHAnsi"/>
              </w:rPr>
            </w:pPr>
          </w:p>
        </w:tc>
        <w:tc>
          <w:tcPr>
            <w:tcW w:w="918" w:type="dxa"/>
            <w:tcBorders>
              <w:top w:val="single" w:sz="4" w:space="0" w:color="auto"/>
              <w:left w:val="nil"/>
              <w:bottom w:val="single" w:sz="4" w:space="0" w:color="auto"/>
              <w:right w:val="single" w:sz="4" w:space="0" w:color="auto"/>
            </w:tcBorders>
            <w:shd w:val="clear" w:color="FFFFCC" w:fill="FFFFFF"/>
            <w:noWrap/>
            <w:vAlign w:val="bottom"/>
          </w:tcPr>
          <w:p w14:paraId="2A5360D9" w14:textId="2EB85471" w:rsidR="00EF62DB" w:rsidRPr="00BB7802" w:rsidRDefault="00EF62DB" w:rsidP="00EF62DB">
            <w:pPr>
              <w:spacing w:after="0" w:line="240" w:lineRule="auto"/>
              <w:jc w:val="center"/>
              <w:rPr>
                <w:rFonts w:eastAsia="MS PGothic" w:cstheme="minorHAnsi"/>
              </w:rPr>
            </w:pPr>
          </w:p>
        </w:tc>
        <w:tc>
          <w:tcPr>
            <w:tcW w:w="1150" w:type="dxa"/>
            <w:tcBorders>
              <w:top w:val="single" w:sz="4" w:space="0" w:color="auto"/>
              <w:left w:val="nil"/>
              <w:bottom w:val="single" w:sz="4" w:space="0" w:color="auto"/>
              <w:right w:val="single" w:sz="4" w:space="0" w:color="auto"/>
            </w:tcBorders>
            <w:shd w:val="clear" w:color="FFFFCC" w:fill="FFFFFF"/>
            <w:noWrap/>
            <w:vAlign w:val="bottom"/>
          </w:tcPr>
          <w:p w14:paraId="5BB7312F" w14:textId="74B3BF21" w:rsidR="00EF62DB" w:rsidRPr="00BB7802" w:rsidRDefault="00EF62DB" w:rsidP="00EF62DB">
            <w:pPr>
              <w:spacing w:after="0" w:line="240" w:lineRule="auto"/>
              <w:jc w:val="center"/>
              <w:rPr>
                <w:rFonts w:eastAsia="MS PGothic" w:cstheme="minorHAnsi"/>
              </w:rPr>
            </w:pPr>
          </w:p>
        </w:tc>
        <w:tc>
          <w:tcPr>
            <w:tcW w:w="1167" w:type="dxa"/>
            <w:tcBorders>
              <w:top w:val="single" w:sz="4" w:space="0" w:color="auto"/>
              <w:left w:val="nil"/>
              <w:bottom w:val="single" w:sz="4" w:space="0" w:color="auto"/>
              <w:right w:val="single" w:sz="4" w:space="0" w:color="auto"/>
            </w:tcBorders>
            <w:shd w:val="clear" w:color="FFFFCC" w:fill="FFFFFF"/>
            <w:noWrap/>
            <w:vAlign w:val="bottom"/>
          </w:tcPr>
          <w:p w14:paraId="1DE6B570" w14:textId="51CE5C32" w:rsidR="00EF62DB" w:rsidRPr="00BB7802" w:rsidRDefault="00EF62DB" w:rsidP="00EF62DB">
            <w:pPr>
              <w:spacing w:after="0" w:line="240" w:lineRule="auto"/>
              <w:jc w:val="center"/>
              <w:rPr>
                <w:rFonts w:eastAsia="MS PGothic" w:cstheme="minorHAnsi"/>
              </w:rPr>
            </w:pPr>
          </w:p>
        </w:tc>
        <w:tc>
          <w:tcPr>
            <w:tcW w:w="750" w:type="dxa"/>
            <w:tcBorders>
              <w:top w:val="single" w:sz="4" w:space="0" w:color="auto"/>
              <w:left w:val="nil"/>
              <w:bottom w:val="single" w:sz="4" w:space="0" w:color="auto"/>
              <w:right w:val="single" w:sz="4" w:space="0" w:color="auto"/>
            </w:tcBorders>
            <w:shd w:val="clear" w:color="FFFFCC" w:fill="FFFFFF"/>
            <w:noWrap/>
            <w:vAlign w:val="bottom"/>
          </w:tcPr>
          <w:p w14:paraId="36CB499A" w14:textId="12EAB92B" w:rsidR="00EF62DB" w:rsidRPr="00BB7802" w:rsidRDefault="00EF62DB" w:rsidP="00EF62DB">
            <w:pPr>
              <w:spacing w:after="0" w:line="240" w:lineRule="auto"/>
              <w:jc w:val="center"/>
              <w:rPr>
                <w:rFonts w:eastAsia="MS PGothic" w:cstheme="minorHAnsi"/>
              </w:rPr>
            </w:pPr>
          </w:p>
        </w:tc>
        <w:tc>
          <w:tcPr>
            <w:tcW w:w="833" w:type="dxa"/>
            <w:tcBorders>
              <w:top w:val="single" w:sz="4" w:space="0" w:color="auto"/>
              <w:left w:val="nil"/>
              <w:bottom w:val="single" w:sz="4" w:space="0" w:color="auto"/>
              <w:right w:val="single" w:sz="4" w:space="0" w:color="auto"/>
            </w:tcBorders>
            <w:shd w:val="clear" w:color="FFFFCC" w:fill="FFFFFF"/>
            <w:noWrap/>
            <w:vAlign w:val="bottom"/>
          </w:tcPr>
          <w:p w14:paraId="2FD37076" w14:textId="7D326F74" w:rsidR="00EF62DB" w:rsidRPr="00BB7802" w:rsidRDefault="00EF62DB" w:rsidP="00EF62DB">
            <w:pPr>
              <w:spacing w:after="0" w:line="240" w:lineRule="auto"/>
              <w:jc w:val="center"/>
              <w:rPr>
                <w:rFonts w:eastAsia="MS PGothic" w:cstheme="minorHAnsi"/>
              </w:rPr>
            </w:pPr>
          </w:p>
        </w:tc>
        <w:tc>
          <w:tcPr>
            <w:tcW w:w="666" w:type="dxa"/>
            <w:tcBorders>
              <w:top w:val="single" w:sz="4" w:space="0" w:color="auto"/>
              <w:left w:val="nil"/>
              <w:bottom w:val="single" w:sz="4" w:space="0" w:color="auto"/>
              <w:right w:val="single" w:sz="4" w:space="0" w:color="auto"/>
            </w:tcBorders>
            <w:shd w:val="clear" w:color="FFFFCC" w:fill="FFFFFF"/>
            <w:noWrap/>
            <w:vAlign w:val="bottom"/>
          </w:tcPr>
          <w:p w14:paraId="5D8E3EB3" w14:textId="14362B93" w:rsidR="00EF62DB" w:rsidRPr="00BB7802" w:rsidRDefault="00EF62DB" w:rsidP="00EF62DB">
            <w:pPr>
              <w:spacing w:after="0" w:line="240" w:lineRule="auto"/>
              <w:jc w:val="center"/>
              <w:rPr>
                <w:rFonts w:eastAsia="MS PGothic" w:cstheme="minorHAnsi"/>
              </w:rPr>
            </w:pPr>
          </w:p>
        </w:tc>
        <w:tc>
          <w:tcPr>
            <w:tcW w:w="1216" w:type="dxa"/>
            <w:tcBorders>
              <w:top w:val="single" w:sz="4" w:space="0" w:color="auto"/>
              <w:left w:val="nil"/>
              <w:bottom w:val="single" w:sz="4" w:space="0" w:color="auto"/>
              <w:right w:val="single" w:sz="4" w:space="0" w:color="auto"/>
            </w:tcBorders>
            <w:shd w:val="clear" w:color="FFFFCC" w:fill="FFFFFF"/>
            <w:noWrap/>
            <w:vAlign w:val="bottom"/>
          </w:tcPr>
          <w:p w14:paraId="35083F15" w14:textId="1E7F4992" w:rsidR="00EF62DB" w:rsidRPr="00BB7802" w:rsidRDefault="00EF62DB" w:rsidP="00EF62DB">
            <w:pPr>
              <w:spacing w:after="0" w:line="240" w:lineRule="auto"/>
              <w:jc w:val="center"/>
              <w:rPr>
                <w:rFonts w:eastAsia="MS PGothic" w:cstheme="minorHAnsi"/>
              </w:rPr>
            </w:pPr>
          </w:p>
        </w:tc>
      </w:tr>
      <w:tr w:rsidR="00EF62DB" w:rsidRPr="00BB7802" w14:paraId="3924C673" w14:textId="77777777" w:rsidTr="0044159B">
        <w:trPr>
          <w:trHeight w:val="350"/>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0749CF5C"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2</w:t>
            </w:r>
          </w:p>
        </w:tc>
        <w:tc>
          <w:tcPr>
            <w:tcW w:w="2084" w:type="dxa"/>
            <w:tcBorders>
              <w:top w:val="nil"/>
              <w:left w:val="nil"/>
              <w:bottom w:val="single" w:sz="4" w:space="0" w:color="auto"/>
              <w:right w:val="single" w:sz="4" w:space="0" w:color="auto"/>
            </w:tcBorders>
            <w:shd w:val="clear" w:color="FFFFCC" w:fill="FFFFFF"/>
            <w:noWrap/>
            <w:vAlign w:val="center"/>
          </w:tcPr>
          <w:p w14:paraId="35A4BAFD" w14:textId="1956EEA6"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0BA64917" w14:textId="3C516330"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054EAE48" w14:textId="0F51485A"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3680B91A" w14:textId="4916EB64"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0349F616" w14:textId="078309AD"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47726316" w14:textId="06BC7938"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0A502C92" w14:textId="1303756C"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40CAA4E5" w14:textId="51465A4F" w:rsidR="00EF62DB" w:rsidRPr="00BB7802" w:rsidRDefault="00EF62DB" w:rsidP="00EF62DB">
            <w:pPr>
              <w:spacing w:after="0" w:line="240" w:lineRule="auto"/>
              <w:jc w:val="center"/>
              <w:rPr>
                <w:rFonts w:eastAsia="MS PGothic" w:cstheme="minorHAnsi"/>
              </w:rPr>
            </w:pPr>
          </w:p>
        </w:tc>
      </w:tr>
      <w:tr w:rsidR="00EF62DB" w:rsidRPr="00BB7802" w14:paraId="7BA5A8B9" w14:textId="77777777" w:rsidTr="0044159B">
        <w:trPr>
          <w:trHeight w:val="227"/>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52DDFAC6"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3</w:t>
            </w:r>
          </w:p>
        </w:tc>
        <w:tc>
          <w:tcPr>
            <w:tcW w:w="2084" w:type="dxa"/>
            <w:tcBorders>
              <w:top w:val="nil"/>
              <w:left w:val="nil"/>
              <w:bottom w:val="single" w:sz="4" w:space="0" w:color="auto"/>
              <w:right w:val="single" w:sz="4" w:space="0" w:color="auto"/>
            </w:tcBorders>
            <w:shd w:val="clear" w:color="FFFFCC" w:fill="FFFFFF"/>
            <w:noWrap/>
            <w:vAlign w:val="center"/>
          </w:tcPr>
          <w:p w14:paraId="28EA6555" w14:textId="3C4AEC0C"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433E3AD5" w14:textId="783C4C60"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4563C5C2" w14:textId="22D248B7"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1FA68F27" w14:textId="332EBB40"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53CE7F51" w14:textId="1E0B50FD"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33F73073" w14:textId="2312A9DD"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2D0A8671" w14:textId="31BC6244"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07D46EA7" w14:textId="370E1159" w:rsidR="00EF62DB" w:rsidRPr="00BB7802" w:rsidRDefault="00EF62DB" w:rsidP="00EF62DB">
            <w:pPr>
              <w:spacing w:after="0" w:line="240" w:lineRule="auto"/>
              <w:jc w:val="center"/>
              <w:rPr>
                <w:rFonts w:eastAsia="MS PGothic" w:cstheme="minorHAnsi"/>
              </w:rPr>
            </w:pPr>
          </w:p>
        </w:tc>
      </w:tr>
      <w:tr w:rsidR="00EF62DB" w:rsidRPr="00BB7802" w14:paraId="52452334" w14:textId="77777777" w:rsidTr="0044159B">
        <w:trPr>
          <w:trHeight w:val="227"/>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1D46B9EB"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4</w:t>
            </w:r>
          </w:p>
        </w:tc>
        <w:tc>
          <w:tcPr>
            <w:tcW w:w="2084" w:type="dxa"/>
            <w:tcBorders>
              <w:top w:val="nil"/>
              <w:left w:val="nil"/>
              <w:bottom w:val="single" w:sz="4" w:space="0" w:color="auto"/>
              <w:right w:val="single" w:sz="4" w:space="0" w:color="auto"/>
            </w:tcBorders>
            <w:shd w:val="clear" w:color="FFFFCC" w:fill="FFFFFF"/>
            <w:vAlign w:val="center"/>
          </w:tcPr>
          <w:p w14:paraId="3D5737D3" w14:textId="5FDE5CAE"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5605701E" w14:textId="0CE24784"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29AB2044" w14:textId="1D9F8C9E"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2501A3BA" w14:textId="66DF3FCD"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4AF2D3F0" w14:textId="42663A81"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60B96EF5" w14:textId="70F6AD60"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44E2A5DD" w14:textId="551A6738"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4601E89A" w14:textId="214E54DD" w:rsidR="00EF62DB" w:rsidRPr="00BB7802" w:rsidRDefault="00EF62DB" w:rsidP="00EF62DB">
            <w:pPr>
              <w:spacing w:after="0" w:line="240" w:lineRule="auto"/>
              <w:jc w:val="center"/>
              <w:rPr>
                <w:rFonts w:eastAsia="MS PGothic" w:cstheme="minorHAnsi"/>
              </w:rPr>
            </w:pPr>
          </w:p>
        </w:tc>
      </w:tr>
      <w:tr w:rsidR="00EF62DB" w:rsidRPr="00BB7802" w14:paraId="71ADEBC1" w14:textId="77777777" w:rsidTr="0044159B">
        <w:trPr>
          <w:trHeight w:val="227"/>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416451C4"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5</w:t>
            </w:r>
          </w:p>
        </w:tc>
        <w:tc>
          <w:tcPr>
            <w:tcW w:w="2084" w:type="dxa"/>
            <w:tcBorders>
              <w:top w:val="nil"/>
              <w:left w:val="nil"/>
              <w:bottom w:val="single" w:sz="4" w:space="0" w:color="auto"/>
              <w:right w:val="single" w:sz="4" w:space="0" w:color="auto"/>
            </w:tcBorders>
            <w:shd w:val="clear" w:color="FFFFCC" w:fill="FFFFFF"/>
            <w:vAlign w:val="center"/>
          </w:tcPr>
          <w:p w14:paraId="40A197CE" w14:textId="6713165F"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12499E3E" w14:textId="46593355"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2D487349" w14:textId="3292D745"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4F7B8B4A" w14:textId="01D063D7"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519B7292" w14:textId="5881ACD6"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538718F7" w14:textId="64BD981E"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00D591FA" w14:textId="571BE8C4"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1C4DD9EC" w14:textId="70967538" w:rsidR="00EF62DB" w:rsidRPr="00BB7802" w:rsidRDefault="00EF62DB" w:rsidP="00EF62DB">
            <w:pPr>
              <w:spacing w:after="0" w:line="240" w:lineRule="auto"/>
              <w:jc w:val="center"/>
              <w:rPr>
                <w:rFonts w:eastAsia="MS PGothic" w:cstheme="minorHAnsi"/>
              </w:rPr>
            </w:pPr>
          </w:p>
        </w:tc>
      </w:tr>
      <w:tr w:rsidR="00EF62DB" w:rsidRPr="00BB7802" w14:paraId="79DD4150" w14:textId="77777777" w:rsidTr="0044159B">
        <w:trPr>
          <w:trHeight w:val="456"/>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383A3939"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6</w:t>
            </w:r>
          </w:p>
        </w:tc>
        <w:tc>
          <w:tcPr>
            <w:tcW w:w="2084" w:type="dxa"/>
            <w:tcBorders>
              <w:top w:val="nil"/>
              <w:left w:val="nil"/>
              <w:bottom w:val="single" w:sz="4" w:space="0" w:color="auto"/>
              <w:right w:val="single" w:sz="4" w:space="0" w:color="auto"/>
            </w:tcBorders>
            <w:shd w:val="clear" w:color="FFFFCC" w:fill="FFFFFF"/>
            <w:vAlign w:val="center"/>
          </w:tcPr>
          <w:p w14:paraId="2CB2035E" w14:textId="38CD6BB2"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443807D0" w14:textId="5345D371"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34908829" w14:textId="1409B3DD"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27C45F51" w14:textId="07D1BB43"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338978C6" w14:textId="415227E8"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3BEB0F4F" w14:textId="2435DC53"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43B71933" w14:textId="6E1B310E"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624E88A6" w14:textId="624E3A30" w:rsidR="00EF62DB" w:rsidRPr="00BB7802" w:rsidRDefault="00EF62DB" w:rsidP="00EF62DB">
            <w:pPr>
              <w:spacing w:after="0" w:line="240" w:lineRule="auto"/>
              <w:jc w:val="center"/>
              <w:rPr>
                <w:rFonts w:eastAsia="MS PGothic" w:cstheme="minorHAnsi"/>
              </w:rPr>
            </w:pPr>
          </w:p>
        </w:tc>
      </w:tr>
      <w:tr w:rsidR="00EF62DB" w:rsidRPr="00BB7802" w14:paraId="5CE1D929" w14:textId="77777777" w:rsidTr="0044159B">
        <w:trPr>
          <w:trHeight w:val="440"/>
        </w:trPr>
        <w:tc>
          <w:tcPr>
            <w:tcW w:w="666" w:type="dxa"/>
            <w:tcBorders>
              <w:top w:val="nil"/>
              <w:left w:val="single" w:sz="4" w:space="0" w:color="auto"/>
              <w:bottom w:val="single" w:sz="4" w:space="0" w:color="auto"/>
              <w:right w:val="single" w:sz="4" w:space="0" w:color="auto"/>
            </w:tcBorders>
            <w:shd w:val="clear" w:color="FFFFCC" w:fill="FFFFFF"/>
            <w:noWrap/>
            <w:vAlign w:val="bottom"/>
            <w:hideMark/>
          </w:tcPr>
          <w:p w14:paraId="381F8151" w14:textId="77777777" w:rsidR="00EF62DB" w:rsidRPr="00BB7802" w:rsidRDefault="00EF62DB" w:rsidP="00EF62DB">
            <w:pPr>
              <w:spacing w:after="0" w:line="240" w:lineRule="auto"/>
              <w:jc w:val="center"/>
              <w:rPr>
                <w:rFonts w:eastAsia="MS PGothic" w:cstheme="minorHAnsi"/>
              </w:rPr>
            </w:pPr>
            <w:r w:rsidRPr="00BB7802">
              <w:rPr>
                <w:rFonts w:eastAsia="MS PGothic" w:cstheme="minorHAnsi"/>
              </w:rPr>
              <w:t>7</w:t>
            </w:r>
          </w:p>
        </w:tc>
        <w:tc>
          <w:tcPr>
            <w:tcW w:w="2084" w:type="dxa"/>
            <w:tcBorders>
              <w:top w:val="nil"/>
              <w:left w:val="nil"/>
              <w:bottom w:val="single" w:sz="4" w:space="0" w:color="auto"/>
              <w:right w:val="single" w:sz="4" w:space="0" w:color="auto"/>
            </w:tcBorders>
            <w:shd w:val="clear" w:color="FFFFCC" w:fill="FFFFFF"/>
            <w:noWrap/>
            <w:vAlign w:val="center"/>
          </w:tcPr>
          <w:p w14:paraId="2BB0BF98" w14:textId="2B9B1E02" w:rsidR="00EF62DB" w:rsidRPr="00BB7802" w:rsidRDefault="00EF62DB" w:rsidP="00EF62DB">
            <w:pPr>
              <w:spacing w:after="0" w:line="240" w:lineRule="auto"/>
              <w:rPr>
                <w:rFonts w:eastAsia="MS PGothic" w:cstheme="minorHAnsi"/>
              </w:rPr>
            </w:pPr>
          </w:p>
        </w:tc>
        <w:tc>
          <w:tcPr>
            <w:tcW w:w="918" w:type="dxa"/>
            <w:tcBorders>
              <w:top w:val="nil"/>
              <w:left w:val="nil"/>
              <w:bottom w:val="single" w:sz="4" w:space="0" w:color="auto"/>
              <w:right w:val="single" w:sz="4" w:space="0" w:color="auto"/>
            </w:tcBorders>
            <w:shd w:val="clear" w:color="FFFFCC" w:fill="FFFFFF"/>
            <w:noWrap/>
            <w:vAlign w:val="bottom"/>
          </w:tcPr>
          <w:p w14:paraId="36B2E26A" w14:textId="72E3E37D" w:rsidR="00EF62DB" w:rsidRPr="00BB7802" w:rsidRDefault="00EF62DB" w:rsidP="00EF62DB">
            <w:pPr>
              <w:spacing w:after="0" w:line="240" w:lineRule="auto"/>
              <w:jc w:val="center"/>
              <w:rPr>
                <w:rFonts w:eastAsia="MS PGothic" w:cstheme="minorHAnsi"/>
              </w:rPr>
            </w:pPr>
          </w:p>
        </w:tc>
        <w:tc>
          <w:tcPr>
            <w:tcW w:w="1150" w:type="dxa"/>
            <w:tcBorders>
              <w:top w:val="nil"/>
              <w:left w:val="nil"/>
              <w:bottom w:val="single" w:sz="4" w:space="0" w:color="auto"/>
              <w:right w:val="single" w:sz="4" w:space="0" w:color="auto"/>
            </w:tcBorders>
            <w:shd w:val="clear" w:color="FFFFCC" w:fill="FFFFFF"/>
            <w:noWrap/>
            <w:vAlign w:val="bottom"/>
          </w:tcPr>
          <w:p w14:paraId="07A4DF31" w14:textId="07B62CDE" w:rsidR="00EF62DB" w:rsidRPr="00BB7802" w:rsidRDefault="00EF62DB" w:rsidP="00EF62DB">
            <w:pPr>
              <w:spacing w:after="0" w:line="240" w:lineRule="auto"/>
              <w:jc w:val="center"/>
              <w:rPr>
                <w:rFonts w:eastAsia="MS PGothic" w:cstheme="minorHAnsi"/>
              </w:rPr>
            </w:pPr>
          </w:p>
        </w:tc>
        <w:tc>
          <w:tcPr>
            <w:tcW w:w="1167" w:type="dxa"/>
            <w:tcBorders>
              <w:top w:val="nil"/>
              <w:left w:val="nil"/>
              <w:bottom w:val="single" w:sz="4" w:space="0" w:color="auto"/>
              <w:right w:val="single" w:sz="4" w:space="0" w:color="auto"/>
            </w:tcBorders>
            <w:shd w:val="clear" w:color="FFFFCC" w:fill="FFFFFF"/>
            <w:noWrap/>
            <w:vAlign w:val="bottom"/>
          </w:tcPr>
          <w:p w14:paraId="5B1316BE" w14:textId="6C515852" w:rsidR="00EF62DB" w:rsidRPr="00BB7802" w:rsidRDefault="00EF62DB" w:rsidP="00EF62DB">
            <w:pPr>
              <w:spacing w:after="0" w:line="240" w:lineRule="auto"/>
              <w:jc w:val="center"/>
              <w:rPr>
                <w:rFonts w:eastAsia="MS PGothic" w:cstheme="minorHAnsi"/>
              </w:rPr>
            </w:pPr>
          </w:p>
        </w:tc>
        <w:tc>
          <w:tcPr>
            <w:tcW w:w="750" w:type="dxa"/>
            <w:tcBorders>
              <w:top w:val="nil"/>
              <w:left w:val="nil"/>
              <w:bottom w:val="single" w:sz="4" w:space="0" w:color="auto"/>
              <w:right w:val="single" w:sz="4" w:space="0" w:color="auto"/>
            </w:tcBorders>
            <w:shd w:val="clear" w:color="FFFFCC" w:fill="FFFFFF"/>
            <w:noWrap/>
            <w:vAlign w:val="bottom"/>
          </w:tcPr>
          <w:p w14:paraId="065C5CDB" w14:textId="0362472E" w:rsidR="00EF62DB" w:rsidRPr="00BB7802" w:rsidRDefault="00EF62DB" w:rsidP="00EF62DB">
            <w:pPr>
              <w:spacing w:after="0" w:line="240" w:lineRule="auto"/>
              <w:jc w:val="center"/>
              <w:rPr>
                <w:rFonts w:eastAsia="MS PGothic" w:cstheme="minorHAnsi"/>
              </w:rPr>
            </w:pPr>
          </w:p>
        </w:tc>
        <w:tc>
          <w:tcPr>
            <w:tcW w:w="833" w:type="dxa"/>
            <w:tcBorders>
              <w:top w:val="nil"/>
              <w:left w:val="nil"/>
              <w:bottom w:val="single" w:sz="4" w:space="0" w:color="auto"/>
              <w:right w:val="single" w:sz="4" w:space="0" w:color="auto"/>
            </w:tcBorders>
            <w:shd w:val="clear" w:color="FFFFCC" w:fill="FFFFFF"/>
            <w:noWrap/>
            <w:vAlign w:val="bottom"/>
          </w:tcPr>
          <w:p w14:paraId="2062EB44" w14:textId="21D4FFB3" w:rsidR="00EF62DB" w:rsidRPr="00BB7802" w:rsidRDefault="00EF62DB" w:rsidP="00EF62DB">
            <w:pPr>
              <w:spacing w:after="0" w:line="240" w:lineRule="auto"/>
              <w:jc w:val="center"/>
              <w:rPr>
                <w:rFonts w:eastAsia="MS PGothic" w:cstheme="minorHAnsi"/>
              </w:rPr>
            </w:pPr>
          </w:p>
        </w:tc>
        <w:tc>
          <w:tcPr>
            <w:tcW w:w="666" w:type="dxa"/>
            <w:tcBorders>
              <w:top w:val="nil"/>
              <w:left w:val="nil"/>
              <w:bottom w:val="single" w:sz="4" w:space="0" w:color="auto"/>
              <w:right w:val="single" w:sz="4" w:space="0" w:color="auto"/>
            </w:tcBorders>
            <w:shd w:val="clear" w:color="FFFFCC" w:fill="FFFFFF"/>
            <w:noWrap/>
            <w:vAlign w:val="bottom"/>
          </w:tcPr>
          <w:p w14:paraId="0DE861E7" w14:textId="6A719103" w:rsidR="00EF62DB" w:rsidRPr="00BB7802" w:rsidRDefault="00EF62DB" w:rsidP="00EF62DB">
            <w:pPr>
              <w:spacing w:after="0" w:line="240" w:lineRule="auto"/>
              <w:jc w:val="center"/>
              <w:rPr>
                <w:rFonts w:eastAsia="MS PGothic" w:cstheme="minorHAnsi"/>
              </w:rPr>
            </w:pPr>
          </w:p>
        </w:tc>
        <w:tc>
          <w:tcPr>
            <w:tcW w:w="1216" w:type="dxa"/>
            <w:tcBorders>
              <w:top w:val="nil"/>
              <w:left w:val="nil"/>
              <w:bottom w:val="single" w:sz="4" w:space="0" w:color="auto"/>
              <w:right w:val="single" w:sz="4" w:space="0" w:color="auto"/>
            </w:tcBorders>
            <w:shd w:val="clear" w:color="FFFFCC" w:fill="FFFFFF"/>
            <w:noWrap/>
            <w:vAlign w:val="bottom"/>
          </w:tcPr>
          <w:p w14:paraId="2700985C" w14:textId="3BA956BE" w:rsidR="00EF62DB" w:rsidRPr="00BB7802" w:rsidRDefault="00EF62DB" w:rsidP="00EF62DB">
            <w:pPr>
              <w:spacing w:after="0" w:line="240" w:lineRule="auto"/>
              <w:jc w:val="center"/>
              <w:rPr>
                <w:rFonts w:eastAsia="MS PGothic" w:cstheme="minorHAnsi"/>
              </w:rPr>
            </w:pPr>
          </w:p>
        </w:tc>
      </w:tr>
      <w:tr w:rsidR="00EF62DB" w:rsidRPr="00BB7802" w14:paraId="30D2C4E2" w14:textId="77777777" w:rsidTr="0044159B">
        <w:trPr>
          <w:trHeight w:val="255"/>
        </w:trPr>
        <w:tc>
          <w:tcPr>
            <w:tcW w:w="666" w:type="dxa"/>
            <w:tcBorders>
              <w:top w:val="nil"/>
              <w:left w:val="nil"/>
              <w:bottom w:val="single" w:sz="4" w:space="0" w:color="000000"/>
              <w:right w:val="single" w:sz="4" w:space="0" w:color="000000"/>
            </w:tcBorders>
            <w:shd w:val="clear" w:color="000080" w:fill="000080"/>
            <w:noWrap/>
            <w:vAlign w:val="bottom"/>
            <w:hideMark/>
          </w:tcPr>
          <w:p w14:paraId="5F54EEA2" w14:textId="77777777" w:rsidR="00EF62DB" w:rsidRPr="00BB7802" w:rsidRDefault="00EF62DB" w:rsidP="00EF62DB">
            <w:pPr>
              <w:spacing w:after="0" w:line="240" w:lineRule="auto"/>
              <w:jc w:val="center"/>
              <w:rPr>
                <w:rFonts w:eastAsia="MS PGothic" w:cstheme="minorHAnsi"/>
                <w:color w:val="FFFFFF"/>
              </w:rPr>
            </w:pPr>
            <w:r w:rsidRPr="00BB7802">
              <w:rPr>
                <w:rFonts w:eastAsia="MS PGothic" w:cstheme="minorHAnsi"/>
                <w:color w:val="FFFFFF"/>
              </w:rPr>
              <w:t> </w:t>
            </w:r>
          </w:p>
        </w:tc>
        <w:tc>
          <w:tcPr>
            <w:tcW w:w="2084" w:type="dxa"/>
            <w:tcBorders>
              <w:top w:val="nil"/>
              <w:left w:val="nil"/>
              <w:bottom w:val="nil"/>
              <w:right w:val="nil"/>
            </w:tcBorders>
            <w:shd w:val="clear" w:color="000000" w:fill="000080"/>
            <w:noWrap/>
            <w:vAlign w:val="center"/>
            <w:hideMark/>
          </w:tcPr>
          <w:p w14:paraId="5853968A" w14:textId="77777777" w:rsidR="00EF62DB" w:rsidRPr="00BB7802" w:rsidRDefault="00EF62DB" w:rsidP="00EF62DB">
            <w:pPr>
              <w:spacing w:after="0" w:line="240" w:lineRule="auto"/>
              <w:rPr>
                <w:rFonts w:eastAsia="MS PGothic" w:cstheme="minorHAnsi"/>
                <w:b/>
                <w:bCs/>
                <w:color w:val="FFFFFF"/>
              </w:rPr>
            </w:pPr>
            <w:r w:rsidRPr="00BB7802">
              <w:rPr>
                <w:rFonts w:eastAsia="MS PGothic" w:cstheme="minorHAnsi"/>
                <w:b/>
                <w:bCs/>
                <w:color w:val="FFFFFF"/>
              </w:rPr>
              <w:t>Sub total</w:t>
            </w:r>
          </w:p>
        </w:tc>
        <w:tc>
          <w:tcPr>
            <w:tcW w:w="918" w:type="dxa"/>
            <w:tcBorders>
              <w:top w:val="nil"/>
              <w:left w:val="single" w:sz="4" w:space="0" w:color="000000"/>
              <w:bottom w:val="single" w:sz="4" w:space="0" w:color="000000"/>
              <w:right w:val="single" w:sz="4" w:space="0" w:color="000000"/>
            </w:tcBorders>
            <w:shd w:val="clear" w:color="000080" w:fill="000080"/>
            <w:noWrap/>
            <w:vAlign w:val="bottom"/>
          </w:tcPr>
          <w:p w14:paraId="19C3163C" w14:textId="22801A98" w:rsidR="00EF62DB" w:rsidRPr="00BB7802" w:rsidRDefault="00EF62DB" w:rsidP="00EF62DB">
            <w:pPr>
              <w:spacing w:after="0" w:line="240" w:lineRule="auto"/>
              <w:jc w:val="center"/>
              <w:rPr>
                <w:rFonts w:eastAsia="MS PGothic" w:cstheme="minorHAnsi"/>
                <w:color w:val="FFFFFF"/>
              </w:rPr>
            </w:pPr>
          </w:p>
        </w:tc>
        <w:tc>
          <w:tcPr>
            <w:tcW w:w="1150" w:type="dxa"/>
            <w:tcBorders>
              <w:top w:val="nil"/>
              <w:left w:val="nil"/>
              <w:bottom w:val="single" w:sz="4" w:space="0" w:color="000000"/>
              <w:right w:val="single" w:sz="4" w:space="0" w:color="000000"/>
            </w:tcBorders>
            <w:shd w:val="clear" w:color="000080" w:fill="000080"/>
            <w:noWrap/>
            <w:vAlign w:val="bottom"/>
          </w:tcPr>
          <w:p w14:paraId="6C38B710" w14:textId="5D7667FC" w:rsidR="00EF62DB" w:rsidRPr="00BB7802" w:rsidRDefault="00EF62DB" w:rsidP="00EF62DB">
            <w:pPr>
              <w:spacing w:after="0" w:line="240" w:lineRule="auto"/>
              <w:jc w:val="center"/>
              <w:rPr>
                <w:rFonts w:eastAsia="MS PGothic" w:cstheme="minorHAnsi"/>
                <w:color w:val="FFFFFF"/>
              </w:rPr>
            </w:pPr>
          </w:p>
        </w:tc>
        <w:tc>
          <w:tcPr>
            <w:tcW w:w="1167" w:type="dxa"/>
            <w:tcBorders>
              <w:top w:val="nil"/>
              <w:left w:val="nil"/>
              <w:bottom w:val="single" w:sz="4" w:space="0" w:color="000000"/>
              <w:right w:val="single" w:sz="4" w:space="0" w:color="000000"/>
            </w:tcBorders>
            <w:shd w:val="clear" w:color="000080" w:fill="000080"/>
            <w:noWrap/>
            <w:vAlign w:val="bottom"/>
          </w:tcPr>
          <w:p w14:paraId="56D3D4A7" w14:textId="4A9F546B" w:rsidR="00EF62DB" w:rsidRPr="00BB7802" w:rsidRDefault="00EF62DB" w:rsidP="00EF62DB">
            <w:pPr>
              <w:spacing w:after="0" w:line="240" w:lineRule="auto"/>
              <w:jc w:val="center"/>
              <w:rPr>
                <w:rFonts w:eastAsia="MS PGothic" w:cstheme="minorHAnsi"/>
                <w:color w:val="FFFFFF"/>
              </w:rPr>
            </w:pPr>
          </w:p>
        </w:tc>
        <w:tc>
          <w:tcPr>
            <w:tcW w:w="750" w:type="dxa"/>
            <w:tcBorders>
              <w:top w:val="nil"/>
              <w:left w:val="nil"/>
              <w:bottom w:val="single" w:sz="4" w:space="0" w:color="000000"/>
              <w:right w:val="single" w:sz="4" w:space="0" w:color="000000"/>
            </w:tcBorders>
            <w:shd w:val="clear" w:color="000080" w:fill="000080"/>
            <w:noWrap/>
            <w:vAlign w:val="bottom"/>
          </w:tcPr>
          <w:p w14:paraId="1791DD9E" w14:textId="01B9A944" w:rsidR="00EF62DB" w:rsidRPr="00BB7802" w:rsidRDefault="00EF62DB" w:rsidP="00EF62DB">
            <w:pPr>
              <w:spacing w:after="0" w:line="240" w:lineRule="auto"/>
              <w:jc w:val="center"/>
              <w:rPr>
                <w:rFonts w:eastAsia="MS PGothic" w:cstheme="minorHAnsi"/>
                <w:color w:val="FFFFFF"/>
              </w:rPr>
            </w:pPr>
          </w:p>
        </w:tc>
        <w:tc>
          <w:tcPr>
            <w:tcW w:w="833" w:type="dxa"/>
            <w:tcBorders>
              <w:top w:val="nil"/>
              <w:left w:val="nil"/>
              <w:bottom w:val="single" w:sz="4" w:space="0" w:color="000000"/>
              <w:right w:val="single" w:sz="4" w:space="0" w:color="000000"/>
            </w:tcBorders>
            <w:shd w:val="clear" w:color="000080" w:fill="000080"/>
            <w:noWrap/>
            <w:vAlign w:val="bottom"/>
          </w:tcPr>
          <w:p w14:paraId="51EFACCC" w14:textId="57CD8023" w:rsidR="00EF62DB" w:rsidRPr="00BB7802" w:rsidRDefault="00EF62DB" w:rsidP="00EF62DB">
            <w:pPr>
              <w:spacing w:after="0" w:line="240" w:lineRule="auto"/>
              <w:jc w:val="center"/>
              <w:rPr>
                <w:rFonts w:eastAsia="MS PGothic" w:cstheme="minorHAnsi"/>
                <w:color w:val="FFFFFF"/>
              </w:rPr>
            </w:pPr>
          </w:p>
        </w:tc>
        <w:tc>
          <w:tcPr>
            <w:tcW w:w="666" w:type="dxa"/>
            <w:tcBorders>
              <w:top w:val="nil"/>
              <w:left w:val="nil"/>
              <w:bottom w:val="single" w:sz="4" w:space="0" w:color="000000"/>
              <w:right w:val="single" w:sz="4" w:space="0" w:color="000000"/>
            </w:tcBorders>
            <w:shd w:val="clear" w:color="000080" w:fill="000080"/>
            <w:noWrap/>
            <w:vAlign w:val="bottom"/>
          </w:tcPr>
          <w:p w14:paraId="72C4E300" w14:textId="5B1F38A9" w:rsidR="00EF62DB" w:rsidRPr="00BB7802" w:rsidRDefault="00EF62DB" w:rsidP="00EF62DB">
            <w:pPr>
              <w:spacing w:after="0" w:line="240" w:lineRule="auto"/>
              <w:jc w:val="center"/>
              <w:rPr>
                <w:rFonts w:eastAsia="MS PGothic" w:cstheme="minorHAnsi"/>
                <w:color w:val="FFFFFF"/>
              </w:rPr>
            </w:pPr>
          </w:p>
        </w:tc>
        <w:tc>
          <w:tcPr>
            <w:tcW w:w="1216" w:type="dxa"/>
            <w:tcBorders>
              <w:top w:val="nil"/>
              <w:left w:val="nil"/>
              <w:bottom w:val="single" w:sz="4" w:space="0" w:color="000000"/>
              <w:right w:val="single" w:sz="4" w:space="0" w:color="000000"/>
            </w:tcBorders>
            <w:shd w:val="clear" w:color="000080" w:fill="000080"/>
            <w:noWrap/>
            <w:vAlign w:val="bottom"/>
          </w:tcPr>
          <w:p w14:paraId="06456F7D" w14:textId="3BB99F40" w:rsidR="00EF62DB" w:rsidRPr="00BB7802" w:rsidRDefault="00EF62DB" w:rsidP="00EF62DB">
            <w:pPr>
              <w:spacing w:after="0" w:line="240" w:lineRule="auto"/>
              <w:jc w:val="center"/>
              <w:rPr>
                <w:rFonts w:eastAsia="MS PGothic" w:cstheme="minorHAnsi"/>
                <w:color w:val="FFFFFF"/>
              </w:rPr>
            </w:pPr>
          </w:p>
        </w:tc>
      </w:tr>
    </w:tbl>
    <w:p w14:paraId="20D7EDF7" w14:textId="3BD62689" w:rsidR="00EF62DB" w:rsidRPr="00BB7802" w:rsidRDefault="00EF62DB" w:rsidP="00EF62DB">
      <w:pPr>
        <w:jc w:val="center"/>
      </w:pPr>
      <w:r w:rsidRPr="00BB7802">
        <w:t xml:space="preserve">Table </w:t>
      </w:r>
      <w:r>
        <w:t>5.10.2</w:t>
      </w:r>
      <w:r w:rsidRPr="00BB7802">
        <w:t xml:space="preserve"> </w:t>
      </w:r>
    </w:p>
    <w:p w14:paraId="16D0EABC" w14:textId="77777777" w:rsidR="00EF62DB" w:rsidRDefault="00EF62DB" w:rsidP="00EF62DB"/>
    <w:p w14:paraId="67C9E524" w14:textId="77777777" w:rsidR="00EF62DB" w:rsidRPr="00513FC0" w:rsidRDefault="00EF62DB" w:rsidP="00EF62DB"/>
    <w:p w14:paraId="476894C8" w14:textId="77777777" w:rsidR="00EF62DB" w:rsidRDefault="00EF62DB" w:rsidP="00EF62DB">
      <w:pPr>
        <w:pStyle w:val="u3"/>
        <w:numPr>
          <w:ilvl w:val="2"/>
          <w:numId w:val="1"/>
        </w:numPr>
      </w:pPr>
      <w:bookmarkStart w:id="306" w:name="_Toc469436493"/>
      <w:r>
        <w:t>Common Test Report</w:t>
      </w:r>
      <w:r>
        <w:rPr>
          <w:rFonts w:ascii="MS Mincho" w:eastAsia="MS Mincho" w:hAnsi="MS Mincho" w:hint="eastAsia"/>
        </w:rPr>
        <w:t xml:space="preserve">　</w:t>
      </w:r>
      <w:r w:rsidRPr="004D76D5">
        <w:rPr>
          <w:rFonts w:ascii="MS Mincho" w:eastAsia="MS Mincho" w:hAnsi="MS Mincho" w:hint="eastAsia"/>
        </w:rPr>
        <w:t>一般テストレポート</w:t>
      </w:r>
      <w:bookmarkEnd w:id="306"/>
    </w:p>
    <w:tbl>
      <w:tblPr>
        <w:tblpPr w:leftFromText="180" w:rightFromText="180" w:vertAnchor="text" w:horzAnchor="page" w:tblpX="1885" w:tblpY="166"/>
        <w:tblW w:w="9189" w:type="dxa"/>
        <w:tblLook w:val="04A0" w:firstRow="1" w:lastRow="0" w:firstColumn="1" w:lastColumn="0" w:noHBand="0" w:noVBand="1"/>
      </w:tblPr>
      <w:tblGrid>
        <w:gridCol w:w="900"/>
        <w:gridCol w:w="2358"/>
        <w:gridCol w:w="1260"/>
        <w:gridCol w:w="1152"/>
        <w:gridCol w:w="1125"/>
        <w:gridCol w:w="1044"/>
        <w:gridCol w:w="1350"/>
      </w:tblGrid>
      <w:tr w:rsidR="00EF62DB" w:rsidRPr="00DE35DE" w14:paraId="11FA3391" w14:textId="77777777" w:rsidTr="00EF62DB">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14:paraId="12209C6B"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081D6D98"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14:paraId="6C0226F3"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Pass</w:t>
            </w:r>
          </w:p>
        </w:tc>
        <w:tc>
          <w:tcPr>
            <w:tcW w:w="1152" w:type="dxa"/>
            <w:tcBorders>
              <w:top w:val="single" w:sz="4" w:space="0" w:color="000000"/>
              <w:left w:val="nil"/>
              <w:bottom w:val="single" w:sz="4" w:space="0" w:color="000000"/>
              <w:right w:val="single" w:sz="4" w:space="0" w:color="000000"/>
            </w:tcBorders>
            <w:shd w:val="clear" w:color="000080" w:fill="000080"/>
            <w:noWrap/>
            <w:vAlign w:val="bottom"/>
            <w:hideMark/>
          </w:tcPr>
          <w:p w14:paraId="299D241A"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14:paraId="0C7EBB9C"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Untested</w:t>
            </w:r>
          </w:p>
        </w:tc>
        <w:tc>
          <w:tcPr>
            <w:tcW w:w="1044" w:type="dxa"/>
            <w:tcBorders>
              <w:top w:val="single" w:sz="4" w:space="0" w:color="000000"/>
              <w:left w:val="nil"/>
              <w:bottom w:val="single" w:sz="4" w:space="0" w:color="000000"/>
              <w:right w:val="single" w:sz="4" w:space="0" w:color="000000"/>
            </w:tcBorders>
            <w:shd w:val="clear" w:color="000080" w:fill="000080"/>
            <w:noWrap/>
            <w:vAlign w:val="bottom"/>
            <w:hideMark/>
          </w:tcPr>
          <w:p w14:paraId="74F0120E"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N/A</w:t>
            </w:r>
          </w:p>
        </w:tc>
        <w:tc>
          <w:tcPr>
            <w:tcW w:w="1350" w:type="dxa"/>
            <w:tcBorders>
              <w:top w:val="single" w:sz="4" w:space="0" w:color="000000"/>
              <w:left w:val="nil"/>
              <w:bottom w:val="single" w:sz="4" w:space="0" w:color="000000"/>
              <w:right w:val="single" w:sz="8" w:space="0" w:color="000000"/>
            </w:tcBorders>
            <w:shd w:val="clear" w:color="000080" w:fill="000080"/>
            <w:vAlign w:val="bottom"/>
            <w:hideMark/>
          </w:tcPr>
          <w:p w14:paraId="38F1A0BE"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 xml:space="preserve">Number of  </w:t>
            </w:r>
          </w:p>
          <w:p w14:paraId="28B06407" w14:textId="77777777" w:rsidR="00EF62DB" w:rsidRPr="00DE35DE" w:rsidRDefault="00EF62DB" w:rsidP="00EF62DB">
            <w:pPr>
              <w:spacing w:after="0" w:line="240" w:lineRule="auto"/>
              <w:jc w:val="center"/>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test cases</w:t>
            </w:r>
          </w:p>
        </w:tc>
      </w:tr>
      <w:tr w:rsidR="00EF62DB" w:rsidRPr="00DE35DE" w14:paraId="655953D2"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698FF0B" w14:textId="77777777" w:rsidR="00EF62DB" w:rsidRPr="00DE35DE" w:rsidRDefault="00EF62DB" w:rsidP="00EF62DB">
            <w:pPr>
              <w:spacing w:after="0" w:line="240" w:lineRule="auto"/>
              <w:jc w:val="center"/>
              <w:rPr>
                <w:rFonts w:asciiTheme="majorHAnsi" w:eastAsia="MS PGothic" w:hAnsiTheme="majorHAnsi" w:cstheme="majorHAnsi"/>
              </w:rPr>
            </w:pPr>
            <w:r w:rsidRPr="00DE35DE">
              <w:rPr>
                <w:rFonts w:asciiTheme="majorHAnsi" w:eastAsia="MS PGothic" w:hAnsiTheme="majorHAnsi" w:cstheme="majorHAnsi"/>
              </w:rPr>
              <w:t>1</w:t>
            </w:r>
          </w:p>
        </w:tc>
        <w:tc>
          <w:tcPr>
            <w:tcW w:w="2358" w:type="dxa"/>
            <w:tcBorders>
              <w:top w:val="nil"/>
              <w:left w:val="nil"/>
              <w:bottom w:val="single" w:sz="4" w:space="0" w:color="000000"/>
              <w:right w:val="single" w:sz="4" w:space="0" w:color="000000"/>
            </w:tcBorders>
            <w:shd w:val="clear" w:color="auto" w:fill="auto"/>
            <w:noWrap/>
            <w:vAlign w:val="bottom"/>
          </w:tcPr>
          <w:p w14:paraId="767D19C4" w14:textId="3A0E4E8B" w:rsidR="00EF62DB" w:rsidRPr="00DE35DE" w:rsidRDefault="00EF62DB" w:rsidP="00EF62DB">
            <w:pPr>
              <w:spacing w:after="0" w:line="240" w:lineRule="auto"/>
              <w:rPr>
                <w:rFonts w:asciiTheme="majorHAnsi" w:eastAsia="MS PGothic" w:hAnsiTheme="majorHAnsi" w:cstheme="majorHAnsi"/>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38526D10" w14:textId="337C13BF" w:rsidR="00EF62DB" w:rsidRPr="00DE35DE" w:rsidRDefault="00EF62DB" w:rsidP="00EF62DB">
            <w:pPr>
              <w:spacing w:after="0" w:line="240" w:lineRule="auto"/>
              <w:jc w:val="center"/>
              <w:rPr>
                <w:rFonts w:asciiTheme="majorHAnsi" w:eastAsia="MS PGothic" w:hAnsiTheme="majorHAnsi" w:cstheme="majorHAnsi"/>
              </w:rPr>
            </w:pPr>
          </w:p>
        </w:tc>
        <w:tc>
          <w:tcPr>
            <w:tcW w:w="1152" w:type="dxa"/>
            <w:tcBorders>
              <w:top w:val="nil"/>
              <w:left w:val="nil"/>
              <w:bottom w:val="single" w:sz="4" w:space="0" w:color="000000"/>
              <w:right w:val="single" w:sz="4" w:space="0" w:color="000000"/>
            </w:tcBorders>
            <w:shd w:val="clear" w:color="FFFFCC" w:fill="FFFFFF"/>
            <w:noWrap/>
            <w:vAlign w:val="bottom"/>
          </w:tcPr>
          <w:p w14:paraId="4D2ED834" w14:textId="6F5F3B8A" w:rsidR="00EF62DB" w:rsidRPr="00DE35DE" w:rsidRDefault="00EF62DB" w:rsidP="00EF62DB">
            <w:pPr>
              <w:spacing w:after="0" w:line="240" w:lineRule="auto"/>
              <w:jc w:val="center"/>
              <w:rPr>
                <w:rFonts w:asciiTheme="majorHAnsi" w:eastAsia="MS PGothic" w:hAnsiTheme="majorHAnsi" w:cstheme="majorHAnsi"/>
              </w:rPr>
            </w:pPr>
          </w:p>
        </w:tc>
        <w:tc>
          <w:tcPr>
            <w:tcW w:w="1125" w:type="dxa"/>
            <w:tcBorders>
              <w:top w:val="nil"/>
              <w:left w:val="nil"/>
              <w:bottom w:val="single" w:sz="4" w:space="0" w:color="000000"/>
              <w:right w:val="single" w:sz="4" w:space="0" w:color="000000"/>
            </w:tcBorders>
            <w:shd w:val="clear" w:color="FFFFCC" w:fill="FFFFFF"/>
            <w:noWrap/>
            <w:vAlign w:val="bottom"/>
          </w:tcPr>
          <w:p w14:paraId="1929111E" w14:textId="70470387" w:rsidR="00EF62DB" w:rsidRPr="00DE35DE" w:rsidRDefault="00EF62DB" w:rsidP="00EF62DB">
            <w:pPr>
              <w:spacing w:after="0" w:line="240" w:lineRule="auto"/>
              <w:jc w:val="center"/>
              <w:rPr>
                <w:rFonts w:asciiTheme="majorHAnsi" w:eastAsia="MS PGothic" w:hAnsiTheme="majorHAnsi" w:cstheme="majorHAnsi"/>
              </w:rPr>
            </w:pPr>
          </w:p>
        </w:tc>
        <w:tc>
          <w:tcPr>
            <w:tcW w:w="1044" w:type="dxa"/>
            <w:tcBorders>
              <w:top w:val="nil"/>
              <w:left w:val="nil"/>
              <w:bottom w:val="single" w:sz="4" w:space="0" w:color="000000"/>
              <w:right w:val="single" w:sz="4" w:space="0" w:color="000000"/>
            </w:tcBorders>
            <w:shd w:val="clear" w:color="FFFFCC" w:fill="FFFFFF"/>
            <w:noWrap/>
            <w:vAlign w:val="bottom"/>
          </w:tcPr>
          <w:p w14:paraId="578277A6" w14:textId="28701E4C" w:rsidR="00EF62DB" w:rsidRPr="00DE35DE" w:rsidRDefault="00EF62DB" w:rsidP="00EF62DB">
            <w:pPr>
              <w:spacing w:after="0" w:line="240" w:lineRule="auto"/>
              <w:jc w:val="center"/>
              <w:rPr>
                <w:rFonts w:asciiTheme="majorHAnsi" w:eastAsia="MS PGothic" w:hAnsiTheme="majorHAnsi" w:cstheme="majorHAnsi"/>
              </w:rPr>
            </w:pPr>
          </w:p>
        </w:tc>
        <w:tc>
          <w:tcPr>
            <w:tcW w:w="1350" w:type="dxa"/>
            <w:tcBorders>
              <w:top w:val="nil"/>
              <w:left w:val="nil"/>
              <w:bottom w:val="single" w:sz="4" w:space="0" w:color="000000"/>
              <w:right w:val="single" w:sz="4" w:space="0" w:color="000000"/>
            </w:tcBorders>
            <w:shd w:val="clear" w:color="FFFFCC" w:fill="FFFFFF"/>
            <w:noWrap/>
            <w:vAlign w:val="bottom"/>
          </w:tcPr>
          <w:p w14:paraId="43350DA5" w14:textId="6DD53C1D" w:rsidR="00EF62DB" w:rsidRPr="00DE35DE" w:rsidRDefault="00EF62DB" w:rsidP="00EF62DB">
            <w:pPr>
              <w:spacing w:after="0" w:line="240" w:lineRule="auto"/>
              <w:jc w:val="center"/>
              <w:rPr>
                <w:rFonts w:asciiTheme="majorHAnsi" w:eastAsia="MS PGothic" w:hAnsiTheme="majorHAnsi" w:cstheme="majorHAnsi"/>
              </w:rPr>
            </w:pPr>
          </w:p>
        </w:tc>
      </w:tr>
      <w:tr w:rsidR="00EF62DB" w:rsidRPr="00DE35DE" w14:paraId="5133E94B"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EF19A2C" w14:textId="77777777" w:rsidR="00EF62DB" w:rsidRPr="00DE35DE" w:rsidRDefault="00EF62DB" w:rsidP="00EF62DB">
            <w:pPr>
              <w:spacing w:after="0" w:line="240" w:lineRule="auto"/>
              <w:jc w:val="center"/>
              <w:rPr>
                <w:rFonts w:asciiTheme="majorHAnsi" w:eastAsia="MS PGothic" w:hAnsiTheme="majorHAnsi" w:cstheme="majorHAnsi"/>
              </w:rPr>
            </w:pPr>
            <w:r w:rsidRPr="00DE35DE">
              <w:rPr>
                <w:rFonts w:asciiTheme="majorHAnsi" w:eastAsia="MS PGothic" w:hAnsiTheme="majorHAnsi" w:cstheme="majorHAnsi"/>
              </w:rPr>
              <w:t>2</w:t>
            </w:r>
          </w:p>
        </w:tc>
        <w:tc>
          <w:tcPr>
            <w:tcW w:w="2358" w:type="dxa"/>
            <w:tcBorders>
              <w:top w:val="nil"/>
              <w:left w:val="nil"/>
              <w:bottom w:val="single" w:sz="4" w:space="0" w:color="000000"/>
              <w:right w:val="single" w:sz="4" w:space="0" w:color="000000"/>
            </w:tcBorders>
            <w:shd w:val="clear" w:color="auto" w:fill="auto"/>
            <w:noWrap/>
            <w:vAlign w:val="bottom"/>
          </w:tcPr>
          <w:p w14:paraId="05B45FA2" w14:textId="446A6975" w:rsidR="00EF62DB" w:rsidRPr="00DE35DE" w:rsidRDefault="00EF62DB" w:rsidP="00EF62DB">
            <w:pPr>
              <w:spacing w:after="0" w:line="240" w:lineRule="auto"/>
              <w:rPr>
                <w:rFonts w:asciiTheme="majorHAnsi" w:eastAsia="MS PGothic" w:hAnsiTheme="majorHAnsi" w:cstheme="majorHAnsi"/>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73C56E90" w14:textId="0E7BF4C9" w:rsidR="00EF62DB" w:rsidRPr="00DE35DE" w:rsidRDefault="00EF62DB" w:rsidP="00EF62DB">
            <w:pPr>
              <w:spacing w:after="0" w:line="240" w:lineRule="auto"/>
              <w:jc w:val="center"/>
              <w:rPr>
                <w:rFonts w:asciiTheme="majorHAnsi" w:eastAsia="MS PGothic" w:hAnsiTheme="majorHAnsi" w:cstheme="majorHAnsi"/>
              </w:rPr>
            </w:pPr>
          </w:p>
        </w:tc>
        <w:tc>
          <w:tcPr>
            <w:tcW w:w="1152" w:type="dxa"/>
            <w:tcBorders>
              <w:top w:val="nil"/>
              <w:left w:val="nil"/>
              <w:bottom w:val="single" w:sz="4" w:space="0" w:color="000000"/>
              <w:right w:val="single" w:sz="4" w:space="0" w:color="000000"/>
            </w:tcBorders>
            <w:shd w:val="clear" w:color="FFFFCC" w:fill="FFFFFF"/>
            <w:noWrap/>
            <w:vAlign w:val="bottom"/>
          </w:tcPr>
          <w:p w14:paraId="782F8AA9" w14:textId="46C1A8F7" w:rsidR="00EF62DB" w:rsidRPr="00DE35DE" w:rsidRDefault="00EF62DB" w:rsidP="00EF62DB">
            <w:pPr>
              <w:spacing w:after="0" w:line="240" w:lineRule="auto"/>
              <w:jc w:val="center"/>
              <w:rPr>
                <w:rFonts w:asciiTheme="majorHAnsi" w:eastAsia="MS PGothic" w:hAnsiTheme="majorHAnsi" w:cstheme="majorHAnsi"/>
              </w:rPr>
            </w:pPr>
          </w:p>
        </w:tc>
        <w:tc>
          <w:tcPr>
            <w:tcW w:w="1125" w:type="dxa"/>
            <w:tcBorders>
              <w:top w:val="nil"/>
              <w:left w:val="nil"/>
              <w:bottom w:val="single" w:sz="4" w:space="0" w:color="000000"/>
              <w:right w:val="single" w:sz="4" w:space="0" w:color="000000"/>
            </w:tcBorders>
            <w:shd w:val="clear" w:color="FFFFCC" w:fill="FFFFFF"/>
            <w:noWrap/>
            <w:vAlign w:val="bottom"/>
          </w:tcPr>
          <w:p w14:paraId="52E77B71" w14:textId="31167CE2" w:rsidR="00EF62DB" w:rsidRPr="00DE35DE" w:rsidRDefault="00EF62DB" w:rsidP="00EF62DB">
            <w:pPr>
              <w:spacing w:after="0" w:line="240" w:lineRule="auto"/>
              <w:jc w:val="center"/>
              <w:rPr>
                <w:rFonts w:asciiTheme="majorHAnsi" w:eastAsia="MS PGothic" w:hAnsiTheme="majorHAnsi" w:cstheme="majorHAnsi"/>
              </w:rPr>
            </w:pPr>
          </w:p>
        </w:tc>
        <w:tc>
          <w:tcPr>
            <w:tcW w:w="1044" w:type="dxa"/>
            <w:tcBorders>
              <w:top w:val="nil"/>
              <w:left w:val="nil"/>
              <w:bottom w:val="single" w:sz="4" w:space="0" w:color="000000"/>
              <w:right w:val="single" w:sz="4" w:space="0" w:color="000000"/>
            </w:tcBorders>
            <w:shd w:val="clear" w:color="FFFFCC" w:fill="FFFFFF"/>
            <w:noWrap/>
            <w:vAlign w:val="bottom"/>
          </w:tcPr>
          <w:p w14:paraId="1577763F" w14:textId="4C854E37" w:rsidR="00EF62DB" w:rsidRPr="00DE35DE" w:rsidRDefault="00EF62DB" w:rsidP="00EF62DB">
            <w:pPr>
              <w:spacing w:after="0" w:line="240" w:lineRule="auto"/>
              <w:jc w:val="center"/>
              <w:rPr>
                <w:rFonts w:asciiTheme="majorHAnsi" w:eastAsia="MS PGothic" w:hAnsiTheme="majorHAnsi" w:cstheme="majorHAnsi"/>
              </w:rPr>
            </w:pPr>
          </w:p>
        </w:tc>
        <w:tc>
          <w:tcPr>
            <w:tcW w:w="1350" w:type="dxa"/>
            <w:tcBorders>
              <w:top w:val="nil"/>
              <w:left w:val="nil"/>
              <w:bottom w:val="single" w:sz="4" w:space="0" w:color="000000"/>
              <w:right w:val="single" w:sz="4" w:space="0" w:color="000000"/>
            </w:tcBorders>
            <w:shd w:val="clear" w:color="FFFFCC" w:fill="FFFFFF"/>
            <w:noWrap/>
            <w:vAlign w:val="bottom"/>
          </w:tcPr>
          <w:p w14:paraId="22FFFA59" w14:textId="51E80143" w:rsidR="00EF62DB" w:rsidRPr="00DE35DE" w:rsidRDefault="00EF62DB" w:rsidP="00EF62DB">
            <w:pPr>
              <w:spacing w:after="0" w:line="240" w:lineRule="auto"/>
              <w:jc w:val="center"/>
              <w:rPr>
                <w:rFonts w:asciiTheme="majorHAnsi" w:eastAsia="MS PGothic" w:hAnsiTheme="majorHAnsi" w:cstheme="majorHAnsi"/>
              </w:rPr>
            </w:pPr>
          </w:p>
        </w:tc>
      </w:tr>
      <w:tr w:rsidR="00EF62DB" w:rsidRPr="00DE35DE" w14:paraId="5E6A1D29"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F89CE97" w14:textId="77777777" w:rsidR="00EF62DB" w:rsidRPr="00DE35DE" w:rsidRDefault="00EF62DB" w:rsidP="00EF62DB">
            <w:pPr>
              <w:spacing w:after="0" w:line="240" w:lineRule="auto"/>
              <w:jc w:val="center"/>
              <w:rPr>
                <w:rFonts w:asciiTheme="majorHAnsi" w:eastAsia="MS PGothic" w:hAnsiTheme="majorHAnsi" w:cstheme="majorHAnsi"/>
              </w:rPr>
            </w:pPr>
            <w:r w:rsidRPr="00DE35DE">
              <w:rPr>
                <w:rFonts w:asciiTheme="majorHAnsi" w:eastAsia="MS PGothic" w:hAnsiTheme="majorHAnsi" w:cstheme="majorHAnsi"/>
              </w:rPr>
              <w:lastRenderedPageBreak/>
              <w:t>3</w:t>
            </w:r>
          </w:p>
        </w:tc>
        <w:tc>
          <w:tcPr>
            <w:tcW w:w="2358" w:type="dxa"/>
            <w:tcBorders>
              <w:top w:val="nil"/>
              <w:left w:val="nil"/>
              <w:bottom w:val="single" w:sz="4" w:space="0" w:color="000000"/>
              <w:right w:val="single" w:sz="4" w:space="0" w:color="000000"/>
            </w:tcBorders>
            <w:shd w:val="clear" w:color="auto" w:fill="auto"/>
            <w:noWrap/>
            <w:vAlign w:val="bottom"/>
          </w:tcPr>
          <w:p w14:paraId="74C769B8" w14:textId="52817772" w:rsidR="00EF62DB" w:rsidRPr="00DE35DE" w:rsidRDefault="00EF62DB" w:rsidP="00EF62DB">
            <w:pPr>
              <w:spacing w:after="0" w:line="240" w:lineRule="auto"/>
              <w:rPr>
                <w:rFonts w:asciiTheme="majorHAnsi" w:eastAsia="MS PGothic" w:hAnsiTheme="majorHAnsi" w:cstheme="majorHAnsi"/>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212FA325" w14:textId="2529DFF5" w:rsidR="00EF62DB" w:rsidRPr="00DE35DE" w:rsidRDefault="00EF62DB" w:rsidP="00EF62DB">
            <w:pPr>
              <w:spacing w:after="0" w:line="240" w:lineRule="auto"/>
              <w:jc w:val="center"/>
              <w:rPr>
                <w:rFonts w:asciiTheme="majorHAnsi" w:eastAsia="MS PGothic" w:hAnsiTheme="majorHAnsi" w:cstheme="majorHAnsi"/>
              </w:rPr>
            </w:pPr>
          </w:p>
        </w:tc>
        <w:tc>
          <w:tcPr>
            <w:tcW w:w="1152" w:type="dxa"/>
            <w:tcBorders>
              <w:top w:val="nil"/>
              <w:left w:val="nil"/>
              <w:bottom w:val="single" w:sz="4" w:space="0" w:color="000000"/>
              <w:right w:val="single" w:sz="4" w:space="0" w:color="000000"/>
            </w:tcBorders>
            <w:shd w:val="clear" w:color="FFFFCC" w:fill="FFFFFF"/>
            <w:noWrap/>
            <w:vAlign w:val="bottom"/>
          </w:tcPr>
          <w:p w14:paraId="3B927A1D" w14:textId="4030A4AA" w:rsidR="00EF62DB" w:rsidRPr="00DE35DE" w:rsidRDefault="00EF62DB" w:rsidP="00EF62DB">
            <w:pPr>
              <w:spacing w:after="0" w:line="240" w:lineRule="auto"/>
              <w:jc w:val="center"/>
              <w:rPr>
                <w:rFonts w:asciiTheme="majorHAnsi" w:eastAsia="MS PGothic" w:hAnsiTheme="majorHAnsi" w:cstheme="majorHAnsi"/>
              </w:rPr>
            </w:pPr>
          </w:p>
        </w:tc>
        <w:tc>
          <w:tcPr>
            <w:tcW w:w="1125" w:type="dxa"/>
            <w:tcBorders>
              <w:top w:val="nil"/>
              <w:left w:val="nil"/>
              <w:bottom w:val="single" w:sz="4" w:space="0" w:color="000000"/>
              <w:right w:val="single" w:sz="4" w:space="0" w:color="000000"/>
            </w:tcBorders>
            <w:shd w:val="clear" w:color="FFFFCC" w:fill="FFFFFF"/>
            <w:noWrap/>
            <w:vAlign w:val="bottom"/>
          </w:tcPr>
          <w:p w14:paraId="7D6382CC" w14:textId="70C7E888" w:rsidR="00EF62DB" w:rsidRPr="00DE35DE" w:rsidRDefault="00EF62DB" w:rsidP="00EF62DB">
            <w:pPr>
              <w:spacing w:after="0" w:line="240" w:lineRule="auto"/>
              <w:jc w:val="center"/>
              <w:rPr>
                <w:rFonts w:asciiTheme="majorHAnsi" w:eastAsia="MS PGothic" w:hAnsiTheme="majorHAnsi" w:cstheme="majorHAnsi"/>
              </w:rPr>
            </w:pPr>
          </w:p>
        </w:tc>
        <w:tc>
          <w:tcPr>
            <w:tcW w:w="1044" w:type="dxa"/>
            <w:tcBorders>
              <w:top w:val="nil"/>
              <w:left w:val="nil"/>
              <w:bottom w:val="single" w:sz="4" w:space="0" w:color="000000"/>
              <w:right w:val="single" w:sz="4" w:space="0" w:color="000000"/>
            </w:tcBorders>
            <w:shd w:val="clear" w:color="FFFFCC" w:fill="FFFFFF"/>
            <w:noWrap/>
            <w:vAlign w:val="bottom"/>
          </w:tcPr>
          <w:p w14:paraId="6D9DCB43" w14:textId="6D08418E" w:rsidR="00EF62DB" w:rsidRPr="00DE35DE" w:rsidRDefault="00EF62DB" w:rsidP="00EF62DB">
            <w:pPr>
              <w:spacing w:after="0" w:line="240" w:lineRule="auto"/>
              <w:jc w:val="center"/>
              <w:rPr>
                <w:rFonts w:asciiTheme="majorHAnsi" w:eastAsia="MS PGothic" w:hAnsiTheme="majorHAnsi" w:cstheme="majorHAnsi"/>
              </w:rPr>
            </w:pPr>
          </w:p>
        </w:tc>
        <w:tc>
          <w:tcPr>
            <w:tcW w:w="1350" w:type="dxa"/>
            <w:tcBorders>
              <w:top w:val="nil"/>
              <w:left w:val="nil"/>
              <w:bottom w:val="single" w:sz="4" w:space="0" w:color="000000"/>
              <w:right w:val="single" w:sz="4" w:space="0" w:color="000000"/>
            </w:tcBorders>
            <w:shd w:val="clear" w:color="FFFFCC" w:fill="FFFFFF"/>
            <w:noWrap/>
            <w:vAlign w:val="bottom"/>
          </w:tcPr>
          <w:p w14:paraId="598BAC9E" w14:textId="25E8BF86" w:rsidR="00EF62DB" w:rsidRPr="00DE35DE" w:rsidRDefault="00EF62DB" w:rsidP="00EF62DB">
            <w:pPr>
              <w:spacing w:after="0" w:line="240" w:lineRule="auto"/>
              <w:jc w:val="center"/>
              <w:rPr>
                <w:rFonts w:asciiTheme="majorHAnsi" w:eastAsia="MS PGothic" w:hAnsiTheme="majorHAnsi" w:cstheme="majorHAnsi"/>
              </w:rPr>
            </w:pPr>
          </w:p>
        </w:tc>
      </w:tr>
      <w:tr w:rsidR="00EF62DB" w:rsidRPr="00DE35DE" w14:paraId="35822C0A" w14:textId="77777777" w:rsidTr="0044159B">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14:paraId="27EDA016" w14:textId="77777777" w:rsidR="00EF62DB" w:rsidRPr="00DE35DE" w:rsidRDefault="00EF62DB" w:rsidP="00EF62DB">
            <w:pPr>
              <w:spacing w:after="0" w:line="240" w:lineRule="auto"/>
              <w:jc w:val="center"/>
              <w:rPr>
                <w:rFonts w:asciiTheme="majorHAnsi" w:eastAsia="MS PGothic" w:hAnsiTheme="majorHAnsi" w:cstheme="majorHAnsi"/>
                <w:color w:val="FFFFFF"/>
              </w:rPr>
            </w:pPr>
            <w:r w:rsidRPr="00DE35DE">
              <w:rPr>
                <w:rFonts w:asciiTheme="majorHAnsi" w:eastAsia="MS PGothic" w:hAnsiTheme="majorHAnsi" w:cstheme="majorHAnsi"/>
                <w:color w:val="FFFFFF"/>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62233EF0" w14:textId="77777777" w:rsidR="00EF62DB" w:rsidRPr="00DE35DE" w:rsidRDefault="00EF62DB" w:rsidP="00EF62DB">
            <w:pPr>
              <w:spacing w:after="0" w:line="240" w:lineRule="auto"/>
              <w:rPr>
                <w:rFonts w:asciiTheme="majorHAnsi" w:eastAsia="MS PGothic" w:hAnsiTheme="majorHAnsi" w:cstheme="majorHAnsi"/>
                <w:b/>
                <w:bCs/>
                <w:color w:val="FFFFFF"/>
              </w:rPr>
            </w:pPr>
            <w:r w:rsidRPr="00DE35DE">
              <w:rPr>
                <w:rFonts w:asciiTheme="majorHAnsi" w:eastAsia="MS PGothic" w:hAnsiTheme="majorHAnsi" w:cstheme="majorHAnsi"/>
                <w:b/>
                <w:bCs/>
                <w:color w:val="FFFFFF"/>
              </w:rPr>
              <w:t>Sub total</w:t>
            </w:r>
          </w:p>
        </w:tc>
        <w:tc>
          <w:tcPr>
            <w:tcW w:w="1260" w:type="dxa"/>
            <w:tcBorders>
              <w:top w:val="nil"/>
              <w:left w:val="nil"/>
              <w:bottom w:val="single" w:sz="4" w:space="0" w:color="000000"/>
              <w:right w:val="single" w:sz="4" w:space="0" w:color="000000"/>
            </w:tcBorders>
            <w:shd w:val="clear" w:color="000080" w:fill="000080"/>
            <w:noWrap/>
            <w:vAlign w:val="bottom"/>
          </w:tcPr>
          <w:p w14:paraId="7D3259F2" w14:textId="72842C9D" w:rsidR="00EF62DB" w:rsidRPr="00DE35DE" w:rsidRDefault="00EF62DB" w:rsidP="00EF62DB">
            <w:pPr>
              <w:spacing w:after="0" w:line="240" w:lineRule="auto"/>
              <w:jc w:val="center"/>
              <w:rPr>
                <w:rFonts w:asciiTheme="majorHAnsi" w:eastAsia="MS PGothic" w:hAnsiTheme="majorHAnsi" w:cstheme="majorHAnsi"/>
                <w:color w:val="FFFFFF"/>
              </w:rPr>
            </w:pPr>
          </w:p>
        </w:tc>
        <w:tc>
          <w:tcPr>
            <w:tcW w:w="1152" w:type="dxa"/>
            <w:tcBorders>
              <w:top w:val="nil"/>
              <w:left w:val="nil"/>
              <w:bottom w:val="single" w:sz="4" w:space="0" w:color="000000"/>
              <w:right w:val="single" w:sz="4" w:space="0" w:color="000000"/>
            </w:tcBorders>
            <w:shd w:val="clear" w:color="000080" w:fill="000080"/>
            <w:noWrap/>
            <w:vAlign w:val="bottom"/>
          </w:tcPr>
          <w:p w14:paraId="0FB1942D" w14:textId="3E5F8BD4" w:rsidR="00EF62DB" w:rsidRPr="00DE35DE" w:rsidRDefault="00EF62DB" w:rsidP="00EF62DB">
            <w:pPr>
              <w:spacing w:after="0" w:line="240" w:lineRule="auto"/>
              <w:jc w:val="center"/>
              <w:rPr>
                <w:rFonts w:asciiTheme="majorHAnsi" w:eastAsia="MS PGothic" w:hAnsiTheme="majorHAnsi" w:cstheme="majorHAnsi"/>
                <w:color w:val="FFFFFF"/>
              </w:rPr>
            </w:pPr>
          </w:p>
        </w:tc>
        <w:tc>
          <w:tcPr>
            <w:tcW w:w="1125" w:type="dxa"/>
            <w:tcBorders>
              <w:top w:val="nil"/>
              <w:left w:val="nil"/>
              <w:bottom w:val="single" w:sz="4" w:space="0" w:color="000000"/>
              <w:right w:val="single" w:sz="4" w:space="0" w:color="000000"/>
            </w:tcBorders>
            <w:shd w:val="clear" w:color="000080" w:fill="000080"/>
            <w:noWrap/>
            <w:vAlign w:val="bottom"/>
          </w:tcPr>
          <w:p w14:paraId="2A8E2E2F" w14:textId="304ABDC9" w:rsidR="00EF62DB" w:rsidRPr="00DE35DE" w:rsidRDefault="00EF62DB" w:rsidP="00EF62DB">
            <w:pPr>
              <w:spacing w:after="0" w:line="240" w:lineRule="auto"/>
              <w:jc w:val="center"/>
              <w:rPr>
                <w:rFonts w:asciiTheme="majorHAnsi" w:eastAsia="MS PGothic" w:hAnsiTheme="majorHAnsi" w:cstheme="majorHAnsi"/>
                <w:color w:val="FFFFFF"/>
              </w:rPr>
            </w:pPr>
          </w:p>
        </w:tc>
        <w:tc>
          <w:tcPr>
            <w:tcW w:w="1044" w:type="dxa"/>
            <w:tcBorders>
              <w:top w:val="nil"/>
              <w:left w:val="nil"/>
              <w:bottom w:val="single" w:sz="4" w:space="0" w:color="000000"/>
              <w:right w:val="single" w:sz="4" w:space="0" w:color="000000"/>
            </w:tcBorders>
            <w:shd w:val="clear" w:color="000080" w:fill="000080"/>
            <w:noWrap/>
            <w:vAlign w:val="bottom"/>
          </w:tcPr>
          <w:p w14:paraId="2B8E7E84" w14:textId="2665F3E7" w:rsidR="00EF62DB" w:rsidRPr="00DE35DE" w:rsidRDefault="00EF62DB" w:rsidP="00EF62DB">
            <w:pPr>
              <w:spacing w:after="0" w:line="240" w:lineRule="auto"/>
              <w:jc w:val="center"/>
              <w:rPr>
                <w:rFonts w:asciiTheme="majorHAnsi" w:eastAsia="MS PGothic" w:hAnsiTheme="majorHAnsi" w:cstheme="majorHAnsi"/>
                <w:color w:val="FFFFFF"/>
              </w:rPr>
            </w:pPr>
          </w:p>
        </w:tc>
        <w:tc>
          <w:tcPr>
            <w:tcW w:w="1350" w:type="dxa"/>
            <w:tcBorders>
              <w:top w:val="nil"/>
              <w:left w:val="nil"/>
              <w:bottom w:val="single" w:sz="4" w:space="0" w:color="000000"/>
              <w:right w:val="single" w:sz="8" w:space="0" w:color="000000"/>
            </w:tcBorders>
            <w:shd w:val="clear" w:color="000080" w:fill="000080"/>
            <w:noWrap/>
            <w:vAlign w:val="bottom"/>
          </w:tcPr>
          <w:p w14:paraId="149865B2" w14:textId="0F901AEF" w:rsidR="00EF62DB" w:rsidRPr="00DE35DE" w:rsidRDefault="00EF62DB" w:rsidP="00EF62DB">
            <w:pPr>
              <w:spacing w:after="0" w:line="240" w:lineRule="auto"/>
              <w:jc w:val="center"/>
              <w:rPr>
                <w:rFonts w:asciiTheme="majorHAnsi" w:eastAsia="MS PGothic" w:hAnsiTheme="majorHAnsi" w:cstheme="majorHAnsi"/>
                <w:color w:val="FFFFFF"/>
              </w:rPr>
            </w:pPr>
          </w:p>
        </w:tc>
      </w:tr>
    </w:tbl>
    <w:p w14:paraId="5DE05552" w14:textId="7D82ABEF" w:rsidR="00EF62DB" w:rsidRPr="0056722C" w:rsidRDefault="00EF62DB" w:rsidP="00EF62DB">
      <w:pPr>
        <w:pStyle w:val="Chuthich"/>
        <w:jc w:val="center"/>
        <w:rPr>
          <w:i w:val="0"/>
          <w:sz w:val="22"/>
          <w:szCs w:val="22"/>
        </w:rPr>
      </w:pPr>
      <w:r w:rsidRPr="0056722C">
        <w:rPr>
          <w:i w:val="0"/>
          <w:sz w:val="22"/>
          <w:szCs w:val="22"/>
        </w:rPr>
        <w:t xml:space="preserve">Table 5.10.3   </w:t>
      </w:r>
    </w:p>
    <w:p w14:paraId="023614E4" w14:textId="77777777" w:rsidR="00EF62DB" w:rsidRDefault="00EF62DB" w:rsidP="00EF62DB">
      <w:pPr>
        <w:pStyle w:val="u3"/>
        <w:numPr>
          <w:ilvl w:val="2"/>
          <w:numId w:val="1"/>
        </w:numPr>
      </w:pPr>
      <w:r>
        <w:t xml:space="preserve"> </w:t>
      </w:r>
      <w:bookmarkStart w:id="307" w:name="_Toc469436494"/>
      <w:r>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307"/>
    </w:p>
    <w:tbl>
      <w:tblPr>
        <w:tblpPr w:leftFromText="180" w:rightFromText="180" w:vertAnchor="text" w:horzAnchor="page" w:tblpX="1885" w:tblpY="166"/>
        <w:tblW w:w="9063" w:type="dxa"/>
        <w:tblLook w:val="04A0" w:firstRow="1" w:lastRow="0" w:firstColumn="1" w:lastColumn="0" w:noHBand="0" w:noVBand="1"/>
      </w:tblPr>
      <w:tblGrid>
        <w:gridCol w:w="900"/>
        <w:gridCol w:w="2358"/>
        <w:gridCol w:w="1260"/>
        <w:gridCol w:w="990"/>
        <w:gridCol w:w="1125"/>
        <w:gridCol w:w="945"/>
        <w:gridCol w:w="1485"/>
      </w:tblGrid>
      <w:tr w:rsidR="00EF62DB" w:rsidRPr="00513FC0" w14:paraId="5430B206" w14:textId="77777777" w:rsidTr="00EF62DB">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14:paraId="6FCC2A18"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0677CE90"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14:paraId="3D3C2DD3"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14:paraId="48B6C461"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14:paraId="26989714"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14:paraId="46E8ABF0"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14:paraId="6718EF93" w14:textId="77777777" w:rsidR="00EF62DB"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14:paraId="42ABCEFE" w14:textId="77777777"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EF62DB" w:rsidRPr="00513FC0" w14:paraId="340E8F94"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6B2A8285" w14:textId="77777777"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1</w:t>
            </w:r>
          </w:p>
        </w:tc>
        <w:tc>
          <w:tcPr>
            <w:tcW w:w="2358" w:type="dxa"/>
            <w:tcBorders>
              <w:top w:val="nil"/>
              <w:left w:val="nil"/>
              <w:bottom w:val="single" w:sz="4" w:space="0" w:color="000000"/>
              <w:right w:val="single" w:sz="4" w:space="0" w:color="000000"/>
            </w:tcBorders>
            <w:shd w:val="clear" w:color="auto" w:fill="auto"/>
            <w:noWrap/>
            <w:vAlign w:val="bottom"/>
          </w:tcPr>
          <w:p w14:paraId="58DE0933" w14:textId="34CD7F41"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5913BE1F" w14:textId="1170F0AB"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657187DF" w14:textId="2F4BFE8B"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4F766355" w14:textId="3F25FC47"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0BCD8E3F" w14:textId="77D4F0C7"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67D6BC9C" w14:textId="665F79EA"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14:paraId="17C059DF"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DA6F19D" w14:textId="77777777"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2</w:t>
            </w:r>
          </w:p>
        </w:tc>
        <w:tc>
          <w:tcPr>
            <w:tcW w:w="2358" w:type="dxa"/>
            <w:tcBorders>
              <w:top w:val="nil"/>
              <w:left w:val="nil"/>
              <w:bottom w:val="single" w:sz="4" w:space="0" w:color="000000"/>
              <w:right w:val="single" w:sz="4" w:space="0" w:color="000000"/>
            </w:tcBorders>
            <w:shd w:val="clear" w:color="auto" w:fill="auto"/>
            <w:noWrap/>
            <w:vAlign w:val="bottom"/>
          </w:tcPr>
          <w:p w14:paraId="788FED7F" w14:textId="369AA93B"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44971CB2" w14:textId="1015FD14"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7434A05E" w14:textId="033E8236"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21F92FD6" w14:textId="50D129D4"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6FACD79E" w14:textId="358BD758"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54D8AF0D" w14:textId="4A979DC1"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14:paraId="1C24255B"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94472D0" w14:textId="77777777"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3</w:t>
            </w:r>
          </w:p>
        </w:tc>
        <w:tc>
          <w:tcPr>
            <w:tcW w:w="2358" w:type="dxa"/>
            <w:tcBorders>
              <w:top w:val="nil"/>
              <w:left w:val="nil"/>
              <w:bottom w:val="single" w:sz="4" w:space="0" w:color="000000"/>
              <w:right w:val="single" w:sz="4" w:space="0" w:color="000000"/>
            </w:tcBorders>
            <w:shd w:val="clear" w:color="auto" w:fill="auto"/>
            <w:noWrap/>
            <w:vAlign w:val="bottom"/>
          </w:tcPr>
          <w:p w14:paraId="61F5753F" w14:textId="4E65F5E1"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14:paraId="209FCA01" w14:textId="68CAFD58"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2D155338" w14:textId="2D92837C"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2626506E" w14:textId="0692173F"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26E85192" w14:textId="4FEB07AB"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398E1E10" w14:textId="665B196B"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14:paraId="12731378" w14:textId="77777777"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31B9C9DC" w14:textId="77777777"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4</w:t>
            </w:r>
          </w:p>
        </w:tc>
        <w:tc>
          <w:tcPr>
            <w:tcW w:w="2358" w:type="dxa"/>
            <w:tcBorders>
              <w:top w:val="nil"/>
              <w:left w:val="nil"/>
              <w:bottom w:val="nil"/>
              <w:right w:val="nil"/>
            </w:tcBorders>
            <w:shd w:val="clear" w:color="auto" w:fill="auto"/>
            <w:noWrap/>
            <w:vAlign w:val="bottom"/>
          </w:tcPr>
          <w:p w14:paraId="3F81C06F" w14:textId="78EDB4CA"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6FC02F0C" w14:textId="002079CF"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14:paraId="3AD9DF90" w14:textId="5F6350D2"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14:paraId="5362690F" w14:textId="5FB289F4"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14:paraId="016544D0" w14:textId="04DAF9EC"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14:paraId="250D834E" w14:textId="38969B92"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14:paraId="5B6342D6" w14:textId="77777777" w:rsidTr="0044159B">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14:paraId="63BE9030" w14:textId="77777777" w:rsidR="00EF62DB" w:rsidRPr="00513FC0" w:rsidRDefault="00EF62DB" w:rsidP="00EF62DB">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20AE5C5D" w14:textId="77777777" w:rsidR="00EF62DB" w:rsidRPr="00513FC0" w:rsidRDefault="00EF62DB" w:rsidP="00EF62DB">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14:paraId="5C1A328D" w14:textId="5B850AB8" w:rsidR="00EF62DB" w:rsidRPr="00513FC0" w:rsidRDefault="00EF62DB" w:rsidP="00EF62DB">
            <w:pPr>
              <w:spacing w:after="0" w:line="240" w:lineRule="auto"/>
              <w:jc w:val="center"/>
              <w:rPr>
                <w:rFonts w:ascii="Tahoma" w:eastAsia="MS PGothic" w:hAnsi="Tahoma" w:cs="Tahoma"/>
                <w:color w:val="FFFFFF"/>
                <w:sz w:val="20"/>
                <w:szCs w:val="20"/>
              </w:rPr>
            </w:pPr>
          </w:p>
        </w:tc>
        <w:tc>
          <w:tcPr>
            <w:tcW w:w="990" w:type="dxa"/>
            <w:tcBorders>
              <w:top w:val="nil"/>
              <w:left w:val="nil"/>
              <w:bottom w:val="single" w:sz="4" w:space="0" w:color="000000"/>
              <w:right w:val="single" w:sz="4" w:space="0" w:color="000000"/>
            </w:tcBorders>
            <w:shd w:val="clear" w:color="000080" w:fill="000080"/>
            <w:noWrap/>
            <w:vAlign w:val="bottom"/>
          </w:tcPr>
          <w:p w14:paraId="74123219" w14:textId="79E82FF7" w:rsidR="00EF62DB" w:rsidRPr="00513FC0" w:rsidRDefault="00EF62DB" w:rsidP="00EF62DB">
            <w:pPr>
              <w:spacing w:after="0" w:line="240" w:lineRule="auto"/>
              <w:jc w:val="center"/>
              <w:rPr>
                <w:rFonts w:ascii="Tahoma" w:eastAsia="MS PGothic" w:hAnsi="Tahoma" w:cs="Tahoma"/>
                <w:color w:val="FFFFFF"/>
                <w:sz w:val="20"/>
                <w:szCs w:val="20"/>
              </w:rPr>
            </w:pPr>
          </w:p>
        </w:tc>
        <w:tc>
          <w:tcPr>
            <w:tcW w:w="1125" w:type="dxa"/>
            <w:tcBorders>
              <w:top w:val="nil"/>
              <w:left w:val="nil"/>
              <w:bottom w:val="single" w:sz="4" w:space="0" w:color="000000"/>
              <w:right w:val="single" w:sz="4" w:space="0" w:color="000000"/>
            </w:tcBorders>
            <w:shd w:val="clear" w:color="000080" w:fill="000080"/>
            <w:noWrap/>
            <w:vAlign w:val="bottom"/>
          </w:tcPr>
          <w:p w14:paraId="7918D1FA" w14:textId="1C6C182D" w:rsidR="00EF62DB" w:rsidRPr="00513FC0" w:rsidRDefault="00EF62DB" w:rsidP="00EF62DB">
            <w:pPr>
              <w:spacing w:after="0" w:line="240" w:lineRule="auto"/>
              <w:jc w:val="center"/>
              <w:rPr>
                <w:rFonts w:ascii="Tahoma" w:eastAsia="MS PGothic" w:hAnsi="Tahoma" w:cs="Tahoma"/>
                <w:color w:val="FFFFFF"/>
                <w:sz w:val="20"/>
                <w:szCs w:val="20"/>
              </w:rPr>
            </w:pPr>
          </w:p>
        </w:tc>
        <w:tc>
          <w:tcPr>
            <w:tcW w:w="945" w:type="dxa"/>
            <w:tcBorders>
              <w:top w:val="nil"/>
              <w:left w:val="nil"/>
              <w:bottom w:val="single" w:sz="4" w:space="0" w:color="000000"/>
              <w:right w:val="single" w:sz="4" w:space="0" w:color="000000"/>
            </w:tcBorders>
            <w:shd w:val="clear" w:color="000080" w:fill="000080"/>
            <w:noWrap/>
            <w:vAlign w:val="bottom"/>
          </w:tcPr>
          <w:p w14:paraId="483C6F69" w14:textId="79CBD9B6" w:rsidR="00EF62DB" w:rsidRPr="00513FC0" w:rsidRDefault="00EF62DB" w:rsidP="00EF62DB">
            <w:pPr>
              <w:spacing w:after="0" w:line="240" w:lineRule="auto"/>
              <w:jc w:val="center"/>
              <w:rPr>
                <w:rFonts w:ascii="Tahoma" w:eastAsia="MS PGothic" w:hAnsi="Tahoma" w:cs="Tahoma"/>
                <w:color w:val="FFFFFF"/>
                <w:sz w:val="20"/>
                <w:szCs w:val="20"/>
              </w:rPr>
            </w:pPr>
          </w:p>
        </w:tc>
        <w:tc>
          <w:tcPr>
            <w:tcW w:w="1485" w:type="dxa"/>
            <w:tcBorders>
              <w:top w:val="nil"/>
              <w:left w:val="nil"/>
              <w:bottom w:val="single" w:sz="4" w:space="0" w:color="000000"/>
              <w:right w:val="single" w:sz="8" w:space="0" w:color="000000"/>
            </w:tcBorders>
            <w:shd w:val="clear" w:color="000080" w:fill="000080"/>
            <w:noWrap/>
            <w:vAlign w:val="bottom"/>
          </w:tcPr>
          <w:p w14:paraId="518AF845" w14:textId="47894FEC" w:rsidR="00EF62DB" w:rsidRPr="00513FC0" w:rsidRDefault="00EF62DB" w:rsidP="00EF62DB">
            <w:pPr>
              <w:spacing w:after="0" w:line="240" w:lineRule="auto"/>
              <w:jc w:val="center"/>
              <w:rPr>
                <w:rFonts w:ascii="Tahoma" w:eastAsia="MS PGothic" w:hAnsi="Tahoma" w:cs="Tahoma"/>
                <w:color w:val="FFFFFF"/>
                <w:sz w:val="20"/>
                <w:szCs w:val="20"/>
              </w:rPr>
            </w:pPr>
          </w:p>
        </w:tc>
      </w:tr>
    </w:tbl>
    <w:p w14:paraId="0A07E86F" w14:textId="2840CD05" w:rsidR="00EF62DB" w:rsidRPr="0056722C" w:rsidRDefault="00EF62DB" w:rsidP="00EF62DB">
      <w:pPr>
        <w:pStyle w:val="Chuthich"/>
        <w:jc w:val="center"/>
        <w:rPr>
          <w:i w:val="0"/>
          <w:sz w:val="22"/>
          <w:szCs w:val="22"/>
        </w:rPr>
      </w:pPr>
      <w:r w:rsidRPr="0056722C">
        <w:rPr>
          <w:i w:val="0"/>
          <w:sz w:val="22"/>
          <w:szCs w:val="22"/>
        </w:rPr>
        <w:t>Table 5</w:t>
      </w:r>
      <w:r>
        <w:rPr>
          <w:i w:val="0"/>
          <w:sz w:val="22"/>
          <w:szCs w:val="22"/>
        </w:rPr>
        <w:t>.10.</w:t>
      </w:r>
      <w:r w:rsidRPr="0056722C">
        <w:rPr>
          <w:i w:val="0"/>
          <w:sz w:val="22"/>
          <w:szCs w:val="22"/>
        </w:rPr>
        <w:t xml:space="preserve">4  </w:t>
      </w:r>
    </w:p>
    <w:p w14:paraId="6C6C91E2" w14:textId="77777777" w:rsidR="00EF62DB" w:rsidRPr="00513FC0" w:rsidRDefault="00EF62DB" w:rsidP="00EF62DB"/>
    <w:p w14:paraId="1C2587B6" w14:textId="77777777" w:rsidR="00EF62DB" w:rsidRDefault="00EF62DB" w:rsidP="00EF62DB">
      <w:pPr>
        <w:pStyle w:val="u3"/>
        <w:numPr>
          <w:ilvl w:val="2"/>
          <w:numId w:val="1"/>
        </w:numPr>
      </w:pPr>
      <w:bookmarkStart w:id="308" w:name="_Toc469436495"/>
      <w:r>
        <w:t>System Test Report</w:t>
      </w:r>
      <w:r>
        <w:rPr>
          <w:rFonts w:ascii="MS Mincho" w:eastAsia="MS Mincho" w:hAnsi="MS Mincho" w:hint="eastAsia"/>
        </w:rPr>
        <w:t xml:space="preserve">　システムテストレポート</w:t>
      </w:r>
      <w:bookmarkEnd w:id="308"/>
    </w:p>
    <w:tbl>
      <w:tblPr>
        <w:tblW w:w="9000" w:type="dxa"/>
        <w:tblInd w:w="108" w:type="dxa"/>
        <w:tblLook w:val="04A0" w:firstRow="1" w:lastRow="0" w:firstColumn="1" w:lastColumn="0" w:noHBand="0" w:noVBand="1"/>
      </w:tblPr>
      <w:tblGrid>
        <w:gridCol w:w="720"/>
        <w:gridCol w:w="2430"/>
        <w:gridCol w:w="1080"/>
        <w:gridCol w:w="1080"/>
        <w:gridCol w:w="1170"/>
        <w:gridCol w:w="900"/>
        <w:gridCol w:w="1620"/>
      </w:tblGrid>
      <w:tr w:rsidR="00EF62DB" w:rsidRPr="003D2BAB" w14:paraId="57A9E7BF" w14:textId="77777777" w:rsidTr="00EF62DB">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14:paraId="66D4074A"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14:paraId="6F28883B"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14:paraId="00FF4449"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14:paraId="5BEB59F1"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14:paraId="6EE65FF2"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14:paraId="16FBB3B6"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14:paraId="512A1D11" w14:textId="77777777"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EF62DB" w:rsidRPr="003D2BAB" w14:paraId="4AC6638D" w14:textId="77777777" w:rsidTr="0044159B">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2C2C6AAC"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1</w:t>
            </w:r>
          </w:p>
        </w:tc>
        <w:tc>
          <w:tcPr>
            <w:tcW w:w="2430" w:type="dxa"/>
            <w:tcBorders>
              <w:top w:val="single" w:sz="4" w:space="0" w:color="auto"/>
              <w:left w:val="nil"/>
              <w:bottom w:val="single" w:sz="4" w:space="0" w:color="auto"/>
              <w:right w:val="single" w:sz="4" w:space="0" w:color="auto"/>
            </w:tcBorders>
            <w:shd w:val="clear" w:color="FFFFCC" w:fill="FFFFFF"/>
            <w:noWrap/>
            <w:vAlign w:val="center"/>
          </w:tcPr>
          <w:p w14:paraId="3F050B9F" w14:textId="6D6C802A"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3F9BA303" w14:textId="6E87DE6A"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50C9722C" w14:textId="69F170F9"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single" w:sz="4" w:space="0" w:color="auto"/>
              <w:left w:val="nil"/>
              <w:bottom w:val="single" w:sz="4" w:space="0" w:color="auto"/>
              <w:right w:val="single" w:sz="4" w:space="0" w:color="auto"/>
            </w:tcBorders>
            <w:shd w:val="clear" w:color="FFFFCC" w:fill="FFFFFF"/>
            <w:noWrap/>
            <w:vAlign w:val="bottom"/>
          </w:tcPr>
          <w:p w14:paraId="5B2DD1C8" w14:textId="38FD56A3"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single" w:sz="4" w:space="0" w:color="auto"/>
              <w:left w:val="nil"/>
              <w:bottom w:val="single" w:sz="4" w:space="0" w:color="auto"/>
              <w:right w:val="single" w:sz="4" w:space="0" w:color="auto"/>
            </w:tcBorders>
            <w:shd w:val="clear" w:color="FFFFCC" w:fill="FFFFFF"/>
            <w:noWrap/>
            <w:vAlign w:val="bottom"/>
          </w:tcPr>
          <w:p w14:paraId="07D5D0A8" w14:textId="78CF04F0"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single" w:sz="4" w:space="0" w:color="auto"/>
              <w:left w:val="nil"/>
              <w:bottom w:val="single" w:sz="4" w:space="0" w:color="auto"/>
              <w:right w:val="single" w:sz="4" w:space="0" w:color="auto"/>
            </w:tcBorders>
            <w:shd w:val="clear" w:color="FFFFCC" w:fill="FFFFFF"/>
            <w:noWrap/>
            <w:vAlign w:val="bottom"/>
          </w:tcPr>
          <w:p w14:paraId="30B27F32" w14:textId="165C950E"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056B0169"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37E5EF84"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2</w:t>
            </w:r>
          </w:p>
        </w:tc>
        <w:tc>
          <w:tcPr>
            <w:tcW w:w="2430" w:type="dxa"/>
            <w:tcBorders>
              <w:top w:val="nil"/>
              <w:left w:val="nil"/>
              <w:bottom w:val="single" w:sz="4" w:space="0" w:color="auto"/>
              <w:right w:val="single" w:sz="4" w:space="0" w:color="auto"/>
            </w:tcBorders>
            <w:shd w:val="clear" w:color="FFFFCC" w:fill="FFFFFF"/>
            <w:noWrap/>
            <w:vAlign w:val="center"/>
          </w:tcPr>
          <w:p w14:paraId="0B2265E3" w14:textId="1C241AE4"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41AB5B27" w14:textId="3B99F3A0"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65D4CF04" w14:textId="20A6D72F"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3016C337" w14:textId="7069A9E0"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744BEAFF" w14:textId="536BFA2E"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1F83268F" w14:textId="767DCE9B"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1FB2025D"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7521DB3A"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3</w:t>
            </w:r>
          </w:p>
        </w:tc>
        <w:tc>
          <w:tcPr>
            <w:tcW w:w="2430" w:type="dxa"/>
            <w:tcBorders>
              <w:top w:val="nil"/>
              <w:left w:val="nil"/>
              <w:bottom w:val="single" w:sz="4" w:space="0" w:color="auto"/>
              <w:right w:val="single" w:sz="4" w:space="0" w:color="auto"/>
            </w:tcBorders>
            <w:shd w:val="clear" w:color="FFFFCC" w:fill="FFFFFF"/>
            <w:noWrap/>
            <w:vAlign w:val="center"/>
          </w:tcPr>
          <w:p w14:paraId="2EE44837" w14:textId="1C809A37"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06B34179" w14:textId="31120CC4"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25E36A1E" w14:textId="1C66DBFC"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206ACC5A" w14:textId="623B6A38"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3C2E6F2A" w14:textId="1918A9EB"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5C6B6942" w14:textId="30286788"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2EB9AAC1"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B116728"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4</w:t>
            </w:r>
          </w:p>
        </w:tc>
        <w:tc>
          <w:tcPr>
            <w:tcW w:w="2430" w:type="dxa"/>
            <w:tcBorders>
              <w:top w:val="nil"/>
              <w:left w:val="nil"/>
              <w:bottom w:val="single" w:sz="4" w:space="0" w:color="auto"/>
              <w:right w:val="single" w:sz="4" w:space="0" w:color="auto"/>
            </w:tcBorders>
            <w:shd w:val="clear" w:color="FFFFCC" w:fill="FFFFFF"/>
            <w:noWrap/>
            <w:vAlign w:val="center"/>
          </w:tcPr>
          <w:p w14:paraId="35AF13F1" w14:textId="4CC950FA"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189CD70D" w14:textId="49E40CBB"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53F2C0AC" w14:textId="197F7624"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22D6741B" w14:textId="18C35ACF"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1830FFAF" w14:textId="48023BF7"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2ACDA82E" w14:textId="0CA8EFBF"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5BCB941B"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3D870E0"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5</w:t>
            </w:r>
          </w:p>
        </w:tc>
        <w:tc>
          <w:tcPr>
            <w:tcW w:w="2430" w:type="dxa"/>
            <w:tcBorders>
              <w:top w:val="nil"/>
              <w:left w:val="nil"/>
              <w:bottom w:val="single" w:sz="4" w:space="0" w:color="auto"/>
              <w:right w:val="single" w:sz="4" w:space="0" w:color="auto"/>
            </w:tcBorders>
            <w:shd w:val="clear" w:color="FFFFCC" w:fill="FFFFFF"/>
            <w:noWrap/>
            <w:vAlign w:val="center"/>
          </w:tcPr>
          <w:p w14:paraId="416F1525" w14:textId="11D92A4C"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5D8B0920" w14:textId="2B2DA9D5"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39EA04EA" w14:textId="0738DAC7"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61CB5B40" w14:textId="3E5CBFDA"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517882B6" w14:textId="0F86B865"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173B5F81" w14:textId="62346800"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0352D490"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BFDAB26"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6</w:t>
            </w:r>
          </w:p>
        </w:tc>
        <w:tc>
          <w:tcPr>
            <w:tcW w:w="2430" w:type="dxa"/>
            <w:tcBorders>
              <w:top w:val="nil"/>
              <w:left w:val="nil"/>
              <w:bottom w:val="single" w:sz="4" w:space="0" w:color="auto"/>
              <w:right w:val="single" w:sz="4" w:space="0" w:color="auto"/>
            </w:tcBorders>
            <w:shd w:val="clear" w:color="FFFFCC" w:fill="FFFFFF"/>
            <w:noWrap/>
            <w:vAlign w:val="center"/>
          </w:tcPr>
          <w:p w14:paraId="3D9B9464" w14:textId="668267DE"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14989407" w14:textId="10DF6DC2"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3C737FE6" w14:textId="3C3D25C9"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35FE6C9A" w14:textId="47DB1EE6"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7C9925CF" w14:textId="339074BC"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1A4C7C8C" w14:textId="533857E3"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2C75C566"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1BB159A7"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7</w:t>
            </w:r>
          </w:p>
        </w:tc>
        <w:tc>
          <w:tcPr>
            <w:tcW w:w="2430" w:type="dxa"/>
            <w:tcBorders>
              <w:top w:val="nil"/>
              <w:left w:val="nil"/>
              <w:bottom w:val="single" w:sz="4" w:space="0" w:color="auto"/>
              <w:right w:val="single" w:sz="4" w:space="0" w:color="auto"/>
            </w:tcBorders>
            <w:shd w:val="clear" w:color="FFFFCC" w:fill="FFFFFF"/>
            <w:noWrap/>
            <w:vAlign w:val="center"/>
          </w:tcPr>
          <w:p w14:paraId="7DC91E21" w14:textId="05672A38"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2795CD41" w14:textId="272D06B6"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38EFF46E" w14:textId="123C1CE4"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6880F42E" w14:textId="6C7CFE7E"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362468D8" w14:textId="71127770"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2DD70208" w14:textId="33D798EC"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307B5BB5" w14:textId="77777777"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3D22A163" w14:textId="77777777"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8</w:t>
            </w:r>
          </w:p>
        </w:tc>
        <w:tc>
          <w:tcPr>
            <w:tcW w:w="2430" w:type="dxa"/>
            <w:tcBorders>
              <w:top w:val="nil"/>
              <w:left w:val="nil"/>
              <w:bottom w:val="single" w:sz="4" w:space="0" w:color="auto"/>
              <w:right w:val="single" w:sz="4" w:space="0" w:color="auto"/>
            </w:tcBorders>
            <w:shd w:val="clear" w:color="FFFFCC" w:fill="FFFFFF"/>
            <w:noWrap/>
            <w:vAlign w:val="center"/>
          </w:tcPr>
          <w:p w14:paraId="749629CE" w14:textId="08DFAB93"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14:paraId="3FCEB1AE" w14:textId="063A6274"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14:paraId="77834523" w14:textId="71773BB4"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14:paraId="02004342" w14:textId="3DD6B8AB"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14:paraId="5F20F20C" w14:textId="52165564"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14:paraId="0DF2A39C" w14:textId="61CB5F5D"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14:paraId="3C065003" w14:textId="77777777" w:rsidTr="0044159B">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14:paraId="077A05E6" w14:textId="77777777" w:rsidR="00EF62DB" w:rsidRPr="003D2BAB" w:rsidRDefault="00EF62DB" w:rsidP="00EF62DB">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14:paraId="6F41058B" w14:textId="77777777" w:rsidR="00EF62DB" w:rsidRPr="003D2BAB" w:rsidRDefault="00EF62DB" w:rsidP="00EF62DB">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14:paraId="2C7EA028" w14:textId="74D65171" w:rsidR="00EF62DB" w:rsidRPr="003D2BAB" w:rsidRDefault="00EF62DB" w:rsidP="00EF62DB">
            <w:pPr>
              <w:spacing w:after="0" w:line="240" w:lineRule="auto"/>
              <w:jc w:val="center"/>
              <w:rPr>
                <w:rFonts w:ascii="Tahoma" w:eastAsia="MS PGothic" w:hAnsi="Tahoma" w:cs="Tahoma"/>
                <w:color w:val="FFFFFF"/>
                <w:sz w:val="20"/>
                <w:szCs w:val="20"/>
              </w:rPr>
            </w:pPr>
          </w:p>
        </w:tc>
        <w:tc>
          <w:tcPr>
            <w:tcW w:w="1080" w:type="dxa"/>
            <w:tcBorders>
              <w:top w:val="nil"/>
              <w:left w:val="nil"/>
              <w:bottom w:val="single" w:sz="4" w:space="0" w:color="000000"/>
              <w:right w:val="single" w:sz="4" w:space="0" w:color="000000"/>
            </w:tcBorders>
            <w:shd w:val="clear" w:color="000080" w:fill="000080"/>
            <w:noWrap/>
            <w:vAlign w:val="bottom"/>
          </w:tcPr>
          <w:p w14:paraId="10D2DF59" w14:textId="0EE7FCB4" w:rsidR="00EF62DB" w:rsidRPr="003D2BAB" w:rsidRDefault="00EF62DB" w:rsidP="00EF62DB">
            <w:pPr>
              <w:spacing w:after="0" w:line="240" w:lineRule="auto"/>
              <w:jc w:val="center"/>
              <w:rPr>
                <w:rFonts w:ascii="Tahoma" w:eastAsia="MS PGothic" w:hAnsi="Tahoma" w:cs="Tahoma"/>
                <w:color w:val="FFFFFF"/>
                <w:sz w:val="20"/>
                <w:szCs w:val="20"/>
              </w:rPr>
            </w:pPr>
          </w:p>
        </w:tc>
        <w:tc>
          <w:tcPr>
            <w:tcW w:w="1170" w:type="dxa"/>
            <w:tcBorders>
              <w:top w:val="nil"/>
              <w:left w:val="nil"/>
              <w:bottom w:val="single" w:sz="4" w:space="0" w:color="000000"/>
              <w:right w:val="single" w:sz="4" w:space="0" w:color="000000"/>
            </w:tcBorders>
            <w:shd w:val="clear" w:color="000080" w:fill="000080"/>
            <w:noWrap/>
            <w:vAlign w:val="bottom"/>
          </w:tcPr>
          <w:p w14:paraId="04CF1162" w14:textId="0BC4907F" w:rsidR="00EF62DB" w:rsidRPr="003D2BAB" w:rsidRDefault="00EF62DB" w:rsidP="00EF62DB">
            <w:pPr>
              <w:spacing w:after="0" w:line="240" w:lineRule="auto"/>
              <w:jc w:val="center"/>
              <w:rPr>
                <w:rFonts w:ascii="Tahoma" w:eastAsia="MS PGothic" w:hAnsi="Tahoma" w:cs="Tahoma"/>
                <w:color w:val="FFFFFF"/>
                <w:sz w:val="20"/>
                <w:szCs w:val="20"/>
              </w:rPr>
            </w:pPr>
          </w:p>
        </w:tc>
        <w:tc>
          <w:tcPr>
            <w:tcW w:w="900" w:type="dxa"/>
            <w:tcBorders>
              <w:top w:val="nil"/>
              <w:left w:val="nil"/>
              <w:bottom w:val="single" w:sz="4" w:space="0" w:color="000000"/>
              <w:right w:val="single" w:sz="4" w:space="0" w:color="000000"/>
            </w:tcBorders>
            <w:shd w:val="clear" w:color="000080" w:fill="000080"/>
            <w:noWrap/>
            <w:vAlign w:val="bottom"/>
          </w:tcPr>
          <w:p w14:paraId="16DA8AFC" w14:textId="498844CF" w:rsidR="00EF62DB" w:rsidRPr="003D2BAB" w:rsidRDefault="00EF62DB" w:rsidP="00EF62DB">
            <w:pPr>
              <w:spacing w:after="0" w:line="240" w:lineRule="auto"/>
              <w:jc w:val="center"/>
              <w:rPr>
                <w:rFonts w:ascii="Tahoma" w:eastAsia="MS PGothic" w:hAnsi="Tahoma" w:cs="Tahoma"/>
                <w:color w:val="FFFFFF"/>
                <w:sz w:val="20"/>
                <w:szCs w:val="20"/>
              </w:rPr>
            </w:pPr>
          </w:p>
        </w:tc>
        <w:tc>
          <w:tcPr>
            <w:tcW w:w="1620" w:type="dxa"/>
            <w:tcBorders>
              <w:top w:val="nil"/>
              <w:left w:val="nil"/>
              <w:bottom w:val="single" w:sz="4" w:space="0" w:color="000000"/>
              <w:right w:val="single" w:sz="8" w:space="0" w:color="000000"/>
            </w:tcBorders>
            <w:shd w:val="clear" w:color="000080" w:fill="000080"/>
            <w:noWrap/>
            <w:vAlign w:val="bottom"/>
          </w:tcPr>
          <w:p w14:paraId="5912A9BB" w14:textId="40B70D5B" w:rsidR="00EF62DB" w:rsidRPr="003D2BAB" w:rsidRDefault="00EF62DB" w:rsidP="00EF62DB">
            <w:pPr>
              <w:spacing w:after="0" w:line="240" w:lineRule="auto"/>
              <w:jc w:val="center"/>
              <w:rPr>
                <w:rFonts w:ascii="Tahoma" w:eastAsia="MS PGothic" w:hAnsi="Tahoma" w:cs="Tahoma"/>
                <w:color w:val="FFFFFF"/>
                <w:sz w:val="20"/>
                <w:szCs w:val="20"/>
              </w:rPr>
            </w:pPr>
          </w:p>
        </w:tc>
      </w:tr>
    </w:tbl>
    <w:p w14:paraId="59385E34" w14:textId="0A0977A9" w:rsidR="00EF62DB" w:rsidRPr="00DE35DE" w:rsidRDefault="00EF62DB" w:rsidP="00EF62DB">
      <w:pPr>
        <w:jc w:val="center"/>
      </w:pPr>
      <w:r w:rsidRPr="00DE35DE">
        <w:t xml:space="preserve">Table </w:t>
      </w:r>
      <w:r>
        <w:t>5.10.5</w:t>
      </w:r>
      <w:r w:rsidRPr="00DE35DE">
        <w:t xml:space="preserve"> </w:t>
      </w:r>
    </w:p>
    <w:p w14:paraId="6282C5EF" w14:textId="77777777" w:rsidR="00EF62DB" w:rsidRDefault="00EF62DB" w:rsidP="00EF62DB">
      <w:r>
        <w:br w:type="page"/>
      </w:r>
    </w:p>
    <w:p w14:paraId="4DF041E2" w14:textId="77777777" w:rsidR="00EF62DB" w:rsidRPr="003D2BAB" w:rsidRDefault="00EF62DB" w:rsidP="00EF62DB"/>
    <w:p w14:paraId="151C4FB3" w14:textId="77777777" w:rsidR="00EF62DB" w:rsidRDefault="00EF62DB" w:rsidP="00EF62DB">
      <w:pPr>
        <w:pStyle w:val="u3"/>
        <w:numPr>
          <w:ilvl w:val="2"/>
          <w:numId w:val="1"/>
        </w:numPr>
      </w:pPr>
      <w:bookmarkStart w:id="309" w:name="_Toc469436496"/>
      <w:r>
        <w:t>Test Report</w:t>
      </w:r>
      <w:r>
        <w:rPr>
          <w:rFonts w:ascii="MS Mincho" w:eastAsia="MS Mincho" w:hAnsi="MS Mincho" w:hint="eastAsia"/>
        </w:rPr>
        <w:t xml:space="preserve">　テストレポート</w:t>
      </w:r>
      <w:bookmarkEnd w:id="309"/>
    </w:p>
    <w:p w14:paraId="7A2A3C46" w14:textId="77777777" w:rsidR="00EF62DB" w:rsidRDefault="00EF62DB" w:rsidP="00EF62DB"/>
    <w:tbl>
      <w:tblPr>
        <w:tblW w:w="9200" w:type="dxa"/>
        <w:tblInd w:w="18" w:type="dxa"/>
        <w:tblLook w:val="04A0" w:firstRow="1" w:lastRow="0" w:firstColumn="1" w:lastColumn="0" w:noHBand="0" w:noVBand="1"/>
      </w:tblPr>
      <w:tblGrid>
        <w:gridCol w:w="1298"/>
        <w:gridCol w:w="772"/>
        <w:gridCol w:w="720"/>
        <w:gridCol w:w="1080"/>
        <w:gridCol w:w="990"/>
        <w:gridCol w:w="990"/>
        <w:gridCol w:w="1015"/>
        <w:gridCol w:w="1078"/>
        <w:gridCol w:w="1257"/>
      </w:tblGrid>
      <w:tr w:rsidR="00EF62DB" w:rsidRPr="00BB7802" w14:paraId="4615B28F" w14:textId="77777777" w:rsidTr="00EF62DB">
        <w:trPr>
          <w:trHeight w:val="333"/>
        </w:trPr>
        <w:tc>
          <w:tcPr>
            <w:tcW w:w="1298" w:type="dxa"/>
            <w:vMerge w:val="restart"/>
            <w:tcBorders>
              <w:top w:val="single" w:sz="8" w:space="0" w:color="auto"/>
              <w:left w:val="single" w:sz="8" w:space="0" w:color="auto"/>
              <w:bottom w:val="single" w:sz="4" w:space="0" w:color="auto"/>
              <w:right w:val="single" w:sz="4" w:space="0" w:color="auto"/>
            </w:tcBorders>
            <w:shd w:val="clear" w:color="000000" w:fill="305496"/>
            <w:noWrap/>
            <w:vAlign w:val="center"/>
            <w:hideMark/>
          </w:tcPr>
          <w:p w14:paraId="415736C0" w14:textId="77777777" w:rsidR="00EF62DB" w:rsidRPr="00BB7802" w:rsidRDefault="00EF62DB" w:rsidP="00EF62DB">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Phase</w:t>
            </w:r>
          </w:p>
        </w:tc>
        <w:tc>
          <w:tcPr>
            <w:tcW w:w="3562" w:type="dxa"/>
            <w:gridSpan w:val="4"/>
            <w:tcBorders>
              <w:top w:val="single" w:sz="8" w:space="0" w:color="auto"/>
              <w:left w:val="nil"/>
              <w:bottom w:val="single" w:sz="4" w:space="0" w:color="auto"/>
              <w:right w:val="single" w:sz="4" w:space="0" w:color="auto"/>
            </w:tcBorders>
            <w:shd w:val="clear" w:color="000000" w:fill="305496"/>
            <w:noWrap/>
            <w:vAlign w:val="bottom"/>
            <w:hideMark/>
          </w:tcPr>
          <w:p w14:paraId="49DC3E30" w14:textId="77777777" w:rsidR="00EF62DB" w:rsidRPr="00BB7802" w:rsidRDefault="00EF62DB" w:rsidP="00EF62DB">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1</w:t>
            </w:r>
          </w:p>
        </w:tc>
        <w:tc>
          <w:tcPr>
            <w:tcW w:w="4340" w:type="dxa"/>
            <w:gridSpan w:val="4"/>
            <w:tcBorders>
              <w:top w:val="single" w:sz="8" w:space="0" w:color="auto"/>
              <w:left w:val="nil"/>
              <w:bottom w:val="single" w:sz="4" w:space="0" w:color="auto"/>
              <w:right w:val="single" w:sz="8" w:space="0" w:color="000000"/>
            </w:tcBorders>
            <w:shd w:val="clear" w:color="000000" w:fill="305496"/>
            <w:noWrap/>
            <w:vAlign w:val="bottom"/>
            <w:hideMark/>
          </w:tcPr>
          <w:p w14:paraId="214A9A7F" w14:textId="77777777" w:rsidR="00EF62DB" w:rsidRPr="00BB7802" w:rsidRDefault="00EF62DB" w:rsidP="00EF62DB">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2</w:t>
            </w:r>
          </w:p>
        </w:tc>
      </w:tr>
      <w:tr w:rsidR="00EF62DB" w:rsidRPr="00BB7802" w14:paraId="1D70D3C8" w14:textId="77777777" w:rsidTr="00EF62DB">
        <w:trPr>
          <w:trHeight w:val="333"/>
        </w:trPr>
        <w:tc>
          <w:tcPr>
            <w:tcW w:w="1298" w:type="dxa"/>
            <w:vMerge/>
            <w:tcBorders>
              <w:top w:val="single" w:sz="8" w:space="0" w:color="auto"/>
              <w:left w:val="single" w:sz="8" w:space="0" w:color="auto"/>
              <w:bottom w:val="single" w:sz="4" w:space="0" w:color="auto"/>
              <w:right w:val="single" w:sz="4" w:space="0" w:color="auto"/>
            </w:tcBorders>
            <w:vAlign w:val="center"/>
            <w:hideMark/>
          </w:tcPr>
          <w:p w14:paraId="496FE92C" w14:textId="77777777" w:rsidR="00EF62DB" w:rsidRPr="00BB7802" w:rsidRDefault="00EF62DB" w:rsidP="00EF62DB">
            <w:pPr>
              <w:spacing w:after="0" w:line="240" w:lineRule="auto"/>
              <w:rPr>
                <w:rFonts w:ascii="Calibri Light" w:eastAsia="Times New Roman" w:hAnsi="Calibri Light" w:cs="Calibri Light"/>
                <w:b/>
                <w:bCs/>
                <w:color w:val="FFFFFF"/>
              </w:rPr>
            </w:pPr>
          </w:p>
        </w:tc>
        <w:tc>
          <w:tcPr>
            <w:tcW w:w="772" w:type="dxa"/>
            <w:tcBorders>
              <w:top w:val="nil"/>
              <w:left w:val="nil"/>
              <w:bottom w:val="single" w:sz="4" w:space="0" w:color="auto"/>
              <w:right w:val="single" w:sz="4" w:space="0" w:color="auto"/>
            </w:tcBorders>
            <w:shd w:val="clear" w:color="000000" w:fill="FFE699"/>
            <w:noWrap/>
            <w:vAlign w:val="center"/>
            <w:hideMark/>
          </w:tcPr>
          <w:p w14:paraId="655112ED"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720" w:type="dxa"/>
            <w:tcBorders>
              <w:top w:val="nil"/>
              <w:left w:val="nil"/>
              <w:bottom w:val="single" w:sz="4" w:space="0" w:color="auto"/>
              <w:right w:val="single" w:sz="4" w:space="0" w:color="auto"/>
            </w:tcBorders>
            <w:shd w:val="clear" w:color="000000" w:fill="FFE699"/>
            <w:noWrap/>
            <w:vAlign w:val="center"/>
            <w:hideMark/>
          </w:tcPr>
          <w:p w14:paraId="724FF50C"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80" w:type="dxa"/>
            <w:tcBorders>
              <w:top w:val="nil"/>
              <w:left w:val="nil"/>
              <w:bottom w:val="single" w:sz="4" w:space="0" w:color="auto"/>
              <w:right w:val="single" w:sz="4" w:space="0" w:color="auto"/>
            </w:tcBorders>
            <w:shd w:val="clear" w:color="000000" w:fill="FFE699"/>
            <w:noWrap/>
            <w:vAlign w:val="center"/>
            <w:hideMark/>
          </w:tcPr>
          <w:p w14:paraId="0078BD3B"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990" w:type="dxa"/>
            <w:tcBorders>
              <w:top w:val="nil"/>
              <w:left w:val="nil"/>
              <w:bottom w:val="single" w:sz="4" w:space="0" w:color="auto"/>
              <w:right w:val="single" w:sz="4" w:space="0" w:color="auto"/>
            </w:tcBorders>
            <w:shd w:val="clear" w:color="000000" w:fill="FFE699"/>
            <w:noWrap/>
            <w:vAlign w:val="center"/>
            <w:hideMark/>
          </w:tcPr>
          <w:p w14:paraId="33003B41"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c>
          <w:tcPr>
            <w:tcW w:w="990" w:type="dxa"/>
            <w:tcBorders>
              <w:top w:val="nil"/>
              <w:left w:val="nil"/>
              <w:bottom w:val="single" w:sz="4" w:space="0" w:color="auto"/>
              <w:right w:val="single" w:sz="4" w:space="0" w:color="auto"/>
            </w:tcBorders>
            <w:shd w:val="clear" w:color="000000" w:fill="FFE699"/>
            <w:noWrap/>
            <w:vAlign w:val="center"/>
            <w:hideMark/>
          </w:tcPr>
          <w:p w14:paraId="2AEDF6A5"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nil"/>
              <w:left w:val="nil"/>
              <w:bottom w:val="single" w:sz="4" w:space="0" w:color="auto"/>
              <w:right w:val="single" w:sz="4" w:space="0" w:color="auto"/>
            </w:tcBorders>
            <w:shd w:val="clear" w:color="000000" w:fill="FFE699"/>
            <w:noWrap/>
            <w:vAlign w:val="center"/>
            <w:hideMark/>
          </w:tcPr>
          <w:p w14:paraId="061BE89B"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78" w:type="dxa"/>
            <w:tcBorders>
              <w:top w:val="nil"/>
              <w:left w:val="nil"/>
              <w:bottom w:val="single" w:sz="4" w:space="0" w:color="auto"/>
              <w:right w:val="single" w:sz="4" w:space="0" w:color="auto"/>
            </w:tcBorders>
            <w:shd w:val="clear" w:color="000000" w:fill="FFE699"/>
            <w:noWrap/>
            <w:vAlign w:val="center"/>
            <w:hideMark/>
          </w:tcPr>
          <w:p w14:paraId="77B7372B"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nil"/>
              <w:left w:val="nil"/>
              <w:bottom w:val="single" w:sz="4" w:space="0" w:color="auto"/>
              <w:right w:val="single" w:sz="8" w:space="0" w:color="auto"/>
            </w:tcBorders>
            <w:shd w:val="clear" w:color="000000" w:fill="FFE699"/>
            <w:noWrap/>
            <w:vAlign w:val="center"/>
            <w:hideMark/>
          </w:tcPr>
          <w:p w14:paraId="4ACC5F4C" w14:textId="77777777"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EF62DB" w:rsidRPr="00BB7802" w14:paraId="71971696" w14:textId="77777777" w:rsidTr="0044159B">
        <w:trPr>
          <w:trHeight w:val="493"/>
        </w:trPr>
        <w:tc>
          <w:tcPr>
            <w:tcW w:w="1298" w:type="dxa"/>
            <w:tcBorders>
              <w:top w:val="nil"/>
              <w:left w:val="single" w:sz="8" w:space="0" w:color="auto"/>
              <w:bottom w:val="single" w:sz="4" w:space="0" w:color="auto"/>
              <w:right w:val="single" w:sz="4" w:space="0" w:color="auto"/>
            </w:tcBorders>
            <w:shd w:val="clear" w:color="000000" w:fill="D9E1F2"/>
            <w:noWrap/>
            <w:vAlign w:val="bottom"/>
            <w:hideMark/>
          </w:tcPr>
          <w:p w14:paraId="0C796C16" w14:textId="77777777"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Unit Test</w:t>
            </w:r>
          </w:p>
        </w:tc>
        <w:tc>
          <w:tcPr>
            <w:tcW w:w="772" w:type="dxa"/>
            <w:tcBorders>
              <w:top w:val="nil"/>
              <w:left w:val="nil"/>
              <w:bottom w:val="single" w:sz="4" w:space="0" w:color="auto"/>
              <w:right w:val="single" w:sz="4" w:space="0" w:color="auto"/>
            </w:tcBorders>
            <w:shd w:val="clear" w:color="auto" w:fill="auto"/>
            <w:noWrap/>
            <w:vAlign w:val="bottom"/>
          </w:tcPr>
          <w:p w14:paraId="293445F6" w14:textId="65454FE1" w:rsidR="00EF62DB" w:rsidRPr="00BB7802" w:rsidRDefault="00EF62DB" w:rsidP="00EF62DB">
            <w:pPr>
              <w:spacing w:after="0" w:line="240" w:lineRule="auto"/>
              <w:jc w:val="center"/>
              <w:rPr>
                <w:rFonts w:ascii="Calibri Light" w:eastAsia="Times New Roman" w:hAnsi="Calibri Light" w:cs="Calibri Light"/>
                <w:color w:val="000000"/>
              </w:rPr>
            </w:pPr>
          </w:p>
        </w:tc>
        <w:tc>
          <w:tcPr>
            <w:tcW w:w="720" w:type="dxa"/>
            <w:tcBorders>
              <w:top w:val="nil"/>
              <w:left w:val="nil"/>
              <w:bottom w:val="single" w:sz="4" w:space="0" w:color="auto"/>
              <w:right w:val="single" w:sz="4" w:space="0" w:color="auto"/>
            </w:tcBorders>
            <w:shd w:val="clear" w:color="auto" w:fill="auto"/>
            <w:noWrap/>
            <w:vAlign w:val="bottom"/>
          </w:tcPr>
          <w:p w14:paraId="556CAA29" w14:textId="0898B430" w:rsidR="00EF62DB" w:rsidRPr="00BB7802" w:rsidRDefault="00EF62DB" w:rsidP="00EF62DB">
            <w:pPr>
              <w:spacing w:after="0" w:line="240" w:lineRule="auto"/>
              <w:jc w:val="center"/>
              <w:rPr>
                <w:rFonts w:ascii="Calibri Light" w:eastAsia="Times New Roman" w:hAnsi="Calibri Light" w:cs="Calibri Light"/>
                <w:color w:val="000000"/>
              </w:rPr>
            </w:pPr>
          </w:p>
        </w:tc>
        <w:tc>
          <w:tcPr>
            <w:tcW w:w="1080" w:type="dxa"/>
            <w:tcBorders>
              <w:top w:val="nil"/>
              <w:left w:val="nil"/>
              <w:bottom w:val="single" w:sz="4" w:space="0" w:color="auto"/>
              <w:right w:val="single" w:sz="4" w:space="0" w:color="auto"/>
            </w:tcBorders>
            <w:shd w:val="clear" w:color="auto" w:fill="auto"/>
            <w:noWrap/>
            <w:vAlign w:val="bottom"/>
          </w:tcPr>
          <w:p w14:paraId="44C8BEC9" w14:textId="40C60ACA"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644C0154" w14:textId="5A6A72E1"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52DBEB53" w14:textId="0C98BBD4" w:rsidR="00EF62DB" w:rsidRPr="00BB7802" w:rsidRDefault="00EF62DB" w:rsidP="00EF62DB">
            <w:pPr>
              <w:spacing w:after="0" w:line="240" w:lineRule="auto"/>
              <w:jc w:val="center"/>
              <w:rPr>
                <w:rFonts w:ascii="Calibri Light" w:eastAsia="Times New Roman" w:hAnsi="Calibri Light" w:cs="Calibri Light"/>
                <w:color w:val="000000"/>
              </w:rPr>
            </w:pPr>
          </w:p>
        </w:tc>
        <w:tc>
          <w:tcPr>
            <w:tcW w:w="1015" w:type="dxa"/>
            <w:tcBorders>
              <w:top w:val="nil"/>
              <w:left w:val="nil"/>
              <w:bottom w:val="single" w:sz="4" w:space="0" w:color="auto"/>
              <w:right w:val="single" w:sz="4" w:space="0" w:color="auto"/>
            </w:tcBorders>
            <w:shd w:val="clear" w:color="auto" w:fill="auto"/>
            <w:noWrap/>
            <w:vAlign w:val="bottom"/>
          </w:tcPr>
          <w:p w14:paraId="59DFBA00" w14:textId="760A84E2" w:rsidR="00EF62DB" w:rsidRPr="00BB7802" w:rsidRDefault="00EF62DB" w:rsidP="00EF62DB">
            <w:pPr>
              <w:spacing w:after="0" w:line="240" w:lineRule="auto"/>
              <w:jc w:val="center"/>
              <w:rPr>
                <w:rFonts w:ascii="Calibri Light" w:eastAsia="Times New Roman" w:hAnsi="Calibri Light" w:cs="Calibri Light"/>
                <w:color w:val="000000"/>
              </w:rPr>
            </w:pPr>
          </w:p>
        </w:tc>
        <w:tc>
          <w:tcPr>
            <w:tcW w:w="1078" w:type="dxa"/>
            <w:tcBorders>
              <w:top w:val="nil"/>
              <w:left w:val="nil"/>
              <w:bottom w:val="single" w:sz="4" w:space="0" w:color="auto"/>
              <w:right w:val="single" w:sz="4" w:space="0" w:color="auto"/>
            </w:tcBorders>
            <w:shd w:val="clear" w:color="auto" w:fill="auto"/>
            <w:noWrap/>
            <w:vAlign w:val="bottom"/>
          </w:tcPr>
          <w:p w14:paraId="76EF6C96" w14:textId="0EAF4C30" w:rsidR="00EF62DB" w:rsidRPr="00BB7802" w:rsidRDefault="00EF62DB" w:rsidP="00EF62DB">
            <w:pPr>
              <w:spacing w:after="0" w:line="240" w:lineRule="auto"/>
              <w:jc w:val="center"/>
              <w:rPr>
                <w:rFonts w:ascii="Calibri Light" w:eastAsia="Times New Roman" w:hAnsi="Calibri Light" w:cs="Calibri Light"/>
                <w:color w:val="000000"/>
              </w:rPr>
            </w:pPr>
          </w:p>
        </w:tc>
        <w:tc>
          <w:tcPr>
            <w:tcW w:w="1257" w:type="dxa"/>
            <w:tcBorders>
              <w:top w:val="nil"/>
              <w:left w:val="nil"/>
              <w:bottom w:val="single" w:sz="4" w:space="0" w:color="auto"/>
              <w:right w:val="single" w:sz="8" w:space="0" w:color="auto"/>
            </w:tcBorders>
            <w:shd w:val="clear" w:color="auto" w:fill="auto"/>
            <w:noWrap/>
            <w:vAlign w:val="bottom"/>
          </w:tcPr>
          <w:p w14:paraId="5A25A77C" w14:textId="2F0FDD73" w:rsidR="00EF62DB" w:rsidRPr="00BB7802" w:rsidRDefault="00EF62DB" w:rsidP="00EF62DB">
            <w:pPr>
              <w:spacing w:after="0" w:line="240" w:lineRule="auto"/>
              <w:jc w:val="center"/>
              <w:rPr>
                <w:rFonts w:ascii="Calibri Light" w:eastAsia="Times New Roman" w:hAnsi="Calibri Light" w:cs="Calibri Light"/>
                <w:color w:val="000000"/>
              </w:rPr>
            </w:pPr>
          </w:p>
        </w:tc>
      </w:tr>
      <w:tr w:rsidR="00EF62DB" w:rsidRPr="00BB7802" w14:paraId="78DDE144" w14:textId="77777777" w:rsidTr="0044159B">
        <w:trPr>
          <w:trHeight w:val="654"/>
        </w:trPr>
        <w:tc>
          <w:tcPr>
            <w:tcW w:w="1298" w:type="dxa"/>
            <w:tcBorders>
              <w:top w:val="nil"/>
              <w:left w:val="single" w:sz="8" w:space="0" w:color="auto"/>
              <w:bottom w:val="single" w:sz="4" w:space="0" w:color="auto"/>
              <w:right w:val="single" w:sz="4" w:space="0" w:color="auto"/>
            </w:tcBorders>
            <w:shd w:val="clear" w:color="000000" w:fill="D9E1F2"/>
            <w:vAlign w:val="bottom"/>
            <w:hideMark/>
          </w:tcPr>
          <w:p w14:paraId="4C4A70D4" w14:textId="77777777"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772" w:type="dxa"/>
            <w:tcBorders>
              <w:top w:val="nil"/>
              <w:left w:val="nil"/>
              <w:bottom w:val="single" w:sz="4" w:space="0" w:color="auto"/>
              <w:right w:val="single" w:sz="4" w:space="0" w:color="auto"/>
            </w:tcBorders>
            <w:shd w:val="clear" w:color="auto" w:fill="auto"/>
            <w:noWrap/>
            <w:vAlign w:val="bottom"/>
          </w:tcPr>
          <w:p w14:paraId="5ED74410" w14:textId="1D3C8ADD" w:rsidR="00EF62DB" w:rsidRPr="00BB7802" w:rsidRDefault="00EF62DB" w:rsidP="00EF62DB">
            <w:pPr>
              <w:spacing w:after="0" w:line="240" w:lineRule="auto"/>
              <w:jc w:val="center"/>
              <w:rPr>
                <w:rFonts w:ascii="Calibri Light" w:eastAsia="Times New Roman" w:hAnsi="Calibri Light" w:cs="Calibri Light"/>
                <w:color w:val="000000"/>
              </w:rPr>
            </w:pPr>
          </w:p>
        </w:tc>
        <w:tc>
          <w:tcPr>
            <w:tcW w:w="720" w:type="dxa"/>
            <w:tcBorders>
              <w:top w:val="nil"/>
              <w:left w:val="nil"/>
              <w:bottom w:val="single" w:sz="4" w:space="0" w:color="auto"/>
              <w:right w:val="single" w:sz="4" w:space="0" w:color="auto"/>
            </w:tcBorders>
            <w:shd w:val="clear" w:color="auto" w:fill="auto"/>
            <w:noWrap/>
            <w:vAlign w:val="bottom"/>
          </w:tcPr>
          <w:p w14:paraId="035B0BDB" w14:textId="3DD13073" w:rsidR="00EF62DB" w:rsidRPr="00BB7802" w:rsidRDefault="00EF62DB" w:rsidP="00EF62DB">
            <w:pPr>
              <w:spacing w:after="0" w:line="240" w:lineRule="auto"/>
              <w:jc w:val="center"/>
              <w:rPr>
                <w:rFonts w:ascii="Calibri Light" w:eastAsia="Times New Roman" w:hAnsi="Calibri Light" w:cs="Calibri Light"/>
                <w:color w:val="000000"/>
              </w:rPr>
            </w:pPr>
          </w:p>
        </w:tc>
        <w:tc>
          <w:tcPr>
            <w:tcW w:w="1080" w:type="dxa"/>
            <w:tcBorders>
              <w:top w:val="nil"/>
              <w:left w:val="nil"/>
              <w:bottom w:val="single" w:sz="4" w:space="0" w:color="auto"/>
              <w:right w:val="single" w:sz="4" w:space="0" w:color="auto"/>
            </w:tcBorders>
            <w:shd w:val="clear" w:color="auto" w:fill="auto"/>
            <w:noWrap/>
            <w:vAlign w:val="bottom"/>
          </w:tcPr>
          <w:p w14:paraId="56E29591" w14:textId="6AF11576"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4D90C0AE" w14:textId="463E9BF0"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14:paraId="453CA75B" w14:textId="18E9390E" w:rsidR="00EF62DB" w:rsidRPr="00BB7802" w:rsidRDefault="00EF62DB" w:rsidP="00EF62DB">
            <w:pPr>
              <w:spacing w:after="0" w:line="240" w:lineRule="auto"/>
              <w:jc w:val="center"/>
              <w:rPr>
                <w:rFonts w:ascii="Calibri Light" w:eastAsia="Times New Roman" w:hAnsi="Calibri Light" w:cs="Calibri Light"/>
                <w:color w:val="000000"/>
              </w:rPr>
            </w:pPr>
          </w:p>
        </w:tc>
        <w:tc>
          <w:tcPr>
            <w:tcW w:w="1015" w:type="dxa"/>
            <w:tcBorders>
              <w:top w:val="nil"/>
              <w:left w:val="nil"/>
              <w:bottom w:val="single" w:sz="4" w:space="0" w:color="auto"/>
              <w:right w:val="single" w:sz="4" w:space="0" w:color="auto"/>
            </w:tcBorders>
            <w:shd w:val="clear" w:color="auto" w:fill="auto"/>
            <w:noWrap/>
            <w:vAlign w:val="bottom"/>
          </w:tcPr>
          <w:p w14:paraId="42ED2739" w14:textId="35159B07" w:rsidR="00EF62DB" w:rsidRPr="00BB7802" w:rsidRDefault="00EF62DB" w:rsidP="00EF62DB">
            <w:pPr>
              <w:spacing w:after="0" w:line="240" w:lineRule="auto"/>
              <w:jc w:val="center"/>
              <w:rPr>
                <w:rFonts w:ascii="Calibri Light" w:eastAsia="Times New Roman" w:hAnsi="Calibri Light" w:cs="Calibri Light"/>
                <w:color w:val="000000"/>
              </w:rPr>
            </w:pPr>
          </w:p>
        </w:tc>
        <w:tc>
          <w:tcPr>
            <w:tcW w:w="1078" w:type="dxa"/>
            <w:tcBorders>
              <w:top w:val="nil"/>
              <w:left w:val="nil"/>
              <w:bottom w:val="single" w:sz="4" w:space="0" w:color="auto"/>
              <w:right w:val="single" w:sz="4" w:space="0" w:color="auto"/>
            </w:tcBorders>
            <w:shd w:val="clear" w:color="auto" w:fill="auto"/>
            <w:noWrap/>
            <w:vAlign w:val="bottom"/>
          </w:tcPr>
          <w:p w14:paraId="1F069565" w14:textId="083A0670" w:rsidR="00EF62DB" w:rsidRPr="00BB7802" w:rsidRDefault="00EF62DB" w:rsidP="00EF62DB">
            <w:pPr>
              <w:spacing w:after="0" w:line="240" w:lineRule="auto"/>
              <w:jc w:val="center"/>
              <w:rPr>
                <w:rFonts w:ascii="Calibri Light" w:eastAsia="Times New Roman" w:hAnsi="Calibri Light" w:cs="Calibri Light"/>
                <w:color w:val="000000"/>
              </w:rPr>
            </w:pPr>
          </w:p>
        </w:tc>
        <w:tc>
          <w:tcPr>
            <w:tcW w:w="1257" w:type="dxa"/>
            <w:tcBorders>
              <w:top w:val="nil"/>
              <w:left w:val="nil"/>
              <w:bottom w:val="single" w:sz="4" w:space="0" w:color="auto"/>
              <w:right w:val="single" w:sz="8" w:space="0" w:color="auto"/>
            </w:tcBorders>
            <w:shd w:val="clear" w:color="auto" w:fill="auto"/>
            <w:noWrap/>
            <w:vAlign w:val="bottom"/>
          </w:tcPr>
          <w:p w14:paraId="5A9DF571" w14:textId="2F165EA7" w:rsidR="00EF62DB" w:rsidRPr="00BB7802" w:rsidRDefault="00EF62DB" w:rsidP="00EF62DB">
            <w:pPr>
              <w:spacing w:after="0" w:line="240" w:lineRule="auto"/>
              <w:jc w:val="center"/>
              <w:rPr>
                <w:rFonts w:ascii="Calibri Light" w:eastAsia="Times New Roman" w:hAnsi="Calibri Light" w:cs="Calibri Light"/>
                <w:color w:val="000000"/>
              </w:rPr>
            </w:pPr>
          </w:p>
        </w:tc>
      </w:tr>
      <w:tr w:rsidR="00EF62DB" w:rsidRPr="00BB7802" w14:paraId="125D8826" w14:textId="77777777" w:rsidTr="0044159B">
        <w:trPr>
          <w:trHeight w:val="654"/>
        </w:trPr>
        <w:tc>
          <w:tcPr>
            <w:tcW w:w="1298" w:type="dxa"/>
            <w:tcBorders>
              <w:top w:val="nil"/>
              <w:left w:val="single" w:sz="8" w:space="0" w:color="auto"/>
              <w:bottom w:val="nil"/>
              <w:right w:val="single" w:sz="4" w:space="0" w:color="auto"/>
            </w:tcBorders>
            <w:shd w:val="clear" w:color="000000" w:fill="D9E1F2"/>
            <w:vAlign w:val="bottom"/>
            <w:hideMark/>
          </w:tcPr>
          <w:p w14:paraId="7317D926" w14:textId="77777777"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772" w:type="dxa"/>
            <w:tcBorders>
              <w:top w:val="nil"/>
              <w:left w:val="nil"/>
              <w:bottom w:val="nil"/>
              <w:right w:val="single" w:sz="4" w:space="0" w:color="auto"/>
            </w:tcBorders>
            <w:shd w:val="clear" w:color="auto" w:fill="auto"/>
            <w:noWrap/>
            <w:vAlign w:val="bottom"/>
          </w:tcPr>
          <w:p w14:paraId="74F272EC" w14:textId="212CF2A4" w:rsidR="00EF62DB" w:rsidRPr="00BB7802" w:rsidRDefault="00EF62DB" w:rsidP="00EF62DB">
            <w:pPr>
              <w:spacing w:after="0" w:line="240" w:lineRule="auto"/>
              <w:jc w:val="center"/>
              <w:rPr>
                <w:rFonts w:ascii="Calibri Light" w:eastAsia="Times New Roman" w:hAnsi="Calibri Light" w:cs="Calibri Light"/>
                <w:color w:val="000000"/>
              </w:rPr>
            </w:pPr>
          </w:p>
        </w:tc>
        <w:tc>
          <w:tcPr>
            <w:tcW w:w="720" w:type="dxa"/>
            <w:tcBorders>
              <w:top w:val="nil"/>
              <w:left w:val="nil"/>
              <w:bottom w:val="nil"/>
              <w:right w:val="single" w:sz="4" w:space="0" w:color="auto"/>
            </w:tcBorders>
            <w:shd w:val="clear" w:color="auto" w:fill="auto"/>
            <w:noWrap/>
            <w:vAlign w:val="bottom"/>
          </w:tcPr>
          <w:p w14:paraId="142FCC23" w14:textId="106C2DFD" w:rsidR="00EF62DB" w:rsidRPr="00BB7802" w:rsidRDefault="00EF62DB" w:rsidP="00EF62DB">
            <w:pPr>
              <w:spacing w:after="0" w:line="240" w:lineRule="auto"/>
              <w:jc w:val="center"/>
              <w:rPr>
                <w:rFonts w:ascii="Calibri Light" w:eastAsia="Times New Roman" w:hAnsi="Calibri Light" w:cs="Calibri Light"/>
                <w:color w:val="000000"/>
              </w:rPr>
            </w:pPr>
          </w:p>
        </w:tc>
        <w:tc>
          <w:tcPr>
            <w:tcW w:w="1080" w:type="dxa"/>
            <w:tcBorders>
              <w:top w:val="nil"/>
              <w:left w:val="nil"/>
              <w:bottom w:val="nil"/>
              <w:right w:val="single" w:sz="4" w:space="0" w:color="auto"/>
            </w:tcBorders>
            <w:shd w:val="clear" w:color="auto" w:fill="auto"/>
            <w:noWrap/>
            <w:vAlign w:val="bottom"/>
          </w:tcPr>
          <w:p w14:paraId="08B70CB2" w14:textId="2E0EFF7D"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auto" w:fill="auto"/>
            <w:noWrap/>
            <w:vAlign w:val="bottom"/>
          </w:tcPr>
          <w:p w14:paraId="716EC20E" w14:textId="1BDDFBBB"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000000" w:fill="FFFFFF"/>
            <w:noWrap/>
            <w:vAlign w:val="bottom"/>
          </w:tcPr>
          <w:p w14:paraId="41179889" w14:textId="7B3ADA84" w:rsidR="00EF62DB" w:rsidRPr="00BB7802" w:rsidRDefault="00EF62DB" w:rsidP="00EF62DB">
            <w:pPr>
              <w:spacing w:after="0" w:line="240" w:lineRule="auto"/>
              <w:jc w:val="center"/>
              <w:rPr>
                <w:rFonts w:ascii="Calibri Light" w:eastAsia="Times New Roman" w:hAnsi="Calibri Light" w:cs="Calibri Light"/>
                <w:color w:val="000000"/>
              </w:rPr>
            </w:pPr>
          </w:p>
        </w:tc>
        <w:tc>
          <w:tcPr>
            <w:tcW w:w="1015" w:type="dxa"/>
            <w:tcBorders>
              <w:top w:val="nil"/>
              <w:left w:val="nil"/>
              <w:bottom w:val="nil"/>
              <w:right w:val="single" w:sz="4" w:space="0" w:color="auto"/>
            </w:tcBorders>
            <w:shd w:val="clear" w:color="000000" w:fill="FFFFFF"/>
            <w:noWrap/>
            <w:vAlign w:val="bottom"/>
          </w:tcPr>
          <w:p w14:paraId="41438694" w14:textId="20D735E2" w:rsidR="00EF62DB" w:rsidRPr="00BB7802" w:rsidRDefault="00EF62DB" w:rsidP="00EF62DB">
            <w:pPr>
              <w:spacing w:after="0" w:line="240" w:lineRule="auto"/>
              <w:jc w:val="center"/>
              <w:rPr>
                <w:rFonts w:ascii="Calibri Light" w:eastAsia="Times New Roman" w:hAnsi="Calibri Light" w:cs="Calibri Light"/>
                <w:color w:val="000000"/>
              </w:rPr>
            </w:pPr>
          </w:p>
        </w:tc>
        <w:tc>
          <w:tcPr>
            <w:tcW w:w="1078" w:type="dxa"/>
            <w:tcBorders>
              <w:top w:val="nil"/>
              <w:left w:val="nil"/>
              <w:bottom w:val="nil"/>
              <w:right w:val="single" w:sz="4" w:space="0" w:color="auto"/>
            </w:tcBorders>
            <w:shd w:val="clear" w:color="000000" w:fill="FFFFFF"/>
            <w:noWrap/>
            <w:vAlign w:val="bottom"/>
          </w:tcPr>
          <w:p w14:paraId="568EA831" w14:textId="67221046" w:rsidR="00EF62DB" w:rsidRPr="00BB7802" w:rsidRDefault="00EF62DB" w:rsidP="00EF62DB">
            <w:pPr>
              <w:spacing w:after="0" w:line="240" w:lineRule="auto"/>
              <w:jc w:val="center"/>
              <w:rPr>
                <w:rFonts w:ascii="Calibri Light" w:eastAsia="Times New Roman" w:hAnsi="Calibri Light" w:cs="Calibri Light"/>
                <w:color w:val="000000"/>
              </w:rPr>
            </w:pPr>
          </w:p>
        </w:tc>
        <w:tc>
          <w:tcPr>
            <w:tcW w:w="1257" w:type="dxa"/>
            <w:tcBorders>
              <w:top w:val="nil"/>
              <w:left w:val="nil"/>
              <w:bottom w:val="nil"/>
              <w:right w:val="single" w:sz="8" w:space="0" w:color="auto"/>
            </w:tcBorders>
            <w:shd w:val="clear" w:color="000000" w:fill="FFFFFF"/>
            <w:noWrap/>
            <w:vAlign w:val="bottom"/>
          </w:tcPr>
          <w:p w14:paraId="39D74421" w14:textId="36A80705" w:rsidR="00EF62DB" w:rsidRPr="00BB7802" w:rsidRDefault="00EF62DB" w:rsidP="00EF62DB">
            <w:pPr>
              <w:spacing w:after="0" w:line="240" w:lineRule="auto"/>
              <w:jc w:val="center"/>
              <w:rPr>
                <w:rFonts w:ascii="Calibri Light" w:eastAsia="Times New Roman" w:hAnsi="Calibri Light" w:cs="Calibri Light"/>
                <w:color w:val="000000"/>
              </w:rPr>
            </w:pPr>
          </w:p>
        </w:tc>
      </w:tr>
      <w:tr w:rsidR="00EF62DB" w:rsidRPr="00BB7802" w14:paraId="27431249" w14:textId="77777777" w:rsidTr="0044159B">
        <w:trPr>
          <w:trHeight w:val="333"/>
        </w:trPr>
        <w:tc>
          <w:tcPr>
            <w:tcW w:w="1298"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14:paraId="293CCB56" w14:textId="77777777"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772" w:type="dxa"/>
            <w:tcBorders>
              <w:top w:val="single" w:sz="4" w:space="0" w:color="auto"/>
              <w:left w:val="nil"/>
              <w:bottom w:val="single" w:sz="8" w:space="0" w:color="auto"/>
              <w:right w:val="single" w:sz="4" w:space="0" w:color="auto"/>
            </w:tcBorders>
            <w:shd w:val="clear" w:color="000000" w:fill="D9E1F2"/>
            <w:noWrap/>
            <w:vAlign w:val="bottom"/>
          </w:tcPr>
          <w:p w14:paraId="1C515831" w14:textId="1E7B5ECC"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720" w:type="dxa"/>
            <w:tcBorders>
              <w:top w:val="single" w:sz="4" w:space="0" w:color="auto"/>
              <w:left w:val="nil"/>
              <w:bottom w:val="single" w:sz="8" w:space="0" w:color="auto"/>
              <w:right w:val="single" w:sz="4" w:space="0" w:color="auto"/>
            </w:tcBorders>
            <w:shd w:val="clear" w:color="000000" w:fill="D9E1F2"/>
            <w:noWrap/>
            <w:vAlign w:val="bottom"/>
          </w:tcPr>
          <w:p w14:paraId="77B1213F" w14:textId="56192A5F"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080" w:type="dxa"/>
            <w:tcBorders>
              <w:top w:val="single" w:sz="4" w:space="0" w:color="auto"/>
              <w:left w:val="nil"/>
              <w:bottom w:val="single" w:sz="8" w:space="0" w:color="auto"/>
              <w:right w:val="single" w:sz="4" w:space="0" w:color="auto"/>
            </w:tcBorders>
            <w:shd w:val="clear" w:color="000000" w:fill="D9E1F2"/>
            <w:noWrap/>
            <w:vAlign w:val="bottom"/>
          </w:tcPr>
          <w:p w14:paraId="615558BC" w14:textId="4CC90031"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14:paraId="2239FF0A" w14:textId="0F3DB157"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14:paraId="25F9D4D6" w14:textId="47A13A12"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015" w:type="dxa"/>
            <w:tcBorders>
              <w:top w:val="single" w:sz="4" w:space="0" w:color="auto"/>
              <w:left w:val="nil"/>
              <w:bottom w:val="single" w:sz="8" w:space="0" w:color="auto"/>
              <w:right w:val="single" w:sz="4" w:space="0" w:color="auto"/>
            </w:tcBorders>
            <w:shd w:val="clear" w:color="000000" w:fill="D9E1F2"/>
            <w:noWrap/>
            <w:vAlign w:val="bottom"/>
          </w:tcPr>
          <w:p w14:paraId="7C66E40A" w14:textId="2F3CB966"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078" w:type="dxa"/>
            <w:tcBorders>
              <w:top w:val="single" w:sz="4" w:space="0" w:color="auto"/>
              <w:left w:val="nil"/>
              <w:bottom w:val="single" w:sz="8" w:space="0" w:color="auto"/>
              <w:right w:val="single" w:sz="4" w:space="0" w:color="auto"/>
            </w:tcBorders>
            <w:shd w:val="clear" w:color="000000" w:fill="D9E1F2"/>
            <w:noWrap/>
            <w:vAlign w:val="bottom"/>
          </w:tcPr>
          <w:p w14:paraId="12474CB8" w14:textId="4D256912"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257" w:type="dxa"/>
            <w:tcBorders>
              <w:top w:val="single" w:sz="4" w:space="0" w:color="auto"/>
              <w:left w:val="nil"/>
              <w:bottom w:val="single" w:sz="8" w:space="0" w:color="auto"/>
              <w:right w:val="single" w:sz="4" w:space="0" w:color="auto"/>
            </w:tcBorders>
            <w:shd w:val="clear" w:color="000000" w:fill="D9E1F2"/>
            <w:noWrap/>
            <w:vAlign w:val="bottom"/>
          </w:tcPr>
          <w:p w14:paraId="5456F6B3" w14:textId="54654C1A" w:rsidR="00EF62DB" w:rsidRPr="00BB7802" w:rsidRDefault="00EF62DB" w:rsidP="00EF62DB">
            <w:pPr>
              <w:spacing w:after="0" w:line="240" w:lineRule="auto"/>
              <w:jc w:val="center"/>
              <w:rPr>
                <w:rFonts w:ascii="Calibri Light" w:eastAsia="Times New Roman" w:hAnsi="Calibri Light" w:cs="Calibri Light"/>
                <w:b/>
                <w:bCs/>
                <w:color w:val="000000"/>
              </w:rPr>
            </w:pPr>
          </w:p>
        </w:tc>
      </w:tr>
    </w:tbl>
    <w:p w14:paraId="53214B84" w14:textId="49EDE982" w:rsidR="00EF62DB" w:rsidRDefault="00EF62DB" w:rsidP="00EF62DB">
      <w:pPr>
        <w:jc w:val="center"/>
      </w:pPr>
      <w:r>
        <w:t xml:space="preserve">Table 5.10.5 </w:t>
      </w:r>
    </w:p>
    <w:p w14:paraId="3F5AEE5B" w14:textId="77777777" w:rsidR="00EF62DB" w:rsidRDefault="00EF62DB" w:rsidP="00EF62DB">
      <w:pPr>
        <w:jc w:val="center"/>
      </w:pPr>
    </w:p>
    <w:tbl>
      <w:tblPr>
        <w:tblW w:w="8240" w:type="dxa"/>
        <w:jc w:val="center"/>
        <w:tblLook w:val="04A0" w:firstRow="1" w:lastRow="0" w:firstColumn="1" w:lastColumn="0" w:noHBand="0" w:noVBand="1"/>
      </w:tblPr>
      <w:tblGrid>
        <w:gridCol w:w="1360"/>
        <w:gridCol w:w="1720"/>
        <w:gridCol w:w="1720"/>
        <w:gridCol w:w="1720"/>
        <w:gridCol w:w="1720"/>
      </w:tblGrid>
      <w:tr w:rsidR="00EF62DB" w:rsidRPr="00C23D9F" w14:paraId="457AC807" w14:textId="77777777" w:rsidTr="00EF62DB">
        <w:trPr>
          <w:trHeight w:val="420"/>
          <w:jc w:val="center"/>
        </w:trPr>
        <w:tc>
          <w:tcPr>
            <w:tcW w:w="1360" w:type="dxa"/>
            <w:tcBorders>
              <w:top w:val="single" w:sz="8" w:space="0" w:color="auto"/>
              <w:left w:val="single" w:sz="8" w:space="0" w:color="auto"/>
              <w:bottom w:val="single" w:sz="8" w:space="0" w:color="auto"/>
              <w:right w:val="single" w:sz="4" w:space="0" w:color="auto"/>
            </w:tcBorders>
            <w:shd w:val="clear" w:color="000000" w:fill="002060"/>
            <w:vAlign w:val="center"/>
            <w:hideMark/>
          </w:tcPr>
          <w:p w14:paraId="1E76E603"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Defects</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14:paraId="5262C978"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Logged</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14:paraId="32D7EC44"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%Closed</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14:paraId="208FC738"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%Invalid</w:t>
            </w:r>
          </w:p>
        </w:tc>
        <w:tc>
          <w:tcPr>
            <w:tcW w:w="1720" w:type="dxa"/>
            <w:tcBorders>
              <w:top w:val="single" w:sz="8" w:space="0" w:color="auto"/>
              <w:left w:val="nil"/>
              <w:bottom w:val="single" w:sz="8" w:space="0" w:color="auto"/>
              <w:right w:val="single" w:sz="8" w:space="0" w:color="auto"/>
            </w:tcBorders>
            <w:shd w:val="clear" w:color="000000" w:fill="002060"/>
            <w:vAlign w:val="center"/>
            <w:hideMark/>
          </w:tcPr>
          <w:p w14:paraId="46DA7301" w14:textId="77777777"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%Open</w:t>
            </w:r>
          </w:p>
        </w:tc>
      </w:tr>
      <w:tr w:rsidR="00EF62DB" w:rsidRPr="00C23D9F" w14:paraId="6E92FE05"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vAlign w:val="bottom"/>
            <w:hideMark/>
          </w:tcPr>
          <w:p w14:paraId="12588625"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Critical</w:t>
            </w:r>
          </w:p>
        </w:tc>
        <w:tc>
          <w:tcPr>
            <w:tcW w:w="1720" w:type="dxa"/>
            <w:tcBorders>
              <w:top w:val="nil"/>
              <w:left w:val="nil"/>
              <w:bottom w:val="single" w:sz="4" w:space="0" w:color="000000"/>
              <w:right w:val="single" w:sz="4" w:space="0" w:color="000000"/>
            </w:tcBorders>
            <w:shd w:val="clear" w:color="auto" w:fill="auto"/>
            <w:vAlign w:val="bottom"/>
          </w:tcPr>
          <w:p w14:paraId="691EE57F" w14:textId="026F0C7A"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615731D8" w14:textId="334F40A0"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69201D35" w14:textId="486A5BC4"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100D701F" w14:textId="0B975A28" w:rsidR="00EF62DB" w:rsidRPr="00C23D9F" w:rsidRDefault="00EF62DB" w:rsidP="00EF62DB">
            <w:pPr>
              <w:spacing w:after="0" w:line="240" w:lineRule="auto"/>
              <w:jc w:val="center"/>
              <w:rPr>
                <w:rFonts w:ascii="Calibri" w:eastAsia="Times New Roman" w:hAnsi="Calibri" w:cs="Calibri"/>
              </w:rPr>
            </w:pPr>
          </w:p>
        </w:tc>
      </w:tr>
      <w:tr w:rsidR="00EF62DB" w:rsidRPr="00C23D9F" w14:paraId="5B82F3FC"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14:paraId="1827FED4"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High</w:t>
            </w:r>
          </w:p>
        </w:tc>
        <w:tc>
          <w:tcPr>
            <w:tcW w:w="1720" w:type="dxa"/>
            <w:tcBorders>
              <w:top w:val="nil"/>
              <w:left w:val="nil"/>
              <w:bottom w:val="single" w:sz="4" w:space="0" w:color="000000"/>
              <w:right w:val="single" w:sz="4" w:space="0" w:color="000000"/>
            </w:tcBorders>
            <w:shd w:val="clear" w:color="auto" w:fill="auto"/>
            <w:vAlign w:val="bottom"/>
          </w:tcPr>
          <w:p w14:paraId="5167CBFA" w14:textId="5D0A53BF"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1609222B" w14:textId="68B75A26"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7770981F" w14:textId="659037BE"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3588C88F" w14:textId="793E4955" w:rsidR="00EF62DB" w:rsidRPr="00C23D9F" w:rsidRDefault="00EF62DB" w:rsidP="00EF62DB">
            <w:pPr>
              <w:spacing w:after="0" w:line="240" w:lineRule="auto"/>
              <w:jc w:val="center"/>
              <w:rPr>
                <w:rFonts w:ascii="Calibri" w:eastAsia="Times New Roman" w:hAnsi="Calibri" w:cs="Calibri"/>
              </w:rPr>
            </w:pPr>
          </w:p>
        </w:tc>
      </w:tr>
      <w:tr w:rsidR="00EF62DB" w:rsidRPr="00C23D9F" w14:paraId="76EC9B9E"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14:paraId="49D6E2D0"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Medium</w:t>
            </w:r>
          </w:p>
        </w:tc>
        <w:tc>
          <w:tcPr>
            <w:tcW w:w="1720" w:type="dxa"/>
            <w:tcBorders>
              <w:top w:val="nil"/>
              <w:left w:val="nil"/>
              <w:bottom w:val="single" w:sz="4" w:space="0" w:color="000000"/>
              <w:right w:val="single" w:sz="4" w:space="0" w:color="000000"/>
            </w:tcBorders>
            <w:shd w:val="clear" w:color="auto" w:fill="auto"/>
            <w:noWrap/>
            <w:vAlign w:val="bottom"/>
          </w:tcPr>
          <w:p w14:paraId="53C81E5A" w14:textId="56F63342"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noWrap/>
            <w:vAlign w:val="bottom"/>
          </w:tcPr>
          <w:p w14:paraId="3F4145E7" w14:textId="7F78C3A3"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vAlign w:val="bottom"/>
          </w:tcPr>
          <w:p w14:paraId="46237547" w14:textId="3CA0CA2C"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5956EDC6" w14:textId="703BAE76" w:rsidR="00EF62DB" w:rsidRPr="00C23D9F" w:rsidRDefault="00EF62DB" w:rsidP="00EF62DB">
            <w:pPr>
              <w:spacing w:after="0" w:line="240" w:lineRule="auto"/>
              <w:jc w:val="center"/>
              <w:rPr>
                <w:rFonts w:ascii="Calibri" w:eastAsia="Times New Roman" w:hAnsi="Calibri" w:cs="Calibri"/>
              </w:rPr>
            </w:pPr>
          </w:p>
        </w:tc>
      </w:tr>
      <w:tr w:rsidR="00EF62DB" w:rsidRPr="00C23D9F" w14:paraId="542C6333"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14:paraId="6E1B02AB"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Low</w:t>
            </w:r>
          </w:p>
        </w:tc>
        <w:tc>
          <w:tcPr>
            <w:tcW w:w="1720" w:type="dxa"/>
            <w:tcBorders>
              <w:top w:val="nil"/>
              <w:left w:val="nil"/>
              <w:bottom w:val="nil"/>
              <w:right w:val="single" w:sz="4" w:space="0" w:color="000000"/>
            </w:tcBorders>
            <w:shd w:val="clear" w:color="auto" w:fill="auto"/>
            <w:noWrap/>
            <w:vAlign w:val="bottom"/>
          </w:tcPr>
          <w:p w14:paraId="1D424725" w14:textId="18813009"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nil"/>
              <w:right w:val="single" w:sz="4" w:space="0" w:color="000000"/>
            </w:tcBorders>
            <w:shd w:val="clear" w:color="auto" w:fill="auto"/>
            <w:noWrap/>
            <w:vAlign w:val="bottom"/>
          </w:tcPr>
          <w:p w14:paraId="12B01502" w14:textId="3FEA3F0A"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vAlign w:val="bottom"/>
          </w:tcPr>
          <w:p w14:paraId="0822BAE8" w14:textId="6B914AAA"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14:paraId="37690D34" w14:textId="3E194C4F" w:rsidR="00EF62DB" w:rsidRPr="00C23D9F" w:rsidRDefault="00EF62DB" w:rsidP="00EF62DB">
            <w:pPr>
              <w:spacing w:after="0" w:line="240" w:lineRule="auto"/>
              <w:jc w:val="center"/>
              <w:rPr>
                <w:rFonts w:ascii="Calibri" w:eastAsia="Times New Roman" w:hAnsi="Calibri" w:cs="Calibri"/>
              </w:rPr>
            </w:pPr>
          </w:p>
        </w:tc>
      </w:tr>
      <w:tr w:rsidR="00EF62DB" w:rsidRPr="00C23D9F" w14:paraId="3F61EAC8" w14:textId="77777777"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DDEBF7"/>
            <w:noWrap/>
            <w:vAlign w:val="bottom"/>
            <w:hideMark/>
          </w:tcPr>
          <w:p w14:paraId="45E6772A" w14:textId="77777777"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Total</w:t>
            </w:r>
          </w:p>
        </w:tc>
        <w:tc>
          <w:tcPr>
            <w:tcW w:w="1720" w:type="dxa"/>
            <w:tcBorders>
              <w:top w:val="single" w:sz="4" w:space="0" w:color="auto"/>
              <w:left w:val="nil"/>
              <w:bottom w:val="single" w:sz="4" w:space="0" w:color="auto"/>
              <w:right w:val="single" w:sz="4" w:space="0" w:color="auto"/>
            </w:tcBorders>
            <w:shd w:val="clear" w:color="000000" w:fill="DDEBF7"/>
            <w:noWrap/>
            <w:vAlign w:val="bottom"/>
          </w:tcPr>
          <w:p w14:paraId="357665B8" w14:textId="787FB560" w:rsidR="00EF62DB" w:rsidRPr="00C23D9F" w:rsidRDefault="00EF62DB" w:rsidP="00EF62DB">
            <w:pPr>
              <w:spacing w:after="0" w:line="240" w:lineRule="auto"/>
              <w:jc w:val="center"/>
              <w:rPr>
                <w:rFonts w:ascii="Calibri" w:eastAsia="Times New Roman" w:hAnsi="Calibri" w:cs="Calibri"/>
                <w:b/>
                <w:color w:val="000000"/>
              </w:rPr>
            </w:pPr>
          </w:p>
        </w:tc>
        <w:tc>
          <w:tcPr>
            <w:tcW w:w="1720" w:type="dxa"/>
            <w:tcBorders>
              <w:top w:val="single" w:sz="4" w:space="0" w:color="auto"/>
              <w:left w:val="nil"/>
              <w:bottom w:val="single" w:sz="4" w:space="0" w:color="auto"/>
              <w:right w:val="single" w:sz="4" w:space="0" w:color="auto"/>
            </w:tcBorders>
            <w:shd w:val="clear" w:color="000000" w:fill="DDEBF7"/>
            <w:noWrap/>
            <w:vAlign w:val="bottom"/>
          </w:tcPr>
          <w:p w14:paraId="1A29070F" w14:textId="2830F04E" w:rsidR="00EF62DB" w:rsidRPr="00C23D9F" w:rsidRDefault="00EF62DB" w:rsidP="00EF62DB">
            <w:pPr>
              <w:spacing w:after="0" w:line="240" w:lineRule="auto"/>
              <w:jc w:val="center"/>
              <w:rPr>
                <w:rFonts w:ascii="Calibri" w:eastAsia="Times New Roman" w:hAnsi="Calibri" w:cs="Calibri"/>
                <w:b/>
                <w:color w:val="000000"/>
              </w:rPr>
            </w:pPr>
          </w:p>
        </w:tc>
        <w:tc>
          <w:tcPr>
            <w:tcW w:w="1720" w:type="dxa"/>
            <w:tcBorders>
              <w:top w:val="nil"/>
              <w:left w:val="nil"/>
              <w:bottom w:val="single" w:sz="4" w:space="0" w:color="000000"/>
              <w:right w:val="single" w:sz="4" w:space="0" w:color="000000"/>
            </w:tcBorders>
            <w:shd w:val="clear" w:color="000000" w:fill="DDEBF7"/>
            <w:vAlign w:val="bottom"/>
          </w:tcPr>
          <w:p w14:paraId="33007B4E" w14:textId="7690B306" w:rsidR="00EF62DB" w:rsidRPr="00C23D9F" w:rsidRDefault="00EF62DB" w:rsidP="00EF62DB">
            <w:pPr>
              <w:spacing w:after="0" w:line="240" w:lineRule="auto"/>
              <w:jc w:val="center"/>
              <w:rPr>
                <w:rFonts w:ascii="Calibri" w:eastAsia="Times New Roman" w:hAnsi="Calibri" w:cs="Calibri"/>
                <w:b/>
              </w:rPr>
            </w:pPr>
          </w:p>
        </w:tc>
        <w:tc>
          <w:tcPr>
            <w:tcW w:w="1720" w:type="dxa"/>
            <w:tcBorders>
              <w:top w:val="nil"/>
              <w:left w:val="nil"/>
              <w:bottom w:val="single" w:sz="4" w:space="0" w:color="000000"/>
              <w:right w:val="single" w:sz="4" w:space="0" w:color="000000"/>
            </w:tcBorders>
            <w:shd w:val="clear" w:color="000000" w:fill="DDEBF7"/>
            <w:vAlign w:val="bottom"/>
          </w:tcPr>
          <w:p w14:paraId="3487234C" w14:textId="2F1C9519" w:rsidR="00EF62DB" w:rsidRPr="00C23D9F" w:rsidRDefault="00EF62DB" w:rsidP="00EF62DB">
            <w:pPr>
              <w:spacing w:after="0" w:line="240" w:lineRule="auto"/>
              <w:jc w:val="center"/>
              <w:rPr>
                <w:rFonts w:ascii="Calibri" w:eastAsia="Times New Roman" w:hAnsi="Calibri" w:cs="Calibri"/>
                <w:b/>
              </w:rPr>
            </w:pPr>
          </w:p>
        </w:tc>
      </w:tr>
    </w:tbl>
    <w:p w14:paraId="2A78E222" w14:textId="49339F41" w:rsidR="00EF62DB" w:rsidRPr="002A5FB5" w:rsidRDefault="00EF62DB" w:rsidP="00EF62DB">
      <w:pPr>
        <w:pStyle w:val="Chuthich"/>
        <w:jc w:val="center"/>
        <w:rPr>
          <w:i w:val="0"/>
          <w:color w:val="auto"/>
          <w:sz w:val="22"/>
          <w:szCs w:val="22"/>
        </w:rPr>
      </w:pPr>
      <w:r w:rsidRPr="002A5FB5">
        <w:rPr>
          <w:i w:val="0"/>
          <w:color w:val="auto"/>
          <w:sz w:val="22"/>
          <w:szCs w:val="22"/>
        </w:rPr>
        <w:t xml:space="preserve">Table 5.10.5.1 </w:t>
      </w:r>
    </w:p>
    <w:p w14:paraId="7A880645" w14:textId="77777777" w:rsidR="00EF62DB" w:rsidRDefault="00EF62DB" w:rsidP="00EF62DB">
      <w:pPr>
        <w:pStyle w:val="u1"/>
        <w:numPr>
          <w:ilvl w:val="0"/>
          <w:numId w:val="1"/>
        </w:numPr>
        <w:pBdr>
          <w:bottom w:val="single" w:sz="4" w:space="0" w:color="595959" w:themeColor="text1" w:themeTint="A6"/>
        </w:pBdr>
        <w:rPr>
          <w:rFonts w:asciiTheme="minorHAnsi" w:eastAsia="MS Mincho" w:hAnsiTheme="minorHAnsi"/>
        </w:rPr>
      </w:pPr>
      <w:bookmarkStart w:id="310" w:name="_Toc469436497"/>
      <w:r>
        <w:t>USER MANUAL</w:t>
      </w:r>
      <w:r>
        <w:rPr>
          <w:rFonts w:ascii="MS Mincho" w:eastAsia="MS Mincho" w:hAnsi="MS Mincho" w:hint="eastAsia"/>
        </w:rPr>
        <w:t xml:space="preserve">　</w:t>
      </w:r>
      <w:r w:rsidRPr="00625167">
        <w:rPr>
          <w:rFonts w:ascii="MS Mincho" w:eastAsia="MS Mincho" w:hAnsi="MS Mincho" w:hint="eastAsia"/>
        </w:rPr>
        <w:t>ユーザーマニュアル</w:t>
      </w:r>
      <w:bookmarkEnd w:id="310"/>
    </w:p>
    <w:p w14:paraId="6F31E57D" w14:textId="77777777" w:rsidR="004168A8" w:rsidRPr="004168A8" w:rsidRDefault="004168A8" w:rsidP="004168A8"/>
    <w:p w14:paraId="47CF4CE8" w14:textId="5BA7D57F" w:rsidR="004168A8" w:rsidRPr="004168A8" w:rsidRDefault="004168A8" w:rsidP="004168A8">
      <w:pPr>
        <w:pStyle w:val="u2"/>
      </w:pPr>
      <w:r w:rsidRPr="004168A8">
        <w:lastRenderedPageBreak/>
        <w:t xml:space="preserve"> Home Page /</w:t>
      </w:r>
      <w:r w:rsidRPr="004168A8">
        <w:rPr>
          <w:rFonts w:ascii="MS Mincho" w:eastAsia="MS Mincho" w:hAnsi="MS Mincho" w:cs="MS Mincho"/>
        </w:rPr>
        <w:t>ホームページ</w:t>
      </w:r>
    </w:p>
    <w:p w14:paraId="12F8FD5C" w14:textId="77777777" w:rsidR="004168A8" w:rsidRDefault="004168A8" w:rsidP="009040E0">
      <w:r>
        <w:rPr>
          <w:noProof/>
        </w:rPr>
        <w:drawing>
          <wp:inline distT="0" distB="0" distL="0" distR="0" wp14:anchorId="2A2D9920" wp14:editId="3258227D">
            <wp:extent cx="5943600" cy="7327265"/>
            <wp:effectExtent l="1905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25" cstate="print"/>
                    <a:stretch>
                      <a:fillRect/>
                    </a:stretch>
                  </pic:blipFill>
                  <pic:spPr>
                    <a:xfrm>
                      <a:off x="0" y="0"/>
                      <a:ext cx="5943600" cy="7327265"/>
                    </a:xfrm>
                    <a:prstGeom prst="rect">
                      <a:avLst/>
                    </a:prstGeom>
                  </pic:spPr>
                </pic:pic>
              </a:graphicData>
            </a:graphic>
          </wp:inline>
        </w:drawing>
      </w:r>
    </w:p>
    <w:p w14:paraId="5D6BFAA7" w14:textId="751C7914" w:rsidR="004168A8" w:rsidRPr="004168A8" w:rsidRDefault="004168A8" w:rsidP="004168A8">
      <w:pPr>
        <w:pStyle w:val="u2"/>
      </w:pPr>
      <w:r w:rsidRPr="004168A8">
        <w:lastRenderedPageBreak/>
        <w:t>Admin Guidelines</w:t>
      </w:r>
      <w:bookmarkStart w:id="311" w:name="_bookmark80"/>
      <w:bookmarkEnd w:id="311"/>
      <w:r w:rsidRPr="004168A8">
        <w:t xml:space="preserve"> /</w:t>
      </w:r>
      <w:r w:rsidRPr="004168A8">
        <w:t>管理ガイドライン</w:t>
      </w:r>
    </w:p>
    <w:p w14:paraId="272B51D0" w14:textId="5F425968" w:rsidR="004168A8" w:rsidRDefault="004168A8" w:rsidP="004168A8">
      <w:pPr>
        <w:pStyle w:val="u3"/>
        <w:rPr>
          <w:rStyle w:val="u2Char"/>
          <w:b/>
          <w:bCs/>
        </w:rPr>
      </w:pPr>
      <w:r>
        <w:rPr>
          <w:rStyle w:val="u2Char"/>
        </w:rPr>
        <w:t>Login/</w:t>
      </w:r>
      <w:r w:rsidRPr="002F1798">
        <w:rPr>
          <w:rStyle w:val="u2Char"/>
          <w:rFonts w:hint="eastAsia"/>
          <w:b/>
          <w:bCs/>
        </w:rPr>
        <w:t>ログイン</w:t>
      </w:r>
    </w:p>
    <w:p w14:paraId="0F6CD675" w14:textId="77777777" w:rsidR="004168A8" w:rsidRPr="004168A8" w:rsidRDefault="004168A8" w:rsidP="004168A8"/>
    <w:p w14:paraId="43EE5089" w14:textId="1E102010" w:rsidR="004168A8" w:rsidRDefault="004168A8" w:rsidP="004168A8">
      <w:pPr>
        <w:ind w:firstLine="706"/>
        <w:rPr>
          <w:sz w:val="28"/>
          <w:szCs w:val="28"/>
        </w:rPr>
      </w:pPr>
      <w:r w:rsidRPr="004168A8">
        <w:rPr>
          <w:i/>
          <w:sz w:val="28"/>
          <w:szCs w:val="28"/>
        </w:rPr>
        <w:t>Step 1</w:t>
      </w:r>
      <w:r w:rsidRPr="00DA7EAE">
        <w:rPr>
          <w:sz w:val="28"/>
          <w:szCs w:val="28"/>
        </w:rPr>
        <w:t>: Click</w:t>
      </w:r>
      <w:r w:rsidR="00414041" w:rsidRPr="00414041">
        <w:rPr>
          <w:sz w:val="28"/>
          <w:szCs w:val="28"/>
        </w:rPr>
        <w:t>”</w:t>
      </w:r>
      <w:r w:rsidRPr="00DA7EAE">
        <w:rPr>
          <w:sz w:val="28"/>
          <w:szCs w:val="28"/>
        </w:rPr>
        <w:t>Đăng nhập</w:t>
      </w:r>
      <w:r w:rsidR="00414041" w:rsidRPr="00414041">
        <w:rPr>
          <w:sz w:val="28"/>
          <w:szCs w:val="28"/>
        </w:rPr>
        <w:t>”</w:t>
      </w:r>
      <w:r w:rsidRPr="00DA7EAE">
        <w:rPr>
          <w:sz w:val="28"/>
          <w:szCs w:val="28"/>
        </w:rPr>
        <w:t>on header in Home Page. System will display the Login page.</w:t>
      </w:r>
    </w:p>
    <w:p w14:paraId="2894658C" w14:textId="77777777" w:rsidR="004168A8" w:rsidRPr="00DA7EAE" w:rsidRDefault="004168A8" w:rsidP="004168A8">
      <w:pPr>
        <w:rPr>
          <w:sz w:val="28"/>
          <w:szCs w:val="28"/>
        </w:rPr>
      </w:pPr>
      <w:r w:rsidRPr="005A7850">
        <w:rPr>
          <w:rFonts w:ascii="MS Mincho" w:eastAsia="MS Mincho" w:hAnsi="MS Mincho" w:cs="MS Mincho"/>
          <w:sz w:val="28"/>
          <w:szCs w:val="28"/>
        </w:rPr>
        <w:t>ホームページのヘッダーにある「</w:t>
      </w:r>
      <w:r w:rsidRPr="005A7850">
        <w:rPr>
          <w:rFonts w:hint="eastAsia"/>
          <w:sz w:val="28"/>
          <w:szCs w:val="28"/>
        </w:rPr>
        <w:t>Đă</w:t>
      </w:r>
      <w:r w:rsidRPr="005A7850">
        <w:rPr>
          <w:sz w:val="28"/>
          <w:szCs w:val="28"/>
        </w:rPr>
        <w:t>ng</w:t>
      </w:r>
      <w:r>
        <w:rPr>
          <w:sz w:val="28"/>
          <w:szCs w:val="28"/>
        </w:rPr>
        <w:t xml:space="preserve"> </w:t>
      </w:r>
      <w:r w:rsidRPr="005A7850">
        <w:rPr>
          <w:sz w:val="28"/>
          <w:szCs w:val="28"/>
        </w:rPr>
        <w:t>nhập</w:t>
      </w:r>
      <w:r w:rsidRPr="005A7850">
        <w:rPr>
          <w:rFonts w:ascii="MS Mincho" w:eastAsia="MS Mincho" w:hAnsi="MS Mincho" w:cs="MS Mincho"/>
          <w:sz w:val="28"/>
          <w:szCs w:val="28"/>
        </w:rPr>
        <w:t>」をクリックします。</w:t>
      </w:r>
      <w:r w:rsidRPr="005A7850">
        <w:rPr>
          <w:sz w:val="28"/>
          <w:szCs w:val="28"/>
        </w:rPr>
        <w:t xml:space="preserve"> </w:t>
      </w:r>
      <w:r w:rsidRPr="005A7850">
        <w:rPr>
          <w:rFonts w:ascii="MS Mincho" w:eastAsia="MS Mincho" w:hAnsi="MS Mincho" w:cs="MS Mincho"/>
          <w:sz w:val="28"/>
          <w:szCs w:val="28"/>
        </w:rPr>
        <w:t>ログインページが表示されます。</w:t>
      </w:r>
    </w:p>
    <w:p w14:paraId="6008742A" w14:textId="77777777" w:rsidR="004168A8" w:rsidRDefault="004168A8" w:rsidP="004168A8"/>
    <w:p w14:paraId="3F5D53F6" w14:textId="77777777" w:rsidR="004168A8" w:rsidRDefault="004168A8" w:rsidP="004168A8">
      <w:r>
        <w:rPr>
          <w:noProof/>
        </w:rPr>
        <w:drawing>
          <wp:inline distT="0" distB="0" distL="0" distR="0" wp14:anchorId="7A2FE249" wp14:editId="1A08F24C">
            <wp:extent cx="5943600" cy="3503930"/>
            <wp:effectExtent l="19050" t="0" r="0" b="0"/>
            <wp:docPr id="3"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26" cstate="print"/>
                    <a:stretch>
                      <a:fillRect/>
                    </a:stretch>
                  </pic:blipFill>
                  <pic:spPr>
                    <a:xfrm>
                      <a:off x="0" y="0"/>
                      <a:ext cx="5943600" cy="3503930"/>
                    </a:xfrm>
                    <a:prstGeom prst="rect">
                      <a:avLst/>
                    </a:prstGeom>
                  </pic:spPr>
                </pic:pic>
              </a:graphicData>
            </a:graphic>
          </wp:inline>
        </w:drawing>
      </w:r>
    </w:p>
    <w:p w14:paraId="719360A5" w14:textId="148F6423" w:rsidR="004168A8" w:rsidRDefault="004168A8" w:rsidP="004168A8">
      <w:pPr>
        <w:pStyle w:val="ThnVnban"/>
        <w:ind w:firstLine="706"/>
        <w:rPr>
          <w:sz w:val="28"/>
          <w:szCs w:val="28"/>
        </w:rPr>
      </w:pPr>
      <w:r w:rsidRPr="004168A8">
        <w:rPr>
          <w:i/>
          <w:sz w:val="28"/>
          <w:szCs w:val="28"/>
        </w:rPr>
        <w:t>Step 2</w:t>
      </w:r>
      <w:r w:rsidRPr="00DA7EAE">
        <w:rPr>
          <w:sz w:val="28"/>
          <w:szCs w:val="28"/>
        </w:rPr>
        <w:t>: Enter login credentials and click</w:t>
      </w:r>
      <w:r w:rsidR="00414041" w:rsidRPr="00414041">
        <w:rPr>
          <w:sz w:val="28"/>
          <w:szCs w:val="28"/>
        </w:rPr>
        <w:t>”</w:t>
      </w:r>
      <w:r w:rsidRPr="00DA7EAE">
        <w:rPr>
          <w:sz w:val="28"/>
          <w:szCs w:val="28"/>
        </w:rPr>
        <w:t>Đăng nhập</w:t>
      </w:r>
      <w:r w:rsidR="00414041" w:rsidRPr="00414041">
        <w:rPr>
          <w:sz w:val="28"/>
          <w:szCs w:val="28"/>
        </w:rPr>
        <w:t>”</w:t>
      </w:r>
      <w:r w:rsidRPr="00DA7EAE">
        <w:rPr>
          <w:sz w:val="28"/>
          <w:szCs w:val="28"/>
        </w:rPr>
        <w:t>to log in.</w:t>
      </w:r>
    </w:p>
    <w:p w14:paraId="3DEF9EA4" w14:textId="77777777" w:rsidR="004168A8" w:rsidRPr="005A7850" w:rsidRDefault="004168A8" w:rsidP="004168A8">
      <w:pPr>
        <w:pStyle w:val="ThnVnban"/>
        <w:rPr>
          <w:sz w:val="28"/>
          <w:szCs w:val="28"/>
        </w:rPr>
      </w:pPr>
      <w:r w:rsidRPr="005A7850">
        <w:rPr>
          <w:rFonts w:eastAsia="MS Mincho"/>
          <w:sz w:val="28"/>
          <w:szCs w:val="28"/>
        </w:rPr>
        <w:t>ログイン資格情報を入力して「</w:t>
      </w:r>
      <w:r w:rsidRPr="005A7850">
        <w:rPr>
          <w:rFonts w:eastAsia="MS Mincho"/>
          <w:sz w:val="28"/>
          <w:szCs w:val="28"/>
        </w:rPr>
        <w:t>Đăng Nh</w:t>
      </w:r>
      <w:r w:rsidRPr="005A7850">
        <w:rPr>
          <w:rFonts w:eastAsia="Calibri"/>
          <w:sz w:val="28"/>
          <w:szCs w:val="28"/>
        </w:rPr>
        <w:t>ậ</w:t>
      </w:r>
      <w:r w:rsidRPr="005A7850">
        <w:rPr>
          <w:rFonts w:eastAsia="MS Mincho"/>
          <w:sz w:val="28"/>
          <w:szCs w:val="28"/>
        </w:rPr>
        <w:t>p</w:t>
      </w:r>
      <w:r w:rsidRPr="005A7850">
        <w:rPr>
          <w:rFonts w:eastAsia="MS Mincho"/>
          <w:sz w:val="28"/>
          <w:szCs w:val="28"/>
        </w:rPr>
        <w:t>」をクリックしてログインします。</w:t>
      </w:r>
    </w:p>
    <w:p w14:paraId="2CA5C76E" w14:textId="77777777" w:rsidR="004168A8" w:rsidRDefault="004168A8" w:rsidP="004168A8">
      <w:pPr>
        <w:spacing w:after="200" w:line="276" w:lineRule="auto"/>
        <w:rPr>
          <w:b/>
          <w:sz w:val="32"/>
          <w:szCs w:val="32"/>
        </w:rPr>
      </w:pPr>
      <w:r>
        <w:rPr>
          <w:b/>
          <w:sz w:val="32"/>
          <w:szCs w:val="32"/>
        </w:rPr>
        <w:br w:type="page"/>
      </w:r>
    </w:p>
    <w:p w14:paraId="6EE0963C" w14:textId="77777777" w:rsidR="004168A8" w:rsidRPr="008F06A9" w:rsidRDefault="004168A8" w:rsidP="004168A8">
      <w:pPr>
        <w:rPr>
          <w:b/>
          <w:sz w:val="32"/>
          <w:szCs w:val="32"/>
        </w:rPr>
      </w:pPr>
    </w:p>
    <w:p w14:paraId="38F05C61" w14:textId="77777777" w:rsidR="004168A8" w:rsidRPr="005A7850" w:rsidRDefault="004168A8" w:rsidP="004168A8">
      <w:pPr>
        <w:pStyle w:val="u3"/>
        <w:rPr>
          <w:color w:val="F07F09" w:themeColor="accent1"/>
          <w:sz w:val="26"/>
          <w:szCs w:val="26"/>
          <w:lang w:val="vi-VN"/>
        </w:rPr>
      </w:pPr>
      <w:r>
        <w:t>Log out /</w:t>
      </w:r>
      <w:r w:rsidRPr="002F1798">
        <w:rPr>
          <w:rFonts w:hint="eastAsia"/>
          <w:sz w:val="26"/>
          <w:szCs w:val="26"/>
        </w:rPr>
        <w:t>ログアウト</w:t>
      </w:r>
    </w:p>
    <w:p w14:paraId="7814D452" w14:textId="39A383D1" w:rsidR="004168A8" w:rsidRDefault="004168A8" w:rsidP="004168A8">
      <w:pPr>
        <w:pStyle w:val="ThnVnban"/>
        <w:spacing w:before="164"/>
        <w:ind w:firstLine="706"/>
        <w:rPr>
          <w:sz w:val="28"/>
          <w:szCs w:val="28"/>
        </w:rPr>
      </w:pPr>
      <w:r w:rsidRPr="004168A8">
        <w:rPr>
          <w:i/>
          <w:sz w:val="28"/>
          <w:szCs w:val="28"/>
        </w:rPr>
        <w:t>Step 1</w:t>
      </w:r>
      <w:r>
        <w:rPr>
          <w:sz w:val="28"/>
          <w:szCs w:val="28"/>
        </w:rPr>
        <w:t xml:space="preserve">: </w:t>
      </w:r>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
    <w:p w14:paraId="52223AE2" w14:textId="77777777" w:rsidR="004168A8" w:rsidRPr="00DA7EAE" w:rsidRDefault="004168A8" w:rsidP="004168A8">
      <w:pPr>
        <w:pStyle w:val="ThnVnban"/>
        <w:spacing w:before="164"/>
        <w:ind w:left="706" w:firstLine="706"/>
        <w:rPr>
          <w:sz w:val="28"/>
          <w:szCs w:val="28"/>
        </w:rPr>
      </w:pPr>
      <w:r w:rsidRPr="006D7FC9">
        <w:rPr>
          <w:rFonts w:ascii="MS Mincho" w:eastAsia="MS Mincho" w:hAnsi="MS Mincho" w:cs="MS Mincho"/>
          <w:sz w:val="28"/>
          <w:szCs w:val="28"/>
        </w:rPr>
        <w:t>右上隅にある</w:t>
      </w:r>
      <w:r>
        <w:rPr>
          <w:sz w:val="28"/>
          <w:szCs w:val="28"/>
        </w:rPr>
        <w:t>[Đă</w:t>
      </w:r>
      <w:r w:rsidRPr="006D7FC9">
        <w:rPr>
          <w:sz w:val="28"/>
          <w:szCs w:val="28"/>
        </w:rPr>
        <w:t>ng</w:t>
      </w:r>
      <w:r>
        <w:rPr>
          <w:sz w:val="28"/>
          <w:szCs w:val="28"/>
        </w:rPr>
        <w:t xml:space="preserve"> </w:t>
      </w:r>
      <w:r w:rsidRPr="006D7FC9">
        <w:rPr>
          <w:sz w:val="28"/>
          <w:szCs w:val="28"/>
        </w:rPr>
        <w:t>xuất]</w:t>
      </w:r>
      <w:r w:rsidRPr="006D7FC9">
        <w:rPr>
          <w:rFonts w:ascii="MS Mincho" w:eastAsia="MS Mincho" w:hAnsi="MS Mincho" w:cs="MS Mincho"/>
          <w:sz w:val="28"/>
          <w:szCs w:val="28"/>
        </w:rPr>
        <w:t>をクリックします。</w:t>
      </w:r>
    </w:p>
    <w:p w14:paraId="0639DBED" w14:textId="77777777" w:rsidR="004168A8" w:rsidRDefault="004168A8" w:rsidP="004168A8">
      <w:pPr>
        <w:rPr>
          <w:b/>
          <w:sz w:val="32"/>
          <w:szCs w:val="32"/>
        </w:rPr>
      </w:pPr>
    </w:p>
    <w:p w14:paraId="74B6D52E" w14:textId="77777777" w:rsidR="004168A8" w:rsidRDefault="004168A8" w:rsidP="004168A8">
      <w:pPr>
        <w:ind w:left="1412" w:firstLine="706"/>
        <w:rPr>
          <w:b/>
          <w:sz w:val="32"/>
          <w:szCs w:val="32"/>
        </w:rPr>
      </w:pPr>
      <w:r>
        <w:rPr>
          <w:b/>
          <w:noProof/>
          <w:sz w:val="32"/>
          <w:szCs w:val="32"/>
        </w:rPr>
        <w:drawing>
          <wp:inline distT="0" distB="0" distL="0" distR="0" wp14:anchorId="6444171D" wp14:editId="233794A5">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27" cstate="print"/>
                    <a:stretch>
                      <a:fillRect/>
                    </a:stretch>
                  </pic:blipFill>
                  <pic:spPr>
                    <a:xfrm>
                      <a:off x="0" y="0"/>
                      <a:ext cx="2485714" cy="2914286"/>
                    </a:xfrm>
                    <a:prstGeom prst="rect">
                      <a:avLst/>
                    </a:prstGeom>
                  </pic:spPr>
                </pic:pic>
              </a:graphicData>
            </a:graphic>
          </wp:inline>
        </w:drawing>
      </w:r>
    </w:p>
    <w:p w14:paraId="251D4DDC" w14:textId="77777777" w:rsidR="004168A8" w:rsidRDefault="004168A8" w:rsidP="004168A8">
      <w:pPr>
        <w:rPr>
          <w:b/>
          <w:sz w:val="32"/>
          <w:szCs w:val="32"/>
        </w:rPr>
      </w:pPr>
    </w:p>
    <w:p w14:paraId="7040A60B" w14:textId="77777777" w:rsidR="004168A8" w:rsidRPr="00FE0061" w:rsidRDefault="004168A8" w:rsidP="002F1798">
      <w:pPr>
        <w:pStyle w:val="u3"/>
      </w:pPr>
      <w:r>
        <w:t>Admin Manager /</w:t>
      </w:r>
      <w:r w:rsidRPr="00BD631D">
        <w:rPr>
          <w:rFonts w:hint="eastAsia"/>
        </w:rPr>
        <w:t>管理者マネージャ</w:t>
      </w:r>
    </w:p>
    <w:p w14:paraId="7B2EEBE1" w14:textId="77777777" w:rsidR="004168A8" w:rsidRDefault="004168A8" w:rsidP="004168A8">
      <w:pPr>
        <w:rPr>
          <w:sz w:val="28"/>
          <w:szCs w:val="28"/>
        </w:rPr>
      </w:pPr>
      <w:r w:rsidRPr="00FE0061">
        <w:rPr>
          <w:sz w:val="28"/>
          <w:szCs w:val="28"/>
        </w:rPr>
        <w:t>After login successfully with admin, account admin will be display.</w:t>
      </w:r>
    </w:p>
    <w:p w14:paraId="521C088E" w14:textId="77777777" w:rsidR="004168A8" w:rsidRDefault="004168A8" w:rsidP="004168A8">
      <w:pPr>
        <w:rPr>
          <w:sz w:val="28"/>
          <w:szCs w:val="28"/>
        </w:rPr>
      </w:pPr>
      <w:r w:rsidRPr="00FE0061">
        <w:rPr>
          <w:rFonts w:ascii="MS Mincho" w:eastAsia="MS Mincho" w:hAnsi="MS Mincho" w:cs="MS Mincho"/>
          <w:sz w:val="28"/>
          <w:szCs w:val="28"/>
        </w:rPr>
        <w:t>管理者とのログインに成功すると、アカウント管理者が表示されます。</w:t>
      </w:r>
    </w:p>
    <w:p w14:paraId="18810621" w14:textId="77777777" w:rsidR="004168A8" w:rsidRDefault="004168A8" w:rsidP="004168A8">
      <w:pPr>
        <w:rPr>
          <w:b/>
          <w:sz w:val="32"/>
          <w:szCs w:val="32"/>
        </w:rPr>
      </w:pPr>
      <w:r>
        <w:rPr>
          <w:b/>
          <w:noProof/>
          <w:sz w:val="32"/>
          <w:szCs w:val="32"/>
        </w:rPr>
        <w:drawing>
          <wp:inline distT="0" distB="0" distL="0" distR="0" wp14:anchorId="264E4101" wp14:editId="23208CA5">
            <wp:extent cx="5943600" cy="1404620"/>
            <wp:effectExtent l="19050" t="0" r="0" b="0"/>
            <wp:docPr id="6" name="Picture 8" descr="Admi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nager.png"/>
                    <pic:cNvPicPr/>
                  </pic:nvPicPr>
                  <pic:blipFill>
                    <a:blip r:embed="rId28" cstate="print"/>
                    <a:stretch>
                      <a:fillRect/>
                    </a:stretch>
                  </pic:blipFill>
                  <pic:spPr>
                    <a:xfrm>
                      <a:off x="0" y="0"/>
                      <a:ext cx="5943600" cy="1404620"/>
                    </a:xfrm>
                    <a:prstGeom prst="rect">
                      <a:avLst/>
                    </a:prstGeom>
                  </pic:spPr>
                </pic:pic>
              </a:graphicData>
            </a:graphic>
          </wp:inline>
        </w:drawing>
      </w:r>
    </w:p>
    <w:p w14:paraId="28D4F1F6" w14:textId="77777777" w:rsidR="004168A8" w:rsidRDefault="004168A8" w:rsidP="004168A8">
      <w:pPr>
        <w:spacing w:after="200" w:line="276" w:lineRule="auto"/>
        <w:rPr>
          <w:b/>
          <w:sz w:val="32"/>
          <w:szCs w:val="32"/>
        </w:rPr>
      </w:pPr>
      <w:r>
        <w:rPr>
          <w:b/>
          <w:sz w:val="32"/>
          <w:szCs w:val="32"/>
        </w:rPr>
        <w:br w:type="page"/>
      </w:r>
    </w:p>
    <w:p w14:paraId="0C533945" w14:textId="77777777" w:rsidR="004168A8" w:rsidRDefault="004168A8" w:rsidP="004168A8">
      <w:pPr>
        <w:rPr>
          <w:b/>
          <w:sz w:val="32"/>
          <w:szCs w:val="32"/>
        </w:rPr>
      </w:pPr>
    </w:p>
    <w:p w14:paraId="6FC8C9CE" w14:textId="2407E7F7" w:rsidR="004168A8" w:rsidRDefault="004168A8" w:rsidP="002F1798">
      <w:pPr>
        <w:pStyle w:val="u3"/>
      </w:pPr>
      <w:r>
        <w:t>List Manager /</w:t>
      </w:r>
      <w:r w:rsidRPr="00FE0061">
        <w:rPr>
          <w:rFonts w:ascii="MS Mincho" w:eastAsia="MS Mincho" w:hAnsi="MS Mincho" w:cs="MS Mincho"/>
        </w:rPr>
        <w:t>リストマネージャー</w:t>
      </w:r>
    </w:p>
    <w:p w14:paraId="04F2D774" w14:textId="77777777" w:rsidR="004168A8" w:rsidRDefault="004168A8" w:rsidP="004168A8">
      <w:pPr>
        <w:rPr>
          <w:b/>
          <w:sz w:val="28"/>
          <w:szCs w:val="28"/>
        </w:rPr>
      </w:pPr>
    </w:p>
    <w:p w14:paraId="73403B1B" w14:textId="3CBC8161" w:rsidR="004168A8" w:rsidRDefault="004168A8" w:rsidP="004168A8">
      <w:pPr>
        <w:rPr>
          <w:sz w:val="28"/>
          <w:szCs w:val="28"/>
        </w:rPr>
      </w:pPr>
      <w:r w:rsidRPr="00DA7EAE">
        <w:rPr>
          <w:sz w:val="28"/>
          <w:szCs w:val="28"/>
        </w:rPr>
        <w:t>Click</w:t>
      </w:r>
      <w:r>
        <w:rPr>
          <w:sz w:val="28"/>
          <w:szCs w:val="28"/>
        </w:rPr>
        <w:t xml:space="preserve"> on</w:t>
      </w:r>
      <w:r w:rsidR="00414041" w:rsidRPr="00414041">
        <w:rPr>
          <w:sz w:val="28"/>
          <w:szCs w:val="28"/>
        </w:rPr>
        <w:t>”</w:t>
      </w:r>
      <w:r>
        <w:rPr>
          <w:sz w:val="28"/>
          <w:szCs w:val="28"/>
        </w:rPr>
        <w:t>Quản lý nhân viên</w:t>
      </w:r>
      <w:r w:rsidR="00414041" w:rsidRPr="00414041">
        <w:rPr>
          <w:sz w:val="28"/>
          <w:szCs w:val="28"/>
        </w:rPr>
        <w:t>”</w:t>
      </w:r>
      <w:r>
        <w:rPr>
          <w:sz w:val="28"/>
          <w:szCs w:val="28"/>
        </w:rPr>
        <w:t>link to open List Manager page.</w:t>
      </w:r>
    </w:p>
    <w:p w14:paraId="02285CF8" w14:textId="3D01E8B7" w:rsidR="004168A8" w:rsidRDefault="00414041" w:rsidP="004168A8">
      <w:pPr>
        <w:rPr>
          <w:sz w:val="28"/>
          <w:szCs w:val="28"/>
        </w:rPr>
      </w:pPr>
      <w:r w:rsidRPr="00414041">
        <w:rPr>
          <w:sz w:val="28"/>
          <w:szCs w:val="28"/>
        </w:rPr>
        <w:t>“</w:t>
      </w:r>
      <w:r w:rsidR="004168A8" w:rsidRPr="00FE0061">
        <w:rPr>
          <w:sz w:val="28"/>
          <w:szCs w:val="28"/>
        </w:rPr>
        <w:t>Quản</w:t>
      </w:r>
      <w:r w:rsidR="004168A8">
        <w:rPr>
          <w:sz w:val="28"/>
          <w:szCs w:val="28"/>
        </w:rPr>
        <w:t xml:space="preserve"> </w:t>
      </w:r>
      <w:r w:rsidR="004168A8" w:rsidRPr="00FE0061">
        <w:rPr>
          <w:sz w:val="28"/>
          <w:szCs w:val="28"/>
        </w:rPr>
        <w:t>lý</w:t>
      </w:r>
      <w:r w:rsidR="004168A8">
        <w:rPr>
          <w:sz w:val="28"/>
          <w:szCs w:val="28"/>
        </w:rPr>
        <w:t xml:space="preserve"> </w:t>
      </w:r>
      <w:r w:rsidR="004168A8" w:rsidRPr="00FE0061">
        <w:rPr>
          <w:sz w:val="28"/>
          <w:szCs w:val="28"/>
        </w:rPr>
        <w:t>nhân</w:t>
      </w:r>
      <w:r w:rsidR="004168A8">
        <w:rPr>
          <w:sz w:val="28"/>
          <w:szCs w:val="28"/>
        </w:rPr>
        <w:t xml:space="preserve"> </w:t>
      </w:r>
      <w:r w:rsidR="004168A8" w:rsidRPr="00FE0061">
        <w:rPr>
          <w:sz w:val="28"/>
          <w:szCs w:val="28"/>
        </w:rPr>
        <w:t>viên</w:t>
      </w:r>
      <w:r w:rsidRPr="00414041">
        <w:rPr>
          <w:sz w:val="28"/>
          <w:szCs w:val="28"/>
        </w:rPr>
        <w:t>”</w:t>
      </w:r>
      <w:r w:rsidR="004168A8" w:rsidRPr="00FE0061">
        <w:rPr>
          <w:rFonts w:ascii="MS Mincho" w:eastAsia="MS Mincho" w:hAnsi="MS Mincho" w:cs="MS Mincho"/>
          <w:sz w:val="28"/>
          <w:szCs w:val="28"/>
        </w:rPr>
        <w:t>リンクをクリックして、</w:t>
      </w:r>
      <w:r w:rsidR="004168A8" w:rsidRPr="00C664E2">
        <w:rPr>
          <w:rFonts w:ascii="MS Mincho" w:eastAsia="MS Mincho" w:hAnsi="MS Mincho" w:cs="MS Mincho"/>
          <w:sz w:val="28"/>
          <w:szCs w:val="28"/>
        </w:rPr>
        <w:t>リストマネージャーページ</w:t>
      </w:r>
      <w:r w:rsidR="004168A8" w:rsidRPr="00FE0061">
        <w:rPr>
          <w:rFonts w:ascii="MS Mincho" w:eastAsia="MS Mincho" w:hAnsi="MS Mincho" w:cs="MS Mincho"/>
          <w:sz w:val="28"/>
          <w:szCs w:val="28"/>
        </w:rPr>
        <w:t>を開きます。</w:t>
      </w:r>
    </w:p>
    <w:p w14:paraId="618347C5" w14:textId="77777777" w:rsidR="004168A8" w:rsidRDefault="004168A8" w:rsidP="004168A8">
      <w:pPr>
        <w:rPr>
          <w:sz w:val="28"/>
          <w:szCs w:val="28"/>
        </w:rPr>
      </w:pPr>
      <w:r>
        <w:rPr>
          <w:noProof/>
          <w:sz w:val="28"/>
          <w:szCs w:val="28"/>
        </w:rPr>
        <w:drawing>
          <wp:inline distT="0" distB="0" distL="0" distR="0" wp14:anchorId="32C06225" wp14:editId="1981F4DE">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29" cstate="print"/>
                    <a:stretch>
                      <a:fillRect/>
                    </a:stretch>
                  </pic:blipFill>
                  <pic:spPr>
                    <a:xfrm>
                      <a:off x="0" y="0"/>
                      <a:ext cx="3257143" cy="1542857"/>
                    </a:xfrm>
                    <a:prstGeom prst="rect">
                      <a:avLst/>
                    </a:prstGeom>
                  </pic:spPr>
                </pic:pic>
              </a:graphicData>
            </a:graphic>
          </wp:inline>
        </w:drawing>
      </w:r>
    </w:p>
    <w:p w14:paraId="04653AD2" w14:textId="77777777" w:rsidR="004168A8" w:rsidRPr="00DC06C7" w:rsidRDefault="004168A8" w:rsidP="002F1798">
      <w:pPr>
        <w:pStyle w:val="u3"/>
      </w:pPr>
      <w:r>
        <w:t>Search Manager /</w:t>
      </w:r>
      <w:r w:rsidRPr="00FE0061">
        <w:rPr>
          <w:rFonts w:hint="eastAsia"/>
        </w:rPr>
        <w:t>検索マネージャ</w:t>
      </w:r>
    </w:p>
    <w:p w14:paraId="3A8E4422" w14:textId="7DB1A3B7" w:rsidR="004168A8" w:rsidRPr="002F1798" w:rsidRDefault="002F1798" w:rsidP="004168A8">
      <w:pPr>
        <w:ind w:firstLine="720"/>
        <w:rPr>
          <w:i/>
          <w:sz w:val="28"/>
          <w:szCs w:val="28"/>
        </w:rPr>
      </w:pPr>
      <w:r>
        <w:rPr>
          <w:i/>
          <w:sz w:val="28"/>
          <w:szCs w:val="28"/>
        </w:rPr>
        <w:t>Option 1</w:t>
      </w:r>
      <w:r w:rsidR="004168A8" w:rsidRPr="002F1798">
        <w:rPr>
          <w:i/>
          <w:sz w:val="28"/>
          <w:szCs w:val="28"/>
        </w:rPr>
        <w:t xml:space="preserve">: </w:t>
      </w:r>
    </w:p>
    <w:p w14:paraId="7ED8AEE1" w14:textId="77777777" w:rsidR="004168A8" w:rsidRPr="00FE0061" w:rsidRDefault="004168A8" w:rsidP="004168A8">
      <w:pPr>
        <w:rPr>
          <w:sz w:val="28"/>
          <w:szCs w:val="28"/>
        </w:rPr>
      </w:pPr>
      <w:r>
        <w:rPr>
          <w:rFonts w:ascii="MS Mincho" w:eastAsia="MS Mincho" w:hAnsi="MS Mincho" w:cs="MS Mincho"/>
          <w:sz w:val="28"/>
          <w:szCs w:val="28"/>
          <w:lang w:val="vi-VN"/>
        </w:rPr>
        <w:t xml:space="preserve">     </w:t>
      </w:r>
      <w:r w:rsidRPr="00FE0061">
        <w:rPr>
          <w:rFonts w:ascii="MS Mincho" w:eastAsia="MS Mincho" w:hAnsi="MS Mincho" w:cs="MS Mincho"/>
          <w:sz w:val="28"/>
          <w:szCs w:val="28"/>
        </w:rPr>
        <w:t>オプション</w:t>
      </w:r>
      <w:r w:rsidRPr="00FE0061">
        <w:rPr>
          <w:sz w:val="28"/>
          <w:szCs w:val="28"/>
        </w:rPr>
        <w:t>1</w:t>
      </w:r>
      <w:r>
        <w:rPr>
          <w:sz w:val="28"/>
          <w:szCs w:val="28"/>
        </w:rPr>
        <w:t xml:space="preserve"> :</w:t>
      </w:r>
    </w:p>
    <w:p w14:paraId="59B9E878" w14:textId="6E83BDA9" w:rsidR="004168A8" w:rsidRDefault="002F1798" w:rsidP="002F1798">
      <w:pPr>
        <w:ind w:left="1398" w:firstLine="720"/>
        <w:rPr>
          <w:sz w:val="28"/>
          <w:szCs w:val="28"/>
        </w:rPr>
      </w:pPr>
      <w:r>
        <w:rPr>
          <w:noProof/>
          <w:sz w:val="28"/>
          <w:szCs w:val="28"/>
        </w:rPr>
        <w:drawing>
          <wp:inline distT="0" distB="0" distL="0" distR="0" wp14:anchorId="4F0FEB4A" wp14:editId="30C24921">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0" cstate="print"/>
                    <a:stretch>
                      <a:fillRect/>
                    </a:stretch>
                  </pic:blipFill>
                  <pic:spPr>
                    <a:xfrm>
                      <a:off x="0" y="0"/>
                      <a:ext cx="3076191" cy="2714286"/>
                    </a:xfrm>
                    <a:prstGeom prst="rect">
                      <a:avLst/>
                    </a:prstGeom>
                  </pic:spPr>
                </pic:pic>
              </a:graphicData>
            </a:graphic>
          </wp:inline>
        </w:drawing>
      </w:r>
    </w:p>
    <w:p w14:paraId="4C1831D0" w14:textId="1D1BA626" w:rsidR="004168A8" w:rsidRPr="00FF31DA" w:rsidRDefault="004168A8" w:rsidP="00FF31DA">
      <w:pPr>
        <w:ind w:left="692" w:firstLine="706"/>
        <w:rPr>
          <w:sz w:val="28"/>
          <w:szCs w:val="28"/>
        </w:rPr>
      </w:pPr>
      <w:r w:rsidRPr="00FF31DA">
        <w:rPr>
          <w:sz w:val="28"/>
          <w:szCs w:val="28"/>
        </w:rPr>
        <w:t>Click on</w:t>
      </w:r>
      <w:r w:rsidR="00414041" w:rsidRPr="00414041">
        <w:rPr>
          <w:sz w:val="28"/>
          <w:szCs w:val="28"/>
        </w:rPr>
        <w:t>”</w:t>
      </w:r>
      <w:r w:rsidRPr="00FF31DA">
        <w:rPr>
          <w:sz w:val="28"/>
          <w:szCs w:val="28"/>
        </w:rPr>
        <w:t>Hiển thị tất cả</w:t>
      </w:r>
      <w:r w:rsidR="00414041" w:rsidRPr="00414041">
        <w:rPr>
          <w:sz w:val="28"/>
          <w:szCs w:val="28"/>
        </w:rPr>
        <w:t>”</w:t>
      </w:r>
      <w:r w:rsidRPr="00FF31DA">
        <w:rPr>
          <w:sz w:val="28"/>
          <w:szCs w:val="28"/>
        </w:rPr>
        <w:t>link to display all Manager.</w:t>
      </w:r>
    </w:p>
    <w:p w14:paraId="573BD9D1" w14:textId="77777777" w:rsidR="004168A8" w:rsidRDefault="004168A8" w:rsidP="004168A8">
      <w:pPr>
        <w:ind w:left="720" w:firstLine="720"/>
        <w:rPr>
          <w:sz w:val="28"/>
          <w:szCs w:val="28"/>
        </w:rPr>
      </w:pPr>
      <w:r w:rsidRPr="00FE0061">
        <w:rPr>
          <w:rFonts w:ascii="MS Mincho" w:eastAsia="MS Mincho" w:hAnsi="MS Mincho" w:cs="MS Mincho"/>
          <w:sz w:val="28"/>
          <w:szCs w:val="28"/>
        </w:rPr>
        <w:t>すべてのマネージャを表示するには、</w:t>
      </w:r>
      <w:r w:rsidRPr="00FE0061">
        <w:rPr>
          <w:sz w:val="28"/>
          <w:szCs w:val="28"/>
        </w:rPr>
        <w:t>[</w:t>
      </w:r>
      <w:r>
        <w:rPr>
          <w:rFonts w:ascii="MS Mincho" w:eastAsia="MS Mincho" w:hAnsi="MS Mincho" w:cs="MS Mincho"/>
          <w:sz w:val="28"/>
          <w:szCs w:val="28"/>
          <w:lang w:val="vi-VN"/>
        </w:rPr>
        <w:t>Hi</w:t>
      </w:r>
      <w:r>
        <w:rPr>
          <w:rFonts w:ascii="Calibri" w:eastAsia="Calibri" w:hAnsi="Calibri" w:cs="Calibri"/>
          <w:sz w:val="28"/>
          <w:szCs w:val="28"/>
          <w:lang w:val="vi-VN"/>
        </w:rPr>
        <w:t>ể</w:t>
      </w:r>
      <w:r>
        <w:rPr>
          <w:rFonts w:ascii="MS Mincho" w:eastAsia="MS Mincho" w:hAnsi="MS Mincho" w:cs="MS Mincho"/>
          <w:sz w:val="28"/>
          <w:szCs w:val="28"/>
          <w:lang w:val="vi-VN"/>
        </w:rPr>
        <w:t>n th</w:t>
      </w:r>
      <w:r>
        <w:rPr>
          <w:rFonts w:ascii="Calibri" w:eastAsia="Calibri" w:hAnsi="Calibri" w:cs="Calibri"/>
          <w:sz w:val="28"/>
          <w:szCs w:val="28"/>
          <w:lang w:val="vi-VN"/>
        </w:rPr>
        <w:t>ị</w:t>
      </w:r>
      <w:r>
        <w:rPr>
          <w:rFonts w:ascii="MS Mincho" w:eastAsia="MS Mincho" w:hAnsi="MS Mincho" w:cs="MS Mincho"/>
          <w:sz w:val="28"/>
          <w:szCs w:val="28"/>
          <w:lang w:val="vi-VN"/>
        </w:rPr>
        <w:t xml:space="preserve"> t</w:t>
      </w:r>
      <w:r>
        <w:rPr>
          <w:rFonts w:ascii="Calibri" w:eastAsia="Calibri" w:hAnsi="Calibri" w:cs="Calibri"/>
          <w:sz w:val="28"/>
          <w:szCs w:val="28"/>
          <w:lang w:val="vi-VN"/>
        </w:rPr>
        <w:t>ấ</w:t>
      </w:r>
      <w:r>
        <w:rPr>
          <w:rFonts w:ascii="MS Mincho" w:eastAsia="MS Mincho" w:hAnsi="MS Mincho" w:cs="MS Mincho"/>
          <w:sz w:val="28"/>
          <w:szCs w:val="28"/>
          <w:lang w:val="vi-VN"/>
        </w:rPr>
        <w:t>t c</w:t>
      </w:r>
      <w:r>
        <w:rPr>
          <w:rFonts w:ascii="Calibri" w:eastAsia="Calibri" w:hAnsi="Calibri" w:cs="Calibri"/>
          <w:sz w:val="28"/>
          <w:szCs w:val="28"/>
          <w:lang w:val="vi-VN"/>
        </w:rPr>
        <w:t>ả</w:t>
      </w:r>
      <w:r w:rsidRPr="00FE0061">
        <w:rPr>
          <w:sz w:val="28"/>
          <w:szCs w:val="28"/>
        </w:rPr>
        <w:t>]</w:t>
      </w:r>
      <w:r>
        <w:rPr>
          <w:sz w:val="28"/>
          <w:szCs w:val="28"/>
        </w:rPr>
        <w:t xml:space="preserve"> </w:t>
      </w:r>
      <w:r w:rsidRPr="00FE0061">
        <w:rPr>
          <w:rFonts w:ascii="MS Mincho" w:eastAsia="MS Mincho" w:hAnsi="MS Mincho" w:cs="MS Mincho"/>
          <w:sz w:val="28"/>
          <w:szCs w:val="28"/>
        </w:rPr>
        <w:t>をクリックします。</w:t>
      </w:r>
    </w:p>
    <w:p w14:paraId="2E201E4A" w14:textId="77AA361D" w:rsidR="004168A8" w:rsidRDefault="004168A8" w:rsidP="004168A8">
      <w:pPr>
        <w:ind w:left="720" w:firstLine="720"/>
        <w:rPr>
          <w:sz w:val="28"/>
          <w:szCs w:val="28"/>
        </w:rPr>
      </w:pPr>
    </w:p>
    <w:p w14:paraId="2136BDEC" w14:textId="56A40707" w:rsidR="004168A8" w:rsidRPr="00FF31DA" w:rsidRDefault="004168A8" w:rsidP="004168A8">
      <w:pPr>
        <w:ind w:firstLine="720"/>
        <w:rPr>
          <w:i/>
          <w:sz w:val="28"/>
          <w:szCs w:val="28"/>
        </w:rPr>
      </w:pPr>
      <w:r w:rsidRPr="00FF31DA">
        <w:rPr>
          <w:i/>
          <w:sz w:val="28"/>
          <w:szCs w:val="28"/>
        </w:rPr>
        <w:t>Op</w:t>
      </w:r>
      <w:r w:rsidR="00FF31DA" w:rsidRPr="00FF31DA">
        <w:rPr>
          <w:i/>
          <w:sz w:val="28"/>
          <w:szCs w:val="28"/>
        </w:rPr>
        <w:t>tion 2</w:t>
      </w:r>
      <w:r w:rsidRPr="00FF31DA">
        <w:rPr>
          <w:i/>
          <w:sz w:val="28"/>
          <w:szCs w:val="28"/>
        </w:rPr>
        <w:t xml:space="preserve">: </w:t>
      </w:r>
    </w:p>
    <w:p w14:paraId="4C20D3AF" w14:textId="77777777" w:rsidR="004168A8" w:rsidRDefault="004168A8" w:rsidP="004168A8">
      <w:pPr>
        <w:ind w:firstLine="720"/>
        <w:rPr>
          <w:sz w:val="28"/>
          <w:szCs w:val="28"/>
        </w:rPr>
      </w:pPr>
      <w:r w:rsidRPr="00FE0061">
        <w:rPr>
          <w:rFonts w:ascii="MS Mincho" w:eastAsia="MS Mincho" w:hAnsi="MS Mincho" w:cs="MS Mincho"/>
          <w:sz w:val="28"/>
          <w:szCs w:val="28"/>
        </w:rPr>
        <w:t>オプション</w:t>
      </w:r>
      <w:r w:rsidRPr="00FE0061">
        <w:rPr>
          <w:sz w:val="28"/>
          <w:szCs w:val="28"/>
        </w:rPr>
        <w:t>2</w:t>
      </w:r>
      <w:r w:rsidRPr="00FE0061">
        <w:rPr>
          <w:rFonts w:ascii="MS Mincho" w:eastAsia="MS Mincho" w:hAnsi="MS Mincho" w:cs="MS Mincho"/>
          <w:sz w:val="28"/>
          <w:szCs w:val="28"/>
        </w:rPr>
        <w:t>：</w:t>
      </w:r>
    </w:p>
    <w:p w14:paraId="2265CF52" w14:textId="5ABBD1B1" w:rsidR="004168A8" w:rsidRDefault="00FF31DA" w:rsidP="004168A8">
      <w:pPr>
        <w:ind w:left="720" w:firstLine="720"/>
        <w:rPr>
          <w:sz w:val="28"/>
          <w:szCs w:val="28"/>
        </w:rPr>
      </w:pPr>
      <w:r w:rsidRPr="00FF31DA">
        <w:rPr>
          <w:i/>
          <w:sz w:val="28"/>
          <w:szCs w:val="28"/>
        </w:rPr>
        <w:t>Step 1</w:t>
      </w:r>
      <w:r w:rsidR="004168A8" w:rsidRPr="00FF31DA">
        <w:rPr>
          <w:i/>
          <w:sz w:val="28"/>
          <w:szCs w:val="28"/>
        </w:rPr>
        <w:t>:</w:t>
      </w:r>
      <w:r w:rsidR="004168A8">
        <w:rPr>
          <w:sz w:val="28"/>
          <w:szCs w:val="28"/>
        </w:rPr>
        <w:t xml:space="preserve"> Empty Search field.</w:t>
      </w:r>
    </w:p>
    <w:p w14:paraId="36CF4219" w14:textId="77777777" w:rsidR="004168A8" w:rsidRPr="00FE0061" w:rsidRDefault="004168A8" w:rsidP="004168A8">
      <w:pPr>
        <w:ind w:left="720" w:firstLine="720"/>
        <w:rPr>
          <w:sz w:val="28"/>
          <w:szCs w:val="28"/>
        </w:rPr>
      </w:pPr>
      <w:r w:rsidRPr="00FE0061">
        <w:rPr>
          <w:rFonts w:ascii="MS Mincho" w:eastAsia="MS Mincho" w:hAnsi="MS Mincho" w:cs="MS Mincho"/>
          <w:sz w:val="28"/>
          <w:szCs w:val="28"/>
        </w:rPr>
        <w:t>ステップ</w:t>
      </w:r>
      <w:r w:rsidRPr="00FE0061">
        <w:rPr>
          <w:sz w:val="28"/>
          <w:szCs w:val="28"/>
        </w:rPr>
        <w:t>1</w:t>
      </w:r>
      <w:r>
        <w:rPr>
          <w:sz w:val="28"/>
          <w:szCs w:val="28"/>
        </w:rPr>
        <w:t xml:space="preserve"> : </w:t>
      </w:r>
      <w:r w:rsidRPr="00FE0061">
        <w:rPr>
          <w:rFonts w:ascii="MS Mincho" w:eastAsia="MS Mincho" w:hAnsi="MS Mincho" w:cs="MS Mincho"/>
          <w:sz w:val="28"/>
          <w:szCs w:val="28"/>
        </w:rPr>
        <w:t>空の検索フィールド。</w:t>
      </w:r>
    </w:p>
    <w:p w14:paraId="3156183E" w14:textId="4975606A" w:rsidR="004168A8" w:rsidRDefault="00FF31DA" w:rsidP="00FF31DA">
      <w:pPr>
        <w:ind w:left="720" w:firstLine="720"/>
        <w:rPr>
          <w:sz w:val="28"/>
          <w:szCs w:val="28"/>
        </w:rPr>
      </w:pPr>
      <w:r>
        <w:rPr>
          <w:noProof/>
          <w:sz w:val="28"/>
          <w:szCs w:val="28"/>
        </w:rPr>
        <w:drawing>
          <wp:inline distT="0" distB="0" distL="0" distR="0" wp14:anchorId="6B19E3EF" wp14:editId="5B4A38E4">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31" cstate="print"/>
                    <a:stretch>
                      <a:fillRect/>
                    </a:stretch>
                  </pic:blipFill>
                  <pic:spPr>
                    <a:xfrm>
                      <a:off x="0" y="0"/>
                      <a:ext cx="3314286" cy="1647619"/>
                    </a:xfrm>
                    <a:prstGeom prst="rect">
                      <a:avLst/>
                    </a:prstGeom>
                  </pic:spPr>
                </pic:pic>
              </a:graphicData>
            </a:graphic>
          </wp:inline>
        </w:drawing>
      </w:r>
    </w:p>
    <w:p w14:paraId="4EECDD30" w14:textId="6C8C9C9A" w:rsidR="004168A8" w:rsidRDefault="00FF31DA" w:rsidP="004168A8">
      <w:pPr>
        <w:ind w:left="720" w:firstLine="720"/>
        <w:rPr>
          <w:sz w:val="28"/>
          <w:szCs w:val="28"/>
        </w:rPr>
      </w:pPr>
      <w:r w:rsidRPr="00FF31DA">
        <w:rPr>
          <w:i/>
          <w:sz w:val="28"/>
          <w:szCs w:val="28"/>
        </w:rPr>
        <w:t>Step 2</w:t>
      </w:r>
      <w:r w:rsidR="004168A8" w:rsidRPr="00FF31DA">
        <w:rPr>
          <w:i/>
          <w:sz w:val="28"/>
          <w:szCs w:val="28"/>
        </w:rPr>
        <w:t>:</w:t>
      </w:r>
      <w:r>
        <w:rPr>
          <w:sz w:val="28"/>
          <w:szCs w:val="28"/>
        </w:rPr>
        <w:t xml:space="preserve"> Click on</w:t>
      </w:r>
      <w:r w:rsidR="00414041">
        <w:rPr>
          <w:sz w:val="28"/>
          <w:szCs w:val="28"/>
        </w:rPr>
        <w:t xml:space="preserve"> “</w:t>
      </w:r>
      <w:r w:rsidR="00BC27DD">
        <w:rPr>
          <w:sz w:val="28"/>
          <w:szCs w:val="28"/>
        </w:rPr>
        <w:t>Tìm Kiếm</w:t>
      </w:r>
      <w:r w:rsidR="00414041" w:rsidRPr="00414041">
        <w:rPr>
          <w:sz w:val="28"/>
          <w:szCs w:val="28"/>
        </w:rPr>
        <w:t>”</w:t>
      </w:r>
      <w:r w:rsidR="00414041">
        <w:rPr>
          <w:sz w:val="28"/>
          <w:szCs w:val="28"/>
        </w:rPr>
        <w:t xml:space="preserve"> </w:t>
      </w:r>
      <w:r w:rsidR="004168A8">
        <w:rPr>
          <w:sz w:val="28"/>
          <w:szCs w:val="28"/>
        </w:rPr>
        <w:t>button. All Managers will be display.</w:t>
      </w:r>
    </w:p>
    <w:p w14:paraId="6FEE4C08" w14:textId="38C71ADD" w:rsidR="004168A8" w:rsidRPr="00FE0061"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093F66">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Ki</w:t>
      </w:r>
      <w:r w:rsidRPr="00093F66">
        <w:rPr>
          <w:rFonts w:ascii="Calibri" w:eastAsia="Calibri" w:hAnsi="Calibri" w:cs="Calibri"/>
          <w:sz w:val="28"/>
          <w:szCs w:val="28"/>
          <w:lang w:val="vi-VN"/>
        </w:rPr>
        <w:t>ế</w:t>
      </w:r>
      <w:r w:rsidRPr="00093F66">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093F66">
        <w:rPr>
          <w:rFonts w:ascii="MS Mincho" w:eastAsia="MS Mincho" w:hAnsi="MS Mincho" w:cs="MS Mincho" w:hint="eastAsia"/>
          <w:sz w:val="28"/>
          <w:szCs w:val="28"/>
          <w:lang w:val="vi-VN"/>
        </w:rPr>
        <w:t>ボタンをクリックしてください。</w:t>
      </w:r>
      <w:r w:rsidRPr="00A93363">
        <w:rPr>
          <w:rFonts w:ascii="MS Mincho" w:eastAsia="MS Mincho" w:hAnsi="MS Mincho" w:cs="MS Mincho" w:hint="eastAsia"/>
          <w:sz w:val="28"/>
          <w:szCs w:val="28"/>
          <w:lang w:val="vi-VN"/>
        </w:rPr>
        <w:t>すべてのマネージャーが表示されます</w:t>
      </w:r>
      <w:r>
        <w:rPr>
          <w:rFonts w:ascii="MS Mincho" w:eastAsia="MS Mincho" w:hAnsi="MS Mincho" w:cs="MS Mincho" w:hint="eastAsia"/>
          <w:sz w:val="28"/>
          <w:szCs w:val="28"/>
          <w:lang w:val="vi-VN"/>
        </w:rPr>
        <w:t>。</w:t>
      </w:r>
    </w:p>
    <w:p w14:paraId="23E7C7B1" w14:textId="53F66CC6" w:rsidR="004168A8" w:rsidRDefault="004168A8" w:rsidP="004168A8">
      <w:pPr>
        <w:ind w:left="720" w:firstLine="720"/>
        <w:rPr>
          <w:sz w:val="28"/>
          <w:szCs w:val="28"/>
        </w:rPr>
      </w:pPr>
    </w:p>
    <w:p w14:paraId="0DE4A3A6" w14:textId="77777777" w:rsidR="004168A8" w:rsidRDefault="004168A8" w:rsidP="004168A8">
      <w:pPr>
        <w:ind w:firstLine="720"/>
        <w:rPr>
          <w:sz w:val="28"/>
          <w:szCs w:val="28"/>
        </w:rPr>
      </w:pPr>
    </w:p>
    <w:p w14:paraId="1766E2AF" w14:textId="7B92593B" w:rsidR="004168A8" w:rsidRDefault="004168A8" w:rsidP="004168A8">
      <w:pPr>
        <w:ind w:firstLine="720"/>
        <w:rPr>
          <w:sz w:val="28"/>
          <w:szCs w:val="28"/>
        </w:rPr>
      </w:pPr>
      <w:r w:rsidRPr="008D4FB8">
        <w:rPr>
          <w:i/>
          <w:sz w:val="28"/>
          <w:szCs w:val="28"/>
        </w:rPr>
        <w:t>Option 3</w:t>
      </w:r>
      <w:r>
        <w:rPr>
          <w:sz w:val="28"/>
          <w:szCs w:val="28"/>
        </w:rPr>
        <w:t xml:space="preserve">: </w:t>
      </w:r>
    </w:p>
    <w:p w14:paraId="61132312" w14:textId="77777777" w:rsidR="004168A8" w:rsidRPr="00093F66" w:rsidRDefault="004168A8" w:rsidP="004168A8">
      <w:pPr>
        <w:ind w:firstLine="720"/>
        <w:rPr>
          <w:sz w:val="28"/>
          <w:szCs w:val="28"/>
          <w:lang w:val="vi-VN"/>
        </w:rPr>
      </w:pPr>
      <w:r w:rsidRPr="00FE0061">
        <w:rPr>
          <w:rFonts w:ascii="MS Mincho" w:eastAsia="MS Mincho" w:hAnsi="MS Mincho" w:cs="MS Mincho"/>
          <w:sz w:val="28"/>
          <w:szCs w:val="28"/>
        </w:rPr>
        <w:t>オプション</w:t>
      </w:r>
      <w:r>
        <w:rPr>
          <w:rFonts w:ascii="MS Mincho" w:eastAsia="MS Mincho" w:hAnsi="MS Mincho" w:cs="MS Mincho"/>
          <w:sz w:val="28"/>
          <w:szCs w:val="28"/>
          <w:lang w:val="vi-VN"/>
        </w:rPr>
        <w:t>3:</w:t>
      </w:r>
    </w:p>
    <w:p w14:paraId="36355F07" w14:textId="2922807A" w:rsidR="004168A8" w:rsidRDefault="008D4FB8" w:rsidP="004168A8">
      <w:pPr>
        <w:ind w:left="720" w:firstLine="720"/>
        <w:rPr>
          <w:sz w:val="28"/>
          <w:szCs w:val="28"/>
        </w:rPr>
      </w:pPr>
      <w:r w:rsidRPr="008D4FB8">
        <w:rPr>
          <w:i/>
          <w:sz w:val="28"/>
          <w:szCs w:val="28"/>
        </w:rPr>
        <w:t>Step 1</w:t>
      </w:r>
      <w:r w:rsidR="004168A8" w:rsidRPr="008D4FB8">
        <w:rPr>
          <w:i/>
          <w:sz w:val="28"/>
          <w:szCs w:val="28"/>
        </w:rPr>
        <w:t>:</w:t>
      </w:r>
      <w:r>
        <w:rPr>
          <w:sz w:val="28"/>
          <w:szCs w:val="28"/>
        </w:rPr>
        <w:t xml:space="preserve"> Enter correct</w:t>
      </w:r>
      <w:r w:rsidR="00414041" w:rsidRPr="00414041">
        <w:rPr>
          <w:sz w:val="28"/>
          <w:szCs w:val="28"/>
        </w:rPr>
        <w:t>”</w:t>
      </w:r>
      <w:r>
        <w:rPr>
          <w:sz w:val="28"/>
          <w:szCs w:val="28"/>
        </w:rPr>
        <w:t>Tài khoản</w:t>
      </w:r>
      <w:r w:rsidR="00414041" w:rsidRPr="00414041">
        <w:rPr>
          <w:sz w:val="28"/>
          <w:szCs w:val="28"/>
        </w:rPr>
        <w:t>”</w:t>
      </w:r>
      <w:r w:rsidR="004168A8">
        <w:rPr>
          <w:sz w:val="28"/>
          <w:szCs w:val="28"/>
        </w:rPr>
        <w:t xml:space="preserve">or </w:t>
      </w:r>
      <w:r>
        <w:rPr>
          <w:sz w:val="28"/>
          <w:szCs w:val="28"/>
        </w:rPr>
        <w:t>a part of</w:t>
      </w:r>
      <w:r w:rsidR="00414041" w:rsidRPr="00414041">
        <w:rPr>
          <w:sz w:val="28"/>
          <w:szCs w:val="28"/>
        </w:rPr>
        <w:t>”</w:t>
      </w:r>
      <w:r>
        <w:rPr>
          <w:sz w:val="28"/>
          <w:szCs w:val="28"/>
        </w:rPr>
        <w:t>Tài khoản</w:t>
      </w:r>
      <w:r w:rsidR="00414041" w:rsidRPr="00414041">
        <w:rPr>
          <w:sz w:val="28"/>
          <w:szCs w:val="28"/>
        </w:rPr>
        <w:t>”</w:t>
      </w:r>
      <w:r w:rsidR="004168A8">
        <w:rPr>
          <w:sz w:val="28"/>
          <w:szCs w:val="28"/>
        </w:rPr>
        <w:t>in Search text field.</w:t>
      </w:r>
    </w:p>
    <w:p w14:paraId="3F5AFE7D" w14:textId="77777777" w:rsidR="00B42572" w:rsidRDefault="004168A8" w:rsidP="00B42572">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14:paraId="5642B2B0" w14:textId="0CDB7039" w:rsidR="004168A8" w:rsidRDefault="00B42572" w:rsidP="00B42572">
      <w:pPr>
        <w:rPr>
          <w:sz w:val="28"/>
          <w:szCs w:val="28"/>
        </w:rPr>
      </w:pPr>
      <w:r>
        <w:rPr>
          <w:noProof/>
          <w:sz w:val="28"/>
          <w:szCs w:val="28"/>
          <w:lang w:eastAsia="en-US"/>
        </w:rPr>
        <w:lastRenderedPageBreak/>
        <w:drawing>
          <wp:inline distT="0" distB="0" distL="0" distR="0" wp14:anchorId="596CFF7D" wp14:editId="2DFBF95C">
            <wp:extent cx="5716270" cy="22085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5716270" cy="2208530"/>
                    </a:xfrm>
                    <a:prstGeom prst="rect">
                      <a:avLst/>
                    </a:prstGeom>
                  </pic:spPr>
                </pic:pic>
              </a:graphicData>
            </a:graphic>
          </wp:inline>
        </w:drawing>
      </w:r>
      <w:r>
        <w:rPr>
          <w:sz w:val="28"/>
          <w:szCs w:val="28"/>
        </w:rPr>
        <w:br w:type="textWrapping" w:clear="all"/>
      </w:r>
    </w:p>
    <w:p w14:paraId="1262C70D" w14:textId="72E6C8D4" w:rsidR="004168A8" w:rsidRDefault="00B42572" w:rsidP="004168A8">
      <w:pPr>
        <w:ind w:left="720" w:firstLine="720"/>
        <w:rPr>
          <w:sz w:val="28"/>
          <w:szCs w:val="28"/>
        </w:rPr>
      </w:pPr>
      <w:r w:rsidRPr="00B42572">
        <w:rPr>
          <w:i/>
          <w:sz w:val="28"/>
          <w:szCs w:val="28"/>
        </w:rPr>
        <w:t>Step 2</w:t>
      </w:r>
      <w:r w:rsidR="004168A8" w:rsidRPr="00B42572">
        <w:rPr>
          <w:i/>
          <w:sz w:val="28"/>
          <w:szCs w:val="28"/>
        </w:rPr>
        <w:t>:</w:t>
      </w:r>
      <w:r w:rsidR="004168A8">
        <w:rPr>
          <w:sz w:val="28"/>
          <w:szCs w:val="28"/>
        </w:rPr>
        <w:t xml:space="preserve"> Click on button</w:t>
      </w:r>
      <w:r w:rsidR="00414041" w:rsidRPr="00414041">
        <w:rPr>
          <w:sz w:val="28"/>
          <w:szCs w:val="28"/>
        </w:rPr>
        <w:t>”</w:t>
      </w:r>
      <w:r w:rsidR="004168A8">
        <w:rPr>
          <w:sz w:val="28"/>
          <w:szCs w:val="28"/>
        </w:rPr>
        <w:t>Tìm Kiếm</w:t>
      </w:r>
      <w:r w:rsidR="00414041" w:rsidRPr="00414041">
        <w:rPr>
          <w:sz w:val="28"/>
          <w:szCs w:val="28"/>
        </w:rPr>
        <w:t>”</w:t>
      </w:r>
      <w:r w:rsidR="004168A8">
        <w:rPr>
          <w:sz w:val="28"/>
          <w:szCs w:val="28"/>
        </w:rPr>
        <w:t>. All Managers have</w:t>
      </w:r>
      <w:r w:rsidR="00414041" w:rsidRPr="00414041">
        <w:rPr>
          <w:sz w:val="28"/>
          <w:szCs w:val="28"/>
        </w:rPr>
        <w:t>”</w:t>
      </w:r>
      <w:r w:rsidR="004168A8">
        <w:rPr>
          <w:sz w:val="28"/>
          <w:szCs w:val="28"/>
        </w:rPr>
        <w:t>Tài Khoản</w:t>
      </w:r>
      <w:r w:rsidR="00414041" w:rsidRPr="00414041">
        <w:rPr>
          <w:sz w:val="28"/>
          <w:szCs w:val="28"/>
        </w:rPr>
        <w:t>”</w:t>
      </w:r>
      <w:r w:rsidR="004168A8">
        <w:rPr>
          <w:sz w:val="28"/>
          <w:szCs w:val="28"/>
        </w:rPr>
        <w:t>like search value will be display.</w:t>
      </w:r>
    </w:p>
    <w:p w14:paraId="727B0247" w14:textId="77777777" w:rsidR="004168A8" w:rsidRDefault="004168A8" w:rsidP="004168A8">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14:paraId="741365B6" w14:textId="77777777" w:rsidR="004168A8" w:rsidRDefault="004168A8" w:rsidP="004168A8">
      <w:pPr>
        <w:ind w:left="720" w:firstLine="720"/>
        <w:rPr>
          <w:sz w:val="28"/>
          <w:szCs w:val="28"/>
        </w:rPr>
      </w:pPr>
    </w:p>
    <w:p w14:paraId="2731E424" w14:textId="48A13202" w:rsidR="004168A8" w:rsidRPr="00CB1799" w:rsidRDefault="004168A8" w:rsidP="00CB1799">
      <w:pPr>
        <w:pStyle w:val="u3"/>
        <w:rPr>
          <w:b w:val="0"/>
          <w:i/>
          <w:sz w:val="28"/>
          <w:szCs w:val="28"/>
        </w:rPr>
      </w:pPr>
      <w:r>
        <w:rPr>
          <w:sz w:val="28"/>
          <w:szCs w:val="28"/>
        </w:rPr>
        <w:br w:type="page"/>
      </w:r>
      <w:r>
        <w:rPr>
          <w:rStyle w:val="u4Char"/>
        </w:rPr>
        <w:lastRenderedPageBreak/>
        <w:t xml:space="preserve"> </w:t>
      </w:r>
      <w:r w:rsidRPr="00CB1799">
        <w:rPr>
          <w:rStyle w:val="u4Char"/>
          <w:b/>
          <w:i w:val="0"/>
        </w:rPr>
        <w:t>Edi</w:t>
      </w:r>
      <w:r w:rsidR="00CB1799" w:rsidRPr="00CB1799">
        <w:rPr>
          <w:rStyle w:val="u4Char"/>
          <w:b/>
          <w:i w:val="0"/>
        </w:rPr>
        <w:t>t</w:t>
      </w:r>
      <w:r w:rsidRPr="00CB1799">
        <w:rPr>
          <w:rStyle w:val="u4Char"/>
          <w:b/>
          <w:i w:val="0"/>
        </w:rPr>
        <w:t xml:space="preserve"> Manager /</w:t>
      </w:r>
      <w:r w:rsidRPr="00CB1799">
        <w:rPr>
          <w:rStyle w:val="u4Char"/>
          <w:rFonts w:hint="eastAsia"/>
          <w:b/>
          <w:i w:val="0"/>
        </w:rPr>
        <w:t>編集マネージャ</w:t>
      </w:r>
    </w:p>
    <w:p w14:paraId="4009F7A5" w14:textId="77777777" w:rsidR="004168A8" w:rsidRDefault="004168A8" w:rsidP="004168A8">
      <w:pPr>
        <w:rPr>
          <w:sz w:val="28"/>
          <w:szCs w:val="28"/>
        </w:rPr>
      </w:pPr>
    </w:p>
    <w:p w14:paraId="596E421E" w14:textId="235F9952" w:rsidR="004168A8" w:rsidRDefault="00CB1799" w:rsidP="004168A8">
      <w:pPr>
        <w:ind w:firstLine="720"/>
        <w:rPr>
          <w:sz w:val="28"/>
          <w:szCs w:val="28"/>
        </w:rPr>
      </w:pPr>
      <w:r w:rsidRPr="00CB1799">
        <w:rPr>
          <w:i/>
          <w:sz w:val="28"/>
          <w:szCs w:val="28"/>
        </w:rPr>
        <w:t>Step 1</w:t>
      </w:r>
      <w:r w:rsidR="004168A8" w:rsidRPr="00CB1799">
        <w:rPr>
          <w:i/>
          <w:sz w:val="28"/>
          <w:szCs w:val="28"/>
        </w:rPr>
        <w:t>:</w:t>
      </w:r>
      <w:r>
        <w:rPr>
          <w:sz w:val="28"/>
          <w:szCs w:val="28"/>
        </w:rPr>
        <w:t xml:space="preserve"> Click on</w:t>
      </w:r>
      <w:r w:rsidR="00414041" w:rsidRPr="00414041">
        <w:rPr>
          <w:sz w:val="28"/>
          <w:szCs w:val="28"/>
        </w:rPr>
        <w:t>”</w:t>
      </w:r>
      <w:r>
        <w:rPr>
          <w:sz w:val="28"/>
          <w:szCs w:val="28"/>
        </w:rPr>
        <w:t>Chỉnh sửa</w:t>
      </w:r>
      <w:r w:rsidR="00414041" w:rsidRPr="00414041">
        <w:rPr>
          <w:sz w:val="28"/>
          <w:szCs w:val="28"/>
        </w:rPr>
        <w:t>”</w:t>
      </w:r>
      <w:r>
        <w:rPr>
          <w:sz w:val="28"/>
          <w:szCs w:val="28"/>
        </w:rPr>
        <w:t>button.</w:t>
      </w:r>
      <w:r w:rsidR="00414041" w:rsidRPr="00414041">
        <w:rPr>
          <w:sz w:val="28"/>
          <w:szCs w:val="28"/>
        </w:rPr>
        <w:t>”</w:t>
      </w:r>
      <w:r>
        <w:rPr>
          <w:sz w:val="28"/>
          <w:szCs w:val="28"/>
        </w:rPr>
        <w:t>Chỉnh sửa quản lý</w:t>
      </w:r>
      <w:r w:rsidR="00414041" w:rsidRPr="00414041">
        <w:rPr>
          <w:sz w:val="28"/>
          <w:szCs w:val="28"/>
        </w:rPr>
        <w:t>”</w:t>
      </w:r>
      <w:r w:rsidR="004168A8">
        <w:rPr>
          <w:sz w:val="28"/>
          <w:szCs w:val="28"/>
        </w:rPr>
        <w:t>form will be display.</w:t>
      </w:r>
    </w:p>
    <w:p w14:paraId="75EB562E" w14:textId="2A2D2755" w:rsidR="004168A8" w:rsidRDefault="004168A8" w:rsidP="004168A8">
      <w:pPr>
        <w:ind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sidR="00414041" w:rsidRPr="00414041">
        <w:rPr>
          <w:sz w:val="28"/>
          <w:szCs w:val="28"/>
        </w:rPr>
        <w:t>”</w:t>
      </w:r>
      <w:r w:rsidRPr="00093F66">
        <w:rPr>
          <w:rFonts w:ascii="MS Mincho" w:eastAsia="MS Mincho" w:hAnsi="MS Mincho" w:cs="MS Mincho"/>
          <w:sz w:val="28"/>
          <w:szCs w:val="28"/>
        </w:rPr>
        <w:t>ボタンをクリックしてください。</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Pr>
          <w:sz w:val="28"/>
          <w:szCs w:val="28"/>
        </w:rPr>
        <w:t xml:space="preserve"> </w:t>
      </w:r>
      <w:r w:rsidRPr="00093F66">
        <w:rPr>
          <w:sz w:val="28"/>
          <w:szCs w:val="28"/>
        </w:rPr>
        <w:t>quản</w:t>
      </w:r>
      <w:r>
        <w:rPr>
          <w:sz w:val="28"/>
          <w:szCs w:val="28"/>
        </w:rPr>
        <w:t xml:space="preserve"> </w:t>
      </w:r>
      <w:r w:rsidRPr="00093F66">
        <w:rPr>
          <w:sz w:val="28"/>
          <w:szCs w:val="28"/>
        </w:rPr>
        <w:t>lý</w:t>
      </w:r>
      <w:r w:rsidR="00414041" w:rsidRPr="00414041">
        <w:rPr>
          <w:sz w:val="28"/>
          <w:szCs w:val="28"/>
        </w:rPr>
        <w:t>”</w:t>
      </w:r>
      <w:r w:rsidRPr="00093F66">
        <w:rPr>
          <w:rFonts w:ascii="MS Mincho" w:eastAsia="MS Mincho" w:hAnsi="MS Mincho" w:cs="MS Mincho"/>
          <w:sz w:val="28"/>
          <w:szCs w:val="28"/>
        </w:rPr>
        <w:t>フォームが表示されます。</w:t>
      </w:r>
    </w:p>
    <w:p w14:paraId="60562862" w14:textId="77777777" w:rsidR="004168A8" w:rsidRDefault="004168A8" w:rsidP="004168A8">
      <w:pPr>
        <w:ind w:firstLine="720"/>
        <w:rPr>
          <w:sz w:val="28"/>
          <w:szCs w:val="28"/>
        </w:rPr>
      </w:pPr>
      <w:r>
        <w:rPr>
          <w:noProof/>
          <w:sz w:val="28"/>
          <w:szCs w:val="28"/>
        </w:rPr>
        <w:drawing>
          <wp:inline distT="0" distB="0" distL="0" distR="0" wp14:anchorId="79E151F1" wp14:editId="541194A5">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33" cstate="print"/>
                    <a:stretch>
                      <a:fillRect/>
                    </a:stretch>
                  </pic:blipFill>
                  <pic:spPr>
                    <a:xfrm>
                      <a:off x="0" y="0"/>
                      <a:ext cx="4542857" cy="2714286"/>
                    </a:xfrm>
                    <a:prstGeom prst="rect">
                      <a:avLst/>
                    </a:prstGeom>
                  </pic:spPr>
                </pic:pic>
              </a:graphicData>
            </a:graphic>
          </wp:inline>
        </w:drawing>
      </w:r>
    </w:p>
    <w:p w14:paraId="6458133D" w14:textId="77777777" w:rsidR="004168A8" w:rsidRDefault="004168A8" w:rsidP="004168A8">
      <w:pPr>
        <w:rPr>
          <w:sz w:val="28"/>
          <w:szCs w:val="28"/>
        </w:rPr>
      </w:pPr>
    </w:p>
    <w:p w14:paraId="21E6EA9F" w14:textId="4ACE6ED6" w:rsidR="004168A8" w:rsidRDefault="00CB1799" w:rsidP="004168A8">
      <w:pPr>
        <w:ind w:firstLine="720"/>
        <w:rPr>
          <w:sz w:val="28"/>
          <w:szCs w:val="28"/>
        </w:rPr>
      </w:pPr>
      <w:r w:rsidRPr="00CB1799">
        <w:rPr>
          <w:i/>
          <w:sz w:val="28"/>
          <w:szCs w:val="28"/>
        </w:rPr>
        <w:t>Step 2</w:t>
      </w:r>
      <w:r w:rsidR="004168A8" w:rsidRPr="00CB1799">
        <w:rPr>
          <w:i/>
          <w:sz w:val="28"/>
          <w:szCs w:val="28"/>
        </w:rPr>
        <w:t>:</w:t>
      </w:r>
      <w:r>
        <w:rPr>
          <w:sz w:val="28"/>
          <w:szCs w:val="28"/>
        </w:rPr>
        <w:t xml:space="preserve"> Enter new Password on</w:t>
      </w:r>
      <w:r w:rsidR="00414041" w:rsidRPr="00414041">
        <w:rPr>
          <w:sz w:val="28"/>
          <w:szCs w:val="28"/>
        </w:rPr>
        <w:t>”</w:t>
      </w:r>
      <w:r>
        <w:rPr>
          <w:sz w:val="28"/>
          <w:szCs w:val="28"/>
        </w:rPr>
        <w:t>Mật khẩu</w:t>
      </w:r>
      <w:r w:rsidR="00414041" w:rsidRPr="00414041">
        <w:rPr>
          <w:sz w:val="28"/>
          <w:szCs w:val="28"/>
        </w:rPr>
        <w:t>”</w:t>
      </w:r>
      <w:r w:rsidR="004168A8">
        <w:rPr>
          <w:sz w:val="28"/>
          <w:szCs w:val="28"/>
        </w:rPr>
        <w:t xml:space="preserve">field. </w:t>
      </w:r>
    </w:p>
    <w:p w14:paraId="32C398F9" w14:textId="5AEE7F4F"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A93363">
        <w:rPr>
          <w:rFonts w:ascii="MS Mincho" w:eastAsia="MS Mincho" w:hAnsi="MS Mincho" w:cs="MS Mincho"/>
          <w:sz w:val="28"/>
          <w:szCs w:val="28"/>
          <w:lang w:val="vi-VN"/>
        </w:rPr>
        <w:t>M</w:t>
      </w:r>
      <w:r w:rsidRPr="00A93363">
        <w:rPr>
          <w:rFonts w:ascii="Calibri" w:eastAsia="Calibri" w:hAnsi="Calibri" w:cs="Calibri"/>
          <w:sz w:val="28"/>
          <w:szCs w:val="28"/>
          <w:lang w:val="vi-VN"/>
        </w:rPr>
        <w:t>ậ</w:t>
      </w:r>
      <w:r w:rsidRPr="00A93363">
        <w:rPr>
          <w:rFonts w:ascii="MS Mincho" w:eastAsia="MS Mincho" w:hAnsi="MS Mincho" w:cs="MS Mincho"/>
          <w:sz w:val="28"/>
          <w:szCs w:val="28"/>
          <w:lang w:val="vi-VN"/>
        </w:rPr>
        <w:t>t</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kh</w:t>
      </w:r>
      <w:r w:rsidRPr="00A93363">
        <w:rPr>
          <w:rFonts w:ascii="Calibri" w:eastAsia="Calibri" w:hAnsi="Calibri" w:cs="Calibri"/>
          <w:sz w:val="28"/>
          <w:szCs w:val="28"/>
          <w:lang w:val="vi-VN"/>
        </w:rPr>
        <w:t>ẩ</w:t>
      </w:r>
      <w:r w:rsidRPr="00A93363">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フィールドに新しいパスワードを入力してください。</w:t>
      </w:r>
    </w:p>
    <w:p w14:paraId="14D05FAD" w14:textId="77777777" w:rsidR="004168A8" w:rsidRDefault="004168A8" w:rsidP="004168A8">
      <w:pPr>
        <w:rPr>
          <w:sz w:val="28"/>
          <w:szCs w:val="28"/>
        </w:rPr>
      </w:pPr>
      <w:r>
        <w:rPr>
          <w:sz w:val="28"/>
          <w:szCs w:val="28"/>
        </w:rPr>
        <w:lastRenderedPageBreak/>
        <w:tab/>
      </w:r>
      <w:r>
        <w:rPr>
          <w:noProof/>
          <w:sz w:val="28"/>
          <w:szCs w:val="28"/>
        </w:rPr>
        <w:drawing>
          <wp:inline distT="0" distB="0" distL="0" distR="0" wp14:anchorId="41804ECA" wp14:editId="725B74D8">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34" cstate="print"/>
                    <a:stretch>
                      <a:fillRect/>
                    </a:stretch>
                  </pic:blipFill>
                  <pic:spPr>
                    <a:xfrm>
                      <a:off x="0" y="0"/>
                      <a:ext cx="3190476" cy="2647619"/>
                    </a:xfrm>
                    <a:prstGeom prst="rect">
                      <a:avLst/>
                    </a:prstGeom>
                  </pic:spPr>
                </pic:pic>
              </a:graphicData>
            </a:graphic>
          </wp:inline>
        </w:drawing>
      </w:r>
    </w:p>
    <w:p w14:paraId="18F333CF" w14:textId="77777777" w:rsidR="004168A8" w:rsidRPr="00A93363" w:rsidRDefault="004168A8" w:rsidP="007E2E20">
      <w:pPr>
        <w:pStyle w:val="oancuaDanhsach"/>
        <w:widowControl w:val="0"/>
        <w:numPr>
          <w:ilvl w:val="0"/>
          <w:numId w:val="102"/>
        </w:numPr>
        <w:autoSpaceDE w:val="0"/>
        <w:autoSpaceDN w:val="0"/>
        <w:spacing w:after="0" w:line="240" w:lineRule="auto"/>
        <w:contextualSpacing w:val="0"/>
        <w:rPr>
          <w:sz w:val="28"/>
          <w:szCs w:val="28"/>
        </w:rPr>
      </w:pPr>
      <w:r>
        <w:rPr>
          <w:sz w:val="28"/>
          <w:szCs w:val="28"/>
        </w:rPr>
        <w:t>New Password rules : /</w:t>
      </w:r>
      <w:r w:rsidRPr="00A93363">
        <w:rPr>
          <w:rFonts w:ascii="MS Mincho" w:eastAsia="MS Mincho" w:hAnsi="MS Mincho" w:cs="MS Mincho"/>
          <w:sz w:val="28"/>
          <w:szCs w:val="28"/>
        </w:rPr>
        <w:t>新しいパスワードルール：</w:t>
      </w:r>
    </w:p>
    <w:p w14:paraId="45175C5F" w14:textId="77777777" w:rsidR="004168A8" w:rsidRPr="00A93363"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 </w:t>
      </w:r>
      <w:r w:rsidRPr="00A93363">
        <w:rPr>
          <w:rFonts w:ascii="MS Mincho" w:eastAsia="MS Mincho" w:hAnsi="MS Mincho" w:cs="MS Mincho"/>
          <w:sz w:val="28"/>
          <w:szCs w:val="28"/>
        </w:rPr>
        <w:t>範囲は</w:t>
      </w:r>
      <w:r w:rsidRPr="00A93363">
        <w:rPr>
          <w:sz w:val="28"/>
          <w:szCs w:val="28"/>
        </w:rPr>
        <w:t>6</w:t>
      </w:r>
      <w:r w:rsidRPr="00A93363">
        <w:rPr>
          <w:rFonts w:ascii="MS Mincho" w:eastAsia="MS Mincho" w:hAnsi="MS Mincho" w:cs="MS Mincho"/>
          <w:sz w:val="28"/>
          <w:szCs w:val="28"/>
        </w:rPr>
        <w:t>〜</w:t>
      </w:r>
      <w:r w:rsidRPr="00A93363">
        <w:rPr>
          <w:sz w:val="28"/>
          <w:szCs w:val="28"/>
        </w:rPr>
        <w:t>32</w:t>
      </w:r>
      <w:r w:rsidRPr="00A93363">
        <w:rPr>
          <w:rFonts w:ascii="MS Mincho" w:eastAsia="MS Mincho" w:hAnsi="MS Mincho" w:cs="MS Mincho"/>
          <w:sz w:val="28"/>
          <w:szCs w:val="28"/>
        </w:rPr>
        <w:t>文字です。</w:t>
      </w:r>
    </w:p>
    <w:p w14:paraId="2C3F8FFD" w14:textId="77777777" w:rsidR="004168A8" w:rsidRPr="00A93363"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A93363">
        <w:rPr>
          <w:rFonts w:ascii="Times" w:eastAsia="MS Mincho" w:hAnsi="Times" w:cs="MS Mincho"/>
          <w:sz w:val="28"/>
          <w:szCs w:val="28"/>
        </w:rPr>
        <w:t>Not empty</w:t>
      </w:r>
      <w:r>
        <w:rPr>
          <w:rFonts w:ascii="Times" w:eastAsia="MS Mincho" w:hAnsi="Times" w:cs="MS Mincho"/>
          <w:sz w:val="28"/>
          <w:szCs w:val="28"/>
        </w:rPr>
        <w:t>. /</w:t>
      </w:r>
      <w:r>
        <w:rPr>
          <w:rFonts w:ascii="MS Mincho" w:eastAsia="MS Mincho" w:hAnsi="MS Mincho" w:cs="MS Mincho"/>
          <w:sz w:val="28"/>
          <w:szCs w:val="28"/>
        </w:rPr>
        <w:t xml:space="preserve"> </w:t>
      </w:r>
      <w:r w:rsidRPr="00A93363">
        <w:rPr>
          <w:rFonts w:ascii="MS Mincho" w:eastAsia="MS Mincho" w:hAnsi="MS Mincho" w:cs="MS Mincho"/>
          <w:sz w:val="28"/>
          <w:szCs w:val="28"/>
        </w:rPr>
        <w:t>空ではない。</w:t>
      </w:r>
    </w:p>
    <w:p w14:paraId="1D83B0D5" w14:textId="77777777" w:rsidR="004168A8" w:rsidRDefault="004168A8" w:rsidP="007E2E20">
      <w:pPr>
        <w:pStyle w:val="oancuaDanhsach"/>
        <w:widowControl w:val="0"/>
        <w:numPr>
          <w:ilvl w:val="1"/>
          <w:numId w:val="102"/>
        </w:numPr>
        <w:autoSpaceDE w:val="0"/>
        <w:autoSpaceDN w:val="0"/>
        <w:spacing w:after="0" w:line="240" w:lineRule="auto"/>
        <w:contextualSpacing w:val="0"/>
        <w:rPr>
          <w:sz w:val="28"/>
          <w:szCs w:val="28"/>
        </w:rPr>
      </w:pPr>
      <w:r>
        <w:rPr>
          <w:sz w:val="28"/>
          <w:szCs w:val="28"/>
        </w:rPr>
        <w:t>Can contain special character (!@#$%^&amp;*). /</w:t>
      </w:r>
      <w:r w:rsidRPr="00A93363">
        <w:rPr>
          <w:rFonts w:ascii="MS Mincho" w:eastAsia="MS Mincho" w:hAnsi="MS Mincho" w:cs="MS Mincho"/>
          <w:sz w:val="28"/>
          <w:szCs w:val="28"/>
        </w:rPr>
        <w:t>特殊文字（！</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）を含むことができます。</w:t>
      </w:r>
    </w:p>
    <w:p w14:paraId="60239FA3" w14:textId="77777777" w:rsidR="004168A8" w:rsidRDefault="004168A8" w:rsidP="004168A8">
      <w:pPr>
        <w:pStyle w:val="oancuaDanhsach"/>
        <w:ind w:left="1800"/>
        <w:rPr>
          <w:sz w:val="28"/>
          <w:szCs w:val="28"/>
        </w:rPr>
      </w:pPr>
    </w:p>
    <w:p w14:paraId="51B01C43" w14:textId="00834FB2" w:rsidR="004168A8" w:rsidRDefault="00414041" w:rsidP="004168A8">
      <w:pPr>
        <w:ind w:firstLine="720"/>
        <w:rPr>
          <w:sz w:val="28"/>
          <w:szCs w:val="28"/>
        </w:rPr>
      </w:pPr>
      <w:r w:rsidRPr="00414041">
        <w:rPr>
          <w:i/>
          <w:sz w:val="28"/>
          <w:szCs w:val="28"/>
        </w:rPr>
        <w:t>Step 3</w:t>
      </w:r>
      <w:r w:rsidR="004168A8" w:rsidRPr="00414041">
        <w:rPr>
          <w:i/>
          <w:sz w:val="28"/>
          <w:szCs w:val="28"/>
        </w:rPr>
        <w:t>:</w:t>
      </w:r>
      <w:r w:rsidR="004168A8">
        <w:rPr>
          <w:sz w:val="28"/>
          <w:szCs w:val="28"/>
        </w:rPr>
        <w:t xml:space="preserve"> Select Studio.</w:t>
      </w:r>
    </w:p>
    <w:p w14:paraId="6C390D54" w14:textId="77777777"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A93363">
        <w:t xml:space="preserve"> </w:t>
      </w:r>
      <w:r w:rsidRPr="00A93363">
        <w:rPr>
          <w:rFonts w:ascii="MS Mincho" w:eastAsia="MS Mincho" w:hAnsi="MS Mincho" w:cs="MS Mincho"/>
          <w:sz w:val="28"/>
          <w:szCs w:val="28"/>
        </w:rPr>
        <w:t>スタジオ</w:t>
      </w:r>
      <w:r w:rsidRPr="00A93363">
        <w:rPr>
          <w:rFonts w:ascii="MS Mincho" w:eastAsia="MS Mincho" w:hAnsi="MS Mincho" w:cs="MS Mincho" w:hint="eastAsia"/>
          <w:sz w:val="28"/>
          <w:szCs w:val="28"/>
          <w:lang w:val="vi-VN"/>
        </w:rPr>
        <w:t>を選択します。</w:t>
      </w:r>
    </w:p>
    <w:p w14:paraId="63C14B4C" w14:textId="77777777" w:rsidR="004168A8" w:rsidRDefault="004168A8" w:rsidP="004168A8">
      <w:pPr>
        <w:rPr>
          <w:sz w:val="28"/>
          <w:szCs w:val="28"/>
        </w:rPr>
      </w:pPr>
      <w:r>
        <w:rPr>
          <w:sz w:val="28"/>
          <w:szCs w:val="28"/>
        </w:rPr>
        <w:tab/>
      </w:r>
      <w:r>
        <w:rPr>
          <w:noProof/>
          <w:sz w:val="28"/>
          <w:szCs w:val="28"/>
        </w:rPr>
        <w:drawing>
          <wp:inline distT="0" distB="0" distL="0" distR="0" wp14:anchorId="399E7E07" wp14:editId="10559A41">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5" cstate="print"/>
                    <a:stretch>
                      <a:fillRect/>
                    </a:stretch>
                  </pic:blipFill>
                  <pic:spPr>
                    <a:xfrm>
                      <a:off x="0" y="0"/>
                      <a:ext cx="3190476" cy="2647619"/>
                    </a:xfrm>
                    <a:prstGeom prst="rect">
                      <a:avLst/>
                    </a:prstGeom>
                  </pic:spPr>
                </pic:pic>
              </a:graphicData>
            </a:graphic>
          </wp:inline>
        </w:drawing>
      </w:r>
    </w:p>
    <w:p w14:paraId="09727F26" w14:textId="77777777" w:rsidR="004168A8" w:rsidRDefault="004168A8" w:rsidP="004168A8">
      <w:pPr>
        <w:rPr>
          <w:sz w:val="28"/>
          <w:szCs w:val="28"/>
        </w:rPr>
      </w:pPr>
      <w:r>
        <w:rPr>
          <w:sz w:val="28"/>
          <w:szCs w:val="28"/>
        </w:rPr>
        <w:tab/>
      </w:r>
    </w:p>
    <w:p w14:paraId="088494CC" w14:textId="0850586F" w:rsidR="004168A8" w:rsidRDefault="00414041" w:rsidP="00414041">
      <w:pPr>
        <w:ind w:firstLine="706"/>
        <w:rPr>
          <w:sz w:val="28"/>
          <w:szCs w:val="28"/>
        </w:rPr>
      </w:pPr>
      <w:r w:rsidRPr="00414041">
        <w:rPr>
          <w:i/>
          <w:sz w:val="28"/>
          <w:szCs w:val="28"/>
        </w:rPr>
        <w:lastRenderedPageBreak/>
        <w:t>Step 4</w:t>
      </w:r>
      <w:r w:rsidR="004168A8" w:rsidRPr="00414041">
        <w:rPr>
          <w:i/>
          <w:sz w:val="28"/>
          <w:szCs w:val="28"/>
        </w:rPr>
        <w:t>:</w:t>
      </w:r>
      <w:r>
        <w:rPr>
          <w:sz w:val="28"/>
          <w:szCs w:val="28"/>
        </w:rPr>
        <w:t xml:space="preserve"> Click</w:t>
      </w:r>
      <w:r w:rsidRPr="00414041">
        <w:rPr>
          <w:sz w:val="28"/>
          <w:szCs w:val="28"/>
        </w:rPr>
        <w:t>”</w:t>
      </w:r>
      <w:r>
        <w:rPr>
          <w:sz w:val="28"/>
          <w:szCs w:val="28"/>
        </w:rPr>
        <w:t>Chỉnh sửa</w:t>
      </w:r>
      <w:r w:rsidRPr="00414041">
        <w:rPr>
          <w:sz w:val="28"/>
          <w:szCs w:val="28"/>
        </w:rPr>
        <w:t>”</w:t>
      </w:r>
      <w:r w:rsidR="004168A8">
        <w:rPr>
          <w:sz w:val="28"/>
          <w:szCs w:val="28"/>
        </w:rPr>
        <w:t>button.</w:t>
      </w:r>
    </w:p>
    <w:p w14:paraId="614D0E3B" w14:textId="4AD7969F"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A93363">
        <w:rPr>
          <w:rFonts w:ascii="MS Mincho" w:eastAsia="MS Mincho" w:hAnsi="MS Mincho" w:cs="MS Mincho"/>
          <w:sz w:val="28"/>
          <w:szCs w:val="28"/>
          <w:lang w:val="vi-VN"/>
        </w:rPr>
        <w:t>Ch</w:t>
      </w:r>
      <w:r w:rsidRPr="00A93363">
        <w:rPr>
          <w:rFonts w:ascii="Calibri" w:eastAsia="Calibri" w:hAnsi="Calibri" w:cs="Calibri"/>
          <w:sz w:val="28"/>
          <w:szCs w:val="28"/>
          <w:lang w:val="vi-VN"/>
        </w:rPr>
        <w:t>ỉ</w:t>
      </w:r>
      <w:r w:rsidRPr="00A93363">
        <w:rPr>
          <w:rFonts w:ascii="MS Mincho" w:eastAsia="MS Mincho" w:hAnsi="MS Mincho" w:cs="MS Mincho"/>
          <w:sz w:val="28"/>
          <w:szCs w:val="28"/>
          <w:lang w:val="vi-VN"/>
        </w:rPr>
        <w:t>nh</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s</w:t>
      </w:r>
      <w:r w:rsidRPr="00A93363">
        <w:rPr>
          <w:rFonts w:ascii="Calibri" w:eastAsia="Calibri" w:hAnsi="Calibri" w:cs="Calibri"/>
          <w:sz w:val="28"/>
          <w:szCs w:val="28"/>
          <w:lang w:val="vi-VN"/>
        </w:rPr>
        <w:t>ử</w:t>
      </w:r>
      <w:r w:rsidRPr="00A93363">
        <w:rPr>
          <w:rFonts w:ascii="MS Mincho" w:eastAsia="MS Mincho" w:hAnsi="MS Mincho" w:cs="MS Mincho"/>
          <w:sz w:val="28"/>
          <w:szCs w:val="28"/>
          <w:lang w:val="vi-VN"/>
        </w:rPr>
        <w:t>a</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ボタンをクリックしてください。</w:t>
      </w:r>
    </w:p>
    <w:p w14:paraId="6427C925" w14:textId="77777777" w:rsidR="004168A8" w:rsidRDefault="004168A8" w:rsidP="004168A8">
      <w:pPr>
        <w:ind w:firstLine="720"/>
        <w:rPr>
          <w:sz w:val="28"/>
          <w:szCs w:val="28"/>
        </w:rPr>
      </w:pPr>
      <w:r>
        <w:rPr>
          <w:noProof/>
          <w:sz w:val="28"/>
          <w:szCs w:val="28"/>
        </w:rPr>
        <w:drawing>
          <wp:inline distT="0" distB="0" distL="0" distR="0" wp14:anchorId="3F0B5C92" wp14:editId="31EB2648">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6" cstate="print"/>
                    <a:stretch>
                      <a:fillRect/>
                    </a:stretch>
                  </pic:blipFill>
                  <pic:spPr>
                    <a:xfrm>
                      <a:off x="0" y="0"/>
                      <a:ext cx="3190476" cy="2647619"/>
                    </a:xfrm>
                    <a:prstGeom prst="rect">
                      <a:avLst/>
                    </a:prstGeom>
                  </pic:spPr>
                </pic:pic>
              </a:graphicData>
            </a:graphic>
          </wp:inline>
        </w:drawing>
      </w:r>
    </w:p>
    <w:p w14:paraId="655C76DE" w14:textId="77777777" w:rsidR="004168A8" w:rsidRDefault="004168A8" w:rsidP="004168A8">
      <w:pPr>
        <w:rPr>
          <w:sz w:val="28"/>
          <w:szCs w:val="28"/>
        </w:rPr>
      </w:pPr>
    </w:p>
    <w:p w14:paraId="2749081A" w14:textId="62D20854" w:rsidR="004168A8" w:rsidRDefault="00414041" w:rsidP="00414041">
      <w:pPr>
        <w:pStyle w:val="u3"/>
        <w:rPr>
          <w:sz w:val="28"/>
          <w:szCs w:val="28"/>
        </w:rPr>
      </w:pPr>
      <w:r>
        <w:rPr>
          <w:rStyle w:val="u4Char"/>
          <w:b/>
          <w:i w:val="0"/>
        </w:rPr>
        <w:t>D</w:t>
      </w:r>
      <w:r w:rsidR="004168A8" w:rsidRPr="00414041">
        <w:rPr>
          <w:rStyle w:val="u4Char"/>
          <w:b/>
          <w:i w:val="0"/>
        </w:rPr>
        <w:t>elete Manager /</w:t>
      </w:r>
      <w:r w:rsidR="004168A8" w:rsidRPr="00414041">
        <w:rPr>
          <w:rStyle w:val="u4Char"/>
          <w:rFonts w:hint="eastAsia"/>
          <w:b/>
          <w:i w:val="0"/>
        </w:rPr>
        <w:t>マネージャを削除</w:t>
      </w:r>
    </w:p>
    <w:p w14:paraId="37C8A50A" w14:textId="77777777" w:rsidR="004168A8" w:rsidRDefault="004168A8" w:rsidP="004168A8">
      <w:pPr>
        <w:rPr>
          <w:sz w:val="28"/>
          <w:szCs w:val="28"/>
        </w:rPr>
      </w:pPr>
    </w:p>
    <w:p w14:paraId="27703113" w14:textId="19ED1413" w:rsidR="004168A8" w:rsidRDefault="00414041" w:rsidP="004168A8">
      <w:pPr>
        <w:ind w:firstLine="720"/>
        <w:rPr>
          <w:sz w:val="28"/>
          <w:szCs w:val="28"/>
        </w:rPr>
      </w:pPr>
      <w:r w:rsidRPr="00414041">
        <w:rPr>
          <w:i/>
          <w:sz w:val="28"/>
          <w:szCs w:val="28"/>
        </w:rPr>
        <w:t>Step 1</w:t>
      </w:r>
      <w:r w:rsidR="004168A8" w:rsidRPr="00414041">
        <w:rPr>
          <w:i/>
          <w:sz w:val="28"/>
          <w:szCs w:val="28"/>
        </w:rPr>
        <w:t>:</w:t>
      </w:r>
      <w:r w:rsidR="004168A8">
        <w:rPr>
          <w:sz w:val="28"/>
          <w:szCs w:val="28"/>
        </w:rPr>
        <w:t xml:space="preserve"> Click on</w:t>
      </w:r>
      <w:r>
        <w:rPr>
          <w:sz w:val="28"/>
          <w:szCs w:val="28"/>
        </w:rPr>
        <w:t xml:space="preserve"> “</w:t>
      </w:r>
      <w:r w:rsidR="004168A8">
        <w:rPr>
          <w:sz w:val="28"/>
          <w:szCs w:val="28"/>
        </w:rPr>
        <w:t>Xóa</w:t>
      </w:r>
      <w:r w:rsidRPr="00414041">
        <w:rPr>
          <w:sz w:val="28"/>
          <w:szCs w:val="28"/>
        </w:rPr>
        <w:t>”</w:t>
      </w:r>
      <w:r>
        <w:rPr>
          <w:sz w:val="28"/>
          <w:szCs w:val="28"/>
        </w:rPr>
        <w:t xml:space="preserve"> </w:t>
      </w:r>
      <w:r w:rsidR="004168A8">
        <w:rPr>
          <w:sz w:val="28"/>
          <w:szCs w:val="28"/>
        </w:rPr>
        <w:t>button.</w:t>
      </w:r>
    </w:p>
    <w:p w14:paraId="16176179" w14:textId="514A4CED" w:rsidR="004168A8" w:rsidRPr="00465439" w:rsidRDefault="004168A8" w:rsidP="004168A8">
      <w:pPr>
        <w:rPr>
          <w:rFonts w:ascii="MS Mincho" w:eastAsia="MS Mincho" w:hAnsi="MS Mincho" w:cs="MS Mincho"/>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14:paraId="1A0321F2" w14:textId="77777777" w:rsidR="004168A8" w:rsidRPr="00363648" w:rsidRDefault="004168A8" w:rsidP="004168A8">
      <w:pPr>
        <w:ind w:firstLine="720"/>
        <w:rPr>
          <w:sz w:val="28"/>
          <w:szCs w:val="28"/>
          <w:lang w:val="vi-VN"/>
        </w:rPr>
      </w:pPr>
    </w:p>
    <w:p w14:paraId="053A033B" w14:textId="77777777" w:rsidR="004168A8" w:rsidRDefault="004168A8" w:rsidP="004168A8">
      <w:pPr>
        <w:ind w:firstLine="720"/>
        <w:rPr>
          <w:sz w:val="28"/>
          <w:szCs w:val="28"/>
        </w:rPr>
      </w:pPr>
      <w:r>
        <w:rPr>
          <w:noProof/>
          <w:sz w:val="28"/>
          <w:szCs w:val="28"/>
        </w:rPr>
        <w:lastRenderedPageBreak/>
        <w:drawing>
          <wp:inline distT="0" distB="0" distL="0" distR="0" wp14:anchorId="25285872" wp14:editId="17D5E169">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7" cstate="print"/>
                    <a:stretch>
                      <a:fillRect/>
                    </a:stretch>
                  </pic:blipFill>
                  <pic:spPr>
                    <a:xfrm>
                      <a:off x="0" y="0"/>
                      <a:ext cx="5447619" cy="3066667"/>
                    </a:xfrm>
                    <a:prstGeom prst="rect">
                      <a:avLst/>
                    </a:prstGeom>
                  </pic:spPr>
                </pic:pic>
              </a:graphicData>
            </a:graphic>
          </wp:inline>
        </w:drawing>
      </w:r>
    </w:p>
    <w:p w14:paraId="1D9A9865" w14:textId="77777777" w:rsidR="004168A8" w:rsidRDefault="004168A8" w:rsidP="004168A8">
      <w:pPr>
        <w:rPr>
          <w:sz w:val="28"/>
          <w:szCs w:val="28"/>
        </w:rPr>
      </w:pPr>
    </w:p>
    <w:p w14:paraId="4ED529BD" w14:textId="6EAA9637" w:rsidR="004168A8" w:rsidRDefault="00414041" w:rsidP="004168A8">
      <w:pPr>
        <w:ind w:firstLine="720"/>
        <w:rPr>
          <w:sz w:val="28"/>
          <w:szCs w:val="28"/>
        </w:rPr>
      </w:pPr>
      <w:r w:rsidRPr="00414041">
        <w:rPr>
          <w:i/>
          <w:sz w:val="28"/>
          <w:szCs w:val="28"/>
        </w:rPr>
        <w:t>Step 2:</w:t>
      </w:r>
      <w:r w:rsidR="004168A8">
        <w:rPr>
          <w:sz w:val="28"/>
          <w:szCs w:val="28"/>
        </w:rPr>
        <w:t xml:space="preserve"> Click on OK button on confirm window. </w:t>
      </w:r>
    </w:p>
    <w:p w14:paraId="62AF29B3" w14:textId="0D8620E5"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rPr>
          <w:rFonts w:ascii="MS Mincho" w:eastAsia="MS Mincho" w:hAnsi="MS Mincho" w:cs="MS Mincho"/>
          <w:sz w:val="28"/>
          <w:szCs w:val="28"/>
          <w:lang w:val="vi-VN"/>
        </w:rPr>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14:paraId="74DFA366" w14:textId="77777777" w:rsidR="004168A8" w:rsidRDefault="004168A8" w:rsidP="004168A8">
      <w:pPr>
        <w:ind w:firstLine="720"/>
        <w:rPr>
          <w:sz w:val="28"/>
          <w:szCs w:val="28"/>
        </w:rPr>
      </w:pPr>
      <w:r>
        <w:rPr>
          <w:noProof/>
          <w:sz w:val="28"/>
          <w:szCs w:val="28"/>
        </w:rPr>
        <w:drawing>
          <wp:inline distT="0" distB="0" distL="0" distR="0" wp14:anchorId="03354460" wp14:editId="2D8CD870">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38" cstate="print"/>
                    <a:stretch>
                      <a:fillRect/>
                    </a:stretch>
                  </pic:blipFill>
                  <pic:spPr>
                    <a:xfrm>
                      <a:off x="0" y="0"/>
                      <a:ext cx="4095238" cy="1228572"/>
                    </a:xfrm>
                    <a:prstGeom prst="rect">
                      <a:avLst/>
                    </a:prstGeom>
                  </pic:spPr>
                </pic:pic>
              </a:graphicData>
            </a:graphic>
          </wp:inline>
        </w:drawing>
      </w:r>
    </w:p>
    <w:p w14:paraId="428C650F" w14:textId="77777777" w:rsidR="004168A8" w:rsidRDefault="004168A8" w:rsidP="004168A8">
      <w:pPr>
        <w:rPr>
          <w:sz w:val="28"/>
          <w:szCs w:val="28"/>
        </w:rPr>
      </w:pPr>
      <w:r>
        <w:rPr>
          <w:sz w:val="28"/>
          <w:szCs w:val="28"/>
        </w:rPr>
        <w:tab/>
      </w:r>
    </w:p>
    <w:p w14:paraId="1F0DC499" w14:textId="77777777" w:rsidR="004168A8" w:rsidRDefault="004168A8" w:rsidP="004168A8">
      <w:pPr>
        <w:rPr>
          <w:sz w:val="28"/>
          <w:szCs w:val="28"/>
        </w:rPr>
      </w:pPr>
      <w:r>
        <w:rPr>
          <w:rStyle w:val="u4Char"/>
        </w:rPr>
        <w:t>4. Add Manager /</w:t>
      </w:r>
      <w:r w:rsidRPr="00465439">
        <w:rPr>
          <w:rStyle w:val="u4Char"/>
          <w:rFonts w:hint="eastAsia"/>
        </w:rPr>
        <w:t>マネージャを追加</w:t>
      </w:r>
    </w:p>
    <w:p w14:paraId="6E3BD462" w14:textId="5AF35460" w:rsidR="004168A8" w:rsidRDefault="004168A8" w:rsidP="004168A8">
      <w:pPr>
        <w:rPr>
          <w:sz w:val="28"/>
          <w:szCs w:val="28"/>
        </w:rPr>
      </w:pPr>
      <w:r>
        <w:rPr>
          <w:sz w:val="28"/>
          <w:szCs w:val="28"/>
        </w:rPr>
        <w:tab/>
        <w:t>Click on</w:t>
      </w:r>
      <w:r w:rsidR="00414041" w:rsidRPr="00414041">
        <w:rPr>
          <w:sz w:val="28"/>
          <w:szCs w:val="28"/>
        </w:rPr>
        <w:t>”</w:t>
      </w:r>
      <w:r>
        <w:rPr>
          <w:sz w:val="28"/>
          <w:szCs w:val="28"/>
        </w:rPr>
        <w:t>Thêm quản lý</w:t>
      </w:r>
      <w:r w:rsidR="00414041" w:rsidRPr="00414041">
        <w:rPr>
          <w:sz w:val="28"/>
          <w:szCs w:val="28"/>
        </w:rPr>
        <w:t>”</w:t>
      </w:r>
      <w:r>
        <w:rPr>
          <w:sz w:val="28"/>
          <w:szCs w:val="28"/>
        </w:rPr>
        <w:t>link to open</w:t>
      </w:r>
      <w:r w:rsidR="00414041" w:rsidRPr="00414041">
        <w:rPr>
          <w:sz w:val="28"/>
          <w:szCs w:val="28"/>
        </w:rPr>
        <w:t>”</w:t>
      </w:r>
      <w:r>
        <w:rPr>
          <w:sz w:val="28"/>
          <w:szCs w:val="28"/>
        </w:rPr>
        <w:t>Thêm người quản lý</w:t>
      </w:r>
      <w:r w:rsidR="00414041" w:rsidRPr="00414041">
        <w:rPr>
          <w:sz w:val="28"/>
          <w:szCs w:val="28"/>
        </w:rPr>
        <w:t>”</w:t>
      </w:r>
      <w:r>
        <w:rPr>
          <w:sz w:val="28"/>
          <w:szCs w:val="28"/>
        </w:rPr>
        <w:t>form.</w:t>
      </w:r>
    </w:p>
    <w:p w14:paraId="084F934A" w14:textId="3ADD68F2" w:rsidR="004168A8" w:rsidRDefault="004168A8" w:rsidP="004168A8">
      <w:pPr>
        <w:rPr>
          <w:sz w:val="28"/>
          <w:szCs w:val="28"/>
        </w:rPr>
      </w:pPr>
      <w:r>
        <w:rPr>
          <w:sz w:val="28"/>
          <w:szCs w:val="28"/>
        </w:rPr>
        <w:tab/>
      </w:r>
      <w:r w:rsidR="00414041" w:rsidRPr="00414041">
        <w:rPr>
          <w:sz w:val="28"/>
          <w:szCs w:val="28"/>
        </w:rPr>
        <w:t>“</w:t>
      </w:r>
      <w:r w:rsidRPr="00465439">
        <w:rPr>
          <w:sz w:val="28"/>
          <w:szCs w:val="28"/>
        </w:rPr>
        <w:t>Thêm</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リンクをクリックして、</w:t>
      </w:r>
      <w:r w:rsidR="00414041" w:rsidRPr="00414041">
        <w:rPr>
          <w:sz w:val="28"/>
          <w:szCs w:val="28"/>
        </w:rPr>
        <w:t>”</w:t>
      </w:r>
      <w:r w:rsidRPr="00465439">
        <w:rPr>
          <w:sz w:val="28"/>
          <w:szCs w:val="28"/>
        </w:rPr>
        <w:t>Thêm</w:t>
      </w:r>
      <w:r>
        <w:rPr>
          <w:sz w:val="28"/>
          <w:szCs w:val="28"/>
        </w:rPr>
        <w:t xml:space="preserve"> </w:t>
      </w:r>
      <w:r w:rsidRPr="00465439">
        <w:rPr>
          <w:sz w:val="28"/>
          <w:szCs w:val="28"/>
        </w:rPr>
        <w:t>người</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フォームを開きます。</w:t>
      </w:r>
    </w:p>
    <w:p w14:paraId="6FD22FB5" w14:textId="77777777" w:rsidR="004168A8" w:rsidRDefault="004168A8" w:rsidP="004168A8">
      <w:pPr>
        <w:rPr>
          <w:sz w:val="28"/>
          <w:szCs w:val="28"/>
        </w:rPr>
      </w:pPr>
      <w:r>
        <w:rPr>
          <w:sz w:val="28"/>
          <w:szCs w:val="28"/>
        </w:rPr>
        <w:lastRenderedPageBreak/>
        <w:tab/>
      </w:r>
      <w:r>
        <w:rPr>
          <w:noProof/>
          <w:sz w:val="28"/>
          <w:szCs w:val="28"/>
        </w:rPr>
        <w:drawing>
          <wp:inline distT="0" distB="0" distL="0" distR="0" wp14:anchorId="0F58180F" wp14:editId="419FB9FC">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9" cstate="print"/>
                    <a:stretch>
                      <a:fillRect/>
                    </a:stretch>
                  </pic:blipFill>
                  <pic:spPr>
                    <a:xfrm>
                      <a:off x="0" y="0"/>
                      <a:ext cx="2495238" cy="3057143"/>
                    </a:xfrm>
                    <a:prstGeom prst="rect">
                      <a:avLst/>
                    </a:prstGeom>
                  </pic:spPr>
                </pic:pic>
              </a:graphicData>
            </a:graphic>
          </wp:inline>
        </w:drawing>
      </w:r>
    </w:p>
    <w:p w14:paraId="6D7D2AF0" w14:textId="4CEBD585" w:rsidR="004168A8" w:rsidRDefault="00414041" w:rsidP="004168A8">
      <w:pPr>
        <w:rPr>
          <w:sz w:val="28"/>
          <w:szCs w:val="28"/>
        </w:rPr>
      </w:pPr>
      <w:r w:rsidRPr="00414041">
        <w:rPr>
          <w:i/>
          <w:sz w:val="28"/>
          <w:szCs w:val="28"/>
        </w:rPr>
        <w:t>Step 1:</w:t>
      </w:r>
      <w:r w:rsidR="004168A8">
        <w:rPr>
          <w:sz w:val="28"/>
          <w:szCs w:val="28"/>
        </w:rPr>
        <w:t xml:space="preserve"> Enter new Manager Account on</w:t>
      </w:r>
      <w:r w:rsidRPr="00414041">
        <w:rPr>
          <w:sz w:val="28"/>
          <w:szCs w:val="28"/>
        </w:rPr>
        <w:t>”</w:t>
      </w:r>
      <w:r w:rsidR="004168A8">
        <w:rPr>
          <w:sz w:val="28"/>
          <w:szCs w:val="28"/>
        </w:rPr>
        <w:t>Tài khoản</w:t>
      </w:r>
      <w:r w:rsidRPr="00414041">
        <w:rPr>
          <w:sz w:val="28"/>
          <w:szCs w:val="28"/>
        </w:rPr>
        <w:t>”</w:t>
      </w:r>
      <w:r w:rsidR="004168A8">
        <w:rPr>
          <w:sz w:val="28"/>
          <w:szCs w:val="28"/>
        </w:rPr>
        <w:t>field.</w:t>
      </w:r>
    </w:p>
    <w:p w14:paraId="75E52083" w14:textId="77777777"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 </w:t>
      </w:r>
      <w:r w:rsidRPr="00465439">
        <w:rPr>
          <w:rFonts w:ascii="MS Mincho" w:eastAsia="MS Mincho" w:hAnsi="MS Mincho" w:cs="MS Mincho" w:hint="eastAsia"/>
          <w:sz w:val="28"/>
          <w:szCs w:val="28"/>
          <w:lang w:val="vi-VN"/>
        </w:rPr>
        <w:t>新しい管理者アカウントを「敬称」フィールドに入力してください。</w:t>
      </w:r>
    </w:p>
    <w:p w14:paraId="721D2E02" w14:textId="77777777" w:rsidR="004168A8" w:rsidRDefault="004168A8" w:rsidP="004168A8">
      <w:pPr>
        <w:rPr>
          <w:sz w:val="28"/>
          <w:szCs w:val="28"/>
        </w:rPr>
      </w:pPr>
      <w:r>
        <w:rPr>
          <w:sz w:val="28"/>
          <w:szCs w:val="28"/>
        </w:rPr>
        <w:tab/>
      </w:r>
      <w:r>
        <w:rPr>
          <w:noProof/>
          <w:sz w:val="28"/>
          <w:szCs w:val="28"/>
        </w:rPr>
        <w:drawing>
          <wp:inline distT="0" distB="0" distL="0" distR="0" wp14:anchorId="27AEDDC7" wp14:editId="7A7EDDFA">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0" cstate="print"/>
                    <a:stretch>
                      <a:fillRect/>
                    </a:stretch>
                  </pic:blipFill>
                  <pic:spPr>
                    <a:xfrm>
                      <a:off x="0" y="0"/>
                      <a:ext cx="2495238" cy="3057143"/>
                    </a:xfrm>
                    <a:prstGeom prst="rect">
                      <a:avLst/>
                    </a:prstGeom>
                  </pic:spPr>
                </pic:pic>
              </a:graphicData>
            </a:graphic>
          </wp:inline>
        </w:drawing>
      </w:r>
    </w:p>
    <w:p w14:paraId="647AFCA2" w14:textId="77777777" w:rsidR="004168A8" w:rsidRDefault="004168A8" w:rsidP="007E2E20">
      <w:pPr>
        <w:pStyle w:val="oancuaDanhsach"/>
        <w:widowControl w:val="0"/>
        <w:numPr>
          <w:ilvl w:val="0"/>
          <w:numId w:val="102"/>
        </w:numPr>
        <w:autoSpaceDE w:val="0"/>
        <w:autoSpaceDN w:val="0"/>
        <w:spacing w:after="0" w:line="240" w:lineRule="auto"/>
        <w:contextualSpacing w:val="0"/>
        <w:rPr>
          <w:sz w:val="28"/>
          <w:szCs w:val="28"/>
        </w:rPr>
      </w:pPr>
      <w:r>
        <w:rPr>
          <w:sz w:val="28"/>
          <w:szCs w:val="28"/>
        </w:rPr>
        <w:t xml:space="preserve">New Manager Account  rules : / </w:t>
      </w:r>
      <w:r w:rsidRPr="00465439">
        <w:rPr>
          <w:rFonts w:ascii="MS Mincho" w:eastAsia="MS Mincho" w:hAnsi="MS Mincho" w:cs="MS Mincho"/>
          <w:sz w:val="28"/>
          <w:szCs w:val="28"/>
        </w:rPr>
        <w:t>新しいマネージャアカウントルール：</w:t>
      </w:r>
    </w:p>
    <w:p w14:paraId="5D3AC112" w14:textId="77777777" w:rsidR="004168A8" w:rsidRDefault="004168A8" w:rsidP="007E2E20">
      <w:pPr>
        <w:pStyle w:val="oancuaDanhsach"/>
        <w:widowControl w:val="0"/>
        <w:numPr>
          <w:ilvl w:val="1"/>
          <w:numId w:val="102"/>
        </w:numPr>
        <w:autoSpaceDE w:val="0"/>
        <w:autoSpaceDN w:val="0"/>
        <w:spacing w:after="0" w:line="240" w:lineRule="auto"/>
        <w:contextualSpacing w:val="0"/>
        <w:rPr>
          <w:sz w:val="28"/>
          <w:szCs w:val="28"/>
        </w:rPr>
      </w:pPr>
      <w:r>
        <w:rPr>
          <w:sz w:val="28"/>
          <w:szCs w:val="28"/>
        </w:rPr>
        <w:t>Not special character. /</w:t>
      </w:r>
      <w:r w:rsidRPr="00465439">
        <w:rPr>
          <w:rFonts w:ascii="MS Mincho" w:eastAsia="MS Mincho" w:hAnsi="MS Mincho" w:cs="MS Mincho"/>
          <w:sz w:val="28"/>
          <w:szCs w:val="28"/>
        </w:rPr>
        <w:t>特殊文字ではありません。</w:t>
      </w:r>
    </w:p>
    <w:p w14:paraId="320DB0CC" w14:textId="77777777" w:rsidR="004168A8" w:rsidRPr="0046543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14:paraId="5244531B" w14:textId="77777777" w:rsidR="004168A8"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1F3A69">
        <w:rPr>
          <w:sz w:val="28"/>
          <w:szCs w:val="28"/>
        </w:rPr>
        <w:lastRenderedPageBreak/>
        <w:t>In range 6 ~ 32 character</w:t>
      </w:r>
      <w:r>
        <w:rPr>
          <w:sz w:val="28"/>
          <w:szCs w:val="28"/>
        </w:rPr>
        <w:t>.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14:paraId="22351A36" w14:textId="77777777" w:rsidR="004168A8" w:rsidRDefault="004168A8" w:rsidP="004168A8">
      <w:pPr>
        <w:rPr>
          <w:sz w:val="28"/>
          <w:szCs w:val="28"/>
        </w:rPr>
      </w:pPr>
    </w:p>
    <w:p w14:paraId="6A3B5691" w14:textId="551D6C3D" w:rsidR="004168A8" w:rsidRDefault="00414041" w:rsidP="004168A8">
      <w:pPr>
        <w:rPr>
          <w:sz w:val="28"/>
          <w:szCs w:val="28"/>
        </w:rPr>
      </w:pPr>
      <w:r w:rsidRPr="00414041">
        <w:rPr>
          <w:i/>
          <w:sz w:val="28"/>
          <w:szCs w:val="28"/>
        </w:rPr>
        <w:t>Step 2:</w:t>
      </w:r>
      <w:r w:rsidR="004168A8">
        <w:rPr>
          <w:sz w:val="28"/>
          <w:szCs w:val="28"/>
        </w:rPr>
        <w:t xml:space="preserve"> Enter new Password in</w:t>
      </w:r>
      <w:r w:rsidRPr="00414041">
        <w:rPr>
          <w:sz w:val="28"/>
          <w:szCs w:val="28"/>
        </w:rPr>
        <w:t>”</w:t>
      </w:r>
      <w:r w:rsidR="004168A8">
        <w:rPr>
          <w:sz w:val="28"/>
          <w:szCs w:val="28"/>
        </w:rPr>
        <w:t>Mật khẩu</w:t>
      </w:r>
      <w:r w:rsidRPr="00414041">
        <w:rPr>
          <w:sz w:val="28"/>
          <w:szCs w:val="28"/>
        </w:rPr>
        <w:t>”</w:t>
      </w:r>
      <w:r w:rsidR="004168A8">
        <w:rPr>
          <w:sz w:val="28"/>
          <w:szCs w:val="28"/>
        </w:rPr>
        <w:t>field.</w:t>
      </w:r>
    </w:p>
    <w:p w14:paraId="0174E76D" w14:textId="5720BD55"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465439">
        <w:rPr>
          <w:rFonts w:ascii="MS Mincho" w:eastAsia="MS Mincho" w:hAnsi="MS Mincho" w:cs="MS Mincho"/>
          <w:sz w:val="28"/>
          <w:szCs w:val="28"/>
          <w:lang w:val="vi-VN"/>
        </w:rPr>
        <w:t>M</w:t>
      </w:r>
      <w:r w:rsidRPr="00465439">
        <w:rPr>
          <w:rFonts w:ascii="Calibri" w:eastAsia="Calibri" w:hAnsi="Calibri" w:cs="Calibri"/>
          <w:sz w:val="28"/>
          <w:szCs w:val="28"/>
          <w:lang w:val="vi-VN"/>
        </w:rPr>
        <w:t>ậ</w:t>
      </w:r>
      <w:r w:rsidRPr="00465439">
        <w:rPr>
          <w:rFonts w:ascii="MS Mincho" w:eastAsia="MS Mincho" w:hAnsi="MS Mincho" w:cs="MS Mincho"/>
          <w:sz w:val="28"/>
          <w:szCs w:val="28"/>
          <w:lang w:val="vi-VN"/>
        </w:rPr>
        <w:t>tkh</w:t>
      </w:r>
      <w:r w:rsidRPr="00465439">
        <w:rPr>
          <w:rFonts w:ascii="Calibri" w:eastAsia="Calibri" w:hAnsi="Calibri" w:cs="Calibri"/>
          <w:sz w:val="28"/>
          <w:szCs w:val="28"/>
          <w:lang w:val="vi-VN"/>
        </w:rPr>
        <w:t>ẩ</w:t>
      </w:r>
      <w:r w:rsidRPr="00465439">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フィールドに新しいパスワードを入力してください。</w:t>
      </w:r>
    </w:p>
    <w:p w14:paraId="7CDEDF8A" w14:textId="77777777" w:rsidR="004168A8" w:rsidRDefault="004168A8" w:rsidP="004168A8">
      <w:pPr>
        <w:rPr>
          <w:sz w:val="28"/>
          <w:szCs w:val="28"/>
        </w:rPr>
      </w:pPr>
      <w:r>
        <w:rPr>
          <w:sz w:val="28"/>
          <w:szCs w:val="28"/>
        </w:rPr>
        <w:tab/>
      </w:r>
      <w:r>
        <w:rPr>
          <w:noProof/>
          <w:sz w:val="28"/>
          <w:szCs w:val="28"/>
        </w:rPr>
        <w:drawing>
          <wp:inline distT="0" distB="0" distL="0" distR="0" wp14:anchorId="7016B2FC" wp14:editId="31DD4E6E">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1" cstate="print"/>
                    <a:stretch>
                      <a:fillRect/>
                    </a:stretch>
                  </pic:blipFill>
                  <pic:spPr>
                    <a:xfrm>
                      <a:off x="0" y="0"/>
                      <a:ext cx="2495238" cy="3057143"/>
                    </a:xfrm>
                    <a:prstGeom prst="rect">
                      <a:avLst/>
                    </a:prstGeom>
                  </pic:spPr>
                </pic:pic>
              </a:graphicData>
            </a:graphic>
          </wp:inline>
        </w:drawing>
      </w:r>
    </w:p>
    <w:p w14:paraId="0D32B204" w14:textId="77777777" w:rsidR="004168A8" w:rsidRDefault="004168A8" w:rsidP="007E2E20">
      <w:pPr>
        <w:pStyle w:val="oancuaDanhsach"/>
        <w:widowControl w:val="0"/>
        <w:numPr>
          <w:ilvl w:val="0"/>
          <w:numId w:val="102"/>
        </w:numPr>
        <w:autoSpaceDE w:val="0"/>
        <w:autoSpaceDN w:val="0"/>
        <w:spacing w:after="0" w:line="240" w:lineRule="auto"/>
        <w:contextualSpacing w:val="0"/>
        <w:rPr>
          <w:sz w:val="28"/>
          <w:szCs w:val="28"/>
        </w:rPr>
      </w:pPr>
      <w:r>
        <w:rPr>
          <w:sz w:val="28"/>
          <w:szCs w:val="28"/>
        </w:rPr>
        <w:t xml:space="preserve">New Password rules : / </w:t>
      </w:r>
      <w:r w:rsidRPr="00465439">
        <w:rPr>
          <w:rFonts w:ascii="MS Mincho" w:eastAsia="MS Mincho" w:hAnsi="MS Mincho" w:cs="MS Mincho"/>
          <w:sz w:val="28"/>
          <w:szCs w:val="28"/>
        </w:rPr>
        <w:t>新しいパスワードルール</w:t>
      </w:r>
      <w:r>
        <w:rPr>
          <w:rFonts w:ascii="MS Mincho" w:eastAsia="MS Mincho" w:hAnsi="MS Mincho" w:cs="MS Mincho"/>
          <w:sz w:val="28"/>
          <w:szCs w:val="28"/>
        </w:rPr>
        <w:t>:</w:t>
      </w:r>
    </w:p>
    <w:p w14:paraId="6CE3EC49" w14:textId="77777777" w:rsidR="004168A8"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14:paraId="7EECAC7E" w14:textId="77777777" w:rsidR="004168A8" w:rsidRPr="00465439" w:rsidRDefault="004168A8" w:rsidP="007E2E20">
      <w:pPr>
        <w:pStyle w:val="oancuaDanhsach"/>
        <w:widowControl w:val="0"/>
        <w:numPr>
          <w:ilvl w:val="1"/>
          <w:numId w:val="102"/>
        </w:numPr>
        <w:autoSpaceDE w:val="0"/>
        <w:autoSpaceDN w:val="0"/>
        <w:spacing w:after="0" w:line="240" w:lineRule="auto"/>
        <w:contextualSpacing w:val="0"/>
        <w:jc w:val="both"/>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14:paraId="58A26744" w14:textId="77777777" w:rsidR="004168A8" w:rsidRDefault="004168A8" w:rsidP="007E2E20">
      <w:pPr>
        <w:pStyle w:val="oancuaDanhsach"/>
        <w:widowControl w:val="0"/>
        <w:numPr>
          <w:ilvl w:val="1"/>
          <w:numId w:val="102"/>
        </w:numPr>
        <w:autoSpaceDE w:val="0"/>
        <w:autoSpaceDN w:val="0"/>
        <w:spacing w:after="0" w:line="240" w:lineRule="auto"/>
        <w:contextualSpacing w:val="0"/>
        <w:rPr>
          <w:sz w:val="28"/>
          <w:szCs w:val="28"/>
        </w:rPr>
      </w:pPr>
      <w:r>
        <w:rPr>
          <w:sz w:val="28"/>
          <w:szCs w:val="28"/>
        </w:rPr>
        <w:t>Can contain special character (!@#$%^&amp;*).</w:t>
      </w:r>
      <w:r w:rsidRPr="00465439">
        <w:rPr>
          <w:rFonts w:ascii="MS Mincho" w:eastAsia="MS Mincho" w:hAnsi="MS Mincho" w:cs="MS Mincho"/>
          <w:sz w:val="28"/>
          <w:szCs w:val="28"/>
        </w:rPr>
        <w:t>特殊文字（！</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）を含むことができます。</w:t>
      </w:r>
    </w:p>
    <w:p w14:paraId="69608187" w14:textId="77777777" w:rsidR="004168A8" w:rsidRDefault="004168A8" w:rsidP="004168A8">
      <w:pPr>
        <w:pStyle w:val="oancuaDanhsach"/>
        <w:ind w:left="1800"/>
        <w:rPr>
          <w:sz w:val="28"/>
          <w:szCs w:val="28"/>
        </w:rPr>
      </w:pPr>
    </w:p>
    <w:p w14:paraId="3656127A" w14:textId="0CDCED90" w:rsidR="004168A8" w:rsidRDefault="00414041" w:rsidP="004168A8">
      <w:pPr>
        <w:rPr>
          <w:sz w:val="28"/>
          <w:szCs w:val="28"/>
        </w:rPr>
      </w:pPr>
      <w:r w:rsidRPr="00414041">
        <w:rPr>
          <w:i/>
          <w:sz w:val="28"/>
          <w:szCs w:val="28"/>
        </w:rPr>
        <w:t>Step 3:</w:t>
      </w:r>
      <w:r w:rsidR="004168A8">
        <w:rPr>
          <w:sz w:val="28"/>
          <w:szCs w:val="28"/>
        </w:rPr>
        <w:t xml:space="preserve"> </w:t>
      </w:r>
      <w:r w:rsidR="004168A8" w:rsidRPr="00363648">
        <w:rPr>
          <w:b/>
          <w:sz w:val="28"/>
          <w:szCs w:val="28"/>
        </w:rPr>
        <w:t>Select Studio.</w:t>
      </w:r>
      <w:r w:rsidR="004168A8">
        <w:rPr>
          <w:b/>
          <w:sz w:val="28"/>
          <w:szCs w:val="28"/>
        </w:rPr>
        <w:t xml:space="preserve"> </w:t>
      </w:r>
    </w:p>
    <w:p w14:paraId="1F0FA485" w14:textId="77777777"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465439">
        <w:rPr>
          <w:rFonts w:ascii="MS Mincho" w:eastAsia="MS Mincho" w:hAnsi="MS Mincho" w:cs="MS Mincho"/>
          <w:b/>
          <w:sz w:val="28"/>
          <w:szCs w:val="28"/>
        </w:rPr>
        <w:t xml:space="preserve"> スタジオを選択</w:t>
      </w:r>
    </w:p>
    <w:p w14:paraId="36273FC2" w14:textId="77777777" w:rsidR="004168A8" w:rsidRDefault="004168A8" w:rsidP="004168A8">
      <w:pPr>
        <w:rPr>
          <w:sz w:val="28"/>
          <w:szCs w:val="28"/>
        </w:rPr>
      </w:pPr>
      <w:r>
        <w:rPr>
          <w:sz w:val="28"/>
          <w:szCs w:val="28"/>
        </w:rPr>
        <w:lastRenderedPageBreak/>
        <w:tab/>
      </w:r>
      <w:r>
        <w:rPr>
          <w:noProof/>
          <w:sz w:val="28"/>
          <w:szCs w:val="28"/>
        </w:rPr>
        <w:drawing>
          <wp:inline distT="0" distB="0" distL="0" distR="0" wp14:anchorId="1216A68F" wp14:editId="0A007233">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2" cstate="print"/>
                    <a:stretch>
                      <a:fillRect/>
                    </a:stretch>
                  </pic:blipFill>
                  <pic:spPr>
                    <a:xfrm>
                      <a:off x="0" y="0"/>
                      <a:ext cx="2495238" cy="3057143"/>
                    </a:xfrm>
                    <a:prstGeom prst="rect">
                      <a:avLst/>
                    </a:prstGeom>
                  </pic:spPr>
                </pic:pic>
              </a:graphicData>
            </a:graphic>
          </wp:inline>
        </w:drawing>
      </w:r>
    </w:p>
    <w:p w14:paraId="1AC5CD38" w14:textId="77777777" w:rsidR="004168A8" w:rsidRDefault="004168A8" w:rsidP="004168A8">
      <w:pPr>
        <w:rPr>
          <w:sz w:val="28"/>
          <w:szCs w:val="28"/>
        </w:rPr>
      </w:pPr>
    </w:p>
    <w:p w14:paraId="315EABB8" w14:textId="6A72756B" w:rsidR="004168A8" w:rsidRDefault="00414041" w:rsidP="004168A8">
      <w:pPr>
        <w:rPr>
          <w:sz w:val="28"/>
          <w:szCs w:val="28"/>
        </w:rPr>
      </w:pPr>
      <w:r w:rsidRPr="00414041">
        <w:rPr>
          <w:i/>
          <w:sz w:val="28"/>
          <w:szCs w:val="28"/>
        </w:rPr>
        <w:t>Step 4:</w:t>
      </w:r>
      <w:r w:rsidR="004168A8">
        <w:rPr>
          <w:sz w:val="28"/>
          <w:szCs w:val="28"/>
        </w:rPr>
        <w:t xml:space="preserve"> Click</w:t>
      </w:r>
      <w:r w:rsidRPr="00414041">
        <w:rPr>
          <w:sz w:val="28"/>
          <w:szCs w:val="28"/>
        </w:rPr>
        <w:t>”</w:t>
      </w:r>
      <w:r w:rsidR="004168A8">
        <w:rPr>
          <w:sz w:val="28"/>
          <w:szCs w:val="28"/>
        </w:rPr>
        <w:t>Thêm</w:t>
      </w:r>
      <w:r w:rsidRPr="00414041">
        <w:rPr>
          <w:sz w:val="28"/>
          <w:szCs w:val="28"/>
        </w:rPr>
        <w:t>”</w:t>
      </w:r>
      <w:r w:rsidR="004168A8">
        <w:rPr>
          <w:sz w:val="28"/>
          <w:szCs w:val="28"/>
        </w:rPr>
        <w:t>button.</w:t>
      </w:r>
    </w:p>
    <w:p w14:paraId="17EE8B89" w14:textId="20C3E883"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C108A9">
        <w:rPr>
          <w:rFonts w:ascii="MS Mincho" w:eastAsia="MS Mincho" w:hAnsi="MS Mincho" w:cs="MS Mincho"/>
          <w:sz w:val="28"/>
          <w:szCs w:val="28"/>
          <w:lang w:val="vi-VN"/>
        </w:rPr>
        <w:t>Thêm</w:t>
      </w:r>
      <w:r w:rsidR="00414041" w:rsidRPr="00414041">
        <w:rPr>
          <w:rFonts w:ascii="MS Mincho" w:eastAsia="MS Mincho" w:hAnsi="MS Mincho" w:cs="MS Mincho"/>
          <w:sz w:val="28"/>
          <w:szCs w:val="28"/>
          <w:lang w:val="vi-VN"/>
        </w:rPr>
        <w:t>”</w:t>
      </w:r>
      <w:r w:rsidRPr="00C108A9">
        <w:rPr>
          <w:rFonts w:ascii="MS Mincho" w:eastAsia="MS Mincho" w:hAnsi="MS Mincho" w:cs="MS Mincho" w:hint="eastAsia"/>
          <w:sz w:val="28"/>
          <w:szCs w:val="28"/>
          <w:lang w:val="vi-VN"/>
        </w:rPr>
        <w:t>ボタンをクリックします。</w:t>
      </w:r>
    </w:p>
    <w:p w14:paraId="356BCA81" w14:textId="77777777" w:rsidR="004168A8" w:rsidRDefault="004168A8" w:rsidP="004168A8">
      <w:pPr>
        <w:rPr>
          <w:sz w:val="28"/>
          <w:szCs w:val="28"/>
        </w:rPr>
      </w:pPr>
      <w:r>
        <w:rPr>
          <w:noProof/>
          <w:sz w:val="28"/>
          <w:szCs w:val="28"/>
        </w:rPr>
        <w:drawing>
          <wp:inline distT="0" distB="0" distL="0" distR="0" wp14:anchorId="4E29D57C" wp14:editId="35EFD069">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3" cstate="print"/>
                    <a:stretch>
                      <a:fillRect/>
                    </a:stretch>
                  </pic:blipFill>
                  <pic:spPr>
                    <a:xfrm>
                      <a:off x="0" y="0"/>
                      <a:ext cx="2495238" cy="3057143"/>
                    </a:xfrm>
                    <a:prstGeom prst="rect">
                      <a:avLst/>
                    </a:prstGeom>
                  </pic:spPr>
                </pic:pic>
              </a:graphicData>
            </a:graphic>
          </wp:inline>
        </w:drawing>
      </w:r>
    </w:p>
    <w:p w14:paraId="03449880" w14:textId="77777777" w:rsidR="004168A8" w:rsidRDefault="004168A8" w:rsidP="004168A8">
      <w:pPr>
        <w:rPr>
          <w:sz w:val="28"/>
          <w:szCs w:val="28"/>
        </w:rPr>
      </w:pPr>
      <w:r>
        <w:rPr>
          <w:sz w:val="28"/>
          <w:szCs w:val="28"/>
        </w:rPr>
        <w:t>Reset button to clear all field.</w:t>
      </w:r>
    </w:p>
    <w:p w14:paraId="799B0D9C" w14:textId="77777777" w:rsidR="004168A8" w:rsidRDefault="004168A8" w:rsidP="004168A8">
      <w:pPr>
        <w:rPr>
          <w:sz w:val="28"/>
          <w:szCs w:val="28"/>
        </w:rPr>
      </w:pPr>
      <w:r w:rsidRPr="00D20F67">
        <w:rPr>
          <w:rFonts w:ascii="MS Mincho" w:eastAsia="MS Mincho" w:hAnsi="MS Mincho" w:cs="MS Mincho"/>
          <w:sz w:val="28"/>
          <w:szCs w:val="28"/>
        </w:rPr>
        <w:t>すべてのフィールドをクリアするリセットボタン。</w:t>
      </w:r>
    </w:p>
    <w:p w14:paraId="4C6612D5" w14:textId="77777777" w:rsidR="004168A8" w:rsidRDefault="004168A8" w:rsidP="004168A8">
      <w:pPr>
        <w:spacing w:after="200" w:line="276" w:lineRule="auto"/>
        <w:rPr>
          <w:sz w:val="28"/>
          <w:szCs w:val="28"/>
        </w:rPr>
      </w:pPr>
    </w:p>
    <w:p w14:paraId="02ED5B36" w14:textId="6960B26F" w:rsidR="004168A8" w:rsidRPr="00414041" w:rsidRDefault="004168A8" w:rsidP="00414041">
      <w:pPr>
        <w:pStyle w:val="u3"/>
      </w:pPr>
      <w:r w:rsidRPr="00414041">
        <w:t>Studio Manager. /</w:t>
      </w:r>
      <w:r w:rsidRPr="00414041">
        <w:t>スタジオマネージャー。</w:t>
      </w:r>
    </w:p>
    <w:p w14:paraId="746E4659" w14:textId="77777777" w:rsidR="004168A8" w:rsidRDefault="004168A8" w:rsidP="004168A8">
      <w:pPr>
        <w:rPr>
          <w:sz w:val="28"/>
          <w:szCs w:val="28"/>
        </w:rPr>
      </w:pPr>
      <w:r>
        <w:rPr>
          <w:sz w:val="28"/>
          <w:szCs w:val="28"/>
        </w:rPr>
        <w:t xml:space="preserve"> </w:t>
      </w:r>
    </w:p>
    <w:p w14:paraId="458DBF24" w14:textId="5EC648CD" w:rsidR="004168A8" w:rsidRDefault="004168A8" w:rsidP="004168A8">
      <w:pPr>
        <w:rPr>
          <w:sz w:val="28"/>
          <w:szCs w:val="28"/>
        </w:rPr>
      </w:pPr>
      <w:r>
        <w:rPr>
          <w:sz w:val="28"/>
          <w:szCs w:val="28"/>
        </w:rPr>
        <w:t>Click on</w:t>
      </w:r>
      <w:r w:rsidR="00414041" w:rsidRPr="00414041">
        <w:rPr>
          <w:sz w:val="28"/>
          <w:szCs w:val="28"/>
        </w:rPr>
        <w:t>”</w:t>
      </w:r>
      <w:r>
        <w:rPr>
          <w:sz w:val="28"/>
          <w:szCs w:val="28"/>
        </w:rPr>
        <w:t>Quản lý Studio</w:t>
      </w:r>
      <w:r w:rsidR="00414041" w:rsidRPr="00414041">
        <w:rPr>
          <w:sz w:val="28"/>
          <w:szCs w:val="28"/>
        </w:rPr>
        <w:t>”</w:t>
      </w:r>
      <w:r>
        <w:rPr>
          <w:sz w:val="28"/>
          <w:szCs w:val="28"/>
        </w:rPr>
        <w:t>link to open Studio Manager form.</w:t>
      </w:r>
    </w:p>
    <w:p w14:paraId="69EA96D3" w14:textId="7A1E3650" w:rsidR="004168A8" w:rsidRDefault="004168A8" w:rsidP="004168A8">
      <w:pPr>
        <w:rPr>
          <w:sz w:val="28"/>
          <w:szCs w:val="28"/>
        </w:rPr>
      </w:pPr>
      <w:r w:rsidRPr="002F78A4">
        <w:rPr>
          <w:rFonts w:ascii="MS Mincho" w:eastAsia="MS Mincho" w:hAnsi="MS Mincho" w:cs="MS Mincho" w:hint="eastAsia"/>
          <w:sz w:val="28"/>
          <w:szCs w:val="28"/>
        </w:rPr>
        <w:t>スタジオマネージャーフォームを開くには、</w:t>
      </w:r>
      <w:r w:rsidR="00414041" w:rsidRPr="00414041">
        <w:rPr>
          <w:rFonts w:ascii="MS Mincho" w:eastAsia="MS Mincho" w:hAnsi="MS Mincho" w:cs="MS Mincho"/>
          <w:sz w:val="28"/>
          <w:szCs w:val="28"/>
        </w:rPr>
        <w:t>”</w:t>
      </w:r>
      <w:r w:rsidRPr="002F78A4">
        <w:rPr>
          <w:rFonts w:ascii="MS Mincho" w:eastAsia="MS Mincho" w:hAnsi="MS Mincho" w:cs="MS Mincho"/>
          <w:sz w:val="28"/>
          <w:szCs w:val="28"/>
        </w:rPr>
        <w:t>Qu</w:t>
      </w:r>
      <w:r w:rsidRPr="002F78A4">
        <w:rPr>
          <w:rFonts w:ascii="Calibri" w:eastAsia="Calibri" w:hAnsi="Calibri" w:cs="Calibri"/>
          <w:sz w:val="28"/>
          <w:szCs w:val="28"/>
        </w:rPr>
        <w:t>ả</w:t>
      </w:r>
      <w:r w:rsidRPr="002F78A4">
        <w:rPr>
          <w:rFonts w:ascii="MS Mincho" w:eastAsia="MS Mincho" w:hAnsi="MS Mincho" w:cs="MS Mincho"/>
          <w:sz w:val="28"/>
          <w:szCs w:val="28"/>
        </w:rPr>
        <w:t>n</w:t>
      </w:r>
      <w:r>
        <w:rPr>
          <w:rFonts w:ascii="MS Mincho" w:eastAsia="MS Mincho" w:hAnsi="MS Mincho" w:cs="MS Mincho"/>
          <w:sz w:val="28"/>
          <w:szCs w:val="28"/>
        </w:rPr>
        <w:t xml:space="preserve"> </w:t>
      </w:r>
      <w:r w:rsidRPr="002F78A4">
        <w:rPr>
          <w:rFonts w:ascii="MS Mincho" w:eastAsia="MS Mincho" w:hAnsi="MS Mincho" w:cs="MS Mincho"/>
          <w:sz w:val="28"/>
          <w:szCs w:val="28"/>
        </w:rPr>
        <w:t>lý</w:t>
      </w:r>
      <w:r>
        <w:rPr>
          <w:rFonts w:ascii="MS Mincho" w:eastAsia="MS Mincho" w:hAnsi="MS Mincho" w:cs="MS Mincho"/>
          <w:sz w:val="28"/>
          <w:szCs w:val="28"/>
        </w:rPr>
        <w:t xml:space="preserve"> </w:t>
      </w:r>
      <w:r w:rsidRPr="002F78A4">
        <w:rPr>
          <w:rFonts w:ascii="MS Mincho" w:eastAsia="MS Mincho" w:hAnsi="MS Mincho" w:cs="MS Mincho"/>
          <w:sz w:val="28"/>
          <w:szCs w:val="28"/>
        </w:rPr>
        <w:t>Studio</w:t>
      </w:r>
      <w:r w:rsidR="00414041" w:rsidRPr="00414041">
        <w:rPr>
          <w:rFonts w:ascii="MS Mincho" w:eastAsia="MS Mincho" w:hAnsi="MS Mincho" w:cs="MS Mincho"/>
          <w:sz w:val="28"/>
          <w:szCs w:val="28"/>
        </w:rPr>
        <w:t>”</w:t>
      </w:r>
      <w:r w:rsidRPr="002F78A4">
        <w:rPr>
          <w:rFonts w:ascii="MS Mincho" w:eastAsia="MS Mincho" w:hAnsi="MS Mincho" w:cs="MS Mincho" w:hint="eastAsia"/>
          <w:sz w:val="28"/>
          <w:szCs w:val="28"/>
        </w:rPr>
        <w:t>リンクをクリックしてください。</w:t>
      </w:r>
    </w:p>
    <w:p w14:paraId="67A9192E" w14:textId="77777777" w:rsidR="004168A8" w:rsidRDefault="004168A8" w:rsidP="004168A8">
      <w:pPr>
        <w:rPr>
          <w:sz w:val="28"/>
          <w:szCs w:val="28"/>
        </w:rPr>
      </w:pPr>
      <w:r>
        <w:rPr>
          <w:sz w:val="28"/>
          <w:szCs w:val="28"/>
        </w:rPr>
        <w:tab/>
      </w:r>
      <w:r>
        <w:rPr>
          <w:noProof/>
          <w:sz w:val="28"/>
          <w:szCs w:val="28"/>
        </w:rPr>
        <w:drawing>
          <wp:inline distT="0" distB="0" distL="0" distR="0" wp14:anchorId="4C1B283B" wp14:editId="48E34257">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44" cstate="print"/>
                    <a:stretch>
                      <a:fillRect/>
                    </a:stretch>
                  </pic:blipFill>
                  <pic:spPr>
                    <a:xfrm>
                      <a:off x="0" y="0"/>
                      <a:ext cx="3095238" cy="2866667"/>
                    </a:xfrm>
                    <a:prstGeom prst="rect">
                      <a:avLst/>
                    </a:prstGeom>
                  </pic:spPr>
                </pic:pic>
              </a:graphicData>
            </a:graphic>
          </wp:inline>
        </w:drawing>
      </w:r>
    </w:p>
    <w:p w14:paraId="73004008" w14:textId="77777777" w:rsidR="00414041" w:rsidRDefault="00414041" w:rsidP="004168A8">
      <w:pPr>
        <w:rPr>
          <w:sz w:val="28"/>
          <w:szCs w:val="28"/>
        </w:rPr>
      </w:pPr>
    </w:p>
    <w:p w14:paraId="5D37F591" w14:textId="77C3EC4D" w:rsidR="004168A8" w:rsidRDefault="004168A8" w:rsidP="00414041">
      <w:pPr>
        <w:pStyle w:val="u3"/>
      </w:pPr>
      <w:r w:rsidRPr="00414041">
        <w:t>Search Studio /</w:t>
      </w:r>
      <w:r w:rsidRPr="00414041">
        <w:rPr>
          <w:rFonts w:hint="eastAsia"/>
        </w:rPr>
        <w:t>スタヂオを検索する</w:t>
      </w:r>
      <w:r w:rsidRPr="00B02E14">
        <w:rPr>
          <w:rFonts w:hint="eastAsia"/>
        </w:rPr>
        <w:t>。</w:t>
      </w:r>
    </w:p>
    <w:p w14:paraId="46D49F2E" w14:textId="77777777" w:rsidR="004168A8" w:rsidRDefault="004168A8" w:rsidP="004168A8">
      <w:pPr>
        <w:rPr>
          <w:sz w:val="28"/>
          <w:szCs w:val="28"/>
        </w:rPr>
      </w:pPr>
    </w:p>
    <w:p w14:paraId="65EB89F1" w14:textId="02CC8FDD" w:rsidR="004168A8" w:rsidRDefault="004168A8" w:rsidP="004168A8">
      <w:pPr>
        <w:ind w:firstLine="720"/>
        <w:rPr>
          <w:sz w:val="28"/>
          <w:szCs w:val="28"/>
        </w:rPr>
      </w:pPr>
      <w:r>
        <w:rPr>
          <w:sz w:val="28"/>
          <w:szCs w:val="28"/>
        </w:rPr>
        <w:t>O</w:t>
      </w:r>
      <w:r w:rsidR="00414041">
        <w:rPr>
          <w:sz w:val="28"/>
          <w:szCs w:val="28"/>
        </w:rPr>
        <w:t>ption 1</w:t>
      </w:r>
      <w:r>
        <w:rPr>
          <w:sz w:val="28"/>
          <w:szCs w:val="28"/>
        </w:rPr>
        <w:t xml:space="preserve">: </w:t>
      </w:r>
    </w:p>
    <w:p w14:paraId="1817C16A" w14:textId="77777777"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1:</w:t>
      </w:r>
    </w:p>
    <w:p w14:paraId="6263B155" w14:textId="4249D48C" w:rsidR="004168A8" w:rsidRDefault="004168A8" w:rsidP="004168A8">
      <w:pPr>
        <w:ind w:left="720" w:firstLine="720"/>
        <w:rPr>
          <w:sz w:val="28"/>
          <w:szCs w:val="28"/>
        </w:rPr>
      </w:pPr>
      <w:r>
        <w:rPr>
          <w:sz w:val="28"/>
          <w:szCs w:val="28"/>
        </w:rPr>
        <w:t>Click</w:t>
      </w:r>
      <w:r w:rsidR="00414041" w:rsidRPr="00414041">
        <w:rPr>
          <w:sz w:val="28"/>
          <w:szCs w:val="28"/>
        </w:rPr>
        <w:t>”</w:t>
      </w:r>
      <w:r>
        <w:rPr>
          <w:sz w:val="28"/>
          <w:szCs w:val="28"/>
        </w:rPr>
        <w:t>Hiển thị tất cả</w:t>
      </w:r>
      <w:r w:rsidR="00414041" w:rsidRPr="00414041">
        <w:rPr>
          <w:sz w:val="28"/>
          <w:szCs w:val="28"/>
        </w:rPr>
        <w:t>”</w:t>
      </w:r>
      <w:r>
        <w:rPr>
          <w:sz w:val="28"/>
          <w:szCs w:val="28"/>
        </w:rPr>
        <w:t>link to display all Studio.</w:t>
      </w:r>
    </w:p>
    <w:p w14:paraId="25970211" w14:textId="77777777" w:rsidR="004168A8" w:rsidRDefault="004168A8" w:rsidP="004168A8">
      <w:pPr>
        <w:rPr>
          <w:sz w:val="28"/>
          <w:szCs w:val="28"/>
        </w:rPr>
      </w:pPr>
      <w:r>
        <w:rPr>
          <w:sz w:val="28"/>
          <w:szCs w:val="28"/>
        </w:rPr>
        <w:lastRenderedPageBreak/>
        <w:tab/>
      </w:r>
      <w:r>
        <w:rPr>
          <w:sz w:val="28"/>
          <w:szCs w:val="28"/>
        </w:rPr>
        <w:tab/>
      </w:r>
      <w:r>
        <w:rPr>
          <w:noProof/>
          <w:sz w:val="28"/>
          <w:szCs w:val="28"/>
        </w:rPr>
        <w:drawing>
          <wp:inline distT="0" distB="0" distL="0" distR="0" wp14:anchorId="5174D474" wp14:editId="0A073F9C">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5" cstate="print"/>
                    <a:stretch>
                      <a:fillRect/>
                    </a:stretch>
                  </pic:blipFill>
                  <pic:spPr>
                    <a:xfrm>
                      <a:off x="0" y="0"/>
                      <a:ext cx="3095238" cy="2866667"/>
                    </a:xfrm>
                    <a:prstGeom prst="rect">
                      <a:avLst/>
                    </a:prstGeom>
                  </pic:spPr>
                </pic:pic>
              </a:graphicData>
            </a:graphic>
          </wp:inline>
        </w:drawing>
      </w:r>
    </w:p>
    <w:p w14:paraId="2D370724" w14:textId="2E975A73" w:rsidR="004168A8" w:rsidRDefault="00414041" w:rsidP="004168A8">
      <w:pPr>
        <w:ind w:firstLine="720"/>
        <w:rPr>
          <w:sz w:val="28"/>
          <w:szCs w:val="28"/>
        </w:rPr>
      </w:pPr>
      <w:r>
        <w:rPr>
          <w:sz w:val="28"/>
          <w:szCs w:val="28"/>
        </w:rPr>
        <w:t>Option 2</w:t>
      </w:r>
      <w:r w:rsidR="004168A8">
        <w:rPr>
          <w:sz w:val="28"/>
          <w:szCs w:val="28"/>
        </w:rPr>
        <w:t xml:space="preserve">: </w:t>
      </w:r>
    </w:p>
    <w:p w14:paraId="3319B610" w14:textId="77777777"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2:</w:t>
      </w:r>
    </w:p>
    <w:p w14:paraId="7C6A5050" w14:textId="4E1A22E8" w:rsidR="004168A8" w:rsidRDefault="00414041" w:rsidP="004168A8">
      <w:pPr>
        <w:ind w:left="720" w:firstLine="720"/>
        <w:rPr>
          <w:sz w:val="28"/>
          <w:szCs w:val="28"/>
        </w:rPr>
      </w:pPr>
      <w:r w:rsidRPr="00414041">
        <w:rPr>
          <w:i/>
          <w:sz w:val="28"/>
          <w:szCs w:val="28"/>
        </w:rPr>
        <w:t>Step 1:</w:t>
      </w:r>
      <w:r w:rsidR="004168A8">
        <w:rPr>
          <w:sz w:val="28"/>
          <w:szCs w:val="28"/>
        </w:rPr>
        <w:t xml:space="preserve"> Empty Search field.</w:t>
      </w:r>
    </w:p>
    <w:p w14:paraId="1597F85D" w14:textId="77777777"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空の検索フィールド。</w:t>
      </w:r>
    </w:p>
    <w:p w14:paraId="021FBF76" w14:textId="4E30C6FC" w:rsidR="004168A8" w:rsidRDefault="00414041" w:rsidP="004168A8">
      <w:pPr>
        <w:ind w:left="720" w:firstLine="720"/>
        <w:rPr>
          <w:sz w:val="28"/>
          <w:szCs w:val="28"/>
        </w:rPr>
      </w:pPr>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 All Studios will be display</w:t>
      </w:r>
    </w:p>
    <w:p w14:paraId="1700C3C6" w14:textId="22069277"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すべてのスタジオが表示されます</w:t>
      </w:r>
    </w:p>
    <w:p w14:paraId="1363355D" w14:textId="77777777" w:rsidR="004168A8" w:rsidRDefault="004168A8" w:rsidP="004168A8">
      <w:pPr>
        <w:ind w:left="720" w:firstLine="720"/>
        <w:rPr>
          <w:sz w:val="28"/>
          <w:szCs w:val="28"/>
        </w:rPr>
      </w:pPr>
      <w:r>
        <w:rPr>
          <w:noProof/>
          <w:sz w:val="28"/>
          <w:szCs w:val="28"/>
        </w:rPr>
        <w:drawing>
          <wp:inline distT="0" distB="0" distL="0" distR="0" wp14:anchorId="531FF280" wp14:editId="0BA70680">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6" cstate="print"/>
                    <a:stretch>
                      <a:fillRect/>
                    </a:stretch>
                  </pic:blipFill>
                  <pic:spPr>
                    <a:xfrm>
                      <a:off x="0" y="0"/>
                      <a:ext cx="3095238" cy="2866667"/>
                    </a:xfrm>
                    <a:prstGeom prst="rect">
                      <a:avLst/>
                    </a:prstGeom>
                  </pic:spPr>
                </pic:pic>
              </a:graphicData>
            </a:graphic>
          </wp:inline>
        </w:drawing>
      </w:r>
    </w:p>
    <w:p w14:paraId="6002DE44" w14:textId="77777777" w:rsidR="004168A8" w:rsidRDefault="004168A8" w:rsidP="004168A8">
      <w:pPr>
        <w:rPr>
          <w:sz w:val="28"/>
          <w:szCs w:val="28"/>
        </w:rPr>
      </w:pPr>
    </w:p>
    <w:p w14:paraId="6915BA5B" w14:textId="634717C7" w:rsidR="004168A8" w:rsidRDefault="00414041" w:rsidP="004168A8">
      <w:pPr>
        <w:ind w:firstLine="720"/>
        <w:rPr>
          <w:sz w:val="28"/>
          <w:szCs w:val="28"/>
        </w:rPr>
      </w:pPr>
      <w:r>
        <w:rPr>
          <w:sz w:val="28"/>
          <w:szCs w:val="28"/>
        </w:rPr>
        <w:t>Option 3</w:t>
      </w:r>
      <w:r w:rsidR="004168A8">
        <w:rPr>
          <w:sz w:val="28"/>
          <w:szCs w:val="28"/>
        </w:rPr>
        <w:t xml:space="preserve">: </w:t>
      </w:r>
    </w:p>
    <w:p w14:paraId="019B253B" w14:textId="77777777"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3:</w:t>
      </w:r>
    </w:p>
    <w:p w14:paraId="37EFF8B0" w14:textId="130A7924" w:rsidR="004168A8" w:rsidRDefault="00414041" w:rsidP="004168A8">
      <w:pPr>
        <w:ind w:left="720" w:firstLine="720"/>
        <w:rPr>
          <w:sz w:val="28"/>
          <w:szCs w:val="28"/>
        </w:rPr>
      </w:pPr>
      <w:r w:rsidRPr="00414041">
        <w:rPr>
          <w:i/>
          <w:sz w:val="28"/>
          <w:szCs w:val="28"/>
        </w:rPr>
        <w:t>Step 1:</w:t>
      </w:r>
      <w:r w:rsidR="004168A8">
        <w:rPr>
          <w:sz w:val="28"/>
          <w:szCs w:val="28"/>
        </w:rPr>
        <w:t xml:space="preserve"> Enter correct or a part of</w:t>
      </w:r>
      <w:r w:rsidRPr="00414041">
        <w:rPr>
          <w:sz w:val="28"/>
          <w:szCs w:val="28"/>
        </w:rPr>
        <w:t>”</w:t>
      </w:r>
      <w:r w:rsidR="004168A8">
        <w:rPr>
          <w:sz w:val="28"/>
          <w:szCs w:val="28"/>
        </w:rPr>
        <w:t>Tên Studio</w:t>
      </w:r>
      <w:r w:rsidRPr="00414041">
        <w:rPr>
          <w:sz w:val="28"/>
          <w:szCs w:val="28"/>
        </w:rPr>
        <w:t>”</w:t>
      </w:r>
      <w:r w:rsidR="004168A8">
        <w:rPr>
          <w:sz w:val="28"/>
          <w:szCs w:val="28"/>
        </w:rPr>
        <w:t>.</w:t>
      </w:r>
    </w:p>
    <w:p w14:paraId="0C2450E2" w14:textId="77777777"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Pr="002F78A4">
        <w:rPr>
          <w:rFonts w:ascii="MS Mincho" w:eastAsia="MS Mincho" w:hAnsi="MS Mincho" w:cs="MS Mincho" w:hint="eastAsia"/>
          <w:sz w:val="28"/>
          <w:szCs w:val="28"/>
          <w:lang w:val="vi-VN"/>
        </w:rPr>
        <w:t>」の一部または全部を入力してください。</w:t>
      </w:r>
    </w:p>
    <w:p w14:paraId="683F9DFB" w14:textId="6D7317B0" w:rsidR="004168A8" w:rsidRDefault="00414041" w:rsidP="004168A8">
      <w:pPr>
        <w:ind w:left="720" w:firstLine="720"/>
        <w:rPr>
          <w:sz w:val="28"/>
          <w:szCs w:val="28"/>
        </w:rPr>
      </w:pPr>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r w:rsidR="004168A8" w:rsidRPr="00DF7545">
        <w:rPr>
          <w:sz w:val="28"/>
          <w:szCs w:val="28"/>
        </w:rPr>
        <w:t xml:space="preserve"> </w:t>
      </w:r>
      <w:r w:rsidR="004168A8">
        <w:rPr>
          <w:sz w:val="28"/>
          <w:szCs w:val="28"/>
        </w:rPr>
        <w:t>All Studio have</w:t>
      </w:r>
      <w:r w:rsidRPr="00414041">
        <w:rPr>
          <w:sz w:val="28"/>
          <w:szCs w:val="28"/>
        </w:rPr>
        <w:t>”</w:t>
      </w:r>
      <w:r w:rsidR="004168A8">
        <w:rPr>
          <w:sz w:val="28"/>
          <w:szCs w:val="28"/>
        </w:rPr>
        <w:t>Tên Studio</w:t>
      </w:r>
      <w:r w:rsidRPr="00414041">
        <w:rPr>
          <w:sz w:val="28"/>
          <w:szCs w:val="28"/>
        </w:rPr>
        <w:t>”</w:t>
      </w:r>
      <w:r w:rsidR="004168A8">
        <w:rPr>
          <w:sz w:val="28"/>
          <w:szCs w:val="28"/>
        </w:rPr>
        <w:t>like search value will be display.</w:t>
      </w:r>
    </w:p>
    <w:p w14:paraId="6B9C82A5" w14:textId="66AAD384"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すべてのスタジオに</w:t>
      </w:r>
      <w:r w:rsidR="00414041" w:rsidRPr="00414041">
        <w:rPr>
          <w:rFonts w:ascii="MS Mincho" w:eastAsia="MS Mincho" w:hAnsi="MS Mincho" w:cs="MS Mincho"/>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という検索値が表示されます。</w:t>
      </w:r>
    </w:p>
    <w:p w14:paraId="6E4CD353" w14:textId="77777777" w:rsidR="004168A8" w:rsidRDefault="004168A8" w:rsidP="004168A8">
      <w:pPr>
        <w:rPr>
          <w:sz w:val="28"/>
          <w:szCs w:val="28"/>
        </w:rPr>
      </w:pPr>
    </w:p>
    <w:p w14:paraId="1453F9D6" w14:textId="77777777" w:rsidR="004168A8" w:rsidRDefault="004168A8" w:rsidP="00414041">
      <w:pPr>
        <w:pStyle w:val="u3"/>
      </w:pPr>
      <w:r w:rsidRPr="00414041">
        <w:t>Show Studio location/</w:t>
      </w:r>
      <w:r w:rsidRPr="00414041">
        <w:rPr>
          <w:rFonts w:hint="eastAsia"/>
        </w:rPr>
        <w:t>スタジオロケーションを表示する</w:t>
      </w:r>
      <w:r w:rsidRPr="006E0DBD">
        <w:rPr>
          <w:rFonts w:hint="eastAsia"/>
        </w:rPr>
        <w:t>。</w:t>
      </w:r>
    </w:p>
    <w:p w14:paraId="74A442C2" w14:textId="77777777" w:rsidR="004168A8" w:rsidRDefault="004168A8" w:rsidP="004168A8">
      <w:pPr>
        <w:ind w:left="720"/>
      </w:pPr>
    </w:p>
    <w:p w14:paraId="5CA1F945" w14:textId="52638A2F" w:rsidR="004168A8" w:rsidRDefault="004168A8" w:rsidP="004168A8">
      <w:pPr>
        <w:ind w:left="720"/>
      </w:pPr>
      <w:r>
        <w:t>Click on</w:t>
      </w:r>
      <w:r w:rsidR="00414041" w:rsidRPr="00414041">
        <w:t>”</w:t>
      </w:r>
      <w:r>
        <w:t>Tọa độ Studio</w:t>
      </w:r>
      <w:r w:rsidR="00414041" w:rsidRPr="00414041">
        <w:t>”</w:t>
      </w:r>
      <w:r>
        <w:t>link to open Studio location on Google Map page.</w:t>
      </w:r>
    </w:p>
    <w:p w14:paraId="4CE4C261" w14:textId="77777777" w:rsidR="004168A8" w:rsidRDefault="004168A8" w:rsidP="004168A8">
      <w:pPr>
        <w:ind w:left="720"/>
      </w:pPr>
      <w:r w:rsidRPr="00B23678">
        <w:rPr>
          <w:rFonts w:ascii="MS Mincho" w:eastAsia="MS Mincho" w:hAnsi="MS Mincho" w:cs="MS Mincho"/>
        </w:rPr>
        <w:t>「</w:t>
      </w:r>
      <w:r w:rsidRPr="00B23678">
        <w:t>Tọa</w:t>
      </w:r>
      <w:r>
        <w:t xml:space="preserve"> </w:t>
      </w:r>
      <w:r w:rsidRPr="00B23678">
        <w:t>độ</w:t>
      </w:r>
      <w:r>
        <w:t xml:space="preserve"> </w:t>
      </w:r>
      <w:r w:rsidRPr="00B23678">
        <w:t>Studio</w:t>
      </w:r>
      <w:r w:rsidRPr="00B23678">
        <w:rPr>
          <w:rFonts w:ascii="MS Mincho" w:eastAsia="MS Mincho" w:hAnsi="MS Mincho" w:cs="MS Mincho"/>
        </w:rPr>
        <w:t>」リンクをクリックして、</w:t>
      </w:r>
      <w:r w:rsidRPr="00B23678">
        <w:t>Google</w:t>
      </w:r>
      <w:r w:rsidRPr="00B23678">
        <w:rPr>
          <w:rFonts w:ascii="MS Mincho" w:eastAsia="MS Mincho" w:hAnsi="MS Mincho" w:cs="MS Mincho"/>
        </w:rPr>
        <w:t>マップページで</w:t>
      </w:r>
      <w:r w:rsidRPr="00B23678">
        <w:t>Studio</w:t>
      </w:r>
      <w:r w:rsidRPr="00B23678">
        <w:rPr>
          <w:rFonts w:ascii="MS Mincho" w:eastAsia="MS Mincho" w:hAnsi="MS Mincho" w:cs="MS Mincho"/>
        </w:rPr>
        <w:t>の場所を開きます。</w:t>
      </w:r>
    </w:p>
    <w:p w14:paraId="7F01D5CE" w14:textId="77777777" w:rsidR="004168A8" w:rsidRDefault="004168A8" w:rsidP="004168A8">
      <w:pPr>
        <w:ind w:left="720"/>
      </w:pPr>
      <w:r>
        <w:rPr>
          <w:noProof/>
        </w:rPr>
        <w:drawing>
          <wp:inline distT="0" distB="0" distL="0" distR="0" wp14:anchorId="21B1027E" wp14:editId="1EB952C6">
            <wp:extent cx="5943600" cy="3208020"/>
            <wp:effectExtent l="19050" t="0" r="0" b="0"/>
            <wp:docPr id="34" name="Picture 2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7" cstate="print"/>
                    <a:stretch>
                      <a:fillRect/>
                    </a:stretch>
                  </pic:blipFill>
                  <pic:spPr>
                    <a:xfrm>
                      <a:off x="0" y="0"/>
                      <a:ext cx="5943600" cy="3208020"/>
                    </a:xfrm>
                    <a:prstGeom prst="rect">
                      <a:avLst/>
                    </a:prstGeom>
                  </pic:spPr>
                </pic:pic>
              </a:graphicData>
            </a:graphic>
          </wp:inline>
        </w:drawing>
      </w:r>
    </w:p>
    <w:p w14:paraId="0474467C" w14:textId="77777777" w:rsidR="004168A8" w:rsidRPr="00414041" w:rsidRDefault="004168A8" w:rsidP="00414041">
      <w:pPr>
        <w:pStyle w:val="u3"/>
      </w:pPr>
      <w:r w:rsidRPr="00414041">
        <w:lastRenderedPageBreak/>
        <w:t xml:space="preserve">Edit Studio / </w:t>
      </w:r>
      <w:r w:rsidRPr="00414041">
        <w:rPr>
          <w:rFonts w:hint="eastAsia"/>
          <w:lang w:val="vi-VN"/>
        </w:rPr>
        <w:t>スタヂオ</w:t>
      </w:r>
      <w:r w:rsidRPr="00414041">
        <w:rPr>
          <w:rFonts w:hint="eastAsia"/>
        </w:rPr>
        <w:t>の編集</w:t>
      </w:r>
    </w:p>
    <w:p w14:paraId="7BC0C641" w14:textId="77777777" w:rsidR="004168A8" w:rsidRDefault="004168A8" w:rsidP="004168A8">
      <w:pPr>
        <w:ind w:left="720"/>
      </w:pPr>
    </w:p>
    <w:p w14:paraId="2D82A932" w14:textId="148C03DC" w:rsidR="004168A8" w:rsidRDefault="00414041" w:rsidP="004168A8">
      <w:pPr>
        <w:ind w:left="720"/>
      </w:pPr>
      <w:r w:rsidRPr="00414041">
        <w:rPr>
          <w:i/>
        </w:rPr>
        <w:t>Step 1:</w:t>
      </w:r>
      <w:r w:rsidR="004168A8">
        <w:t xml:space="preserve"> Click on</w:t>
      </w:r>
      <w:r w:rsidRPr="00414041">
        <w:t>”</w:t>
      </w:r>
      <w:r w:rsidR="004168A8">
        <w:t>Chỉnh sửa</w:t>
      </w:r>
      <w:r w:rsidRPr="00414041">
        <w:t>”</w:t>
      </w:r>
      <w:r w:rsidR="004168A8">
        <w:t>button to open</w:t>
      </w:r>
      <w:r w:rsidRPr="00414041">
        <w:t>”</w:t>
      </w:r>
      <w:r w:rsidR="004168A8">
        <w:t>Chỉnh sửa Studio</w:t>
      </w:r>
      <w:r w:rsidRPr="00414041">
        <w:t>”</w:t>
      </w:r>
      <w:r w:rsidR="004168A8">
        <w:t>form.</w:t>
      </w:r>
    </w:p>
    <w:p w14:paraId="08A1A721" w14:textId="77777777" w:rsidR="004168A8" w:rsidRPr="00BE1AF4" w:rsidRDefault="004168A8" w:rsidP="004168A8">
      <w:pPr>
        <w:ind w:left="720"/>
        <w:rPr>
          <w:lang w:val="vi-VN"/>
        </w:rPr>
      </w:pPr>
    </w:p>
    <w:p w14:paraId="3C9546CC" w14:textId="01797ADE" w:rsidR="004168A8" w:rsidRPr="00BE1AF4" w:rsidRDefault="004168A8" w:rsidP="004168A8">
      <w:pPr>
        <w:pStyle w:val="p1"/>
        <w:rPr>
          <w:lang w:val="vi-VN"/>
        </w:rPr>
      </w:pPr>
      <w:r>
        <w:rPr>
          <w:rFonts w:ascii="MS Mincho" w:eastAsia="MS Mincho" w:hAnsi="MS Mincho" w:cs="MS Mincho"/>
          <w:lang w:val="vi-VN"/>
        </w:rPr>
        <w:tab/>
      </w:r>
      <w:r>
        <w:rPr>
          <w:rFonts w:ascii="MS Mincho" w:eastAsia="MS Mincho" w:hAnsi="MS Mincho" w:cs="MS Mincho"/>
        </w:rPr>
        <w:t>ステップ</w:t>
      </w:r>
      <w:r>
        <w:rPr>
          <w:rFonts w:ascii="MS Mincho" w:eastAsia="MS Mincho" w:hAnsi="MS Mincho" w:cs="MS Mincho"/>
          <w:lang w:val="vi-VN"/>
        </w:rPr>
        <w:t xml:space="preserve"> 1</w:t>
      </w:r>
      <w:r>
        <w:rPr>
          <w:rFonts w:ascii="MS Mincho" w:eastAsia="MS Mincho" w:hAnsi="MS Mincho" w:cs="MS Mincho" w:hint="eastAsia"/>
          <w:lang w:val="vi-VN"/>
        </w:rPr>
        <w:t>：</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ボタンをクリックして</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フォームを開きます。</w:t>
      </w:r>
    </w:p>
    <w:p w14:paraId="45C9E796" w14:textId="77777777" w:rsidR="004168A8" w:rsidRPr="00BE1AF4" w:rsidRDefault="004168A8" w:rsidP="004168A8">
      <w:pPr>
        <w:pStyle w:val="p1"/>
        <w:ind w:left="0"/>
        <w:rPr>
          <w:lang w:val="vi-VN"/>
        </w:rPr>
      </w:pPr>
    </w:p>
    <w:p w14:paraId="6DC63969" w14:textId="77777777" w:rsidR="004168A8" w:rsidRDefault="004168A8" w:rsidP="004168A8">
      <w:pPr>
        <w:ind w:left="720"/>
      </w:pPr>
      <w:r>
        <w:tab/>
      </w:r>
      <w:r>
        <w:rPr>
          <w:noProof/>
        </w:rPr>
        <w:drawing>
          <wp:inline distT="0" distB="0" distL="0" distR="0" wp14:anchorId="46A935D8" wp14:editId="648376FC">
            <wp:extent cx="5943600" cy="3208020"/>
            <wp:effectExtent l="19050" t="0" r="0" b="0"/>
            <wp:docPr id="35" name="Picture 2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8" cstate="print"/>
                    <a:stretch>
                      <a:fillRect/>
                    </a:stretch>
                  </pic:blipFill>
                  <pic:spPr>
                    <a:xfrm>
                      <a:off x="0" y="0"/>
                      <a:ext cx="5943600" cy="3208020"/>
                    </a:xfrm>
                    <a:prstGeom prst="rect">
                      <a:avLst/>
                    </a:prstGeom>
                  </pic:spPr>
                </pic:pic>
              </a:graphicData>
            </a:graphic>
          </wp:inline>
        </w:drawing>
      </w:r>
    </w:p>
    <w:p w14:paraId="68955BC4" w14:textId="5A9056DF" w:rsidR="004168A8" w:rsidRDefault="00414041" w:rsidP="004168A8">
      <w:pPr>
        <w:ind w:left="720"/>
      </w:pPr>
      <w:r w:rsidRPr="00414041">
        <w:rPr>
          <w:i/>
        </w:rPr>
        <w:t>Step 2:</w:t>
      </w:r>
      <w:r w:rsidR="004168A8">
        <w:t xml:space="preserve"> Enter new Studio Name on</w:t>
      </w:r>
      <w:r w:rsidRPr="00414041">
        <w:t>”</w:t>
      </w:r>
      <w:r w:rsidR="004168A8">
        <w:t>Tên Studio</w:t>
      </w:r>
      <w:r w:rsidRPr="00414041">
        <w:t>”</w:t>
      </w:r>
      <w:r w:rsidR="004168A8">
        <w:t>field.</w:t>
      </w:r>
    </w:p>
    <w:p w14:paraId="44EE5A53" w14:textId="2DAC3975" w:rsidR="004168A8" w:rsidRPr="00BE1AF4" w:rsidRDefault="004168A8" w:rsidP="004168A8">
      <w:pPr>
        <w:ind w:left="720"/>
        <w:rPr>
          <w:lang w:val="vi-VN"/>
        </w:rPr>
      </w:pPr>
      <w:r>
        <w:rPr>
          <w:rFonts w:ascii="MS Mincho" w:eastAsia="MS Mincho" w:hAnsi="MS Mincho" w:cs="MS Mincho"/>
        </w:rPr>
        <w:t>ステップ</w:t>
      </w:r>
      <w:r>
        <w:rPr>
          <w:rFonts w:ascii="MS Mincho" w:eastAsia="MS Mincho" w:hAnsi="MS Mincho" w:cs="MS Mincho"/>
          <w:lang w:val="vi-VN"/>
        </w:rPr>
        <w:t xml:space="preserve"> 2:</w:t>
      </w:r>
      <w:r w:rsidR="00414041" w:rsidRPr="00414041">
        <w:t>”</w:t>
      </w:r>
      <w:r w:rsidRPr="00B02E14">
        <w:rPr>
          <w:rFonts w:ascii="MS Mincho" w:eastAsia="MS Mincho" w:hAnsi="MS Mincho" w:cs="MS Mincho"/>
          <w:lang w:val="vi-VN"/>
        </w:rPr>
        <w:t>Tên</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欄に新しいスタジオ名を入力してください。</w:t>
      </w:r>
    </w:p>
    <w:p w14:paraId="070C001E" w14:textId="77777777" w:rsidR="004168A8" w:rsidRDefault="004168A8" w:rsidP="004168A8">
      <w:pPr>
        <w:ind w:left="720"/>
      </w:pPr>
      <w:r>
        <w:lastRenderedPageBreak/>
        <w:tab/>
      </w:r>
      <w:r>
        <w:rPr>
          <w:noProof/>
        </w:rPr>
        <w:drawing>
          <wp:inline distT="0" distB="0" distL="0" distR="0" wp14:anchorId="22788162" wp14:editId="04084C4B">
            <wp:extent cx="2342857" cy="5209524"/>
            <wp:effectExtent l="19050" t="0" r="293" b="0"/>
            <wp:docPr id="36" name="Picture 27" descr="Zalo_ScreenShot_20_4_2018_1638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8183.png"/>
                    <pic:cNvPicPr/>
                  </pic:nvPicPr>
                  <pic:blipFill>
                    <a:blip r:embed="rId49" cstate="print"/>
                    <a:stretch>
                      <a:fillRect/>
                    </a:stretch>
                  </pic:blipFill>
                  <pic:spPr>
                    <a:xfrm>
                      <a:off x="0" y="0"/>
                      <a:ext cx="2342857" cy="5209524"/>
                    </a:xfrm>
                    <a:prstGeom prst="rect">
                      <a:avLst/>
                    </a:prstGeom>
                  </pic:spPr>
                </pic:pic>
              </a:graphicData>
            </a:graphic>
          </wp:inline>
        </w:drawing>
      </w:r>
    </w:p>
    <w:p w14:paraId="726D29D4" w14:textId="7C0C958A"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 xml:space="preserve">New Studio Name  rules : </w:t>
      </w:r>
      <w:r w:rsidR="00414041" w:rsidRPr="00B321D9">
        <w:rPr>
          <w:sz w:val="28"/>
          <w:szCs w:val="28"/>
        </w:rPr>
        <w:t>“</w:t>
      </w:r>
      <w:r w:rsidRPr="00B321D9">
        <w:rPr>
          <w:sz w:val="28"/>
          <w:szCs w:val="28"/>
        </w:rPr>
        <w:t>Tên</w:t>
      </w:r>
      <w:r w:rsidRPr="00B321D9">
        <w:rPr>
          <w:rFonts w:hint="eastAsia"/>
          <w:sz w:val="28"/>
          <w:szCs w:val="28"/>
        </w:rPr>
        <w:t xml:space="preserve"> </w:t>
      </w:r>
      <w:r w:rsidRPr="00B321D9">
        <w:rPr>
          <w:sz w:val="28"/>
          <w:szCs w:val="28"/>
        </w:rPr>
        <w:t>Studio</w:t>
      </w:r>
      <w:r w:rsidR="00414041" w:rsidRPr="00B321D9">
        <w:rPr>
          <w:sz w:val="28"/>
          <w:szCs w:val="28"/>
        </w:rPr>
        <w:t>”</w:t>
      </w:r>
      <w:r w:rsidRPr="00B321D9">
        <w:rPr>
          <w:rFonts w:ascii="MS Mincho" w:eastAsia="MS Mincho" w:hAnsi="MS Mincho" w:cs="MS Mincho"/>
          <w:sz w:val="28"/>
          <w:szCs w:val="28"/>
        </w:rPr>
        <w:t>欄に新しいスタジオ名を入力してください。</w:t>
      </w:r>
    </w:p>
    <w:p w14:paraId="60EAAD4A"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jc w:val="both"/>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14:paraId="2606D2B7"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6ECE805B" w14:textId="782A9C87"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new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14:paraId="031F2703" w14:textId="625AF67A"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hint="eastAsia"/>
          <w:sz w:val="28"/>
          <w:szCs w:val="28"/>
          <w:lang w:val="vi-VN"/>
        </w:rPr>
        <w:t>：</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ị</w:t>
      </w:r>
      <w:r w:rsidRPr="00B321D9">
        <w:rPr>
          <w:rFonts w:ascii="MS Mincho" w:eastAsia="MS Mincho" w:hAnsi="MS Mincho" w:cs="MS Mincho"/>
          <w:sz w:val="28"/>
          <w:szCs w:val="28"/>
          <w:lang w:val="vi-VN"/>
        </w:rPr>
        <w:t>a</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ch</w:t>
      </w:r>
      <w:r w:rsidRPr="00B321D9">
        <w:rPr>
          <w:rFonts w:ascii="Calibri" w:eastAsia="Calibri" w:hAnsi="Calibri" w:cs="Calibri"/>
          <w:sz w:val="28"/>
          <w:szCs w:val="28"/>
          <w:lang w:val="vi-VN"/>
        </w:rPr>
        <w:t>ỉ</w:t>
      </w:r>
      <w:r w:rsidRPr="00B321D9">
        <w:rPr>
          <w:rFonts w:ascii="Calibri" w:eastAsia="Calibri" w:hAnsi="Calibri" w:cs="Calibri" w:hint="eastAsia"/>
          <w:sz w:val="28"/>
          <w:szCs w:val="28"/>
          <w:lang w:val="vi-VN"/>
        </w:rPr>
        <w:t xml:space="preserve"> </w:t>
      </w:r>
      <w:r w:rsidRPr="00B321D9">
        <w:rPr>
          <w:rFonts w:ascii="MS Mincho" w:eastAsia="MS Mincho" w:hAnsi="MS Mincho" w:cs="MS Mincho"/>
          <w:sz w:val="28"/>
          <w:szCs w:val="28"/>
          <w:lang w:val="vi-VN"/>
        </w:rPr>
        <w:t>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欄に新しいスタジオアドレスを入力してください。</w:t>
      </w:r>
    </w:p>
    <w:p w14:paraId="5D284C9E" w14:textId="77777777"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ab/>
        <w:t xml:space="preserve">New Studio Adress rules : </w:t>
      </w:r>
      <w:r w:rsidRPr="00B321D9">
        <w:rPr>
          <w:rFonts w:ascii="MS Mincho" w:eastAsia="MS Mincho" w:hAnsi="MS Mincho" w:cs="MS Mincho"/>
          <w:sz w:val="28"/>
          <w:szCs w:val="28"/>
        </w:rPr>
        <w:t>新しいスタジオアドレスのルール：</w:t>
      </w:r>
    </w:p>
    <w:p w14:paraId="6E1041E2"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Not empty.</w:t>
      </w:r>
      <w:r w:rsidRPr="00B321D9">
        <w:rPr>
          <w:rFonts w:ascii="MS Mincho" w:eastAsia="MS Mincho" w:hAnsi="MS Mincho" w:cs="MS Mincho"/>
          <w:sz w:val="28"/>
          <w:szCs w:val="28"/>
        </w:rPr>
        <w:t xml:space="preserve"> 空ではありません。</w:t>
      </w:r>
    </w:p>
    <w:p w14:paraId="00BC6EF2"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57F8E67F" w14:textId="4DB91D66" w:rsidR="004168A8" w:rsidRPr="00B321D9" w:rsidRDefault="00414041" w:rsidP="004168A8">
      <w:pPr>
        <w:ind w:left="720"/>
        <w:rPr>
          <w:sz w:val="28"/>
          <w:szCs w:val="28"/>
        </w:rPr>
      </w:pPr>
      <w:r w:rsidRPr="00B321D9">
        <w:rPr>
          <w:i/>
          <w:sz w:val="28"/>
          <w:szCs w:val="28"/>
        </w:rPr>
        <w:lastRenderedPageBreak/>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
    <w:p w14:paraId="02AF72E7" w14:textId="771A0C01"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Pr="00B321D9">
        <w:rPr>
          <w:rFonts w:ascii="MS Mincho" w:eastAsia="MS Mincho" w:hAnsi="MS Mincho" w:cs="MS Mincho" w:hint="eastAsia"/>
          <w:sz w:val="28"/>
          <w:szCs w:val="28"/>
          <w:lang w:val="vi-VN"/>
        </w:rPr>
        <w:t>：</w:t>
      </w:r>
      <w:r w:rsidR="00414041" w:rsidRPr="00B321D9">
        <w:rPr>
          <w:sz w:val="28"/>
          <w:szCs w:val="28"/>
        </w:rPr>
        <w:t>”</w:t>
      </w:r>
      <w:r w:rsidRPr="00B321D9">
        <w:rPr>
          <w:sz w:val="28"/>
          <w:szCs w:val="28"/>
        </w:rPr>
        <w:t>Tỉnh</w:t>
      </w:r>
      <w:r w:rsidR="00414041" w:rsidRPr="00B321D9">
        <w:rPr>
          <w:sz w:val="28"/>
          <w:szCs w:val="28"/>
        </w:rPr>
        <w:t>”</w:t>
      </w:r>
      <w:r w:rsidRPr="00B321D9">
        <w:rPr>
          <w:rFonts w:ascii="MS Mincho" w:eastAsia="MS Mincho" w:hAnsi="MS Mincho" w:cs="MS Mincho" w:hint="eastAsia"/>
          <w:sz w:val="28"/>
          <w:szCs w:val="28"/>
          <w:lang w:val="vi-VN"/>
        </w:rPr>
        <w:t>選択します。</w:t>
      </w:r>
    </w:p>
    <w:p w14:paraId="1FD7C1EA" w14:textId="346142FB" w:rsidR="004168A8" w:rsidRPr="00B321D9" w:rsidRDefault="00414041" w:rsidP="004168A8">
      <w:pPr>
        <w:ind w:left="720"/>
        <w:rPr>
          <w:sz w:val="28"/>
          <w:szCs w:val="28"/>
        </w:rPr>
      </w:pPr>
      <w:r w:rsidRPr="00B321D9">
        <w:rPr>
          <w:i/>
          <w:sz w:val="28"/>
          <w:szCs w:val="28"/>
        </w:rPr>
        <w:t>Step 5:</w:t>
      </w:r>
      <w:r w:rsidR="004168A8" w:rsidRPr="00B321D9">
        <w:rPr>
          <w:sz w:val="28"/>
          <w:szCs w:val="28"/>
        </w:rPr>
        <w:t xml:space="preserve"> Select</w:t>
      </w:r>
      <w:r w:rsidRPr="00B321D9">
        <w:rPr>
          <w:sz w:val="28"/>
          <w:szCs w:val="28"/>
        </w:rPr>
        <w:t>”</w:t>
      </w:r>
      <w:r w:rsidR="004168A8" w:rsidRPr="00B321D9">
        <w:rPr>
          <w:sz w:val="28"/>
          <w:szCs w:val="28"/>
        </w:rPr>
        <w:t>Quận / Huyện</w:t>
      </w:r>
      <w:r w:rsidRPr="00B321D9">
        <w:rPr>
          <w:sz w:val="28"/>
          <w:szCs w:val="28"/>
        </w:rPr>
        <w:t>”</w:t>
      </w:r>
      <w:r w:rsidR="004168A8" w:rsidRPr="00B321D9">
        <w:rPr>
          <w:sz w:val="28"/>
          <w:szCs w:val="28"/>
        </w:rPr>
        <w:t>.</w:t>
      </w:r>
    </w:p>
    <w:p w14:paraId="3336F81E" w14:textId="30253341" w:rsidR="004168A8" w:rsidRPr="00B321D9" w:rsidRDefault="004168A8" w:rsidP="004168A8">
      <w:pPr>
        <w:ind w:left="720"/>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Pr="00B321D9">
        <w:rPr>
          <w:rFonts w:ascii="MS Mincho" w:eastAsia="MS Mincho" w:hAnsi="MS Mincho" w:cs="MS Mincho" w:hint="eastAsia"/>
          <w:sz w:val="28"/>
          <w:szCs w:val="28"/>
          <w:lang w:val="vi-VN"/>
        </w:rPr>
        <w:t xml:space="preserve"> ：</w:t>
      </w:r>
      <w:r w:rsidR="00414041" w:rsidRPr="00B321D9">
        <w:rPr>
          <w:rFonts w:ascii="MS Mincho" w:eastAsia="MS Mincho" w:hAnsi="MS Mincho" w:cs="MS Mincho"/>
          <w:sz w:val="28"/>
          <w:szCs w:val="28"/>
          <w:lang w:val="vi-VN"/>
        </w:rPr>
        <w:t>”</w:t>
      </w:r>
      <w:r w:rsidR="00414041" w:rsidRPr="00B321D9">
        <w:rPr>
          <w:sz w:val="28"/>
          <w:szCs w:val="28"/>
        </w:rPr>
        <w:t>“</w:t>
      </w:r>
      <w:r w:rsidRPr="00B321D9">
        <w:rPr>
          <w:sz w:val="28"/>
          <w:szCs w:val="28"/>
        </w:rPr>
        <w:t>Quận / Huyệ</w:t>
      </w:r>
      <w:r w:rsidRPr="00B321D9">
        <w:rPr>
          <w:rFonts w:hint="eastAsia"/>
          <w:sz w:val="28"/>
          <w:szCs w:val="28"/>
        </w:rPr>
        <w:t>n</w:t>
      </w:r>
      <w:r w:rsidR="00414041" w:rsidRPr="00B321D9">
        <w:rPr>
          <w:sz w:val="28"/>
          <w:szCs w:val="28"/>
        </w:rPr>
        <w:t>”</w:t>
      </w:r>
      <w:r w:rsidRPr="00B321D9">
        <w:rPr>
          <w:rFonts w:ascii="MS Mincho" w:eastAsia="MS Mincho" w:hAnsi="MS Mincho" w:cs="MS Mincho" w:hint="eastAsia"/>
          <w:sz w:val="28"/>
          <w:szCs w:val="28"/>
          <w:lang w:val="vi-VN"/>
        </w:rPr>
        <w:t>選択します。</w:t>
      </w:r>
    </w:p>
    <w:p w14:paraId="5ED953AA" w14:textId="77777777" w:rsidR="004168A8" w:rsidRPr="00B321D9" w:rsidRDefault="004168A8" w:rsidP="004168A8">
      <w:pPr>
        <w:ind w:left="720"/>
        <w:rPr>
          <w:sz w:val="28"/>
          <w:szCs w:val="28"/>
        </w:rPr>
      </w:pPr>
      <w:r w:rsidRPr="00B321D9">
        <w:rPr>
          <w:sz w:val="28"/>
          <w:szCs w:val="28"/>
        </w:rPr>
        <w:t>Step 6 : Enter new Studio Email on Studio Email field.</w:t>
      </w:r>
    </w:p>
    <w:p w14:paraId="526B8682"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14:paraId="02141CB2" w14:textId="77777777"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 xml:space="preserve">New Studio Email rules : </w:t>
      </w:r>
    </w:p>
    <w:p w14:paraId="589D889E"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Correct form.(abc@abc.abc)</w:t>
      </w:r>
    </w:p>
    <w:p w14:paraId="2E8EF8D5"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3DECCF48" w14:textId="2301C8EF"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character.</w:t>
      </w:r>
    </w:p>
    <w:p w14:paraId="40D8D712"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p>
    <w:p w14:paraId="59BFA62E" w14:textId="39E1B825" w:rsidR="004168A8" w:rsidRPr="00B321D9" w:rsidRDefault="004168A8" w:rsidP="004168A8">
      <w:pPr>
        <w:ind w:left="720"/>
        <w:rPr>
          <w:sz w:val="28"/>
          <w:szCs w:val="28"/>
        </w:rPr>
      </w:pPr>
      <w:r w:rsidRPr="00B321D9">
        <w:rPr>
          <w:sz w:val="28"/>
          <w:szCs w:val="28"/>
        </w:rPr>
        <w:t>Step 7 : Enter new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filed.</w:t>
      </w:r>
    </w:p>
    <w:p w14:paraId="285707FB"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p>
    <w:p w14:paraId="2DD9F6C9" w14:textId="77777777"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ab/>
        <w:t>New Studio Number rules :</w:t>
      </w:r>
    </w:p>
    <w:p w14:paraId="1DDD4541"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Must be number.</w:t>
      </w:r>
    </w:p>
    <w:p w14:paraId="4CB685FC"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113EF74E"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In range 10 ~ 12 character.</w:t>
      </w:r>
    </w:p>
    <w:p w14:paraId="37A22E3F" w14:textId="4593D75A" w:rsidR="004168A8" w:rsidRPr="00B321D9" w:rsidRDefault="004168A8" w:rsidP="004168A8">
      <w:pPr>
        <w:ind w:left="720"/>
        <w:rPr>
          <w:sz w:val="28"/>
          <w:szCs w:val="28"/>
        </w:rPr>
      </w:pPr>
      <w:r w:rsidRPr="00B321D9">
        <w:rPr>
          <w:sz w:val="28"/>
          <w:szCs w:val="28"/>
        </w:rPr>
        <w:t>Step 8 : Enter new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p>
    <w:p w14:paraId="63D50897"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14:paraId="7EB783A9" w14:textId="77777777"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ab/>
        <w:t>New Studio Coordinate rules :</w:t>
      </w:r>
    </w:p>
    <w:p w14:paraId="6142DF6E"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5D8274AC"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Correct form. (Float number , Float number).</w:t>
      </w:r>
    </w:p>
    <w:p w14:paraId="70C2D208" w14:textId="648FDBB3" w:rsidR="004168A8" w:rsidRPr="00B321D9" w:rsidRDefault="004168A8" w:rsidP="004168A8">
      <w:pPr>
        <w:ind w:left="720"/>
        <w:rPr>
          <w:sz w:val="28"/>
          <w:szCs w:val="28"/>
        </w:rPr>
      </w:pPr>
      <w:r w:rsidRPr="00B321D9">
        <w:rPr>
          <w:sz w:val="28"/>
          <w:szCs w:val="28"/>
        </w:rPr>
        <w:t>Step 9 : Click on</w:t>
      </w:r>
      <w:r w:rsidR="00414041" w:rsidRPr="00B321D9">
        <w:rPr>
          <w:sz w:val="28"/>
          <w:szCs w:val="28"/>
        </w:rPr>
        <w:t>”</w:t>
      </w:r>
      <w:r w:rsidRPr="00B321D9">
        <w:rPr>
          <w:sz w:val="28"/>
          <w:szCs w:val="28"/>
        </w:rPr>
        <w:t>Chỉnh Sửa</w:t>
      </w:r>
      <w:r w:rsidR="00414041" w:rsidRPr="00B321D9">
        <w:rPr>
          <w:sz w:val="28"/>
          <w:szCs w:val="28"/>
        </w:rPr>
        <w:t>”</w:t>
      </w:r>
      <w:r w:rsidRPr="00B321D9">
        <w:rPr>
          <w:sz w:val="28"/>
          <w:szCs w:val="28"/>
        </w:rPr>
        <w:t>button.</w:t>
      </w:r>
    </w:p>
    <w:p w14:paraId="7D007E27" w14:textId="77777777"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14:paraId="1F4D1004" w14:textId="77777777" w:rsidR="00B321D9" w:rsidRDefault="00B321D9" w:rsidP="004168A8">
      <w:pPr>
        <w:ind w:left="720"/>
        <w:rPr>
          <w:rFonts w:eastAsia="MS Mincho" w:cs="MS Mincho"/>
          <w:sz w:val="28"/>
          <w:szCs w:val="28"/>
        </w:rPr>
      </w:pPr>
    </w:p>
    <w:p w14:paraId="6A6C3EB8" w14:textId="77777777" w:rsidR="00B321D9" w:rsidRPr="00B321D9" w:rsidRDefault="00B321D9" w:rsidP="004168A8">
      <w:pPr>
        <w:ind w:left="720"/>
        <w:rPr>
          <w:sz w:val="28"/>
          <w:szCs w:val="28"/>
        </w:rPr>
      </w:pPr>
    </w:p>
    <w:p w14:paraId="16F4AB1C" w14:textId="77777777" w:rsidR="004168A8" w:rsidRDefault="004168A8" w:rsidP="009040E0">
      <w:pPr>
        <w:pStyle w:val="u3"/>
      </w:pPr>
      <w:r w:rsidRPr="00007872">
        <w:t>Delete Studio.</w:t>
      </w:r>
    </w:p>
    <w:p w14:paraId="55AF0DCE" w14:textId="77777777" w:rsidR="00B321D9" w:rsidRPr="00B321D9" w:rsidRDefault="00B321D9" w:rsidP="00B321D9"/>
    <w:p w14:paraId="43551E46" w14:textId="67A85B5C"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
    <w:p w14:paraId="337739C0"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p>
    <w:p w14:paraId="7FEF37D0" w14:textId="77777777" w:rsidR="004168A8" w:rsidRDefault="004168A8" w:rsidP="004168A8">
      <w:pPr>
        <w:ind w:left="720"/>
      </w:pPr>
      <w:r>
        <w:rPr>
          <w:noProof/>
        </w:rPr>
        <w:drawing>
          <wp:inline distT="0" distB="0" distL="0" distR="0" wp14:anchorId="4D639BDB" wp14:editId="015F0CC2">
            <wp:extent cx="5943600" cy="3208020"/>
            <wp:effectExtent l="19050" t="0" r="0" b="0"/>
            <wp:docPr id="37" name="Picture 2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0" cstate="print"/>
                    <a:stretch>
                      <a:fillRect/>
                    </a:stretch>
                  </pic:blipFill>
                  <pic:spPr>
                    <a:xfrm>
                      <a:off x="0" y="0"/>
                      <a:ext cx="5943600" cy="3208020"/>
                    </a:xfrm>
                    <a:prstGeom prst="rect">
                      <a:avLst/>
                    </a:prstGeom>
                  </pic:spPr>
                </pic:pic>
              </a:graphicData>
            </a:graphic>
          </wp:inline>
        </w:drawing>
      </w:r>
    </w:p>
    <w:p w14:paraId="173D2831" w14:textId="385FFE3D"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Click OK button on confirm window.</w:t>
      </w:r>
    </w:p>
    <w:p w14:paraId="203B9C92"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14:paraId="29F24C6E" w14:textId="77777777" w:rsidR="004168A8" w:rsidRDefault="004168A8" w:rsidP="004168A8">
      <w:pPr>
        <w:ind w:left="720"/>
      </w:pPr>
      <w:r>
        <w:rPr>
          <w:noProof/>
        </w:rPr>
        <w:drawing>
          <wp:inline distT="0" distB="0" distL="0" distR="0" wp14:anchorId="36792D0B" wp14:editId="61C1CC2C">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4F6AE510" w14:textId="77777777" w:rsidR="004168A8" w:rsidRPr="009040E0" w:rsidRDefault="004168A8" w:rsidP="009040E0">
      <w:pPr>
        <w:pStyle w:val="u3"/>
      </w:pPr>
      <w:r w:rsidRPr="009040E0">
        <w:t>Add Studio</w:t>
      </w:r>
    </w:p>
    <w:p w14:paraId="52E26D21" w14:textId="77777777" w:rsidR="004168A8" w:rsidRPr="00B321D9" w:rsidRDefault="004168A8" w:rsidP="004168A8">
      <w:pPr>
        <w:rPr>
          <w:sz w:val="28"/>
          <w:szCs w:val="28"/>
        </w:rPr>
      </w:pPr>
    </w:p>
    <w:p w14:paraId="53816E6B" w14:textId="47DEEF89"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Thêm Studio</w:t>
      </w:r>
      <w:r w:rsidRPr="00B321D9">
        <w:rPr>
          <w:sz w:val="28"/>
          <w:szCs w:val="28"/>
        </w:rPr>
        <w:t>”</w:t>
      </w:r>
      <w:r w:rsidR="004168A8" w:rsidRPr="00B321D9">
        <w:rPr>
          <w:sz w:val="28"/>
          <w:szCs w:val="28"/>
        </w:rPr>
        <w:t>link  to open</w:t>
      </w:r>
      <w:r w:rsidRPr="00B321D9">
        <w:rPr>
          <w:sz w:val="28"/>
          <w:szCs w:val="28"/>
        </w:rPr>
        <w:t>”</w:t>
      </w:r>
      <w:r w:rsidR="004168A8" w:rsidRPr="00B321D9">
        <w:rPr>
          <w:sz w:val="28"/>
          <w:szCs w:val="28"/>
        </w:rPr>
        <w:t>Thêm Studio mới</w:t>
      </w:r>
      <w:r w:rsidRPr="00B321D9">
        <w:rPr>
          <w:sz w:val="28"/>
          <w:szCs w:val="28"/>
        </w:rPr>
        <w:t>”</w:t>
      </w:r>
      <w:r w:rsidR="004168A8" w:rsidRPr="00B321D9">
        <w:rPr>
          <w:sz w:val="28"/>
          <w:szCs w:val="28"/>
        </w:rPr>
        <w:t>form.</w:t>
      </w:r>
    </w:p>
    <w:p w14:paraId="2775DA23"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p>
    <w:p w14:paraId="6F3E2D54" w14:textId="77777777" w:rsidR="004168A8" w:rsidRDefault="004168A8" w:rsidP="004168A8">
      <w:pPr>
        <w:ind w:left="720"/>
      </w:pPr>
      <w:r>
        <w:rPr>
          <w:noProof/>
        </w:rPr>
        <w:lastRenderedPageBreak/>
        <w:drawing>
          <wp:inline distT="0" distB="0" distL="0" distR="0" wp14:anchorId="62C29CBB" wp14:editId="5F03AF96">
            <wp:extent cx="2409524" cy="5990477"/>
            <wp:effectExtent l="19050" t="0" r="0" b="0"/>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52" cstate="print"/>
                    <a:stretch>
                      <a:fillRect/>
                    </a:stretch>
                  </pic:blipFill>
                  <pic:spPr>
                    <a:xfrm>
                      <a:off x="0" y="0"/>
                      <a:ext cx="2409524" cy="5990477"/>
                    </a:xfrm>
                    <a:prstGeom prst="rect">
                      <a:avLst/>
                    </a:prstGeom>
                  </pic:spPr>
                </pic:pic>
              </a:graphicData>
            </a:graphic>
          </wp:inline>
        </w:drawing>
      </w:r>
    </w:p>
    <w:p w14:paraId="3F5DEDB2" w14:textId="4057F425"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Studio Name on</w:t>
      </w:r>
      <w:r w:rsidRPr="00B321D9">
        <w:rPr>
          <w:sz w:val="28"/>
          <w:szCs w:val="28"/>
        </w:rPr>
        <w:t>”</w:t>
      </w:r>
      <w:r w:rsidR="004168A8" w:rsidRPr="00B321D9">
        <w:rPr>
          <w:sz w:val="28"/>
          <w:szCs w:val="28"/>
        </w:rPr>
        <w:t>Tên Studio</w:t>
      </w:r>
      <w:r w:rsidRPr="00B321D9">
        <w:rPr>
          <w:sz w:val="28"/>
          <w:szCs w:val="28"/>
        </w:rPr>
        <w:t>”</w:t>
      </w:r>
      <w:r w:rsidR="004168A8" w:rsidRPr="00B321D9">
        <w:rPr>
          <w:sz w:val="28"/>
          <w:szCs w:val="28"/>
        </w:rPr>
        <w:t>field.</w:t>
      </w:r>
    </w:p>
    <w:p w14:paraId="11749B03"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14:paraId="416B714B" w14:textId="77777777"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 xml:space="preserve">Studio Name  rules : </w:t>
      </w:r>
    </w:p>
    <w:p w14:paraId="51E634B8"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Not special character.</w:t>
      </w:r>
    </w:p>
    <w:p w14:paraId="078154F5"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07A4F3E1"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p>
    <w:p w14:paraId="5E2CAD0B" w14:textId="13B9AAD7"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14:paraId="72F76293"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3:</w:t>
      </w:r>
    </w:p>
    <w:p w14:paraId="178D8A9B" w14:textId="77777777"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ab/>
        <w:t xml:space="preserve">Studio Adress rules : </w:t>
      </w:r>
    </w:p>
    <w:p w14:paraId="2C0B10AF"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14:paraId="3F8BE224"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p>
    <w:p w14:paraId="746F4D60" w14:textId="46458922" w:rsidR="004168A8" w:rsidRPr="00B321D9" w:rsidRDefault="00414041" w:rsidP="004168A8">
      <w:pPr>
        <w:ind w:left="720"/>
        <w:rPr>
          <w:sz w:val="28"/>
          <w:szCs w:val="28"/>
        </w:rPr>
      </w:pPr>
      <w:r w:rsidRPr="00B321D9">
        <w:rPr>
          <w:i/>
          <w:sz w:val="28"/>
          <w:szCs w:val="28"/>
        </w:rPr>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
    <w:p w14:paraId="6CF854F5"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p>
    <w:p w14:paraId="0DE0293A" w14:textId="58F7A951" w:rsidR="004168A8" w:rsidRPr="00B321D9" w:rsidRDefault="00414041" w:rsidP="004168A8">
      <w:pPr>
        <w:ind w:left="720"/>
        <w:rPr>
          <w:sz w:val="28"/>
          <w:szCs w:val="28"/>
        </w:rPr>
      </w:pPr>
      <w:r w:rsidRPr="00B321D9">
        <w:rPr>
          <w:i/>
          <w:sz w:val="28"/>
          <w:szCs w:val="28"/>
        </w:rPr>
        <w:t>Step 5:</w:t>
      </w:r>
      <w:r w:rsidR="004168A8" w:rsidRPr="00B321D9">
        <w:rPr>
          <w:sz w:val="28"/>
          <w:szCs w:val="28"/>
        </w:rPr>
        <w:t xml:space="preserve"> Select</w:t>
      </w:r>
      <w:r w:rsidRPr="00B321D9">
        <w:rPr>
          <w:sz w:val="28"/>
          <w:szCs w:val="28"/>
        </w:rPr>
        <w:t>”</w:t>
      </w:r>
      <w:r w:rsidR="004168A8" w:rsidRPr="00B321D9">
        <w:rPr>
          <w:sz w:val="28"/>
          <w:szCs w:val="28"/>
        </w:rPr>
        <w:t>Quận / Huyện</w:t>
      </w:r>
      <w:r w:rsidRPr="00B321D9">
        <w:rPr>
          <w:sz w:val="28"/>
          <w:szCs w:val="28"/>
        </w:rPr>
        <w:t>”</w:t>
      </w:r>
      <w:r w:rsidR="004168A8" w:rsidRPr="00B321D9">
        <w:rPr>
          <w:sz w:val="28"/>
          <w:szCs w:val="28"/>
        </w:rPr>
        <w:t>.</w:t>
      </w:r>
    </w:p>
    <w:p w14:paraId="6B9A5109"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p>
    <w:p w14:paraId="1A23C49A" w14:textId="77777777" w:rsidR="004168A8" w:rsidRPr="00B321D9" w:rsidRDefault="004168A8" w:rsidP="004168A8">
      <w:pPr>
        <w:ind w:left="720"/>
        <w:rPr>
          <w:sz w:val="28"/>
          <w:szCs w:val="28"/>
        </w:rPr>
      </w:pPr>
      <w:r w:rsidRPr="00B321D9">
        <w:rPr>
          <w:sz w:val="28"/>
          <w:szCs w:val="28"/>
        </w:rPr>
        <w:t>Step 6 : Enter Studio Mail on Studio Email field.</w:t>
      </w:r>
    </w:p>
    <w:p w14:paraId="693A0502"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14:paraId="71DF1F5A" w14:textId="77777777"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 xml:space="preserve">Studio Email rules : </w:t>
      </w:r>
      <w:r w:rsidRPr="00B321D9">
        <w:rPr>
          <w:rFonts w:ascii="MS Mincho" w:eastAsia="MS Mincho" w:hAnsi="MS Mincho" w:cs="MS Mincho"/>
          <w:sz w:val="28"/>
          <w:szCs w:val="28"/>
        </w:rPr>
        <w:t>スタジオ電子メールのルール：</w:t>
      </w:r>
    </w:p>
    <w:p w14:paraId="17C2A2AE"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Correct form.(</w:t>
      </w:r>
      <w:hyperlink r:id="rId53" w:history="1">
        <w:r w:rsidRPr="00B321D9">
          <w:rPr>
            <w:rStyle w:val="Siuktni"/>
            <w:sz w:val="28"/>
            <w:szCs w:val="28"/>
          </w:rPr>
          <w:t>abc@abc.abc)</w:t>
        </w:r>
      </w:hyperlink>
      <w:r w:rsidRPr="00B321D9">
        <w:rPr>
          <w:sz w:val="28"/>
          <w:szCs w:val="28"/>
        </w:rPr>
        <w:t xml:space="preserve"> </w:t>
      </w:r>
      <w:r w:rsidRPr="00B321D9">
        <w:rPr>
          <w:rFonts w:ascii="MS Mincho" w:eastAsia="MS Mincho" w:hAnsi="MS Mincho" w:cs="MS Mincho"/>
          <w:sz w:val="28"/>
          <w:szCs w:val="28"/>
        </w:rPr>
        <w:t>正しい形式（</w:t>
      </w:r>
      <w:r w:rsidRPr="00B321D9">
        <w:rPr>
          <w:sz w:val="28"/>
          <w:szCs w:val="28"/>
        </w:rPr>
        <w:t>abc@abc.abc</w:t>
      </w:r>
      <w:r w:rsidRPr="00B321D9">
        <w:rPr>
          <w:rFonts w:ascii="MS Mincho" w:eastAsia="MS Mincho" w:hAnsi="MS Mincho" w:cs="MS Mincho"/>
          <w:sz w:val="28"/>
          <w:szCs w:val="28"/>
        </w:rPr>
        <w:t>）</w:t>
      </w:r>
    </w:p>
    <w:p w14:paraId="20E79EBE"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14:paraId="70C194F8" w14:textId="573201A0"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character.</w:t>
      </w:r>
      <w:r w:rsidR="00414041" w:rsidRPr="00B321D9">
        <w:rPr>
          <w:sz w:val="28"/>
          <w:szCs w:val="28"/>
        </w:rPr>
        <w:t>”</w:t>
      </w:r>
      <w:r w:rsidRPr="00B321D9">
        <w:rPr>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キャラクター。</w:t>
      </w:r>
    </w:p>
    <w:p w14:paraId="4D7CE5E7"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 xml:space="preserve">In range 6 ~ 32 character.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4B8CB9D7" w14:textId="27A4D4BB" w:rsidR="004168A8" w:rsidRPr="00B321D9" w:rsidRDefault="004168A8" w:rsidP="004168A8">
      <w:pPr>
        <w:ind w:left="720"/>
        <w:rPr>
          <w:sz w:val="28"/>
          <w:szCs w:val="28"/>
        </w:rPr>
      </w:pPr>
      <w:r w:rsidRPr="00B321D9">
        <w:rPr>
          <w:sz w:val="28"/>
          <w:szCs w:val="28"/>
        </w:rPr>
        <w:t>Step 7 : Enter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field.</w:t>
      </w:r>
    </w:p>
    <w:p w14:paraId="70C24EA9" w14:textId="0568477D"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S</w:t>
      </w:r>
      <w:r w:rsidRPr="00B321D9">
        <w:rPr>
          <w:rFonts w:ascii="Calibri" w:eastAsia="Calibri" w:hAnsi="Calibri" w:cs="Calibri"/>
          <w:sz w:val="28"/>
          <w:szCs w:val="28"/>
          <w:lang w:val="vi-VN"/>
        </w:rPr>
        <w:t xml:space="preserve">ố </w:t>
      </w:r>
      <w:r w:rsidRPr="00B321D9">
        <w:rPr>
          <w:rFonts w:ascii="MS Mincho" w:eastAsia="MS Mincho" w:hAnsi="MS Mincho" w:cs="MS Mincho"/>
          <w:sz w:val="28"/>
          <w:szCs w:val="28"/>
          <w:lang w:val="vi-VN"/>
        </w:rPr>
        <w:t>ĐT 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フィールドにスタジオ番号を入力します。</w:t>
      </w:r>
    </w:p>
    <w:p w14:paraId="69509643" w14:textId="77777777"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ab/>
        <w:t xml:space="preserve">Studio Number rules : </w:t>
      </w:r>
      <w:r w:rsidRPr="00B321D9">
        <w:rPr>
          <w:rFonts w:ascii="MS Mincho" w:eastAsia="MS Mincho" w:hAnsi="MS Mincho" w:cs="MS Mincho"/>
          <w:sz w:val="28"/>
          <w:szCs w:val="28"/>
        </w:rPr>
        <w:t>スタジオ番号の規則：</w:t>
      </w:r>
    </w:p>
    <w:p w14:paraId="53A185B2"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 xml:space="preserve">Must be number. </w:t>
      </w:r>
      <w:r w:rsidRPr="00B321D9">
        <w:rPr>
          <w:rFonts w:ascii="MS Mincho" w:eastAsia="MS Mincho" w:hAnsi="MS Mincho" w:cs="MS Mincho"/>
          <w:sz w:val="28"/>
          <w:szCs w:val="28"/>
        </w:rPr>
        <w:t>数字でなければなりません。</w:t>
      </w:r>
    </w:p>
    <w:p w14:paraId="7692D314"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14:paraId="79B8A92A"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 xml:space="preserve">In range 10 ~ 12 character. </w:t>
      </w:r>
      <w:r w:rsidRPr="00B321D9">
        <w:rPr>
          <w:rFonts w:ascii="MS Mincho" w:eastAsia="MS Mincho" w:hAnsi="MS Mincho" w:cs="MS Mincho"/>
          <w:sz w:val="28"/>
          <w:szCs w:val="28"/>
        </w:rPr>
        <w:t>範囲は</w:t>
      </w:r>
      <w:r w:rsidRPr="00B321D9">
        <w:rPr>
          <w:sz w:val="28"/>
          <w:szCs w:val="28"/>
        </w:rPr>
        <w:t>10</w:t>
      </w:r>
      <w:r w:rsidRPr="00B321D9">
        <w:rPr>
          <w:rFonts w:ascii="MS Mincho" w:eastAsia="MS Mincho" w:hAnsi="MS Mincho" w:cs="MS Mincho"/>
          <w:sz w:val="28"/>
          <w:szCs w:val="28"/>
        </w:rPr>
        <w:t>〜</w:t>
      </w:r>
      <w:r w:rsidRPr="00B321D9">
        <w:rPr>
          <w:sz w:val="28"/>
          <w:szCs w:val="28"/>
        </w:rPr>
        <w:t>12</w:t>
      </w:r>
      <w:r w:rsidRPr="00B321D9">
        <w:rPr>
          <w:rFonts w:ascii="MS Mincho" w:eastAsia="MS Mincho" w:hAnsi="MS Mincho" w:cs="MS Mincho"/>
          <w:sz w:val="28"/>
          <w:szCs w:val="28"/>
        </w:rPr>
        <w:t>文字です。</w:t>
      </w:r>
    </w:p>
    <w:p w14:paraId="3C3E96AF" w14:textId="30F157E0" w:rsidR="004168A8" w:rsidRPr="00B321D9" w:rsidRDefault="004168A8" w:rsidP="004168A8">
      <w:pPr>
        <w:ind w:left="720"/>
        <w:rPr>
          <w:sz w:val="28"/>
          <w:szCs w:val="28"/>
        </w:rPr>
      </w:pPr>
      <w:r w:rsidRPr="00B321D9">
        <w:rPr>
          <w:sz w:val="28"/>
          <w:szCs w:val="28"/>
        </w:rPr>
        <w:t>Step 8 : Enter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r w:rsidR="00414041" w:rsidRPr="00B321D9">
        <w:rPr>
          <w:sz w:val="28"/>
          <w:szCs w:val="28"/>
        </w:rPr>
        <w:t>”</w:t>
      </w:r>
      <w:r w:rsidRPr="00B321D9">
        <w:rPr>
          <w:sz w:val="28"/>
          <w:szCs w:val="28"/>
        </w:rPr>
        <w:t>Tọa độ Studio</w:t>
      </w:r>
      <w:r w:rsidR="00414041" w:rsidRPr="00B321D9">
        <w:rPr>
          <w:sz w:val="28"/>
          <w:szCs w:val="28"/>
        </w:rPr>
        <w:t>”</w:t>
      </w:r>
      <w:r w:rsidRPr="00B321D9">
        <w:rPr>
          <w:rFonts w:ascii="MS Mincho" w:eastAsia="MS Mincho" w:hAnsi="MS Mincho" w:cs="MS Mincho"/>
          <w:sz w:val="28"/>
          <w:szCs w:val="28"/>
        </w:rPr>
        <w:t>フィールドにスタジオ座標を入力します。</w:t>
      </w:r>
    </w:p>
    <w:p w14:paraId="48279D1A"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14:paraId="32C2CD02" w14:textId="77777777"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ab/>
        <w:t>Studio Coordinate rules : Studio Coordinate</w:t>
      </w:r>
      <w:r w:rsidRPr="00B321D9">
        <w:rPr>
          <w:rFonts w:ascii="MS Mincho" w:eastAsia="MS Mincho" w:hAnsi="MS Mincho" w:cs="MS Mincho"/>
          <w:sz w:val="28"/>
          <w:szCs w:val="28"/>
        </w:rPr>
        <w:t>のルール：</w:t>
      </w:r>
    </w:p>
    <w:p w14:paraId="763F820A"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14:paraId="7D6CC24C"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 xml:space="preserve">Correct form. (Float number , Float number). </w:t>
      </w:r>
      <w:r w:rsidRPr="00B321D9">
        <w:rPr>
          <w:rFonts w:ascii="MS Mincho" w:eastAsia="MS Mincho" w:hAnsi="MS Mincho" w:cs="MS Mincho"/>
          <w:sz w:val="28"/>
          <w:szCs w:val="28"/>
        </w:rPr>
        <w:t>正しい形式。</w:t>
      </w:r>
      <w:r w:rsidRPr="00B321D9">
        <w:rPr>
          <w:sz w:val="28"/>
          <w:szCs w:val="28"/>
        </w:rPr>
        <w:t xml:space="preserve"> </w:t>
      </w:r>
      <w:r w:rsidRPr="00B321D9">
        <w:rPr>
          <w:rFonts w:ascii="MS Mincho" w:eastAsia="MS Mincho" w:hAnsi="MS Mincho" w:cs="MS Mincho"/>
          <w:sz w:val="28"/>
          <w:szCs w:val="28"/>
        </w:rPr>
        <w:t>（フロート数、フロート数）。</w:t>
      </w:r>
    </w:p>
    <w:p w14:paraId="5066E9CD" w14:textId="428302AC" w:rsidR="004168A8" w:rsidRPr="00B321D9" w:rsidRDefault="004168A8" w:rsidP="004168A8">
      <w:pPr>
        <w:ind w:left="720"/>
        <w:rPr>
          <w:sz w:val="28"/>
          <w:szCs w:val="28"/>
        </w:rPr>
      </w:pPr>
      <w:r w:rsidRPr="00B321D9">
        <w:rPr>
          <w:sz w:val="28"/>
          <w:szCs w:val="28"/>
        </w:rPr>
        <w:lastRenderedPageBreak/>
        <w:t>Step 9 : Click on</w:t>
      </w:r>
      <w:r w:rsidR="00414041" w:rsidRPr="00B321D9">
        <w:rPr>
          <w:sz w:val="28"/>
          <w:szCs w:val="28"/>
        </w:rPr>
        <w:t>”</w:t>
      </w:r>
      <w:r w:rsidRPr="00B321D9">
        <w:rPr>
          <w:sz w:val="28"/>
          <w:szCs w:val="28"/>
        </w:rPr>
        <w:t>Thêm mới</w:t>
      </w:r>
      <w:r w:rsidR="00414041" w:rsidRPr="00B321D9">
        <w:rPr>
          <w:sz w:val="28"/>
          <w:szCs w:val="28"/>
        </w:rPr>
        <w:t>”</w:t>
      </w:r>
      <w:r w:rsidRPr="00B321D9">
        <w:rPr>
          <w:sz w:val="28"/>
          <w:szCs w:val="28"/>
        </w:rPr>
        <w:t>button.</w:t>
      </w:r>
      <w:r w:rsidR="00414041" w:rsidRPr="00B321D9">
        <w:rPr>
          <w:sz w:val="28"/>
          <w:szCs w:val="28"/>
        </w:rPr>
        <w:t>”</w:t>
      </w:r>
      <w:r w:rsidRPr="00B321D9">
        <w:rPr>
          <w:sz w:val="28"/>
          <w:szCs w:val="28"/>
        </w:rPr>
        <w:t>Thêm mới</w:t>
      </w:r>
      <w:r w:rsidR="00414041" w:rsidRPr="00B321D9">
        <w:rPr>
          <w:sz w:val="28"/>
          <w:szCs w:val="28"/>
        </w:rPr>
        <w:t>”</w:t>
      </w:r>
      <w:r w:rsidRPr="00B321D9">
        <w:rPr>
          <w:rFonts w:ascii="MS Mincho" w:eastAsia="MS Mincho" w:hAnsi="MS Mincho" w:cs="MS Mincho"/>
          <w:sz w:val="28"/>
          <w:szCs w:val="28"/>
        </w:rPr>
        <w:t>ボタンをクリックします。</w:t>
      </w:r>
    </w:p>
    <w:p w14:paraId="1724319F"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14:paraId="62905390" w14:textId="77777777" w:rsidR="004168A8" w:rsidRDefault="004168A8" w:rsidP="004168A8">
      <w:pPr>
        <w:ind w:left="720"/>
        <w:rPr>
          <w:sz w:val="28"/>
          <w:szCs w:val="28"/>
        </w:rPr>
      </w:pPr>
      <w:r w:rsidRPr="00B321D9">
        <w:rPr>
          <w:sz w:val="28"/>
          <w:szCs w:val="28"/>
        </w:rPr>
        <w:t xml:space="preserve">Reset button to clear all text field. </w:t>
      </w:r>
      <w:r w:rsidRPr="00B321D9">
        <w:rPr>
          <w:rFonts w:ascii="MS Mincho" w:eastAsia="MS Mincho" w:hAnsi="MS Mincho" w:cs="MS Mincho"/>
          <w:sz w:val="28"/>
          <w:szCs w:val="28"/>
        </w:rPr>
        <w:t>すべてのテキストフィールドをクリアするためのリセットボタン。</w:t>
      </w:r>
    </w:p>
    <w:p w14:paraId="55E29AFF" w14:textId="77777777" w:rsidR="004168A8" w:rsidRDefault="004168A8" w:rsidP="004168A8">
      <w:pPr>
        <w:ind w:left="720"/>
        <w:rPr>
          <w:sz w:val="28"/>
          <w:szCs w:val="28"/>
        </w:rPr>
      </w:pPr>
    </w:p>
    <w:p w14:paraId="616780A7" w14:textId="77777777" w:rsidR="009040E0" w:rsidRDefault="004168A8" w:rsidP="009040E0">
      <w:pPr>
        <w:pStyle w:val="u3"/>
        <w:rPr>
          <w:rFonts w:asciiTheme="minorHAnsi" w:eastAsia="MS Mincho" w:hAnsiTheme="minorHAnsi" w:cs="MS Mincho"/>
        </w:rPr>
      </w:pPr>
      <w:r w:rsidRPr="009040E0">
        <w:t xml:space="preserve"> District Manager /</w:t>
      </w:r>
      <w:r w:rsidRPr="009040E0">
        <w:rPr>
          <w:rFonts w:ascii="MS Mincho" w:eastAsia="MS Mincho" w:hAnsi="MS Mincho" w:cs="MS Mincho"/>
        </w:rPr>
        <w:t>地区マネージャー。</w:t>
      </w:r>
    </w:p>
    <w:p w14:paraId="4032A64C" w14:textId="77777777" w:rsidR="009040E0" w:rsidRPr="009040E0" w:rsidRDefault="009040E0" w:rsidP="009040E0"/>
    <w:p w14:paraId="4DB74331" w14:textId="5ABF629B" w:rsidR="004168A8" w:rsidRPr="00B321D9" w:rsidRDefault="004168A8" w:rsidP="009040E0">
      <w:pPr>
        <w:rPr>
          <w:b/>
          <w:sz w:val="28"/>
          <w:szCs w:val="28"/>
        </w:rPr>
      </w:pPr>
      <w:r w:rsidRPr="00B321D9">
        <w:rPr>
          <w:sz w:val="28"/>
          <w:szCs w:val="28"/>
        </w:rPr>
        <w:t>Click on</w:t>
      </w:r>
      <w:r w:rsidR="00414041" w:rsidRPr="00B321D9">
        <w:rPr>
          <w:sz w:val="28"/>
          <w:szCs w:val="28"/>
        </w:rPr>
        <w:t>”</w:t>
      </w:r>
      <w:r w:rsidRPr="00B321D9">
        <w:rPr>
          <w:sz w:val="28"/>
          <w:szCs w:val="28"/>
        </w:rPr>
        <w:t>Quản lí tỉnh thành</w:t>
      </w:r>
      <w:r w:rsidR="00414041" w:rsidRPr="00B321D9">
        <w:rPr>
          <w:sz w:val="28"/>
          <w:szCs w:val="28"/>
        </w:rPr>
        <w:t>”</w:t>
      </w:r>
      <w:r w:rsidRPr="00B321D9">
        <w:rPr>
          <w:sz w:val="28"/>
          <w:szCs w:val="28"/>
        </w:rPr>
        <w:t>link to display District manager form.</w:t>
      </w:r>
    </w:p>
    <w:p w14:paraId="3D05254E" w14:textId="7051E6A0" w:rsidR="004168A8" w:rsidRPr="00B321D9" w:rsidRDefault="004168A8" w:rsidP="009040E0">
      <w:pPr>
        <w:rPr>
          <w:b/>
          <w:sz w:val="28"/>
          <w:szCs w:val="28"/>
        </w:rPr>
      </w:pPr>
      <w:r w:rsidRPr="00B321D9">
        <w:rPr>
          <w:rFonts w:ascii="MS Mincho" w:eastAsia="MS Mincho" w:hAnsi="MS Mincho" w:cs="MS Mincho"/>
          <w:sz w:val="28"/>
          <w:szCs w:val="28"/>
        </w:rPr>
        <w:t>地区マネージャーフォームを表示するには、</w:t>
      </w:r>
      <w:r w:rsidRPr="00B321D9">
        <w:rPr>
          <w:sz w:val="28"/>
          <w:szCs w:val="28"/>
        </w:rPr>
        <w:t>[Quản lí tỉnh thành]</w:t>
      </w:r>
      <w:r w:rsidRPr="00B321D9">
        <w:rPr>
          <w:rFonts w:ascii="MS Mincho" w:eastAsia="MS Mincho" w:hAnsi="MS Mincho" w:cs="MS Mincho"/>
          <w:sz w:val="28"/>
          <w:szCs w:val="28"/>
        </w:rPr>
        <w:t>リンクをクリックしてください。</w:t>
      </w:r>
      <w:r w:rsidRPr="00B321D9">
        <w:rPr>
          <w:b/>
          <w:sz w:val="28"/>
          <w:szCs w:val="28"/>
        </w:rPr>
        <w:tab/>
      </w:r>
      <w:r w:rsidRPr="00B321D9">
        <w:rPr>
          <w:bCs/>
          <w:noProof/>
          <w:sz w:val="28"/>
          <w:szCs w:val="28"/>
        </w:rPr>
        <w:drawing>
          <wp:inline distT="0" distB="0" distL="0" distR="0" wp14:anchorId="2B73FEC9" wp14:editId="1C023113">
            <wp:extent cx="5286375" cy="4486275"/>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286375" cy="4486275"/>
                    </a:xfrm>
                    <a:prstGeom prst="rect">
                      <a:avLst/>
                    </a:prstGeom>
                    <a:noFill/>
                    <a:ln w="9525">
                      <a:noFill/>
                      <a:miter lim="800000"/>
                      <a:headEnd/>
                      <a:tailEnd/>
                    </a:ln>
                  </pic:spPr>
                </pic:pic>
              </a:graphicData>
            </a:graphic>
          </wp:inline>
        </w:drawing>
      </w:r>
    </w:p>
    <w:p w14:paraId="3AFEB2C3" w14:textId="77777777" w:rsidR="009040E0" w:rsidRPr="00B321D9" w:rsidRDefault="009040E0" w:rsidP="009040E0">
      <w:pPr>
        <w:rPr>
          <w:sz w:val="28"/>
          <w:szCs w:val="28"/>
        </w:rPr>
      </w:pPr>
    </w:p>
    <w:p w14:paraId="0974F9FB" w14:textId="77777777" w:rsidR="004168A8" w:rsidRPr="009040E0" w:rsidRDefault="004168A8" w:rsidP="009040E0">
      <w:pPr>
        <w:pStyle w:val="u3"/>
      </w:pPr>
      <w:r w:rsidRPr="009040E0">
        <w:t>Search District /</w:t>
      </w:r>
      <w:r w:rsidRPr="009040E0">
        <w:rPr>
          <w:rFonts w:hint="eastAsia"/>
        </w:rPr>
        <w:t>地区の検索</w:t>
      </w:r>
    </w:p>
    <w:p w14:paraId="67A6C116" w14:textId="5DF20341"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Select</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
    <w:p w14:paraId="034A5DF6" w14:textId="7777777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「時間</w:t>
      </w:r>
      <w:r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分」を選択します。</w:t>
      </w:r>
    </w:p>
    <w:p w14:paraId="5703483C" w14:textId="7A156EDE"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Click</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
    <w:p w14:paraId="33F70389" w14:textId="17A7B452"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r w:rsidRPr="00F71994">
        <w:rPr>
          <w:rFonts w:ascii="MS Mincho" w:eastAsia="MS Mincho" w:hAnsi="MS Mincho" w:cs="MS Mincho" w:hint="eastAsia"/>
          <w:sz w:val="28"/>
          <w:szCs w:val="28"/>
          <w:lang w:val="vi-VN"/>
        </w:rPr>
        <w:t>。</w:t>
      </w:r>
    </w:p>
    <w:p w14:paraId="330B3347" w14:textId="77777777" w:rsidR="009040E0" w:rsidRPr="009040E0" w:rsidRDefault="009040E0" w:rsidP="004168A8">
      <w:pPr>
        <w:ind w:left="720"/>
      </w:pPr>
    </w:p>
    <w:p w14:paraId="264F722B" w14:textId="77777777" w:rsidR="004168A8" w:rsidRPr="009040E0" w:rsidRDefault="004168A8" w:rsidP="009040E0">
      <w:pPr>
        <w:pStyle w:val="u3"/>
      </w:pPr>
      <w:r w:rsidRPr="009040E0">
        <w:t>Add new District/</w:t>
      </w:r>
      <w:r w:rsidRPr="009040E0">
        <w:rPr>
          <w:rFonts w:hint="eastAsia"/>
        </w:rPr>
        <w:t>新しい地区を追加します。</w:t>
      </w:r>
    </w:p>
    <w:p w14:paraId="50DB9577" w14:textId="18468067"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Choose</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
    <w:p w14:paraId="1301D8C4" w14:textId="3DEC15C0"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sz w:val="28"/>
          <w:szCs w:val="28"/>
        </w:rPr>
        <w:t>”</w:t>
      </w:r>
      <w:r w:rsidRPr="00B321D9">
        <w:rPr>
          <w:rFonts w:ascii="MS Mincho" w:eastAsia="MS Mincho" w:hAnsi="MS Mincho" w:cs="MS Mincho"/>
          <w:sz w:val="28"/>
          <w:szCs w:val="28"/>
          <w:lang w:val="vi-VN"/>
        </w:rPr>
        <w:t>T</w:t>
      </w:r>
      <w:r w:rsidRPr="00B321D9">
        <w:rPr>
          <w:rFonts w:ascii="Calibri" w:eastAsia="Calibri" w:hAnsi="Calibri" w:cs="Calibri"/>
          <w:sz w:val="28"/>
          <w:szCs w:val="28"/>
          <w:lang w:val="vi-VN"/>
        </w:rPr>
        <w:t>ỉ</w:t>
      </w:r>
      <w:r w:rsidRPr="00B321D9">
        <w:rPr>
          <w:rFonts w:ascii="MS Mincho" w:eastAsia="MS Mincho" w:hAnsi="MS Mincho" w:cs="MS Mincho"/>
          <w:sz w:val="28"/>
          <w:szCs w:val="28"/>
          <w:lang w:val="vi-VN"/>
        </w:rPr>
        <w:t>nh/ThànhPh</w:t>
      </w:r>
      <w:r w:rsidRPr="00B321D9">
        <w:rPr>
          <w:rFonts w:ascii="Calibri" w:eastAsia="Calibri" w:hAnsi="Calibri" w:cs="Calibri"/>
          <w:sz w:val="28"/>
          <w:szCs w:val="28"/>
          <w:lang w:val="vi-VN"/>
        </w:rPr>
        <w:t>ố</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14:paraId="48E58535" w14:textId="31894EDD"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new District on</w:t>
      </w:r>
      <w:r w:rsidRPr="00B321D9">
        <w:rPr>
          <w:sz w:val="28"/>
          <w:szCs w:val="28"/>
        </w:rPr>
        <w:t>”</w:t>
      </w:r>
      <w:r w:rsidR="004168A8" w:rsidRPr="00B321D9">
        <w:rPr>
          <w:sz w:val="28"/>
          <w:szCs w:val="28"/>
        </w:rPr>
        <w:t>Nhập Quận / Huyện</w:t>
      </w:r>
      <w:r w:rsidRPr="00B321D9">
        <w:rPr>
          <w:sz w:val="28"/>
          <w:szCs w:val="28"/>
        </w:rPr>
        <w:t>”</w:t>
      </w:r>
      <w:r w:rsidR="004168A8" w:rsidRPr="00B321D9">
        <w:rPr>
          <w:sz w:val="28"/>
          <w:szCs w:val="28"/>
        </w:rPr>
        <w:t>field.</w:t>
      </w:r>
    </w:p>
    <w:p w14:paraId="28343053" w14:textId="42385BF6"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Qu</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n/Huy</w:t>
      </w:r>
      <w:r w:rsidRPr="00B321D9">
        <w:rPr>
          <w:rFonts w:ascii="Calibri" w:eastAsia="Calibri" w:hAnsi="Calibri" w:cs="Calibri"/>
          <w:sz w:val="28"/>
          <w:szCs w:val="28"/>
          <w:lang w:val="vi-VN"/>
        </w:rPr>
        <w:t>ệ</w:t>
      </w:r>
      <w:r w:rsidRPr="00B321D9">
        <w:rPr>
          <w:rFonts w:ascii="MS Mincho" w:eastAsia="MS Mincho" w:hAnsi="MS Mincho" w:cs="MS Mincho"/>
          <w:sz w:val="28"/>
          <w:szCs w:val="28"/>
          <w:lang w:val="vi-VN"/>
        </w:rPr>
        <w:t>n</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欄に新しい地区を入力します。</w:t>
      </w:r>
    </w:p>
    <w:p w14:paraId="752EB378" w14:textId="3855053A" w:rsidR="004168A8" w:rsidRPr="00B321D9"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B321D9">
        <w:rPr>
          <w:sz w:val="28"/>
          <w:szCs w:val="28"/>
        </w:rPr>
        <w:t>New Dictrict rules :</w:t>
      </w:r>
      <w:r w:rsidRPr="00B321D9">
        <w:rPr>
          <w:rFonts w:hint="eastAsia"/>
          <w:sz w:val="28"/>
          <w:szCs w:val="28"/>
        </w:rPr>
        <w:t xml:space="preserve"> </w:t>
      </w:r>
      <w:r w:rsidRPr="00B321D9">
        <w:rPr>
          <w:rFonts w:ascii="MS Mincho" w:eastAsia="MS Mincho" w:hAnsi="MS Mincho" w:cs="MS Mincho"/>
          <w:sz w:val="28"/>
          <w:szCs w:val="28"/>
        </w:rPr>
        <w:t>新しい</w:t>
      </w:r>
      <w:r w:rsidRPr="00B321D9">
        <w:rPr>
          <w:sz w:val="28"/>
          <w:szCs w:val="28"/>
        </w:rPr>
        <w:t>Dictrict</w:t>
      </w:r>
      <w:r w:rsidRPr="00B321D9">
        <w:rPr>
          <w:rFonts w:ascii="MS Mincho" w:eastAsia="MS Mincho" w:hAnsi="MS Mincho" w:cs="MS Mincho"/>
          <w:sz w:val="28"/>
          <w:szCs w:val="28"/>
        </w:rPr>
        <w:t>ルール</w:t>
      </w:r>
    </w:p>
    <w:p w14:paraId="1BA80233"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Not special character.</w:t>
      </w:r>
      <w:r w:rsidRPr="00B321D9">
        <w:rPr>
          <w:rFonts w:hint="eastAsia"/>
          <w:sz w:val="28"/>
          <w:szCs w:val="28"/>
        </w:rPr>
        <w:t xml:space="preserve"> </w:t>
      </w:r>
      <w:r w:rsidRPr="00B321D9">
        <w:rPr>
          <w:rFonts w:ascii="MS Mincho" w:eastAsia="MS Mincho" w:hAnsi="MS Mincho" w:cs="MS Mincho"/>
          <w:sz w:val="28"/>
          <w:szCs w:val="28"/>
        </w:rPr>
        <w:t>特殊文字ではありません。</w:t>
      </w:r>
    </w:p>
    <w:p w14:paraId="17691EE5"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14:paraId="36D2EBCB" w14:textId="77777777" w:rsidR="004168A8" w:rsidRPr="00B321D9"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14:paraId="7B64407E" w14:textId="0D07C2E5" w:rsidR="004168A8" w:rsidRPr="00B321D9" w:rsidRDefault="00414041" w:rsidP="009040E0">
      <w:pPr>
        <w:ind w:firstLine="706"/>
        <w:rPr>
          <w:sz w:val="28"/>
          <w:szCs w:val="28"/>
        </w:rPr>
      </w:pPr>
      <w:r w:rsidRPr="00B321D9">
        <w:rPr>
          <w:i/>
          <w:sz w:val="28"/>
          <w:szCs w:val="28"/>
        </w:rPr>
        <w:t>Step 3:</w:t>
      </w:r>
      <w:r w:rsidR="004168A8" w:rsidRPr="00B321D9">
        <w:rPr>
          <w:sz w:val="28"/>
          <w:szCs w:val="28"/>
        </w:rPr>
        <w:t xml:space="preserve"> Click</w:t>
      </w:r>
      <w:r w:rsidRPr="00B321D9">
        <w:rPr>
          <w:sz w:val="28"/>
          <w:szCs w:val="28"/>
        </w:rPr>
        <w:t>”</w:t>
      </w:r>
      <w:r w:rsidR="004168A8" w:rsidRPr="00B321D9">
        <w:rPr>
          <w:sz w:val="28"/>
          <w:szCs w:val="28"/>
        </w:rPr>
        <w:t>Thêm mới</w:t>
      </w:r>
      <w:r w:rsidRPr="00B321D9">
        <w:rPr>
          <w:sz w:val="28"/>
          <w:szCs w:val="28"/>
        </w:rPr>
        <w:t>”</w:t>
      </w:r>
      <w:r w:rsidR="004168A8" w:rsidRPr="00B321D9">
        <w:rPr>
          <w:sz w:val="28"/>
          <w:szCs w:val="28"/>
        </w:rPr>
        <w:t>button.</w:t>
      </w:r>
      <w:r w:rsidR="004168A8" w:rsidRPr="00B321D9">
        <w:rPr>
          <w:rFonts w:hint="eastAsia"/>
          <w:sz w:val="28"/>
          <w:szCs w:val="28"/>
        </w:rPr>
        <w:t xml:space="preserve"> </w:t>
      </w:r>
    </w:p>
    <w:p w14:paraId="500B1BFB" w14:textId="36BD7717"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rPr>
        <w:t>”</w:t>
      </w:r>
      <w:r w:rsidRPr="00B321D9">
        <w:rPr>
          <w:sz w:val="28"/>
          <w:szCs w:val="28"/>
        </w:rPr>
        <w:t>Thêmmới</w:t>
      </w:r>
      <w:r w:rsidR="00414041" w:rsidRPr="00B321D9">
        <w:rPr>
          <w:sz w:val="28"/>
          <w:szCs w:val="28"/>
        </w:rPr>
        <w:t>”</w:t>
      </w:r>
      <w:r w:rsidRPr="00B321D9">
        <w:rPr>
          <w:rFonts w:ascii="MS Mincho" w:eastAsia="MS Mincho" w:hAnsi="MS Mincho" w:cs="MS Mincho"/>
          <w:sz w:val="28"/>
          <w:szCs w:val="28"/>
        </w:rPr>
        <w:t>ボタンをクリックします。</w:t>
      </w:r>
    </w:p>
    <w:p w14:paraId="553D4FEA" w14:textId="77777777" w:rsidR="004168A8" w:rsidRDefault="004168A8" w:rsidP="004168A8">
      <w:pPr>
        <w:rPr>
          <w:sz w:val="28"/>
          <w:szCs w:val="28"/>
        </w:rPr>
      </w:pPr>
    </w:p>
    <w:p w14:paraId="386B8F27" w14:textId="5A1C66D6" w:rsidR="004168A8" w:rsidRDefault="004168A8" w:rsidP="009040E0">
      <w:pPr>
        <w:pStyle w:val="u1"/>
        <w:numPr>
          <w:ilvl w:val="1"/>
          <w:numId w:val="88"/>
        </w:numPr>
        <w:rPr>
          <w:rFonts w:asciiTheme="minorHAnsi" w:eastAsia="MS Mincho" w:hAnsiTheme="minorHAnsi" w:cs="MS Mincho"/>
        </w:rPr>
      </w:pPr>
      <w:r>
        <w:t>Manager Guidelines.</w:t>
      </w:r>
      <w:r w:rsidRPr="00CE6906">
        <w:rPr>
          <w:rFonts w:ascii="MS Mincho" w:eastAsia="MS Mincho" w:hAnsi="MS Mincho" w:cs="MS Mincho"/>
        </w:rPr>
        <w:t>マネージャガイドライン。</w:t>
      </w:r>
    </w:p>
    <w:p w14:paraId="5C8E4C92" w14:textId="77777777" w:rsidR="009040E0" w:rsidRPr="009040E0" w:rsidRDefault="009040E0" w:rsidP="009040E0"/>
    <w:p w14:paraId="115FA47C" w14:textId="77777777" w:rsidR="004168A8" w:rsidRPr="009040E0" w:rsidRDefault="004168A8" w:rsidP="009040E0">
      <w:pPr>
        <w:pStyle w:val="u3"/>
        <w:rPr>
          <w:rStyle w:val="u2Char"/>
          <w:b/>
          <w:sz w:val="22"/>
          <w:szCs w:val="22"/>
        </w:rPr>
      </w:pPr>
      <w:r w:rsidRPr="009040E0">
        <w:rPr>
          <w:rStyle w:val="u2Char"/>
          <w:b/>
          <w:sz w:val="22"/>
          <w:szCs w:val="22"/>
        </w:rPr>
        <w:t>Login</w:t>
      </w:r>
      <w:r w:rsidRPr="009040E0">
        <w:rPr>
          <w:rStyle w:val="u2Char"/>
          <w:rFonts w:hint="eastAsia"/>
          <w:b/>
          <w:sz w:val="22"/>
          <w:szCs w:val="22"/>
        </w:rPr>
        <w:t xml:space="preserve"> </w:t>
      </w:r>
      <w:r w:rsidRPr="009040E0">
        <w:rPr>
          <w:rStyle w:val="u2Char"/>
          <w:rFonts w:hint="eastAsia"/>
          <w:b/>
          <w:sz w:val="22"/>
          <w:szCs w:val="22"/>
        </w:rPr>
        <w:t>ログイン</w:t>
      </w:r>
    </w:p>
    <w:p w14:paraId="230A488F" w14:textId="77777777" w:rsidR="009040E0" w:rsidRPr="009040E0" w:rsidRDefault="009040E0" w:rsidP="009040E0"/>
    <w:p w14:paraId="1D35F04E" w14:textId="7F27A35E" w:rsidR="004168A8" w:rsidRDefault="00414041" w:rsidP="009040E0">
      <w:pPr>
        <w:ind w:firstLine="706"/>
        <w:rPr>
          <w:sz w:val="28"/>
          <w:szCs w:val="28"/>
        </w:rPr>
      </w:pPr>
      <w:r w:rsidRPr="00414041">
        <w:rPr>
          <w:i/>
          <w:sz w:val="28"/>
          <w:szCs w:val="28"/>
        </w:rPr>
        <w:t>Step 1:</w:t>
      </w:r>
      <w:r w:rsidR="004168A8" w:rsidRPr="00DA7EAE">
        <w:rPr>
          <w:sz w:val="28"/>
          <w:szCs w:val="28"/>
        </w:rPr>
        <w:t xml:space="preserve"> Click</w:t>
      </w:r>
      <w:r w:rsidRPr="00414041">
        <w:rPr>
          <w:sz w:val="28"/>
          <w:szCs w:val="28"/>
        </w:rPr>
        <w:t>”</w:t>
      </w:r>
      <w:r w:rsidR="004168A8" w:rsidRPr="00DA7EAE">
        <w:rPr>
          <w:sz w:val="28"/>
          <w:szCs w:val="28"/>
        </w:rPr>
        <w:t>Đăng nhập</w:t>
      </w:r>
      <w:r w:rsidRPr="00414041">
        <w:rPr>
          <w:sz w:val="28"/>
          <w:szCs w:val="28"/>
        </w:rPr>
        <w:t>”</w:t>
      </w:r>
      <w:r w:rsidR="004168A8" w:rsidRPr="00DA7EAE">
        <w:rPr>
          <w:sz w:val="28"/>
          <w:szCs w:val="28"/>
        </w:rPr>
        <w:t>on header in Home Page. System will display the Login page.</w:t>
      </w:r>
    </w:p>
    <w:p w14:paraId="3950B036" w14:textId="77777777" w:rsidR="004168A8" w:rsidRPr="00BE1AF4" w:rsidRDefault="004168A8" w:rsidP="009040E0">
      <w:pPr>
        <w:ind w:firstLine="706"/>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Pr>
          <w:rFonts w:ascii="MS Mincho" w:eastAsia="MS Mincho" w:hAnsi="MS Mincho" w:cs="MS Mincho" w:hint="eastAsia"/>
          <w:sz w:val="28"/>
          <w:szCs w:val="28"/>
          <w:lang w:val="vi-VN"/>
        </w:rPr>
        <w:t xml:space="preserve"> </w:t>
      </w:r>
      <w:r w:rsidRPr="00CE6906">
        <w:rPr>
          <w:rFonts w:ascii="MS Mincho" w:eastAsia="MS Mincho" w:hAnsi="MS Mincho" w:cs="MS Mincho" w:hint="eastAsia"/>
          <w:sz w:val="28"/>
          <w:szCs w:val="28"/>
          <w:lang w:val="vi-VN"/>
        </w:rPr>
        <w:t>「Đă</w:t>
      </w:r>
      <w:r w:rsidRPr="00CE6906">
        <w:rPr>
          <w:rFonts w:ascii="MS Mincho" w:eastAsia="MS Mincho" w:hAnsi="MS Mincho" w:cs="MS Mincho"/>
          <w:sz w:val="28"/>
          <w:szCs w:val="28"/>
          <w:lang w:val="vi-VN"/>
        </w:rPr>
        <w:t>ngnh</w:t>
      </w:r>
      <w:r w:rsidRPr="00CE6906">
        <w:rPr>
          <w:rFonts w:ascii="Calibri" w:eastAsia="Calibri" w:hAnsi="Calibri" w:cs="Calibri"/>
          <w:sz w:val="28"/>
          <w:szCs w:val="28"/>
          <w:lang w:val="vi-VN"/>
        </w:rPr>
        <w:t>ậ</w:t>
      </w:r>
      <w:r w:rsidRPr="00CE6906">
        <w:rPr>
          <w:rFonts w:ascii="MS Mincho" w:eastAsia="MS Mincho" w:hAnsi="MS Mincho" w:cs="MS Mincho"/>
          <w:sz w:val="28"/>
          <w:szCs w:val="28"/>
          <w:lang w:val="vi-VN"/>
        </w:rPr>
        <w:t>p</w:t>
      </w:r>
      <w:r w:rsidRPr="00CE6906">
        <w:rPr>
          <w:rFonts w:ascii="MS Mincho" w:eastAsia="MS Mincho" w:hAnsi="MS Mincho" w:cs="MS Mincho" w:hint="eastAsia"/>
          <w:sz w:val="28"/>
          <w:szCs w:val="28"/>
          <w:lang w:val="vi-VN"/>
        </w:rPr>
        <w:t>」をクリックします。</w:t>
      </w:r>
      <w:r w:rsidRPr="00CE6906">
        <w:rPr>
          <w:rFonts w:ascii="MS Mincho" w:eastAsia="MS Mincho" w:hAnsi="MS Mincho" w:cs="MS Mincho"/>
          <w:sz w:val="28"/>
          <w:szCs w:val="28"/>
          <w:lang w:val="vi-VN"/>
        </w:rPr>
        <w:t xml:space="preserve"> </w:t>
      </w:r>
      <w:r w:rsidRPr="00CE6906">
        <w:rPr>
          <w:rFonts w:ascii="MS Mincho" w:eastAsia="MS Mincho" w:hAnsi="MS Mincho" w:cs="MS Mincho" w:hint="eastAsia"/>
          <w:sz w:val="28"/>
          <w:szCs w:val="28"/>
          <w:lang w:val="vi-VN"/>
        </w:rPr>
        <w:t>ログインページが表示されます。</w:t>
      </w:r>
    </w:p>
    <w:p w14:paraId="6784D338" w14:textId="77777777" w:rsidR="004168A8" w:rsidRDefault="004168A8" w:rsidP="004168A8"/>
    <w:p w14:paraId="6DA7EFBF" w14:textId="77777777" w:rsidR="004168A8" w:rsidRDefault="004168A8" w:rsidP="004168A8">
      <w:r>
        <w:rPr>
          <w:noProof/>
        </w:rPr>
        <w:drawing>
          <wp:inline distT="0" distB="0" distL="0" distR="0" wp14:anchorId="1B216764" wp14:editId="6B8837B9">
            <wp:extent cx="5943600" cy="3503930"/>
            <wp:effectExtent l="19050" t="0" r="0" b="0"/>
            <wp:docPr id="41"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26" cstate="print"/>
                    <a:stretch>
                      <a:fillRect/>
                    </a:stretch>
                  </pic:blipFill>
                  <pic:spPr>
                    <a:xfrm>
                      <a:off x="0" y="0"/>
                      <a:ext cx="5943600" cy="3503930"/>
                    </a:xfrm>
                    <a:prstGeom prst="rect">
                      <a:avLst/>
                    </a:prstGeom>
                  </pic:spPr>
                </pic:pic>
              </a:graphicData>
            </a:graphic>
          </wp:inline>
        </w:drawing>
      </w:r>
    </w:p>
    <w:p w14:paraId="5EA55B82" w14:textId="301E4245" w:rsidR="004168A8" w:rsidRDefault="00414041" w:rsidP="004168A8">
      <w:pPr>
        <w:pStyle w:val="ThnVnban"/>
        <w:rPr>
          <w:sz w:val="28"/>
          <w:szCs w:val="28"/>
        </w:rPr>
      </w:pPr>
      <w:r w:rsidRPr="00414041">
        <w:rPr>
          <w:i/>
          <w:sz w:val="28"/>
          <w:szCs w:val="28"/>
        </w:rPr>
        <w:t>Step 2:</w:t>
      </w:r>
      <w:r w:rsidR="004168A8" w:rsidRPr="00DA7EAE">
        <w:rPr>
          <w:sz w:val="28"/>
          <w:szCs w:val="28"/>
        </w:rPr>
        <w:t xml:space="preserve"> Enter login credentials and click</w:t>
      </w:r>
      <w:r w:rsidRPr="00414041">
        <w:rPr>
          <w:sz w:val="28"/>
          <w:szCs w:val="28"/>
        </w:rPr>
        <w:t>”</w:t>
      </w:r>
      <w:r w:rsidR="004168A8" w:rsidRPr="00DA7EAE">
        <w:rPr>
          <w:sz w:val="28"/>
          <w:szCs w:val="28"/>
        </w:rPr>
        <w:t>Đăng nhập</w:t>
      </w:r>
      <w:r w:rsidRPr="00414041">
        <w:rPr>
          <w:sz w:val="28"/>
          <w:szCs w:val="28"/>
        </w:rPr>
        <w:t>”</w:t>
      </w:r>
      <w:r w:rsidR="004168A8" w:rsidRPr="00DA7EAE">
        <w:rPr>
          <w:sz w:val="28"/>
          <w:szCs w:val="28"/>
        </w:rPr>
        <w:t>to log in.</w:t>
      </w:r>
    </w:p>
    <w:p w14:paraId="08B48470" w14:textId="77777777" w:rsidR="004168A8" w:rsidRPr="00BE1AF4" w:rsidRDefault="004168A8" w:rsidP="004168A8">
      <w:pPr>
        <w:pStyle w:val="ThnVnban"/>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Pr>
          <w:rFonts w:ascii="MS Mincho" w:eastAsia="MS Mincho" w:hAnsi="MS Mincho" w:cs="MS Mincho" w:hint="eastAsia"/>
          <w:sz w:val="28"/>
          <w:szCs w:val="28"/>
          <w:lang w:val="vi-VN"/>
        </w:rPr>
        <w:t xml:space="preserve"> ログイン資格情報を入力し、「</w:t>
      </w:r>
      <w:r w:rsidRPr="00DA7EAE">
        <w:rPr>
          <w:sz w:val="28"/>
          <w:szCs w:val="28"/>
        </w:rPr>
        <w:t>Đăng nhập</w:t>
      </w:r>
      <w:r w:rsidRPr="00414B30">
        <w:rPr>
          <w:rFonts w:ascii="MS Mincho" w:eastAsia="MS Mincho" w:hAnsi="MS Mincho" w:cs="MS Mincho" w:hint="eastAsia"/>
          <w:sz w:val="28"/>
          <w:szCs w:val="28"/>
          <w:lang w:val="vi-VN"/>
        </w:rPr>
        <w:t>」をクリックしてログインします。</w:t>
      </w:r>
    </w:p>
    <w:p w14:paraId="104979FB" w14:textId="77777777" w:rsidR="004168A8" w:rsidRDefault="004168A8" w:rsidP="009040E0"/>
    <w:p w14:paraId="6DD95BFC" w14:textId="25D1183A" w:rsidR="004168A8" w:rsidRPr="009040E0" w:rsidRDefault="004168A8" w:rsidP="007E2E20">
      <w:pPr>
        <w:pStyle w:val="oancuaDanhsach"/>
        <w:numPr>
          <w:ilvl w:val="0"/>
          <w:numId w:val="102"/>
        </w:numPr>
        <w:rPr>
          <w:b/>
          <w:sz w:val="28"/>
          <w:szCs w:val="28"/>
        </w:rPr>
      </w:pPr>
      <w:r w:rsidRPr="009040E0">
        <w:rPr>
          <w:b/>
          <w:sz w:val="28"/>
          <w:szCs w:val="28"/>
        </w:rPr>
        <w:t>After login Manager page will be display.</w:t>
      </w:r>
    </w:p>
    <w:p w14:paraId="46AACF87" w14:textId="77777777" w:rsidR="004168A8" w:rsidRPr="005C6E41" w:rsidRDefault="004168A8" w:rsidP="009040E0">
      <w:pPr>
        <w:ind w:left="706" w:firstLine="706"/>
        <w:rPr>
          <w:lang w:val="vi-VN"/>
        </w:rPr>
      </w:pPr>
      <w:r w:rsidRPr="009040E0">
        <w:rPr>
          <w:b/>
          <w:sz w:val="28"/>
          <w:szCs w:val="28"/>
        </w:rPr>
        <w:t>ログインマネージャページが表示されます</w:t>
      </w:r>
      <w:r w:rsidRPr="00414B30">
        <w:t>。</w:t>
      </w:r>
    </w:p>
    <w:p w14:paraId="21E846FC" w14:textId="77777777" w:rsidR="004168A8" w:rsidRDefault="004168A8" w:rsidP="009040E0">
      <w:r>
        <w:rPr>
          <w:noProof/>
        </w:rPr>
        <w:lastRenderedPageBreak/>
        <w:drawing>
          <wp:inline distT="0" distB="0" distL="0" distR="0" wp14:anchorId="63CEB096" wp14:editId="0B59586A">
            <wp:extent cx="5943600" cy="2644111"/>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943600" cy="2644111"/>
                    </a:xfrm>
                    <a:prstGeom prst="rect">
                      <a:avLst/>
                    </a:prstGeom>
                    <a:noFill/>
                    <a:ln w="9525">
                      <a:noFill/>
                      <a:miter lim="800000"/>
                      <a:headEnd/>
                      <a:tailEnd/>
                    </a:ln>
                  </pic:spPr>
                </pic:pic>
              </a:graphicData>
            </a:graphic>
          </wp:inline>
        </w:drawing>
      </w:r>
    </w:p>
    <w:p w14:paraId="66F7FC53" w14:textId="77777777" w:rsidR="004168A8" w:rsidRPr="00856C37" w:rsidRDefault="004168A8" w:rsidP="004168A8">
      <w:pPr>
        <w:rPr>
          <w:b/>
          <w:sz w:val="32"/>
          <w:szCs w:val="32"/>
        </w:rPr>
      </w:pPr>
    </w:p>
    <w:p w14:paraId="5297E0A1" w14:textId="77777777" w:rsidR="004168A8" w:rsidRDefault="004168A8" w:rsidP="009040E0">
      <w:pPr>
        <w:pStyle w:val="u3"/>
      </w:pPr>
      <w:r>
        <w:t>Logout</w:t>
      </w:r>
      <w:r w:rsidRPr="005C6E41">
        <w:rPr>
          <w:rFonts w:hint="eastAsia"/>
        </w:rPr>
        <w:t>ログアウト</w:t>
      </w:r>
    </w:p>
    <w:p w14:paraId="27917095" w14:textId="3F7D005C" w:rsidR="004168A8" w:rsidRDefault="004168A8" w:rsidP="004168A8">
      <w:pPr>
        <w:pStyle w:val="ThnVnban"/>
        <w:spacing w:before="164"/>
        <w:rPr>
          <w:sz w:val="28"/>
          <w:szCs w:val="28"/>
        </w:rPr>
      </w:pPr>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
    <w:p w14:paraId="1198D3C8" w14:textId="77777777" w:rsidR="004168A8" w:rsidRPr="00DA7EAE" w:rsidRDefault="004168A8" w:rsidP="004168A8">
      <w:pPr>
        <w:pStyle w:val="ThnVnban"/>
        <w:spacing w:before="164"/>
        <w:rPr>
          <w:sz w:val="28"/>
          <w:szCs w:val="28"/>
        </w:rPr>
      </w:pPr>
      <w:r w:rsidRPr="00A17E60">
        <w:rPr>
          <w:rFonts w:ascii="MS Mincho" w:eastAsia="MS Mincho" w:hAnsi="MS Mincho" w:cs="MS Mincho"/>
          <w:sz w:val="28"/>
          <w:szCs w:val="28"/>
        </w:rPr>
        <w:t>右上隅にある</w:t>
      </w:r>
      <w:r>
        <w:rPr>
          <w:sz w:val="28"/>
          <w:szCs w:val="28"/>
        </w:rPr>
        <w:t xml:space="preserve">[Đăng </w:t>
      </w:r>
      <w:r w:rsidRPr="00A17E60">
        <w:rPr>
          <w:sz w:val="28"/>
          <w:szCs w:val="28"/>
        </w:rPr>
        <w:t>xuất]</w:t>
      </w:r>
      <w:r w:rsidRPr="00A17E60">
        <w:rPr>
          <w:rFonts w:ascii="MS Mincho" w:eastAsia="MS Mincho" w:hAnsi="MS Mincho" w:cs="MS Mincho"/>
          <w:sz w:val="28"/>
          <w:szCs w:val="28"/>
        </w:rPr>
        <w:t>をクリックします。</w:t>
      </w:r>
    </w:p>
    <w:p w14:paraId="2F01565B" w14:textId="77777777" w:rsidR="004168A8" w:rsidRDefault="004168A8" w:rsidP="009040E0">
      <w:r>
        <w:rPr>
          <w:noProof/>
        </w:rPr>
        <w:drawing>
          <wp:inline distT="0" distB="0" distL="0" distR="0" wp14:anchorId="7DA19FE3" wp14:editId="3C7FCF4F">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56" cstate="print"/>
                    <a:stretch>
                      <a:fillRect/>
                    </a:stretch>
                  </pic:blipFill>
                  <pic:spPr>
                    <a:xfrm>
                      <a:off x="0" y="0"/>
                      <a:ext cx="3219048" cy="2714286"/>
                    </a:xfrm>
                    <a:prstGeom prst="rect">
                      <a:avLst/>
                    </a:prstGeom>
                  </pic:spPr>
                </pic:pic>
              </a:graphicData>
            </a:graphic>
          </wp:inline>
        </w:drawing>
      </w:r>
    </w:p>
    <w:p w14:paraId="615AAB76" w14:textId="77777777" w:rsidR="004168A8" w:rsidRDefault="004168A8" w:rsidP="009040E0"/>
    <w:p w14:paraId="6E70B5DD" w14:textId="77777777" w:rsidR="004168A8" w:rsidRDefault="004168A8" w:rsidP="009040E0">
      <w:pPr>
        <w:pStyle w:val="u3"/>
      </w:pPr>
      <w:r>
        <w:t>Studio Profile</w:t>
      </w:r>
      <w:r w:rsidRPr="00A17E60">
        <w:rPr>
          <w:rFonts w:hint="eastAsia"/>
        </w:rPr>
        <w:t>スタジオのプロフィール</w:t>
      </w:r>
    </w:p>
    <w:p w14:paraId="39E27305" w14:textId="77777777" w:rsidR="009040E0" w:rsidRPr="009040E0" w:rsidRDefault="009040E0" w:rsidP="009040E0"/>
    <w:p w14:paraId="74FDE3FB" w14:textId="500C10DE" w:rsidR="004168A8" w:rsidRDefault="004168A8" w:rsidP="004168A8">
      <w:r>
        <w:t>Click on</w:t>
      </w:r>
      <w:r w:rsidR="00414041" w:rsidRPr="00414041">
        <w:t>”</w:t>
      </w:r>
      <w:r>
        <w:t>Thông tin Studio</w:t>
      </w:r>
      <w:r w:rsidR="00414041" w:rsidRPr="00414041">
        <w:t>”</w:t>
      </w:r>
      <w:r>
        <w:t>link to display Studio Profile form.</w:t>
      </w:r>
    </w:p>
    <w:p w14:paraId="4B200866" w14:textId="7DE6A428" w:rsidR="004168A8" w:rsidRDefault="00414041" w:rsidP="004168A8">
      <w:r w:rsidRPr="00414041">
        <w:t>“</w:t>
      </w:r>
      <w:r w:rsidR="004168A8" w:rsidRPr="00A17E60">
        <w:t>Thông</w:t>
      </w:r>
      <w:r w:rsidR="004168A8">
        <w:t xml:space="preserve"> </w:t>
      </w:r>
      <w:r w:rsidR="004168A8" w:rsidRPr="00A17E60">
        <w:t>tin Studio</w:t>
      </w:r>
      <w:r w:rsidRPr="00414041">
        <w:t>”</w:t>
      </w:r>
      <w:r w:rsidR="004168A8" w:rsidRPr="00A17E60">
        <w:rPr>
          <w:rFonts w:ascii="MS Mincho" w:eastAsia="MS Mincho" w:hAnsi="MS Mincho" w:cs="MS Mincho"/>
        </w:rPr>
        <w:t>リンクをクリックすると、</w:t>
      </w:r>
      <w:r w:rsidR="004168A8" w:rsidRPr="00A17E60">
        <w:t>Studio Profile</w:t>
      </w:r>
      <w:r w:rsidR="004168A8" w:rsidRPr="00A17E60">
        <w:rPr>
          <w:rFonts w:ascii="MS Mincho" w:eastAsia="MS Mincho" w:hAnsi="MS Mincho" w:cs="MS Mincho"/>
        </w:rPr>
        <w:t>フォームが表示されます。</w:t>
      </w:r>
    </w:p>
    <w:p w14:paraId="26EF0068" w14:textId="77777777" w:rsidR="004168A8" w:rsidRDefault="004168A8" w:rsidP="004168A8">
      <w:r>
        <w:rPr>
          <w:noProof/>
        </w:rPr>
        <w:lastRenderedPageBreak/>
        <w:drawing>
          <wp:inline distT="0" distB="0" distL="0" distR="0" wp14:anchorId="0E40EFAE" wp14:editId="6C37A1DA">
            <wp:extent cx="5943600" cy="3594735"/>
            <wp:effectExtent l="19050" t="0" r="0" b="0"/>
            <wp:docPr id="44" name="Picture 34" descr="Zalo_ScreenShot_20_4_2018_164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4335.png"/>
                    <pic:cNvPicPr/>
                  </pic:nvPicPr>
                  <pic:blipFill>
                    <a:blip r:embed="rId57" cstate="print"/>
                    <a:stretch>
                      <a:fillRect/>
                    </a:stretch>
                  </pic:blipFill>
                  <pic:spPr>
                    <a:xfrm>
                      <a:off x="0" y="0"/>
                      <a:ext cx="5943600" cy="3594735"/>
                    </a:xfrm>
                    <a:prstGeom prst="rect">
                      <a:avLst/>
                    </a:prstGeom>
                  </pic:spPr>
                </pic:pic>
              </a:graphicData>
            </a:graphic>
          </wp:inline>
        </w:drawing>
      </w:r>
    </w:p>
    <w:p w14:paraId="39EF56F8" w14:textId="77777777" w:rsidR="004168A8" w:rsidRDefault="004168A8" w:rsidP="009040E0">
      <w:pPr>
        <w:pStyle w:val="u3"/>
        <w:rPr>
          <w:rFonts w:asciiTheme="minorHAnsi" w:eastAsia="MS Mincho" w:hAnsiTheme="minorHAnsi" w:cs="MS Mincho"/>
        </w:rPr>
      </w:pPr>
      <w:r>
        <w:t xml:space="preserve">Edit Studio Profile / </w:t>
      </w:r>
      <w:r>
        <w:rPr>
          <w:rFonts w:ascii="MS Mincho" w:eastAsia="MS Mincho" w:hAnsi="MS Mincho" w:cs="MS Mincho"/>
        </w:rPr>
        <w:t>スタヂオ</w:t>
      </w:r>
      <w:r w:rsidRPr="00A17E60">
        <w:rPr>
          <w:rFonts w:ascii="MS Mincho" w:eastAsia="MS Mincho" w:hAnsi="MS Mincho" w:cs="MS Mincho"/>
        </w:rPr>
        <w:t>プロフィールを編集</w:t>
      </w:r>
    </w:p>
    <w:p w14:paraId="67740C2F" w14:textId="77777777" w:rsidR="009040E0" w:rsidRPr="009040E0" w:rsidRDefault="009040E0" w:rsidP="009040E0"/>
    <w:p w14:paraId="2DE842FC" w14:textId="0E6EE3A1" w:rsidR="004168A8" w:rsidRPr="009040E0" w:rsidRDefault="00414041" w:rsidP="009040E0">
      <w:pPr>
        <w:ind w:firstLine="706"/>
        <w:rPr>
          <w:sz w:val="28"/>
          <w:szCs w:val="28"/>
        </w:rPr>
      </w:pPr>
      <w:r w:rsidRPr="009040E0">
        <w:rPr>
          <w:i/>
          <w:sz w:val="28"/>
          <w:szCs w:val="28"/>
        </w:rPr>
        <w:t>Step 1:</w:t>
      </w:r>
      <w:r w:rsidR="004168A8" w:rsidRPr="009040E0">
        <w:rPr>
          <w:sz w:val="28"/>
          <w:szCs w:val="28"/>
        </w:rPr>
        <w:t xml:space="preserve"> Edit field want to edit. </w:t>
      </w:r>
    </w:p>
    <w:p w14:paraId="425E7DB0" w14:textId="77777777" w:rsidR="004168A8" w:rsidRPr="009040E0" w:rsidRDefault="004168A8" w:rsidP="009040E0">
      <w:pPr>
        <w:ind w:left="706" w:firstLine="706"/>
        <w:rPr>
          <w:sz w:val="28"/>
          <w:szCs w:val="28"/>
          <w:lang w:val="vi-VN"/>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w:t>
      </w:r>
      <w:r w:rsidRPr="009040E0">
        <w:rPr>
          <w:rFonts w:ascii="MS Mincho" w:eastAsia="MS Mincho" w:hAnsi="MS Mincho" w:cs="MS Mincho" w:hint="eastAsia"/>
          <w:sz w:val="28"/>
          <w:szCs w:val="28"/>
          <w:lang w:val="vi-VN"/>
        </w:rPr>
        <w:t>1：編集したいフィールドを編集します。</w:t>
      </w:r>
    </w:p>
    <w:p w14:paraId="3E088EFF" w14:textId="27B5FCEE" w:rsidR="004168A8" w:rsidRPr="009040E0" w:rsidRDefault="00414041" w:rsidP="009040E0">
      <w:pPr>
        <w:ind w:firstLine="706"/>
        <w:rPr>
          <w:sz w:val="28"/>
          <w:szCs w:val="28"/>
        </w:rPr>
      </w:pPr>
      <w:r w:rsidRPr="009040E0">
        <w:rPr>
          <w:i/>
          <w:sz w:val="28"/>
          <w:szCs w:val="28"/>
        </w:rPr>
        <w:t>Step 2:</w:t>
      </w:r>
      <w:r w:rsidR="004168A8" w:rsidRPr="009040E0">
        <w:rPr>
          <w:sz w:val="28"/>
          <w:szCs w:val="28"/>
        </w:rPr>
        <w:t xml:space="preserve"> Click on</w:t>
      </w:r>
      <w:r w:rsidRPr="009040E0">
        <w:rPr>
          <w:sz w:val="28"/>
          <w:szCs w:val="28"/>
        </w:rPr>
        <w:t>”</w:t>
      </w:r>
      <w:r w:rsidR="004168A8" w:rsidRPr="009040E0">
        <w:rPr>
          <w:sz w:val="28"/>
          <w:szCs w:val="28"/>
        </w:rPr>
        <w:t>Chỉnh sửa</w:t>
      </w:r>
      <w:r w:rsidRPr="009040E0">
        <w:rPr>
          <w:sz w:val="28"/>
          <w:szCs w:val="28"/>
        </w:rPr>
        <w:t>”</w:t>
      </w:r>
      <w:r w:rsidR="004168A8" w:rsidRPr="009040E0">
        <w:rPr>
          <w:sz w:val="28"/>
          <w:szCs w:val="28"/>
        </w:rPr>
        <w:t>button.</w:t>
      </w:r>
    </w:p>
    <w:p w14:paraId="6962A01B" w14:textId="19F059B3" w:rsidR="004168A8" w:rsidRDefault="004168A8" w:rsidP="009040E0">
      <w:pPr>
        <w:ind w:left="706" w:firstLine="706"/>
        <w:rPr>
          <w:rFonts w:eastAsia="MS Mincho" w:cs="MS Mincho"/>
          <w:sz w:val="28"/>
          <w:szCs w:val="28"/>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2</w:t>
      </w:r>
      <w:r w:rsidRPr="009040E0">
        <w:rPr>
          <w:rFonts w:ascii="MS Mincho" w:eastAsia="MS Mincho" w:hAnsi="MS Mincho" w:cs="MS Mincho" w:hint="eastAsia"/>
          <w:sz w:val="28"/>
          <w:szCs w:val="28"/>
          <w:lang w:val="vi-VN"/>
        </w:rPr>
        <w:t>：</w:t>
      </w:r>
      <w:r w:rsidR="00414041" w:rsidRPr="009040E0">
        <w:rPr>
          <w:rFonts w:ascii="MS Mincho" w:eastAsia="MS Mincho" w:hAnsi="MS Mincho" w:cs="MS Mincho"/>
          <w:sz w:val="28"/>
          <w:szCs w:val="28"/>
          <w:lang w:val="vi-VN"/>
        </w:rPr>
        <w:t>”</w:t>
      </w:r>
      <w:r w:rsidRPr="009040E0">
        <w:rPr>
          <w:rFonts w:ascii="MS Mincho" w:eastAsia="MS Mincho" w:hAnsi="MS Mincho" w:cs="MS Mincho"/>
          <w:sz w:val="28"/>
          <w:szCs w:val="28"/>
          <w:lang w:val="vi-VN"/>
        </w:rPr>
        <w:t>Ch</w:t>
      </w:r>
      <w:r w:rsidRPr="009040E0">
        <w:rPr>
          <w:rFonts w:ascii="Calibri" w:eastAsia="Calibri" w:hAnsi="Calibri" w:cs="Calibri"/>
          <w:sz w:val="28"/>
          <w:szCs w:val="28"/>
          <w:lang w:val="vi-VN"/>
        </w:rPr>
        <w:t>ỉ</w:t>
      </w:r>
      <w:r w:rsidRPr="009040E0">
        <w:rPr>
          <w:rFonts w:ascii="MS Mincho" w:eastAsia="MS Mincho" w:hAnsi="MS Mincho" w:cs="MS Mincho"/>
          <w:sz w:val="28"/>
          <w:szCs w:val="28"/>
          <w:lang w:val="vi-VN"/>
        </w:rPr>
        <w:t>nh</w:t>
      </w:r>
      <w:r w:rsidRPr="009040E0">
        <w:rPr>
          <w:rFonts w:ascii="MS Mincho" w:eastAsia="MS Mincho" w:hAnsi="MS Mincho" w:cs="MS Mincho" w:hint="eastAsia"/>
          <w:sz w:val="28"/>
          <w:szCs w:val="28"/>
          <w:lang w:val="vi-VN"/>
        </w:rPr>
        <w:t xml:space="preserve"> </w:t>
      </w:r>
      <w:r w:rsidRPr="009040E0">
        <w:rPr>
          <w:rFonts w:ascii="MS Mincho" w:eastAsia="MS Mincho" w:hAnsi="MS Mincho" w:cs="MS Mincho"/>
          <w:sz w:val="28"/>
          <w:szCs w:val="28"/>
          <w:lang w:val="vi-VN"/>
        </w:rPr>
        <w:t>s</w:t>
      </w:r>
      <w:r w:rsidRPr="009040E0">
        <w:rPr>
          <w:rFonts w:ascii="Calibri" w:eastAsia="Calibri" w:hAnsi="Calibri" w:cs="Calibri"/>
          <w:sz w:val="28"/>
          <w:szCs w:val="28"/>
          <w:lang w:val="vi-VN"/>
        </w:rPr>
        <w:t>ử</w:t>
      </w:r>
      <w:r w:rsidRPr="009040E0">
        <w:rPr>
          <w:rFonts w:ascii="MS Mincho" w:eastAsia="MS Mincho" w:hAnsi="MS Mincho" w:cs="MS Mincho"/>
          <w:sz w:val="28"/>
          <w:szCs w:val="28"/>
          <w:lang w:val="vi-VN"/>
        </w:rPr>
        <w:t>a</w:t>
      </w:r>
      <w:r w:rsidR="00414041" w:rsidRPr="009040E0">
        <w:rPr>
          <w:rFonts w:ascii="MS Mincho" w:eastAsia="MS Mincho" w:hAnsi="MS Mincho" w:cs="MS Mincho"/>
          <w:sz w:val="28"/>
          <w:szCs w:val="28"/>
          <w:lang w:val="vi-VN"/>
        </w:rPr>
        <w:t>”</w:t>
      </w:r>
      <w:r w:rsidRPr="009040E0">
        <w:rPr>
          <w:rFonts w:ascii="MS Mincho" w:eastAsia="MS Mincho" w:hAnsi="MS Mincho" w:cs="MS Mincho" w:hint="eastAsia"/>
          <w:sz w:val="28"/>
          <w:szCs w:val="28"/>
          <w:lang w:val="vi-VN"/>
        </w:rPr>
        <w:t>ボタンをクリックします。</w:t>
      </w:r>
    </w:p>
    <w:p w14:paraId="55579C1A" w14:textId="77777777" w:rsidR="0003339D" w:rsidRPr="0003339D" w:rsidRDefault="0003339D" w:rsidP="009040E0">
      <w:pPr>
        <w:ind w:left="706" w:firstLine="706"/>
        <w:rPr>
          <w:sz w:val="28"/>
          <w:szCs w:val="28"/>
        </w:rPr>
      </w:pPr>
    </w:p>
    <w:p w14:paraId="07A512FD" w14:textId="77777777" w:rsidR="004168A8" w:rsidRDefault="004168A8" w:rsidP="0003339D">
      <w:pPr>
        <w:pStyle w:val="u3"/>
        <w:rPr>
          <w:rFonts w:asciiTheme="minorHAnsi" w:eastAsia="MS Mincho" w:hAnsiTheme="minorHAnsi" w:cs="MS Mincho"/>
        </w:rPr>
      </w:pPr>
      <w:r>
        <w:t>Package Manager</w:t>
      </w:r>
      <w:r>
        <w:rPr>
          <w:rFonts w:hint="eastAsia"/>
        </w:rPr>
        <w:t xml:space="preserve"> </w:t>
      </w:r>
      <w:r>
        <w:rPr>
          <w:rFonts w:ascii="MS Mincho" w:eastAsia="MS Mincho" w:hAnsi="MS Mincho" w:cs="MS Mincho" w:hint="eastAsia"/>
        </w:rPr>
        <w:t>・</w:t>
      </w:r>
      <w:r w:rsidRPr="00A17E60">
        <w:rPr>
          <w:rFonts w:ascii="MS Mincho" w:eastAsia="MS Mincho" w:hAnsi="MS Mincho" w:cs="MS Mincho" w:hint="eastAsia"/>
        </w:rPr>
        <w:t>パッケージマネージャー</w:t>
      </w:r>
    </w:p>
    <w:p w14:paraId="633E7E67" w14:textId="77777777" w:rsidR="0003339D" w:rsidRPr="0003339D" w:rsidRDefault="0003339D" w:rsidP="0003339D"/>
    <w:p w14:paraId="62D62BF4" w14:textId="686BF42E" w:rsidR="004168A8" w:rsidRPr="00BA7C79" w:rsidRDefault="004168A8" w:rsidP="004168A8">
      <w:pPr>
        <w:rPr>
          <w:sz w:val="28"/>
          <w:szCs w:val="28"/>
        </w:rPr>
      </w:pPr>
      <w:r w:rsidRPr="00BA7C79">
        <w:rPr>
          <w:sz w:val="28"/>
          <w:szCs w:val="28"/>
        </w:rPr>
        <w:t>Click</w:t>
      </w:r>
      <w:r w:rsidR="00414041" w:rsidRPr="00BA7C79">
        <w:rPr>
          <w:sz w:val="28"/>
          <w:szCs w:val="28"/>
        </w:rPr>
        <w:t>”</w:t>
      </w:r>
      <w:r w:rsidRPr="00BA7C79">
        <w:rPr>
          <w:sz w:val="28"/>
          <w:szCs w:val="28"/>
        </w:rPr>
        <w:t>Quản lí gói hàng</w:t>
      </w:r>
      <w:r w:rsidR="00414041" w:rsidRPr="00BA7C79">
        <w:rPr>
          <w:sz w:val="28"/>
          <w:szCs w:val="28"/>
        </w:rPr>
        <w:t>”</w:t>
      </w:r>
      <w:r w:rsidRPr="00BA7C79">
        <w:rPr>
          <w:sz w:val="28"/>
          <w:szCs w:val="28"/>
        </w:rPr>
        <w:t>link to display Package Manager form.</w:t>
      </w:r>
    </w:p>
    <w:p w14:paraId="4D612ABF" w14:textId="77777777" w:rsidR="004168A8" w:rsidRPr="00BA7C79" w:rsidRDefault="004168A8" w:rsidP="004168A8">
      <w:pPr>
        <w:rPr>
          <w:sz w:val="28"/>
          <w:szCs w:val="28"/>
        </w:rPr>
      </w:pPr>
      <w:r w:rsidRPr="00BA7C79">
        <w:rPr>
          <w:rFonts w:ascii="MS Mincho" w:eastAsia="MS Mincho" w:hAnsi="MS Mincho" w:cs="MS Mincho"/>
          <w:sz w:val="28"/>
          <w:szCs w:val="28"/>
        </w:rPr>
        <w:t>パッケージマネージャフォームを表示するには、</w:t>
      </w:r>
      <w:r w:rsidRPr="00BA7C79">
        <w:rPr>
          <w:sz w:val="28"/>
          <w:szCs w:val="28"/>
        </w:rPr>
        <w:t>[Quản</w:t>
      </w:r>
      <w:r w:rsidRPr="00BA7C79">
        <w:rPr>
          <w:rFonts w:hint="eastAsia"/>
          <w:sz w:val="28"/>
          <w:szCs w:val="28"/>
        </w:rPr>
        <w:t xml:space="preserve"> </w:t>
      </w:r>
      <w:r w:rsidRPr="00BA7C79">
        <w:rPr>
          <w:sz w:val="28"/>
          <w:szCs w:val="28"/>
        </w:rPr>
        <w:t>lí</w:t>
      </w:r>
      <w:r w:rsidRPr="00BA7C79">
        <w:rPr>
          <w:rFonts w:hint="eastAsia"/>
          <w:sz w:val="28"/>
          <w:szCs w:val="28"/>
        </w:rPr>
        <w:t xml:space="preserve"> </w:t>
      </w:r>
      <w:r w:rsidRPr="00BA7C79">
        <w:rPr>
          <w:sz w:val="28"/>
          <w:szCs w:val="28"/>
        </w:rPr>
        <w:t>gói</w:t>
      </w:r>
      <w:r w:rsidRPr="00BA7C79">
        <w:rPr>
          <w:rFonts w:hint="eastAsia"/>
          <w:sz w:val="28"/>
          <w:szCs w:val="28"/>
        </w:rPr>
        <w:t xml:space="preserve"> </w:t>
      </w:r>
      <w:r w:rsidRPr="00BA7C79">
        <w:rPr>
          <w:sz w:val="28"/>
          <w:szCs w:val="28"/>
        </w:rPr>
        <w:t>hàng]</w:t>
      </w:r>
      <w:r w:rsidRPr="00BA7C79">
        <w:rPr>
          <w:rFonts w:ascii="MS Mincho" w:eastAsia="MS Mincho" w:hAnsi="MS Mincho" w:cs="MS Mincho"/>
          <w:sz w:val="28"/>
          <w:szCs w:val="28"/>
        </w:rPr>
        <w:t>リンクをクリックしてください。</w:t>
      </w:r>
    </w:p>
    <w:p w14:paraId="23B1CBF0" w14:textId="77777777" w:rsidR="004168A8" w:rsidRDefault="004168A8" w:rsidP="004168A8">
      <w:r>
        <w:rPr>
          <w:noProof/>
        </w:rPr>
        <w:lastRenderedPageBreak/>
        <w:drawing>
          <wp:inline distT="0" distB="0" distL="0" distR="0" wp14:anchorId="2D491884" wp14:editId="683E3E37">
            <wp:extent cx="5943600" cy="1676878"/>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943600" cy="1676878"/>
                    </a:xfrm>
                    <a:prstGeom prst="rect">
                      <a:avLst/>
                    </a:prstGeom>
                    <a:noFill/>
                    <a:ln w="9525">
                      <a:noFill/>
                      <a:miter lim="800000"/>
                      <a:headEnd/>
                      <a:tailEnd/>
                    </a:ln>
                  </pic:spPr>
                </pic:pic>
              </a:graphicData>
            </a:graphic>
          </wp:inline>
        </w:drawing>
      </w:r>
    </w:p>
    <w:p w14:paraId="76E974E6" w14:textId="77777777" w:rsidR="004168A8" w:rsidRDefault="004168A8" w:rsidP="004168A8"/>
    <w:p w14:paraId="75369D07" w14:textId="77777777" w:rsidR="004168A8" w:rsidRDefault="004168A8" w:rsidP="00BA7C79">
      <w:pPr>
        <w:pStyle w:val="u3"/>
        <w:rPr>
          <w:rFonts w:asciiTheme="minorHAnsi" w:eastAsia="MS Mincho" w:hAnsiTheme="minorHAnsi" w:cs="MS Mincho"/>
        </w:rPr>
      </w:pPr>
      <w:r>
        <w:t>Search Package</w:t>
      </w:r>
      <w:r>
        <w:rPr>
          <w:rFonts w:hint="eastAsia"/>
        </w:rPr>
        <w:t xml:space="preserve"> </w:t>
      </w:r>
      <w:r w:rsidRPr="00A17E60">
        <w:rPr>
          <w:rFonts w:ascii="MS Mincho" w:eastAsia="MS Mincho" w:hAnsi="MS Mincho" w:cs="MS Mincho"/>
        </w:rPr>
        <w:t>検索パッケージ</w:t>
      </w:r>
    </w:p>
    <w:p w14:paraId="4B4A4DAA" w14:textId="77777777" w:rsidR="00BA7C79" w:rsidRPr="00BA7C79" w:rsidRDefault="00BA7C79" w:rsidP="00BA7C79"/>
    <w:p w14:paraId="4B3310F3" w14:textId="0AA605E3" w:rsidR="004168A8" w:rsidRPr="00BA7C79" w:rsidRDefault="004168A8" w:rsidP="00BA7C79">
      <w:pPr>
        <w:ind w:left="706" w:firstLine="706"/>
        <w:rPr>
          <w:sz w:val="28"/>
          <w:szCs w:val="28"/>
        </w:rPr>
      </w:pPr>
      <w:r w:rsidRPr="00BA7C79">
        <w:rPr>
          <w:sz w:val="28"/>
          <w:szCs w:val="28"/>
        </w:rPr>
        <w:t>Option 1 : Click on</w:t>
      </w:r>
      <w:r w:rsidR="00414041" w:rsidRPr="00BA7C79">
        <w:rPr>
          <w:sz w:val="28"/>
          <w:szCs w:val="28"/>
        </w:rPr>
        <w:t>”</w:t>
      </w:r>
      <w:r w:rsidRPr="00BA7C79">
        <w:rPr>
          <w:sz w:val="28"/>
          <w:szCs w:val="28"/>
        </w:rPr>
        <w:t>Hiển thị tất cả</w:t>
      </w:r>
      <w:r w:rsidR="00414041" w:rsidRPr="00BA7C79">
        <w:rPr>
          <w:sz w:val="28"/>
          <w:szCs w:val="28"/>
        </w:rPr>
        <w:t>”</w:t>
      </w:r>
      <w:r w:rsidRPr="00BA7C79">
        <w:rPr>
          <w:sz w:val="28"/>
          <w:szCs w:val="28"/>
        </w:rPr>
        <w:t>link to display all package.</w:t>
      </w:r>
    </w:p>
    <w:p w14:paraId="011E1A6A" w14:textId="77777777" w:rsidR="004168A8" w:rsidRPr="00BA7C79" w:rsidRDefault="004168A8" w:rsidP="00BA7C79">
      <w:pPr>
        <w:rPr>
          <w:sz w:val="28"/>
          <w:szCs w:val="28"/>
        </w:rPr>
      </w:pPr>
    </w:p>
    <w:p w14:paraId="7AE809B4"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すべてのパッケージを表示するには、リンクをクリックしてください。</w:t>
      </w:r>
    </w:p>
    <w:p w14:paraId="32C93D3F" w14:textId="77777777" w:rsidR="004168A8" w:rsidRPr="00BA7C79" w:rsidRDefault="004168A8" w:rsidP="00BA7C79">
      <w:pPr>
        <w:ind w:left="706" w:firstLine="706"/>
        <w:rPr>
          <w:sz w:val="28"/>
          <w:szCs w:val="28"/>
          <w:lang w:val="vi-VN"/>
        </w:rPr>
      </w:pPr>
      <w:r w:rsidRPr="00BA7C79">
        <w:rPr>
          <w:sz w:val="28"/>
          <w:szCs w:val="28"/>
          <w:lang w:val="vi-VN"/>
        </w:rPr>
        <w:t xml:space="preserve">Option 2 : </w:t>
      </w:r>
    </w:p>
    <w:p w14:paraId="6D3F6CD4"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2:</w:t>
      </w:r>
    </w:p>
    <w:p w14:paraId="353F0424" w14:textId="01B652F0" w:rsidR="004168A8" w:rsidRPr="00BA7C79" w:rsidRDefault="00414041" w:rsidP="00BA7C79">
      <w:pPr>
        <w:ind w:firstLine="706"/>
        <w:rPr>
          <w:sz w:val="28"/>
          <w:szCs w:val="28"/>
          <w:lang w:val="vi-VN"/>
        </w:rPr>
      </w:pPr>
      <w:r w:rsidRPr="00BA7C79">
        <w:rPr>
          <w:i/>
          <w:sz w:val="28"/>
          <w:szCs w:val="28"/>
          <w:lang w:val="vi-VN"/>
        </w:rPr>
        <w:t>Step 1:</w:t>
      </w:r>
      <w:r w:rsidR="004168A8" w:rsidRPr="00BA7C79">
        <w:rPr>
          <w:sz w:val="28"/>
          <w:szCs w:val="28"/>
          <w:lang w:val="vi-VN"/>
        </w:rPr>
        <w:t xml:space="preserve"> Empty Search field.</w:t>
      </w:r>
    </w:p>
    <w:p w14:paraId="4D8EAE1F"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 </w:t>
      </w:r>
      <w:r w:rsidRPr="00BA7C79">
        <w:rPr>
          <w:rFonts w:ascii="MS Mincho" w:eastAsia="MS Mincho" w:hAnsi="MS Mincho" w:cs="MS Mincho" w:hint="eastAsia"/>
          <w:sz w:val="28"/>
          <w:szCs w:val="28"/>
          <w:lang w:val="vi-VN"/>
        </w:rPr>
        <w:t>空の検索フィールド。</w:t>
      </w:r>
    </w:p>
    <w:p w14:paraId="75BABB51" w14:textId="30DB888A" w:rsidR="004168A8" w:rsidRPr="00BA7C79" w:rsidRDefault="00414041" w:rsidP="00BA7C79">
      <w:pPr>
        <w:ind w:firstLine="706"/>
        <w:rPr>
          <w:sz w:val="28"/>
          <w:szCs w:val="28"/>
          <w:lang w:val="vi-VN"/>
        </w:rPr>
      </w:pPr>
      <w:r w:rsidRPr="00BA7C79">
        <w:rPr>
          <w:i/>
          <w:sz w:val="28"/>
          <w:szCs w:val="28"/>
          <w:lang w:val="vi-VN"/>
        </w:rPr>
        <w:t>Step 2:</w:t>
      </w:r>
      <w:r w:rsidR="004168A8" w:rsidRPr="00BA7C79">
        <w:rPr>
          <w:sz w:val="28"/>
          <w:szCs w:val="28"/>
          <w:lang w:val="vi-VN"/>
        </w:rPr>
        <w:t xml:space="preserve"> Click Search button. All package will be display.</w:t>
      </w:r>
    </w:p>
    <w:p w14:paraId="17B10D63"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検索ボタンをクリックします。すべてのパッケージが表示されます。</w:t>
      </w:r>
    </w:p>
    <w:p w14:paraId="7E5B4549" w14:textId="77777777" w:rsidR="004168A8" w:rsidRPr="00BA7C79" w:rsidRDefault="004168A8" w:rsidP="00BA7C79">
      <w:pPr>
        <w:ind w:left="706" w:firstLine="706"/>
        <w:rPr>
          <w:sz w:val="28"/>
          <w:szCs w:val="28"/>
        </w:rPr>
      </w:pPr>
      <w:r w:rsidRPr="00BA7C79">
        <w:rPr>
          <w:sz w:val="28"/>
          <w:szCs w:val="28"/>
        </w:rPr>
        <w:t xml:space="preserve">Option 3 : </w:t>
      </w:r>
    </w:p>
    <w:p w14:paraId="0E7DF5D0" w14:textId="77777777"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3:</w:t>
      </w:r>
    </w:p>
    <w:p w14:paraId="114BDC72" w14:textId="5400039B" w:rsidR="004168A8" w:rsidRPr="00BA7C79" w:rsidRDefault="004168A8" w:rsidP="00BA7C79">
      <w:pPr>
        <w:rPr>
          <w:sz w:val="28"/>
          <w:szCs w:val="28"/>
        </w:rPr>
      </w:pPr>
      <w:r w:rsidRPr="00BA7C79">
        <w:rPr>
          <w:sz w:val="28"/>
          <w:szCs w:val="28"/>
        </w:rPr>
        <w:tab/>
      </w:r>
      <w:r w:rsidR="00414041" w:rsidRPr="00BA7C79">
        <w:rPr>
          <w:i/>
          <w:sz w:val="28"/>
          <w:szCs w:val="28"/>
        </w:rPr>
        <w:t>Step 1:</w:t>
      </w:r>
      <w:r w:rsidRPr="00BA7C79">
        <w:rPr>
          <w:sz w:val="28"/>
          <w:szCs w:val="28"/>
        </w:rPr>
        <w:t xml:space="preserve"> Enter correct or a part of Package Name to search field.</w:t>
      </w:r>
    </w:p>
    <w:p w14:paraId="2654B784" w14:textId="177E1F36" w:rsidR="004168A8" w:rsidRPr="00BA7C79" w:rsidRDefault="004168A8" w:rsidP="00BA7C79">
      <w:pPr>
        <w:rPr>
          <w:sz w:val="28"/>
          <w:szCs w:val="28"/>
          <w:lang w:val="vi-VN"/>
        </w:rPr>
      </w:pPr>
      <w:r w:rsidRPr="00BA7C79">
        <w:rPr>
          <w:sz w:val="28"/>
          <w:szCs w:val="28"/>
        </w:rPr>
        <w:tab/>
      </w:r>
      <w:r w:rsid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検索するパッケージ名またはパッケージ名の一部を入力します。</w:t>
      </w:r>
    </w:p>
    <w:p w14:paraId="1B10FBFA" w14:textId="77777777" w:rsidR="004168A8" w:rsidRPr="00BA7C79" w:rsidRDefault="004168A8" w:rsidP="00BA7C79">
      <w:pPr>
        <w:rPr>
          <w:sz w:val="28"/>
          <w:szCs w:val="28"/>
        </w:rPr>
      </w:pPr>
    </w:p>
    <w:p w14:paraId="759F620F" w14:textId="58E51B5E" w:rsidR="004168A8" w:rsidRPr="00BA7C79" w:rsidRDefault="004168A8" w:rsidP="00BA7C79">
      <w:pPr>
        <w:rPr>
          <w:sz w:val="28"/>
          <w:szCs w:val="28"/>
        </w:rPr>
      </w:pPr>
      <w:r w:rsidRPr="00BA7C79">
        <w:rPr>
          <w:sz w:val="28"/>
          <w:szCs w:val="28"/>
        </w:rPr>
        <w:lastRenderedPageBreak/>
        <w:tab/>
      </w:r>
      <w:r w:rsidR="00414041" w:rsidRPr="00BA7C79">
        <w:rPr>
          <w:i/>
          <w:sz w:val="28"/>
          <w:szCs w:val="28"/>
        </w:rPr>
        <w:t>Step 2:</w:t>
      </w:r>
      <w:r w:rsidRPr="00BA7C79">
        <w:rPr>
          <w:sz w:val="28"/>
          <w:szCs w:val="28"/>
        </w:rPr>
        <w:t xml:space="preserve"> Click Search button, All package have package name like search value will be display.</w:t>
      </w:r>
    </w:p>
    <w:p w14:paraId="7E81DB26" w14:textId="77777777" w:rsidR="004168A8" w:rsidRDefault="004168A8" w:rsidP="00BA7C79">
      <w:pPr>
        <w:rPr>
          <w:rFonts w:eastAsia="MS Mincho" w:cs="MS Mincho"/>
          <w:sz w:val="28"/>
          <w:szCs w:val="28"/>
        </w:rPr>
      </w:pPr>
      <w:r w:rsidRP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検索ボタンをクリックすると、すべてのパッケージに検索値のようなパッケージ名が表示されます。</w:t>
      </w:r>
    </w:p>
    <w:p w14:paraId="7C6F6070" w14:textId="77777777" w:rsidR="00BA7C79" w:rsidRDefault="00BA7C79" w:rsidP="00BA7C79">
      <w:pPr>
        <w:rPr>
          <w:rFonts w:eastAsia="MS Mincho" w:cs="MS Mincho"/>
          <w:sz w:val="28"/>
          <w:szCs w:val="28"/>
        </w:rPr>
      </w:pPr>
    </w:p>
    <w:p w14:paraId="57D39CD3" w14:textId="77777777" w:rsidR="00BA7C79" w:rsidRPr="00BA7C79" w:rsidRDefault="00BA7C79" w:rsidP="00BA7C79">
      <w:pPr>
        <w:rPr>
          <w:sz w:val="28"/>
          <w:szCs w:val="28"/>
        </w:rPr>
      </w:pPr>
    </w:p>
    <w:p w14:paraId="56C12AD4" w14:textId="77777777" w:rsidR="004168A8" w:rsidRDefault="004168A8" w:rsidP="00BA7C79">
      <w:pPr>
        <w:pStyle w:val="u3"/>
        <w:rPr>
          <w:rFonts w:asciiTheme="minorHAnsi" w:eastAsia="MS Mincho" w:hAnsiTheme="minorHAnsi" w:cs="MS Mincho"/>
        </w:rPr>
      </w:pPr>
      <w:r>
        <w:t>Edit Package</w:t>
      </w:r>
      <w:r>
        <w:rPr>
          <w:rFonts w:hint="eastAsia"/>
        </w:rPr>
        <w:t xml:space="preserve"> </w:t>
      </w:r>
      <w:r>
        <w:rPr>
          <w:rFonts w:ascii="MS Mincho" w:eastAsia="MS Mincho" w:hAnsi="MS Mincho" w:cs="MS Mincho"/>
        </w:rPr>
        <w:t>・</w:t>
      </w:r>
      <w:r w:rsidRPr="00A17E60">
        <w:rPr>
          <w:rFonts w:ascii="MS Mincho" w:eastAsia="MS Mincho" w:hAnsi="MS Mincho" w:cs="MS Mincho" w:hint="eastAsia"/>
        </w:rPr>
        <w:t>パッケージの編集</w:t>
      </w:r>
    </w:p>
    <w:p w14:paraId="5852D2D7" w14:textId="77777777" w:rsidR="00BA7C79" w:rsidRPr="00BA7C79" w:rsidRDefault="00BA7C79" w:rsidP="00BA7C79"/>
    <w:p w14:paraId="4B94E1C1" w14:textId="075BEB97" w:rsidR="004168A8" w:rsidRPr="00BA7C79" w:rsidRDefault="00414041" w:rsidP="00BA7C79">
      <w:pPr>
        <w:rPr>
          <w:sz w:val="28"/>
          <w:szCs w:val="28"/>
        </w:rPr>
      </w:pPr>
      <w:r w:rsidRPr="00BA7C79">
        <w:rPr>
          <w:i/>
          <w:sz w:val="28"/>
          <w:szCs w:val="28"/>
        </w:rPr>
        <w:t>Step 1:</w:t>
      </w:r>
      <w:r w:rsidR="004168A8" w:rsidRPr="00BA7C79">
        <w:rPr>
          <w:sz w:val="28"/>
          <w:szCs w:val="28"/>
        </w:rPr>
        <w:t xml:space="preserve"> Click on Edit button to display Edit Package form.</w:t>
      </w:r>
    </w:p>
    <w:p w14:paraId="29A581AE" w14:textId="77777777" w:rsidR="004168A8" w:rsidRPr="00331A98" w:rsidRDefault="004168A8" w:rsidP="00BA7C79">
      <w:pPr>
        <w:rPr>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1:Edit</w:t>
      </w:r>
      <w:r w:rsidRPr="00BA7C79">
        <w:rPr>
          <w:rFonts w:ascii="MS Mincho" w:eastAsia="MS Mincho" w:hAnsi="MS Mincho" w:cs="MS Mincho" w:hint="eastAsia"/>
          <w:sz w:val="28"/>
          <w:szCs w:val="28"/>
          <w:lang w:val="vi-VN"/>
        </w:rPr>
        <w:t>ボタンをクリックして、</w:t>
      </w:r>
      <w:r w:rsidRPr="00BA7C79">
        <w:rPr>
          <w:rFonts w:ascii="MS Mincho" w:eastAsia="MS Mincho" w:hAnsi="MS Mincho" w:cs="MS Mincho"/>
          <w:sz w:val="28"/>
          <w:szCs w:val="28"/>
          <w:lang w:val="vi-VN"/>
        </w:rPr>
        <w:t>Edit Package</w:t>
      </w:r>
      <w:r w:rsidRPr="00BA7C79">
        <w:rPr>
          <w:rFonts w:ascii="MS Mincho" w:eastAsia="MS Mincho" w:hAnsi="MS Mincho" w:cs="MS Mincho" w:hint="eastAsia"/>
          <w:sz w:val="28"/>
          <w:szCs w:val="28"/>
          <w:lang w:val="vi-VN"/>
        </w:rPr>
        <w:t>フォームを表示します</w:t>
      </w:r>
      <w:r w:rsidRPr="00A17E60">
        <w:rPr>
          <w:rFonts w:ascii="MS Mincho" w:eastAsia="MS Mincho" w:hAnsi="MS Mincho" w:cs="MS Mincho" w:hint="eastAsia"/>
          <w:lang w:val="vi-VN"/>
        </w:rPr>
        <w:t>。</w:t>
      </w:r>
    </w:p>
    <w:p w14:paraId="4D6CBE83" w14:textId="77777777" w:rsidR="004168A8" w:rsidRDefault="004168A8" w:rsidP="00BA7C79">
      <w:r>
        <w:rPr>
          <w:noProof/>
        </w:rPr>
        <w:lastRenderedPageBreak/>
        <w:drawing>
          <wp:inline distT="0" distB="0" distL="0" distR="0" wp14:anchorId="36E5C203" wp14:editId="2750B480">
            <wp:extent cx="4866667" cy="6028572"/>
            <wp:effectExtent l="19050" t="0" r="0" b="0"/>
            <wp:docPr id="46" name="Picture 36" descr="Zalo_ScreenShot_20_4_2018_171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715111.png"/>
                    <pic:cNvPicPr/>
                  </pic:nvPicPr>
                  <pic:blipFill>
                    <a:blip r:embed="rId59" cstate="print"/>
                    <a:stretch>
                      <a:fillRect/>
                    </a:stretch>
                  </pic:blipFill>
                  <pic:spPr>
                    <a:xfrm>
                      <a:off x="0" y="0"/>
                      <a:ext cx="4866667" cy="6028572"/>
                    </a:xfrm>
                    <a:prstGeom prst="rect">
                      <a:avLst/>
                    </a:prstGeom>
                  </pic:spPr>
                </pic:pic>
              </a:graphicData>
            </a:graphic>
          </wp:inline>
        </w:drawing>
      </w:r>
    </w:p>
    <w:p w14:paraId="5FD57A4F" w14:textId="09D67B1F" w:rsidR="004168A8" w:rsidRDefault="00414041" w:rsidP="00BA7C79">
      <w:pPr>
        <w:ind w:firstLine="706"/>
      </w:pPr>
      <w:r w:rsidRPr="00BA7C79">
        <w:rPr>
          <w:sz w:val="28"/>
          <w:szCs w:val="28"/>
        </w:rPr>
        <w:t>Step 2:</w:t>
      </w:r>
      <w:r w:rsidR="004168A8" w:rsidRPr="00BA7C79">
        <w:rPr>
          <w:sz w:val="28"/>
          <w:szCs w:val="28"/>
        </w:rPr>
        <w:t xml:space="preserve"> Enter new Package Name.</w:t>
      </w:r>
      <w:r w:rsidR="004168A8" w:rsidRPr="00BA7C79">
        <w:rPr>
          <w:rFonts w:hint="eastAsia"/>
          <w:sz w:val="28"/>
          <w:szCs w:val="28"/>
        </w:rPr>
        <w:t xml:space="preserve"> </w:t>
      </w:r>
      <w:r w:rsidR="004168A8" w:rsidRPr="00BA7C79">
        <w:rPr>
          <w:sz w:val="28"/>
          <w:szCs w:val="28"/>
        </w:rPr>
        <w:t>新しいパッケージ名を入力します</w:t>
      </w:r>
      <w:r w:rsidR="004168A8" w:rsidRPr="00A17E60">
        <w:rPr>
          <w:rFonts w:ascii="MS Mincho" w:eastAsia="MS Mincho" w:hAnsi="MS Mincho" w:cs="MS Mincho"/>
        </w:rPr>
        <w:t>。</w:t>
      </w:r>
    </w:p>
    <w:p w14:paraId="1BC216EC" w14:textId="77777777" w:rsidR="004168A8" w:rsidRPr="00331A98" w:rsidRDefault="004168A8" w:rsidP="00BA7C79">
      <w:pPr>
        <w:ind w:firstLine="706"/>
        <w:rPr>
          <w:b/>
          <w:lang w:val="vi-VN"/>
        </w:rPr>
      </w:pPr>
      <w:r w:rsidRPr="00BE1AF4">
        <w:t>ステップ</w:t>
      </w:r>
      <w:r>
        <w:rPr>
          <w:lang w:val="vi-VN"/>
        </w:rPr>
        <w:t xml:space="preserve"> 2:</w:t>
      </w:r>
    </w:p>
    <w:p w14:paraId="7FF616A0" w14:textId="305FDC8A" w:rsidR="004168A8" w:rsidRPr="00BA7C79" w:rsidRDefault="004168A8" w:rsidP="007E2E20">
      <w:pPr>
        <w:pStyle w:val="oancuaDanhsach"/>
        <w:numPr>
          <w:ilvl w:val="0"/>
          <w:numId w:val="102"/>
        </w:numPr>
        <w:rPr>
          <w:sz w:val="28"/>
          <w:szCs w:val="28"/>
        </w:rPr>
      </w:pPr>
      <w:r w:rsidRPr="00BA7C79">
        <w:rPr>
          <w:sz w:val="28"/>
          <w:szCs w:val="28"/>
        </w:rPr>
        <w:t>New Package Name rules :</w:t>
      </w:r>
      <w:r w:rsidRPr="00BA7C79">
        <w:rPr>
          <w:rFonts w:hint="eastAsia"/>
          <w:sz w:val="28"/>
          <w:szCs w:val="28"/>
        </w:rPr>
        <w:t xml:space="preserve"> </w:t>
      </w:r>
      <w:r w:rsidRPr="00BA7C79">
        <w:rPr>
          <w:rFonts w:ascii="MS Mincho" w:eastAsia="MS Mincho" w:hAnsi="MS Mincho" w:cs="MS Mincho"/>
          <w:sz w:val="28"/>
          <w:szCs w:val="28"/>
        </w:rPr>
        <w:t>新しいパッケージ名規則：</w:t>
      </w:r>
    </w:p>
    <w:p w14:paraId="1ECEEF7D" w14:textId="4F0D4252" w:rsidR="004168A8" w:rsidRPr="00BA7C79" w:rsidRDefault="004168A8" w:rsidP="007E2E20">
      <w:pPr>
        <w:pStyle w:val="oancuaDanhsach"/>
        <w:numPr>
          <w:ilvl w:val="1"/>
          <w:numId w:val="102"/>
        </w:numPr>
        <w:rPr>
          <w:sz w:val="28"/>
          <w:szCs w:val="28"/>
        </w:rPr>
      </w:pPr>
      <w:r w:rsidRPr="00BA7C79">
        <w:rPr>
          <w:sz w:val="28"/>
          <w:szCs w:val="28"/>
        </w:rPr>
        <w:t>Not special character.</w:t>
      </w:r>
      <w:r w:rsidRPr="00BA7C79">
        <w:rPr>
          <w:rFonts w:hint="eastAsia"/>
          <w:sz w:val="28"/>
          <w:szCs w:val="28"/>
        </w:rPr>
        <w:t xml:space="preserve"> </w:t>
      </w:r>
      <w:r w:rsidRPr="00BA7C79">
        <w:rPr>
          <w:rFonts w:ascii="MS Mincho" w:eastAsia="MS Mincho" w:hAnsi="MS Mincho" w:cs="MS Mincho"/>
          <w:sz w:val="28"/>
          <w:szCs w:val="28"/>
        </w:rPr>
        <w:t>特殊文字ではありません。</w:t>
      </w:r>
    </w:p>
    <w:p w14:paraId="03C64F87" w14:textId="2BAA8152" w:rsidR="004168A8" w:rsidRPr="00BA7C79" w:rsidRDefault="004168A8" w:rsidP="007E2E20">
      <w:pPr>
        <w:pStyle w:val="oancuaDanhsach"/>
        <w:numPr>
          <w:ilvl w:val="1"/>
          <w:numId w:val="102"/>
        </w:numPr>
        <w:rPr>
          <w:rFonts w:ascii="MS Mincho" w:eastAsia="MS Mincho" w:hAnsi="MS Mincho" w:cs="MS Mincho"/>
          <w:sz w:val="28"/>
          <w:szCs w:val="28"/>
        </w:rPr>
      </w:pPr>
      <w:r w:rsidRPr="00BA7C79">
        <w:rPr>
          <w:sz w:val="28"/>
          <w:szCs w:val="28"/>
        </w:rPr>
        <w:t>Not empty.</w:t>
      </w:r>
      <w:r w:rsidRPr="00BA7C79">
        <w:rPr>
          <w:rFonts w:hint="eastAsia"/>
          <w:sz w:val="28"/>
          <w:szCs w:val="28"/>
        </w:rPr>
        <w:t xml:space="preserve"> </w:t>
      </w:r>
      <w:r w:rsidRPr="00BA7C79">
        <w:rPr>
          <w:rFonts w:ascii="MS Mincho" w:eastAsia="MS Mincho" w:hAnsi="MS Mincho" w:cs="MS Mincho" w:hint="eastAsia"/>
          <w:sz w:val="28"/>
          <w:szCs w:val="28"/>
        </w:rPr>
        <w:t>空ではありません。</w:t>
      </w:r>
    </w:p>
    <w:p w14:paraId="69E59B99" w14:textId="0DF0D596" w:rsidR="004168A8" w:rsidRPr="00BA7C79" w:rsidRDefault="004168A8" w:rsidP="007E2E20">
      <w:pPr>
        <w:pStyle w:val="oancuaDanhsach"/>
        <w:numPr>
          <w:ilvl w:val="1"/>
          <w:numId w:val="102"/>
        </w:numPr>
        <w:rPr>
          <w:sz w:val="28"/>
          <w:szCs w:val="28"/>
        </w:rPr>
      </w:pPr>
      <w:r w:rsidRPr="00BA7C79">
        <w:rPr>
          <w:sz w:val="28"/>
          <w:szCs w:val="28"/>
        </w:rPr>
        <w:t>In range 6 ~ 32 character.</w:t>
      </w:r>
      <w:r w:rsidRPr="00BA7C79">
        <w:rPr>
          <w:rFonts w:hint="eastAsia"/>
          <w:sz w:val="28"/>
          <w:szCs w:val="28"/>
        </w:rPr>
        <w:t xml:space="preserve"> </w:t>
      </w:r>
      <w:r w:rsidRPr="00BA7C79">
        <w:rPr>
          <w:rFonts w:ascii="MS Mincho" w:eastAsia="MS Mincho" w:hAnsi="MS Mincho" w:cs="MS Mincho"/>
          <w:sz w:val="28"/>
          <w:szCs w:val="28"/>
        </w:rPr>
        <w:t>範囲は</w:t>
      </w:r>
      <w:r w:rsidRPr="00BA7C79">
        <w:rPr>
          <w:sz w:val="28"/>
          <w:szCs w:val="28"/>
        </w:rPr>
        <w:t>6</w:t>
      </w:r>
      <w:r w:rsidRPr="00BA7C79">
        <w:rPr>
          <w:rFonts w:ascii="MS Mincho" w:eastAsia="MS Mincho" w:hAnsi="MS Mincho" w:cs="MS Mincho"/>
          <w:sz w:val="28"/>
          <w:szCs w:val="28"/>
        </w:rPr>
        <w:t>〜</w:t>
      </w:r>
      <w:r w:rsidRPr="00BA7C79">
        <w:rPr>
          <w:sz w:val="28"/>
          <w:szCs w:val="28"/>
        </w:rPr>
        <w:t>32</w:t>
      </w:r>
      <w:r w:rsidRPr="00BA7C79">
        <w:rPr>
          <w:rFonts w:ascii="MS Mincho" w:eastAsia="MS Mincho" w:hAnsi="MS Mincho" w:cs="MS Mincho"/>
          <w:sz w:val="28"/>
          <w:szCs w:val="28"/>
        </w:rPr>
        <w:t>文字です。</w:t>
      </w:r>
    </w:p>
    <w:p w14:paraId="288F2735" w14:textId="1429CE73" w:rsidR="004168A8" w:rsidRDefault="00414041" w:rsidP="004168A8">
      <w:pPr>
        <w:tabs>
          <w:tab w:val="left" w:pos="5212"/>
        </w:tabs>
        <w:ind w:left="720"/>
        <w:rPr>
          <w:sz w:val="28"/>
          <w:szCs w:val="28"/>
        </w:rPr>
      </w:pPr>
      <w:r w:rsidRPr="00414041">
        <w:rPr>
          <w:i/>
          <w:sz w:val="28"/>
          <w:szCs w:val="28"/>
        </w:rPr>
        <w:lastRenderedPageBreak/>
        <w:t>Step 3:</w:t>
      </w:r>
      <w:r w:rsidR="004168A8">
        <w:rPr>
          <w:sz w:val="28"/>
          <w:szCs w:val="28"/>
        </w:rPr>
        <w:t xml:space="preserve"> Enter new Package Detail.</w:t>
      </w:r>
      <w:r w:rsidR="004168A8">
        <w:rPr>
          <w:rFonts w:hint="eastAsia"/>
          <w:sz w:val="28"/>
          <w:szCs w:val="28"/>
        </w:rPr>
        <w:t xml:space="preserve"> </w:t>
      </w:r>
      <w:r w:rsidR="004168A8" w:rsidRPr="00447D3F">
        <w:rPr>
          <w:rFonts w:ascii="MS Mincho" w:eastAsia="MS Mincho" w:hAnsi="MS Mincho" w:cs="MS Mincho"/>
          <w:sz w:val="28"/>
          <w:szCs w:val="28"/>
        </w:rPr>
        <w:t>新しいパッケージの詳細を入力します。</w:t>
      </w:r>
    </w:p>
    <w:p w14:paraId="16DFE1F1" w14:textId="77777777"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3:</w:t>
      </w:r>
    </w:p>
    <w:p w14:paraId="25EB8B2E" w14:textId="77777777" w:rsidR="004168A8" w:rsidRDefault="004168A8" w:rsidP="007E2E20">
      <w:pPr>
        <w:pStyle w:val="oancuaDanhsach"/>
        <w:widowControl w:val="0"/>
        <w:numPr>
          <w:ilvl w:val="0"/>
          <w:numId w:val="102"/>
        </w:numPr>
        <w:autoSpaceDE w:val="0"/>
        <w:autoSpaceDN w:val="0"/>
        <w:spacing w:after="0" w:line="240" w:lineRule="auto"/>
        <w:contextualSpacing w:val="0"/>
        <w:rPr>
          <w:sz w:val="28"/>
          <w:szCs w:val="28"/>
        </w:rPr>
      </w:pPr>
      <w:r>
        <w:rPr>
          <w:sz w:val="28"/>
          <w:szCs w:val="28"/>
        </w:rPr>
        <w:t>New Package Detail rules :</w:t>
      </w:r>
      <w:r>
        <w:rPr>
          <w:rFonts w:hint="eastAsia"/>
          <w:sz w:val="28"/>
          <w:szCs w:val="28"/>
        </w:rPr>
        <w:t xml:space="preserve"> </w:t>
      </w:r>
      <w:r w:rsidRPr="00447D3F">
        <w:rPr>
          <w:rFonts w:ascii="MS Mincho" w:eastAsia="MS Mincho" w:hAnsi="MS Mincho" w:cs="MS Mincho"/>
          <w:sz w:val="28"/>
          <w:szCs w:val="28"/>
        </w:rPr>
        <w:t>新しいパッケージ詳細ルール：</w:t>
      </w:r>
    </w:p>
    <w:p w14:paraId="58473921" w14:textId="77777777" w:rsidR="004168A8" w:rsidRPr="00447D3F" w:rsidRDefault="004168A8" w:rsidP="007E2E20">
      <w:pPr>
        <w:pStyle w:val="oancuaDanhsach"/>
        <w:widowControl w:val="0"/>
        <w:numPr>
          <w:ilvl w:val="0"/>
          <w:numId w:val="102"/>
        </w:numPr>
        <w:autoSpaceDE w:val="0"/>
        <w:autoSpaceDN w:val="0"/>
        <w:spacing w:after="0" w:line="240" w:lineRule="auto"/>
        <w:contextualSpacing w:val="0"/>
        <w:rPr>
          <w:rFonts w:ascii="MS Mincho" w:eastAsia="MS Mincho" w:hAnsi="MS Mincho" w:cs="MS Mincho"/>
          <w:sz w:val="28"/>
          <w:szCs w:val="28"/>
        </w:rPr>
      </w:pPr>
      <w:r w:rsidRPr="00447D3F">
        <w:rPr>
          <w:sz w:val="28"/>
          <w:szCs w:val="28"/>
        </w:rPr>
        <w:t>Not empty.</w:t>
      </w:r>
      <w:r w:rsidRPr="00447D3F">
        <w:rPr>
          <w:rFonts w:hint="eastAsia"/>
          <w:sz w:val="28"/>
          <w:szCs w:val="28"/>
        </w:rPr>
        <w:t xml:space="preserve"> </w:t>
      </w:r>
      <w:r w:rsidRPr="00447D3F">
        <w:rPr>
          <w:rFonts w:ascii="MS Mincho" w:eastAsia="MS Mincho" w:hAnsi="MS Mincho" w:cs="MS Mincho" w:hint="eastAsia"/>
          <w:sz w:val="28"/>
          <w:szCs w:val="28"/>
        </w:rPr>
        <w:t>空ではありません。</w:t>
      </w:r>
    </w:p>
    <w:p w14:paraId="3F678386" w14:textId="13CF0282" w:rsidR="004168A8" w:rsidRDefault="00414041" w:rsidP="004168A8">
      <w:pPr>
        <w:ind w:left="720"/>
        <w:rPr>
          <w:sz w:val="28"/>
          <w:szCs w:val="28"/>
        </w:rPr>
      </w:pPr>
      <w:r w:rsidRPr="00414041">
        <w:rPr>
          <w:i/>
          <w:sz w:val="28"/>
          <w:szCs w:val="28"/>
        </w:rPr>
        <w:t>Step 4:</w:t>
      </w:r>
      <w:r w:rsidR="004168A8">
        <w:rPr>
          <w:sz w:val="28"/>
          <w:szCs w:val="28"/>
        </w:rPr>
        <w:t xml:space="preserve"> Enter new Package Price.</w:t>
      </w:r>
      <w:r w:rsidR="004168A8">
        <w:rPr>
          <w:rFonts w:hint="eastAsia"/>
          <w:sz w:val="28"/>
          <w:szCs w:val="28"/>
        </w:rPr>
        <w:t xml:space="preserve"> </w:t>
      </w:r>
      <w:r w:rsidR="004168A8" w:rsidRPr="00447D3F">
        <w:rPr>
          <w:rFonts w:ascii="MS Mincho" w:eastAsia="MS Mincho" w:hAnsi="MS Mincho" w:cs="MS Mincho"/>
          <w:sz w:val="28"/>
          <w:szCs w:val="28"/>
        </w:rPr>
        <w:t>新しいパッケージ価格を入力してください。</w:t>
      </w:r>
    </w:p>
    <w:p w14:paraId="012D9209" w14:textId="77777777"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4</w:t>
      </w:r>
    </w:p>
    <w:p w14:paraId="4C481B64" w14:textId="77777777" w:rsidR="004168A8" w:rsidRDefault="004168A8" w:rsidP="007E2E20">
      <w:pPr>
        <w:pStyle w:val="oancuaDanhsach"/>
        <w:widowControl w:val="0"/>
        <w:numPr>
          <w:ilvl w:val="0"/>
          <w:numId w:val="102"/>
        </w:numPr>
        <w:autoSpaceDE w:val="0"/>
        <w:autoSpaceDN w:val="0"/>
        <w:spacing w:after="0" w:line="240" w:lineRule="auto"/>
        <w:contextualSpacing w:val="0"/>
        <w:rPr>
          <w:sz w:val="28"/>
          <w:szCs w:val="28"/>
        </w:rPr>
      </w:pPr>
      <w:r>
        <w:rPr>
          <w:sz w:val="28"/>
          <w:szCs w:val="28"/>
        </w:rPr>
        <w:tab/>
        <w:t>New Package Price rules :</w:t>
      </w:r>
      <w:r>
        <w:rPr>
          <w:rFonts w:hint="eastAsia"/>
          <w:sz w:val="28"/>
          <w:szCs w:val="28"/>
        </w:rPr>
        <w:t xml:space="preserve"> </w:t>
      </w:r>
      <w:r w:rsidRPr="00447D3F">
        <w:rPr>
          <w:rFonts w:ascii="MS Mincho" w:eastAsia="MS Mincho" w:hAnsi="MS Mincho" w:cs="MS Mincho"/>
          <w:sz w:val="28"/>
          <w:szCs w:val="28"/>
        </w:rPr>
        <w:t>新しいパッケージ価格ルール：</w:t>
      </w:r>
    </w:p>
    <w:p w14:paraId="054FA70C" w14:textId="77777777" w:rsidR="004168A8" w:rsidRDefault="004168A8" w:rsidP="007E2E20">
      <w:pPr>
        <w:pStyle w:val="oancuaDanhsach"/>
        <w:widowControl w:val="0"/>
        <w:numPr>
          <w:ilvl w:val="1"/>
          <w:numId w:val="102"/>
        </w:numPr>
        <w:autoSpaceDE w:val="0"/>
        <w:autoSpaceDN w:val="0"/>
        <w:spacing w:after="0" w:line="240" w:lineRule="auto"/>
        <w:contextualSpacing w:val="0"/>
        <w:rPr>
          <w:sz w:val="28"/>
          <w:szCs w:val="28"/>
        </w:rPr>
      </w:pPr>
      <w:r>
        <w:rPr>
          <w:sz w:val="28"/>
          <w:szCs w:val="28"/>
        </w:rPr>
        <w:t>Must be number bigger than 0.</w:t>
      </w:r>
      <w:r>
        <w:rPr>
          <w:rFonts w:hint="eastAsia"/>
          <w:sz w:val="28"/>
          <w:szCs w:val="28"/>
        </w:rPr>
        <w:t xml:space="preserve"> </w:t>
      </w:r>
      <w:r w:rsidRPr="00447D3F">
        <w:rPr>
          <w:sz w:val="28"/>
          <w:szCs w:val="28"/>
        </w:rPr>
        <w:t>0</w:t>
      </w:r>
      <w:r w:rsidRPr="00447D3F">
        <w:rPr>
          <w:rFonts w:ascii="MS Mincho" w:eastAsia="MS Mincho" w:hAnsi="MS Mincho" w:cs="MS Mincho"/>
          <w:sz w:val="28"/>
          <w:szCs w:val="28"/>
        </w:rPr>
        <w:t>より大きい数である必要があります。</w:t>
      </w:r>
    </w:p>
    <w:p w14:paraId="5BC81C86" w14:textId="75625C67" w:rsidR="004168A8" w:rsidRDefault="00414041" w:rsidP="004168A8">
      <w:pPr>
        <w:ind w:left="720"/>
        <w:rPr>
          <w:sz w:val="28"/>
          <w:szCs w:val="28"/>
        </w:rPr>
      </w:pPr>
      <w:r w:rsidRPr="00414041">
        <w:rPr>
          <w:i/>
          <w:sz w:val="28"/>
          <w:szCs w:val="28"/>
        </w:rPr>
        <w:t>Step 5:</w:t>
      </w:r>
      <w:r w:rsidR="004168A8">
        <w:rPr>
          <w:sz w:val="28"/>
          <w:szCs w:val="28"/>
        </w:rPr>
        <w:t xml:space="preserve"> Select Package Avalability.</w:t>
      </w:r>
    </w:p>
    <w:p w14:paraId="26FB1E1E" w14:textId="77777777" w:rsidR="004168A8" w:rsidRPr="00331A98" w:rsidRDefault="004168A8" w:rsidP="004168A8">
      <w:pPr>
        <w:tabs>
          <w:tab w:val="left" w:pos="4117"/>
        </w:tabs>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5</w:t>
      </w:r>
      <w:r>
        <w:rPr>
          <w:rFonts w:ascii="MS Mincho" w:eastAsia="MS Mincho" w:hAnsi="MS Mincho" w:cs="MS Mincho" w:hint="eastAsia"/>
          <w:sz w:val="28"/>
          <w:szCs w:val="28"/>
          <w:lang w:val="vi-VN"/>
        </w:rPr>
        <w:t>：</w:t>
      </w:r>
      <w:r w:rsidRPr="00447D3F">
        <w:rPr>
          <w:rFonts w:ascii="MS Mincho" w:eastAsia="MS Mincho" w:hAnsi="MS Mincho" w:cs="MS Mincho" w:hint="eastAsia"/>
          <w:sz w:val="28"/>
          <w:szCs w:val="28"/>
          <w:lang w:val="vi-VN"/>
        </w:rPr>
        <w:t>パッケージ可用性を選択します。</w:t>
      </w:r>
    </w:p>
    <w:p w14:paraId="0ABF2BC9" w14:textId="77777777" w:rsidR="004168A8" w:rsidRDefault="004168A8" w:rsidP="004168A8">
      <w:pPr>
        <w:ind w:left="720"/>
        <w:rPr>
          <w:sz w:val="28"/>
          <w:szCs w:val="28"/>
        </w:rPr>
      </w:pPr>
      <w:r>
        <w:rPr>
          <w:sz w:val="28"/>
          <w:szCs w:val="28"/>
        </w:rPr>
        <w:t>Step 6 : Click Edit button.</w:t>
      </w:r>
      <w:r>
        <w:rPr>
          <w:rFonts w:hint="eastAsia"/>
          <w:sz w:val="28"/>
          <w:szCs w:val="28"/>
        </w:rPr>
        <w:t xml:space="preserve">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14:paraId="62FF6B0D" w14:textId="77777777"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6 :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14:paraId="7BBAB1ED" w14:textId="77777777" w:rsidR="004168A8" w:rsidRDefault="004168A8" w:rsidP="004168A8">
      <w:pPr>
        <w:ind w:left="720"/>
        <w:rPr>
          <w:sz w:val="28"/>
          <w:szCs w:val="28"/>
        </w:rPr>
      </w:pPr>
    </w:p>
    <w:p w14:paraId="4448D9FE" w14:textId="77777777" w:rsidR="004168A8" w:rsidRDefault="004168A8" w:rsidP="004168A8">
      <w:pPr>
        <w:ind w:left="720"/>
        <w:rPr>
          <w:sz w:val="28"/>
          <w:szCs w:val="28"/>
        </w:rPr>
      </w:pPr>
      <w:r>
        <w:rPr>
          <w:sz w:val="28"/>
          <w:szCs w:val="28"/>
        </w:rPr>
        <w:t>Reset button to clear all field.</w:t>
      </w:r>
    </w:p>
    <w:p w14:paraId="39DFB9B8" w14:textId="77777777" w:rsidR="004168A8" w:rsidRDefault="004168A8" w:rsidP="004168A8">
      <w:pPr>
        <w:ind w:left="720"/>
        <w:rPr>
          <w:rFonts w:eastAsia="MS Mincho" w:cs="MS Mincho"/>
          <w:sz w:val="28"/>
          <w:szCs w:val="28"/>
        </w:rPr>
      </w:pPr>
      <w:r w:rsidRPr="00702185">
        <w:rPr>
          <w:rFonts w:ascii="MS Mincho" w:eastAsia="MS Mincho" w:hAnsi="MS Mincho" w:cs="MS Mincho"/>
          <w:sz w:val="28"/>
          <w:szCs w:val="28"/>
        </w:rPr>
        <w:t>すべてのフィールドをクリアするリセットボタン。</w:t>
      </w:r>
    </w:p>
    <w:p w14:paraId="57704928" w14:textId="77777777" w:rsidR="00BA7C79" w:rsidRDefault="00BA7C79" w:rsidP="004168A8">
      <w:pPr>
        <w:ind w:left="720"/>
        <w:rPr>
          <w:rFonts w:eastAsia="MS Mincho" w:cs="MS Mincho"/>
          <w:sz w:val="28"/>
          <w:szCs w:val="28"/>
        </w:rPr>
      </w:pPr>
    </w:p>
    <w:p w14:paraId="09B37114" w14:textId="77777777" w:rsidR="00BA7C79" w:rsidRPr="00BA7C79" w:rsidRDefault="00BA7C79" w:rsidP="004168A8">
      <w:pPr>
        <w:ind w:left="720"/>
        <w:rPr>
          <w:sz w:val="28"/>
          <w:szCs w:val="28"/>
        </w:rPr>
      </w:pPr>
    </w:p>
    <w:p w14:paraId="56E49684" w14:textId="77777777" w:rsidR="004168A8" w:rsidRDefault="004168A8" w:rsidP="00BA7C79">
      <w:pPr>
        <w:pStyle w:val="u3"/>
        <w:rPr>
          <w:rFonts w:asciiTheme="minorHAnsi" w:eastAsia="MS Mincho" w:hAnsiTheme="minorHAnsi" w:cs="MS Mincho"/>
        </w:rPr>
      </w:pPr>
      <w:r>
        <w:t xml:space="preserve">Delete Package. </w:t>
      </w:r>
      <w:r w:rsidRPr="0056408C">
        <w:rPr>
          <w:rFonts w:ascii="MS Mincho" w:eastAsia="MS Mincho" w:hAnsi="MS Mincho" w:cs="MS Mincho"/>
        </w:rPr>
        <w:t>パッケージを削除します。</w:t>
      </w:r>
    </w:p>
    <w:p w14:paraId="546590C9" w14:textId="77777777" w:rsidR="00BA7C79" w:rsidRPr="00BA7C79" w:rsidRDefault="00BA7C79" w:rsidP="00BA7C79"/>
    <w:p w14:paraId="1A6F3B85" w14:textId="03CB19AD" w:rsidR="004168A8" w:rsidRPr="00BA7C79" w:rsidRDefault="00414041" w:rsidP="00BA7C79">
      <w:pPr>
        <w:ind w:firstLine="90"/>
        <w:rPr>
          <w:sz w:val="28"/>
          <w:szCs w:val="28"/>
        </w:rPr>
      </w:pPr>
      <w:r w:rsidRPr="00BA7C79">
        <w:rPr>
          <w:i/>
          <w:sz w:val="28"/>
          <w:szCs w:val="28"/>
        </w:rPr>
        <w:t>Step 1:</w:t>
      </w:r>
      <w:r w:rsidR="004168A8" w:rsidRPr="00BA7C79">
        <w:rPr>
          <w:sz w:val="28"/>
          <w:szCs w:val="28"/>
        </w:rPr>
        <w:t xml:space="preserve"> Click on</w:t>
      </w:r>
      <w:r w:rsidRPr="00BA7C79">
        <w:rPr>
          <w:sz w:val="28"/>
          <w:szCs w:val="28"/>
        </w:rPr>
        <w:t>”</w:t>
      </w:r>
      <w:r w:rsidR="004168A8" w:rsidRPr="00BA7C79">
        <w:rPr>
          <w:sz w:val="28"/>
          <w:szCs w:val="28"/>
        </w:rPr>
        <w:t>Xóa</w:t>
      </w:r>
      <w:r w:rsidRPr="00BA7C79">
        <w:rPr>
          <w:sz w:val="28"/>
          <w:szCs w:val="28"/>
        </w:rPr>
        <w:t>”</w:t>
      </w:r>
      <w:r w:rsidR="004168A8" w:rsidRPr="00BA7C79">
        <w:rPr>
          <w:sz w:val="28"/>
          <w:szCs w:val="28"/>
        </w:rPr>
        <w:t xml:space="preserve">button. </w:t>
      </w:r>
    </w:p>
    <w:p w14:paraId="384B1091" w14:textId="46430908" w:rsidR="004168A8" w:rsidRPr="00BA7C79" w:rsidRDefault="004168A8" w:rsidP="00BA7C79">
      <w:pPr>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00414041" w:rsidRPr="00BA7C79">
        <w:rPr>
          <w:rFonts w:ascii="MS Mincho" w:eastAsia="MS Mincho" w:hAnsi="MS Mincho" w:cs="MS Mincho"/>
          <w:sz w:val="28"/>
          <w:szCs w:val="28"/>
          <w:lang w:val="vi-VN"/>
        </w:rPr>
        <w:t>”</w:t>
      </w:r>
      <w:r w:rsidRPr="00BA7C79">
        <w:rPr>
          <w:sz w:val="28"/>
          <w:szCs w:val="28"/>
        </w:rPr>
        <w:t>Xóa</w:t>
      </w:r>
      <w:r w:rsidR="00414041" w:rsidRPr="00BA7C79">
        <w:rPr>
          <w:sz w:val="28"/>
          <w:szCs w:val="28"/>
        </w:rPr>
        <w:t>”</w:t>
      </w:r>
      <w:r w:rsidRPr="00BA7C79">
        <w:rPr>
          <w:rFonts w:ascii="MS Mincho" w:eastAsia="MS Mincho" w:hAnsi="MS Mincho" w:cs="MS Mincho"/>
          <w:sz w:val="28"/>
          <w:szCs w:val="28"/>
        </w:rPr>
        <w:t>ボタンをクリックします。</w:t>
      </w:r>
    </w:p>
    <w:p w14:paraId="32C76DCF" w14:textId="77777777" w:rsidR="004168A8" w:rsidRPr="00BA7C79" w:rsidRDefault="004168A8" w:rsidP="00BA7C79">
      <w:pPr>
        <w:rPr>
          <w:sz w:val="28"/>
          <w:szCs w:val="28"/>
        </w:rPr>
      </w:pPr>
      <w:r w:rsidRPr="00BA7C79">
        <w:rPr>
          <w:noProof/>
          <w:sz w:val="28"/>
          <w:szCs w:val="28"/>
        </w:rPr>
        <w:lastRenderedPageBreak/>
        <w:drawing>
          <wp:inline distT="0" distB="0" distL="0" distR="0" wp14:anchorId="5E2949F2" wp14:editId="7106B2A3">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0" cstate="print"/>
                    <a:stretch>
                      <a:fillRect/>
                    </a:stretch>
                  </pic:blipFill>
                  <pic:spPr>
                    <a:xfrm>
                      <a:off x="0" y="0"/>
                      <a:ext cx="5647619" cy="2552381"/>
                    </a:xfrm>
                    <a:prstGeom prst="rect">
                      <a:avLst/>
                    </a:prstGeom>
                  </pic:spPr>
                </pic:pic>
              </a:graphicData>
            </a:graphic>
          </wp:inline>
        </w:drawing>
      </w:r>
    </w:p>
    <w:p w14:paraId="27CC5D97" w14:textId="588848AE" w:rsidR="004168A8" w:rsidRPr="00BA7C79" w:rsidRDefault="00414041" w:rsidP="00BA7C79">
      <w:pPr>
        <w:ind w:firstLine="706"/>
        <w:rPr>
          <w:sz w:val="28"/>
          <w:szCs w:val="28"/>
        </w:rPr>
      </w:pPr>
      <w:r w:rsidRPr="00BA7C79">
        <w:rPr>
          <w:i/>
          <w:sz w:val="28"/>
          <w:szCs w:val="28"/>
        </w:rPr>
        <w:t>Step 2:</w:t>
      </w:r>
      <w:r w:rsidR="004168A8" w:rsidRPr="00BA7C79">
        <w:rPr>
          <w:sz w:val="28"/>
          <w:szCs w:val="28"/>
        </w:rPr>
        <w:t xml:space="preserve"> Click OK button on confirm window. </w:t>
      </w:r>
    </w:p>
    <w:p w14:paraId="662F36F4" w14:textId="77777777" w:rsidR="004168A8" w:rsidRPr="00BA7C79" w:rsidRDefault="004168A8" w:rsidP="00BA7C79">
      <w:pPr>
        <w:ind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確認画面で「</w:t>
      </w:r>
      <w:r w:rsidRPr="00BA7C79">
        <w:rPr>
          <w:rFonts w:ascii="MS Mincho" w:eastAsia="MS Mincho" w:hAnsi="MS Mincho" w:cs="MS Mincho"/>
          <w:sz w:val="28"/>
          <w:szCs w:val="28"/>
          <w:lang w:val="vi-VN"/>
        </w:rPr>
        <w:t>OK</w:t>
      </w:r>
      <w:r w:rsidRPr="00BA7C79">
        <w:rPr>
          <w:rFonts w:ascii="MS Mincho" w:eastAsia="MS Mincho" w:hAnsi="MS Mincho" w:cs="MS Mincho" w:hint="eastAsia"/>
          <w:sz w:val="28"/>
          <w:szCs w:val="28"/>
          <w:lang w:val="vi-VN"/>
        </w:rPr>
        <w:t>」ボタンをクリックしてください。</w:t>
      </w:r>
    </w:p>
    <w:p w14:paraId="3C5C2B52" w14:textId="77777777" w:rsidR="004168A8" w:rsidRDefault="004168A8" w:rsidP="00BA7C79">
      <w:pPr>
        <w:ind w:left="706" w:firstLine="706"/>
      </w:pPr>
      <w:r w:rsidRPr="00767659">
        <w:rPr>
          <w:noProof/>
        </w:rPr>
        <w:drawing>
          <wp:inline distT="0" distB="0" distL="0" distR="0" wp14:anchorId="28FFFC5F" wp14:editId="7F818460">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795600DB" w14:textId="77777777" w:rsidR="00F30E0A" w:rsidRDefault="00F30E0A" w:rsidP="00BA7C79">
      <w:pPr>
        <w:ind w:left="706" w:firstLine="706"/>
      </w:pPr>
    </w:p>
    <w:p w14:paraId="736BBB94" w14:textId="77777777" w:rsidR="00F30E0A" w:rsidRDefault="00F30E0A" w:rsidP="00BA7C79">
      <w:pPr>
        <w:ind w:left="706" w:firstLine="706"/>
      </w:pPr>
    </w:p>
    <w:p w14:paraId="36F6CC38" w14:textId="77777777" w:rsidR="004168A8" w:rsidRDefault="004168A8" w:rsidP="00F30E0A">
      <w:pPr>
        <w:pStyle w:val="u3"/>
      </w:pPr>
      <w:r>
        <w:t xml:space="preserve">Picture Manager </w:t>
      </w:r>
      <w:r w:rsidRPr="006479C6">
        <w:rPr>
          <w:rFonts w:hint="eastAsia"/>
        </w:rPr>
        <w:t>画像マネージャ</w:t>
      </w:r>
    </w:p>
    <w:p w14:paraId="35055B9B" w14:textId="77777777" w:rsidR="004168A8" w:rsidRDefault="004168A8" w:rsidP="004168A8"/>
    <w:p w14:paraId="29982C4A" w14:textId="363E3B56" w:rsidR="004168A8" w:rsidRDefault="004168A8" w:rsidP="004168A8">
      <w:r>
        <w:t>Click on</w:t>
      </w:r>
      <w:r w:rsidR="00414041" w:rsidRPr="00414041">
        <w:t>”</w:t>
      </w:r>
      <w:r>
        <w:t>Quản lý ảnh</w:t>
      </w:r>
      <w:r w:rsidR="00414041" w:rsidRPr="00414041">
        <w:t>”</w:t>
      </w:r>
      <w:r>
        <w:t>link to display Picture Manager.</w:t>
      </w:r>
    </w:p>
    <w:p w14:paraId="4DE7EAB3" w14:textId="51F73DE8" w:rsidR="004168A8" w:rsidRDefault="004168A8" w:rsidP="004168A8">
      <w:r w:rsidRPr="006479C6">
        <w:rPr>
          <w:rFonts w:ascii="MS Mincho" w:eastAsia="MS Mincho" w:hAnsi="MS Mincho" w:cs="MS Mincho"/>
        </w:rPr>
        <w:t>画像マネージャを表示するには、</w:t>
      </w:r>
      <w:r w:rsidR="00414041" w:rsidRPr="00414041">
        <w:t>”</w:t>
      </w:r>
      <w:r w:rsidRPr="006479C6">
        <w:t>Quản</w:t>
      </w:r>
      <w:r>
        <w:t xml:space="preserve"> lý </w:t>
      </w:r>
      <w:r w:rsidRPr="006479C6">
        <w:t>ảnh</w:t>
      </w:r>
      <w:r w:rsidR="00414041" w:rsidRPr="00414041">
        <w:t>”</w:t>
      </w:r>
      <w:r w:rsidRPr="006479C6">
        <w:rPr>
          <w:rFonts w:ascii="MS Mincho" w:eastAsia="MS Mincho" w:hAnsi="MS Mincho" w:cs="MS Mincho"/>
        </w:rPr>
        <w:t>リンクをクリックしてください。</w:t>
      </w:r>
    </w:p>
    <w:p w14:paraId="5523AA5F" w14:textId="5D6EA64A" w:rsidR="004168A8" w:rsidRDefault="004168A8" w:rsidP="004168A8">
      <w:r>
        <w:lastRenderedPageBreak/>
        <w:tab/>
      </w:r>
      <w:r w:rsidR="00F30E0A">
        <w:tab/>
      </w:r>
      <w:r w:rsidR="00F30E0A">
        <w:tab/>
      </w:r>
      <w:r>
        <w:rPr>
          <w:noProof/>
        </w:rPr>
        <w:drawing>
          <wp:inline distT="0" distB="0" distL="0" distR="0" wp14:anchorId="26C05C19" wp14:editId="3C9A036C">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14:paraId="70F0B1DF" w14:textId="77777777" w:rsidR="00A2108C" w:rsidRDefault="00A2108C" w:rsidP="004168A8"/>
    <w:p w14:paraId="5CE4ADCC" w14:textId="77777777" w:rsidR="00A2108C" w:rsidRDefault="00A2108C" w:rsidP="004168A8"/>
    <w:p w14:paraId="544BD414" w14:textId="77777777" w:rsidR="004168A8" w:rsidRDefault="004168A8" w:rsidP="00F30E0A">
      <w:pPr>
        <w:pStyle w:val="u3"/>
        <w:rPr>
          <w:rFonts w:asciiTheme="minorHAnsi" w:eastAsia="MS Mincho" w:hAnsiTheme="minorHAnsi" w:cs="MS Mincho"/>
        </w:rPr>
      </w:pPr>
      <w:r>
        <w:t>Search Contract Detail by keyword/</w:t>
      </w:r>
      <w:r w:rsidRPr="006479C6">
        <w:rPr>
          <w:rFonts w:ascii="MS Mincho" w:eastAsia="MS Mincho" w:hAnsi="MS Mincho" w:cs="MS Mincho"/>
        </w:rPr>
        <w:t>キーワード別検索契約の詳細</w:t>
      </w:r>
    </w:p>
    <w:p w14:paraId="45374C41" w14:textId="77777777" w:rsidR="00A2108C" w:rsidRPr="00A2108C" w:rsidRDefault="00A2108C" w:rsidP="00A2108C"/>
    <w:p w14:paraId="7C13EDBC" w14:textId="77777777" w:rsidR="004168A8" w:rsidRPr="00A2108C" w:rsidRDefault="004168A8" w:rsidP="00A2108C">
      <w:pPr>
        <w:ind w:left="104" w:firstLine="706"/>
        <w:rPr>
          <w:sz w:val="28"/>
          <w:szCs w:val="28"/>
        </w:rPr>
      </w:pPr>
      <w:r w:rsidRPr="00A2108C">
        <w:rPr>
          <w:sz w:val="28"/>
          <w:szCs w:val="28"/>
        </w:rPr>
        <w:t xml:space="preserve">Option 1 : </w:t>
      </w:r>
    </w:p>
    <w:p w14:paraId="239449C6" w14:textId="77777777" w:rsidR="004168A8" w:rsidRPr="00A2108C" w:rsidRDefault="004168A8" w:rsidP="00A2108C">
      <w:pPr>
        <w:ind w:left="706" w:firstLine="104"/>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1</w:t>
      </w:r>
    </w:p>
    <w:p w14:paraId="0ADEE9CE" w14:textId="0693C232"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 Type is</w:t>
      </w:r>
      <w:r w:rsidRPr="00A2108C">
        <w:rPr>
          <w:sz w:val="28"/>
          <w:szCs w:val="28"/>
        </w:rPr>
        <w:t>”</w:t>
      </w:r>
      <w:r w:rsidR="004168A8" w:rsidRPr="00A2108C">
        <w:rPr>
          <w:sz w:val="28"/>
          <w:szCs w:val="28"/>
        </w:rPr>
        <w:t>ID hợp đồng</w:t>
      </w:r>
      <w:r w:rsidRPr="00A2108C">
        <w:rPr>
          <w:sz w:val="28"/>
          <w:szCs w:val="28"/>
        </w:rPr>
        <w:t>”</w:t>
      </w:r>
      <w:r w:rsidR="004168A8" w:rsidRPr="00A2108C">
        <w:rPr>
          <w:sz w:val="28"/>
          <w:szCs w:val="28"/>
        </w:rPr>
        <w:t>.</w:t>
      </w:r>
    </w:p>
    <w:p w14:paraId="24BC3225" w14:textId="71124C52"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検索タイプの選択は</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ID h</w:t>
      </w:r>
      <w:r w:rsidRPr="00A2108C">
        <w:rPr>
          <w:rFonts w:ascii="Calibri" w:eastAsia="Calibri" w:hAnsi="Calibri" w:cs="Calibri"/>
          <w:sz w:val="28"/>
          <w:szCs w:val="28"/>
          <w:lang w:val="vi-VN"/>
        </w:rPr>
        <w:t>ợ</w:t>
      </w:r>
      <w:r w:rsidRPr="00A2108C">
        <w:rPr>
          <w:rFonts w:ascii="MS Mincho" w:eastAsia="MS Mincho" w:hAnsi="MS Mincho" w:cs="MS Mincho"/>
          <w:sz w:val="28"/>
          <w:szCs w:val="28"/>
          <w:lang w:val="vi-VN"/>
        </w:rPr>
        <w:t>p đ</w:t>
      </w:r>
      <w:r w:rsidRPr="00A2108C">
        <w:rPr>
          <w:rFonts w:ascii="Calibri" w:eastAsia="Calibri" w:hAnsi="Calibri" w:cs="Calibri"/>
          <w:sz w:val="28"/>
          <w:szCs w:val="28"/>
          <w:lang w:val="vi-VN"/>
        </w:rPr>
        <w:t>ồ</w:t>
      </w:r>
      <w:r w:rsidRPr="00A2108C">
        <w:rPr>
          <w:rFonts w:ascii="MS Mincho" w:eastAsia="MS Mincho" w:hAnsi="MS Mincho" w:cs="MS Mincho"/>
          <w:sz w:val="28"/>
          <w:szCs w:val="28"/>
          <w:lang w:val="vi-VN"/>
        </w:rPr>
        <w:t>ng</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です。</w:t>
      </w:r>
    </w:p>
    <w:p w14:paraId="62DC72A8" w14:textId="17C8A28D"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ContractID on keyword field.</w:t>
      </w:r>
    </w:p>
    <w:p w14:paraId="3E27803B"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 </w:t>
      </w:r>
      <w:r w:rsidRPr="00A2108C">
        <w:rPr>
          <w:rFonts w:ascii="MS Mincho" w:eastAsia="MS Mincho" w:hAnsi="MS Mincho" w:cs="MS Mincho" w:hint="eastAsia"/>
          <w:sz w:val="28"/>
          <w:szCs w:val="28"/>
          <w:lang w:val="vi-VN"/>
        </w:rPr>
        <w:t>キーワードフィールドに正しい</w:t>
      </w:r>
      <w:r w:rsidRPr="00A2108C">
        <w:rPr>
          <w:rFonts w:ascii="MS Mincho" w:eastAsia="MS Mincho" w:hAnsi="MS Mincho" w:cs="MS Mincho"/>
          <w:sz w:val="28"/>
          <w:szCs w:val="28"/>
          <w:lang w:val="vi-VN"/>
        </w:rPr>
        <w:t>ContractID</w:t>
      </w:r>
      <w:r w:rsidRPr="00A2108C">
        <w:rPr>
          <w:rFonts w:ascii="MS Mincho" w:eastAsia="MS Mincho" w:hAnsi="MS Mincho" w:cs="MS Mincho" w:hint="eastAsia"/>
          <w:sz w:val="28"/>
          <w:szCs w:val="28"/>
          <w:lang w:val="vi-VN"/>
        </w:rPr>
        <w:t>を入力します。</w:t>
      </w:r>
    </w:p>
    <w:p w14:paraId="0C6F322D" w14:textId="1F464F1D" w:rsidR="004168A8" w:rsidRPr="00A2108C" w:rsidRDefault="00414041" w:rsidP="00A2108C">
      <w:pPr>
        <w:ind w:firstLine="706"/>
        <w:rPr>
          <w:sz w:val="28"/>
          <w:szCs w:val="28"/>
        </w:rPr>
      </w:pPr>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
    <w:p w14:paraId="20E49A8D" w14:textId="31E4CEC8"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14:paraId="7D09E185" w14:textId="77777777" w:rsidR="004168A8" w:rsidRPr="00A2108C" w:rsidRDefault="004168A8" w:rsidP="00F30E0A">
      <w:pPr>
        <w:rPr>
          <w:sz w:val="28"/>
          <w:szCs w:val="28"/>
        </w:rPr>
      </w:pPr>
      <w:r w:rsidRPr="00A2108C">
        <w:rPr>
          <w:b/>
          <w:bCs/>
          <w:noProof/>
          <w:sz w:val="28"/>
          <w:szCs w:val="28"/>
        </w:rPr>
        <w:lastRenderedPageBreak/>
        <w:drawing>
          <wp:inline distT="0" distB="0" distL="0" distR="0" wp14:anchorId="7B8225FD" wp14:editId="4AF8605B">
            <wp:extent cx="5943600" cy="3187278"/>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943600" cy="3187278"/>
                    </a:xfrm>
                    <a:prstGeom prst="rect">
                      <a:avLst/>
                    </a:prstGeom>
                    <a:noFill/>
                    <a:ln w="9525">
                      <a:noFill/>
                      <a:miter lim="800000"/>
                      <a:headEnd/>
                      <a:tailEnd/>
                    </a:ln>
                  </pic:spPr>
                </pic:pic>
              </a:graphicData>
            </a:graphic>
          </wp:inline>
        </w:drawing>
      </w:r>
    </w:p>
    <w:p w14:paraId="7F1DA466" w14:textId="77777777" w:rsidR="004168A8" w:rsidRPr="00A2108C" w:rsidRDefault="004168A8" w:rsidP="00A2108C">
      <w:pPr>
        <w:ind w:left="706" w:firstLine="706"/>
        <w:rPr>
          <w:sz w:val="28"/>
          <w:szCs w:val="28"/>
        </w:rPr>
      </w:pPr>
      <w:r w:rsidRPr="00A2108C">
        <w:rPr>
          <w:sz w:val="28"/>
          <w:szCs w:val="28"/>
        </w:rPr>
        <w:t>Option 2 :</w:t>
      </w:r>
    </w:p>
    <w:p w14:paraId="2F38CB47"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2:</w:t>
      </w:r>
    </w:p>
    <w:p w14:paraId="30DB1DC3" w14:textId="4EBC86ED"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SearchType is</w:t>
      </w:r>
      <w:r w:rsidRPr="00A2108C">
        <w:rPr>
          <w:sz w:val="28"/>
          <w:szCs w:val="28"/>
        </w:rPr>
        <w:t>”</w:t>
      </w:r>
      <w:r w:rsidR="004168A8" w:rsidRPr="00A2108C">
        <w:rPr>
          <w:sz w:val="28"/>
          <w:szCs w:val="28"/>
        </w:rPr>
        <w:t>Tên khách hàng</w:t>
      </w:r>
      <w:r w:rsidRPr="00A2108C">
        <w:rPr>
          <w:sz w:val="28"/>
          <w:szCs w:val="28"/>
        </w:rPr>
        <w:t>”</w:t>
      </w:r>
      <w:r w:rsidR="004168A8" w:rsidRPr="00A2108C">
        <w:rPr>
          <w:sz w:val="28"/>
          <w:szCs w:val="28"/>
        </w:rPr>
        <w:t>.</w:t>
      </w:r>
    </w:p>
    <w:p w14:paraId="611199CE"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検索タイプを選択するには、</w:t>
      </w:r>
      <w:r w:rsidRPr="00A2108C">
        <w:rPr>
          <w:rFonts w:ascii="MS Mincho" w:eastAsia="MS Mincho" w:hAnsi="MS Mincho" w:cs="MS Mincho"/>
          <w:sz w:val="28"/>
          <w:szCs w:val="28"/>
          <w:lang w:val="vi-VN"/>
        </w:rPr>
        <w:t>[</w:t>
      </w:r>
      <w:r w:rsidRPr="00A2108C">
        <w:rPr>
          <w:sz w:val="28"/>
          <w:szCs w:val="28"/>
        </w:rPr>
        <w:t>Tên khách hàng</w:t>
      </w:r>
      <w:r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をクリックします。</w:t>
      </w:r>
    </w:p>
    <w:p w14:paraId="7B46571D" w14:textId="29A2B151"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or a part of Customer Name on keyword field.</w:t>
      </w:r>
    </w:p>
    <w:p w14:paraId="5488E739" w14:textId="77777777"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w:t>
      </w:r>
      <w:r w:rsidRPr="00A2108C">
        <w:rPr>
          <w:rFonts w:ascii="MS Mincho" w:eastAsia="MS Mincho" w:hAnsi="MS Mincho" w:cs="MS Mincho"/>
          <w:sz w:val="28"/>
          <w:szCs w:val="28"/>
        </w:rPr>
        <w:t xml:space="preserve"> </w:t>
      </w:r>
      <w:r w:rsidRPr="00A2108C">
        <w:rPr>
          <w:rFonts w:ascii="MS Mincho" w:eastAsia="MS Mincho" w:hAnsi="MS Mincho" w:cs="MS Mincho" w:hint="eastAsia"/>
          <w:sz w:val="28"/>
          <w:szCs w:val="28"/>
          <w:lang w:val="vi-VN"/>
        </w:rPr>
        <w:t>キーワードフィールドに顧客名の一部または全部を入力します。</w:t>
      </w:r>
    </w:p>
    <w:p w14:paraId="231B60EE" w14:textId="2DF675BE" w:rsidR="004168A8" w:rsidRPr="00A2108C" w:rsidRDefault="00414041" w:rsidP="00A2108C">
      <w:pPr>
        <w:ind w:firstLine="706"/>
        <w:rPr>
          <w:sz w:val="28"/>
          <w:szCs w:val="28"/>
        </w:rPr>
      </w:pPr>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
    <w:p w14:paraId="6C626186" w14:textId="6D90C160" w:rsidR="004168A8" w:rsidRDefault="004168A8" w:rsidP="00A2108C">
      <w:pPr>
        <w:ind w:left="706" w:firstLine="706"/>
        <w:rPr>
          <w:rFonts w:eastAsia="MS Mincho" w:cs="MS Mincho"/>
          <w:sz w:val="28"/>
          <w:szCs w:val="28"/>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sz w:val="28"/>
          <w:szCs w:val="28"/>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14:paraId="2734B8E4" w14:textId="77777777" w:rsidR="00A2108C" w:rsidRPr="00A2108C" w:rsidRDefault="00A2108C" w:rsidP="00A2108C">
      <w:pPr>
        <w:ind w:left="706" w:firstLine="706"/>
        <w:rPr>
          <w:sz w:val="28"/>
          <w:szCs w:val="28"/>
        </w:rPr>
      </w:pPr>
    </w:p>
    <w:p w14:paraId="1544546F" w14:textId="77777777" w:rsidR="004168A8" w:rsidRPr="00A2108C" w:rsidRDefault="004168A8" w:rsidP="00F30E0A">
      <w:pPr>
        <w:rPr>
          <w:sz w:val="28"/>
          <w:szCs w:val="28"/>
        </w:rPr>
      </w:pPr>
    </w:p>
    <w:p w14:paraId="7967D873" w14:textId="77777777" w:rsidR="004168A8" w:rsidRDefault="004168A8" w:rsidP="00A2108C">
      <w:pPr>
        <w:pStyle w:val="u3"/>
        <w:rPr>
          <w:rFonts w:asciiTheme="minorHAnsi" w:eastAsia="MS Mincho" w:hAnsiTheme="minorHAnsi" w:cs="MS Mincho"/>
        </w:rPr>
      </w:pPr>
      <w:r w:rsidRPr="00A2108C">
        <w:t>View Picture</w:t>
      </w:r>
      <w:r w:rsidRPr="00A2108C">
        <w:rPr>
          <w:rFonts w:ascii="MS Mincho" w:eastAsia="MS Mincho" w:hAnsi="MS Mincho" w:cs="MS Mincho"/>
        </w:rPr>
        <w:t>写真を見る</w:t>
      </w:r>
    </w:p>
    <w:p w14:paraId="08CFCE94" w14:textId="77777777" w:rsidR="00A2108C" w:rsidRPr="00A2108C" w:rsidRDefault="00A2108C" w:rsidP="00A2108C"/>
    <w:p w14:paraId="1FE7A17A" w14:textId="7B10152D" w:rsidR="004168A8" w:rsidRPr="00A2108C" w:rsidRDefault="004168A8" w:rsidP="00F30E0A">
      <w:pPr>
        <w:rPr>
          <w:sz w:val="28"/>
          <w:szCs w:val="28"/>
        </w:rPr>
      </w:pPr>
      <w:r w:rsidRPr="00A2108C">
        <w:rPr>
          <w:sz w:val="28"/>
          <w:szCs w:val="28"/>
        </w:rPr>
        <w:t>Click on</w:t>
      </w:r>
      <w:r w:rsidR="00414041" w:rsidRPr="00A2108C">
        <w:rPr>
          <w:sz w:val="28"/>
          <w:szCs w:val="28"/>
        </w:rPr>
        <w:t>”</w:t>
      </w:r>
      <w:r w:rsidRPr="00A2108C">
        <w:rPr>
          <w:sz w:val="28"/>
          <w:szCs w:val="28"/>
        </w:rPr>
        <w:t>Xem ảnh</w:t>
      </w:r>
      <w:r w:rsidR="00414041" w:rsidRPr="00A2108C">
        <w:rPr>
          <w:sz w:val="28"/>
          <w:szCs w:val="28"/>
        </w:rPr>
        <w:t>”</w:t>
      </w:r>
      <w:r w:rsidRPr="00A2108C">
        <w:rPr>
          <w:sz w:val="28"/>
          <w:szCs w:val="28"/>
        </w:rPr>
        <w:t>button to open Picture Detail page.</w:t>
      </w:r>
    </w:p>
    <w:p w14:paraId="142A75CD" w14:textId="5A589549" w:rsidR="004168A8" w:rsidRPr="00A2108C" w:rsidRDefault="00414041" w:rsidP="00F30E0A">
      <w:pPr>
        <w:rPr>
          <w:sz w:val="28"/>
          <w:szCs w:val="28"/>
        </w:rPr>
      </w:pPr>
      <w:r w:rsidRPr="00A2108C">
        <w:rPr>
          <w:sz w:val="28"/>
          <w:szCs w:val="28"/>
        </w:rPr>
        <w:lastRenderedPageBreak/>
        <w:t>“</w:t>
      </w:r>
      <w:r w:rsidR="004168A8" w:rsidRPr="00A2108C">
        <w:rPr>
          <w:sz w:val="28"/>
          <w:szCs w:val="28"/>
        </w:rPr>
        <w:t>Xem ảnh</w:t>
      </w:r>
      <w:r w:rsidRPr="00A2108C">
        <w:rPr>
          <w:sz w:val="28"/>
          <w:szCs w:val="28"/>
        </w:rPr>
        <w:t>”</w:t>
      </w:r>
      <w:r w:rsidR="004168A8" w:rsidRPr="00A2108C">
        <w:rPr>
          <w:rFonts w:ascii="MS Mincho" w:eastAsia="MS Mincho" w:hAnsi="MS Mincho" w:cs="MS Mincho"/>
          <w:sz w:val="28"/>
          <w:szCs w:val="28"/>
        </w:rPr>
        <w:t>ボタンをクリックすると、</w:t>
      </w:r>
      <w:r w:rsidR="004168A8" w:rsidRPr="00A2108C">
        <w:rPr>
          <w:sz w:val="28"/>
          <w:szCs w:val="28"/>
        </w:rPr>
        <w:t>Picture Detail</w:t>
      </w:r>
      <w:r w:rsidR="004168A8" w:rsidRPr="00A2108C">
        <w:rPr>
          <w:rFonts w:ascii="MS Mincho" w:eastAsia="MS Mincho" w:hAnsi="MS Mincho" w:cs="MS Mincho"/>
          <w:sz w:val="28"/>
          <w:szCs w:val="28"/>
        </w:rPr>
        <w:t>ページが開きます。</w:t>
      </w:r>
    </w:p>
    <w:p w14:paraId="3BF600F4" w14:textId="77777777" w:rsidR="004168A8" w:rsidRDefault="004168A8" w:rsidP="00F30E0A">
      <w:pPr>
        <w:ind w:left="2118"/>
      </w:pPr>
      <w:r>
        <w:rPr>
          <w:noProof/>
        </w:rPr>
        <w:drawing>
          <wp:inline distT="0" distB="0" distL="0" distR="0" wp14:anchorId="3595703B" wp14:editId="40FF53DC">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3" cstate="print"/>
                    <a:stretch>
                      <a:fillRect/>
                    </a:stretch>
                  </pic:blipFill>
                  <pic:spPr>
                    <a:xfrm>
                      <a:off x="0" y="0"/>
                      <a:ext cx="3228572" cy="1771429"/>
                    </a:xfrm>
                    <a:prstGeom prst="rect">
                      <a:avLst/>
                    </a:prstGeom>
                  </pic:spPr>
                </pic:pic>
              </a:graphicData>
            </a:graphic>
          </wp:inline>
        </w:drawing>
      </w:r>
    </w:p>
    <w:p w14:paraId="678F756B" w14:textId="77777777" w:rsidR="004168A8" w:rsidRDefault="004168A8" w:rsidP="00A2108C">
      <w:pPr>
        <w:pStyle w:val="u3"/>
      </w:pPr>
      <w:r>
        <w:rPr>
          <w:rFonts w:hint="eastAsia"/>
        </w:rPr>
        <w:t>S</w:t>
      </w:r>
      <w:r>
        <w:t>earch Picture</w:t>
      </w:r>
      <w:r w:rsidRPr="00FC6351">
        <w:rPr>
          <w:rFonts w:hint="eastAsia"/>
        </w:rPr>
        <w:t>検索画像</w:t>
      </w:r>
    </w:p>
    <w:p w14:paraId="02062447" w14:textId="77777777" w:rsidR="00A2108C" w:rsidRPr="00B321D9" w:rsidRDefault="00A2108C" w:rsidP="00A2108C">
      <w:pPr>
        <w:rPr>
          <w:sz w:val="28"/>
          <w:szCs w:val="28"/>
        </w:rPr>
      </w:pPr>
    </w:p>
    <w:p w14:paraId="05986F7A" w14:textId="77777777" w:rsidR="004168A8" w:rsidRPr="00B321D9" w:rsidRDefault="004168A8" w:rsidP="004168A8">
      <w:pPr>
        <w:rPr>
          <w:sz w:val="28"/>
          <w:szCs w:val="28"/>
        </w:rPr>
      </w:pPr>
      <w:r w:rsidRPr="00B321D9">
        <w:rPr>
          <w:noProof/>
          <w:sz w:val="28"/>
          <w:szCs w:val="28"/>
        </w:rPr>
        <w:drawing>
          <wp:inline distT="0" distB="0" distL="0" distR="0" wp14:anchorId="1E410341" wp14:editId="3F269068">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14:paraId="43F95A7C" w14:textId="5E112A21" w:rsidR="004168A8" w:rsidRPr="00B321D9" w:rsidRDefault="00414041" w:rsidP="004168A8">
      <w:pPr>
        <w:ind w:left="564"/>
        <w:rPr>
          <w:bCs/>
          <w:sz w:val="28"/>
          <w:szCs w:val="28"/>
        </w:rPr>
      </w:pPr>
      <w:r w:rsidRPr="00B321D9">
        <w:rPr>
          <w:bCs/>
          <w:i/>
          <w:sz w:val="28"/>
          <w:szCs w:val="28"/>
        </w:rPr>
        <w:t>Step 1:</w:t>
      </w:r>
      <w:r w:rsidR="004168A8" w:rsidRPr="00B321D9">
        <w:rPr>
          <w:bCs/>
          <w:sz w:val="28"/>
          <w:szCs w:val="28"/>
        </w:rPr>
        <w:t xml:space="preserve"> Enter correct or a part of Picture Name on</w:t>
      </w:r>
      <w:r w:rsidRPr="00B321D9">
        <w:rPr>
          <w:bCs/>
          <w:sz w:val="28"/>
          <w:szCs w:val="28"/>
        </w:rPr>
        <w:t>”</w:t>
      </w:r>
      <w:r w:rsidR="004168A8" w:rsidRPr="00B321D9">
        <w:rPr>
          <w:bCs/>
          <w:sz w:val="28"/>
          <w:szCs w:val="28"/>
        </w:rPr>
        <w:t>Tên Ảnh</w:t>
      </w:r>
      <w:r w:rsidRPr="00B321D9">
        <w:rPr>
          <w:bCs/>
          <w:sz w:val="28"/>
          <w:szCs w:val="28"/>
        </w:rPr>
        <w:t>”</w:t>
      </w:r>
      <w:r w:rsidR="004168A8" w:rsidRPr="00B321D9">
        <w:rPr>
          <w:bCs/>
          <w:sz w:val="28"/>
          <w:szCs w:val="28"/>
        </w:rPr>
        <w:t>field.</w:t>
      </w:r>
    </w:p>
    <w:p w14:paraId="5011259B" w14:textId="08841B77" w:rsidR="004168A8" w:rsidRPr="00B321D9" w:rsidRDefault="004168A8" w:rsidP="004168A8">
      <w:pPr>
        <w:tabs>
          <w:tab w:val="left" w:pos="2739"/>
        </w:tabs>
        <w:ind w:left="564"/>
        <w:rPr>
          <w:b/>
          <w:bCs/>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欄に画像名の一部または全部を入力します。</w:t>
      </w:r>
    </w:p>
    <w:p w14:paraId="3CDC8DFD" w14:textId="0D3B2E8D" w:rsidR="004168A8" w:rsidRPr="00B321D9" w:rsidRDefault="00414041" w:rsidP="004168A8">
      <w:pPr>
        <w:ind w:left="564"/>
        <w:rPr>
          <w:bCs/>
          <w:sz w:val="28"/>
          <w:szCs w:val="28"/>
        </w:rPr>
      </w:pPr>
      <w:r w:rsidRPr="00B321D9">
        <w:rPr>
          <w:bCs/>
          <w:i/>
          <w:sz w:val="28"/>
          <w:szCs w:val="28"/>
        </w:rPr>
        <w:t>Step 2:</w:t>
      </w:r>
      <w:r w:rsidR="004168A8" w:rsidRPr="00B321D9">
        <w:rPr>
          <w:bCs/>
          <w:sz w:val="28"/>
          <w:szCs w:val="28"/>
        </w:rPr>
        <w:t xml:space="preserve"> Click</w:t>
      </w:r>
      <w:r w:rsidRPr="00B321D9">
        <w:rPr>
          <w:bCs/>
          <w:sz w:val="28"/>
          <w:szCs w:val="28"/>
        </w:rPr>
        <w:t>”</w:t>
      </w:r>
      <w:r w:rsidR="004168A8" w:rsidRPr="00B321D9">
        <w:rPr>
          <w:bCs/>
          <w:sz w:val="28"/>
          <w:szCs w:val="28"/>
        </w:rPr>
        <w:t>Tìm Kiếm</w:t>
      </w:r>
      <w:r w:rsidRPr="00B321D9">
        <w:rPr>
          <w:bCs/>
          <w:sz w:val="28"/>
          <w:szCs w:val="28"/>
        </w:rPr>
        <w:t>”</w:t>
      </w:r>
      <w:r w:rsidR="004168A8" w:rsidRPr="00B321D9">
        <w:rPr>
          <w:bCs/>
          <w:sz w:val="28"/>
          <w:szCs w:val="28"/>
        </w:rPr>
        <w:t>button.</w:t>
      </w:r>
    </w:p>
    <w:p w14:paraId="74400537" w14:textId="6322DD84"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14:paraId="40AA5C95" w14:textId="77777777" w:rsidR="00A2108C" w:rsidRPr="00B321D9" w:rsidRDefault="00A2108C" w:rsidP="004168A8">
      <w:pPr>
        <w:ind w:left="564"/>
        <w:rPr>
          <w:b/>
          <w:bCs/>
          <w:sz w:val="28"/>
          <w:szCs w:val="28"/>
        </w:rPr>
      </w:pPr>
    </w:p>
    <w:p w14:paraId="5714F4CF" w14:textId="77777777" w:rsidR="004168A8" w:rsidRPr="00B321D9" w:rsidRDefault="004168A8" w:rsidP="00B321D9">
      <w:pPr>
        <w:pStyle w:val="u3"/>
      </w:pPr>
      <w:r w:rsidRPr="00B321D9">
        <w:t>Upload Picture</w:t>
      </w:r>
    </w:p>
    <w:p w14:paraId="60334C80" w14:textId="77777777" w:rsidR="00A2108C" w:rsidRPr="00B321D9" w:rsidRDefault="00A2108C" w:rsidP="00A2108C">
      <w:pPr>
        <w:rPr>
          <w:sz w:val="28"/>
          <w:szCs w:val="28"/>
        </w:rPr>
      </w:pPr>
    </w:p>
    <w:p w14:paraId="5A007D58" w14:textId="330F5F14" w:rsidR="004168A8" w:rsidRPr="00B321D9" w:rsidRDefault="00414041" w:rsidP="004168A8">
      <w:pPr>
        <w:ind w:left="564"/>
        <w:rPr>
          <w:sz w:val="28"/>
          <w:szCs w:val="28"/>
        </w:rPr>
      </w:pPr>
      <w:r w:rsidRPr="00B321D9">
        <w:rPr>
          <w:i/>
          <w:sz w:val="28"/>
          <w:szCs w:val="28"/>
        </w:rPr>
        <w:lastRenderedPageBreak/>
        <w:t>Step 1:</w:t>
      </w:r>
      <w:r w:rsidR="004168A8" w:rsidRPr="00B321D9">
        <w:rPr>
          <w:sz w:val="28"/>
          <w:szCs w:val="28"/>
        </w:rPr>
        <w:t xml:space="preserve"> Click on</w:t>
      </w:r>
      <w:r w:rsidRPr="00B321D9">
        <w:rPr>
          <w:sz w:val="28"/>
          <w:szCs w:val="28"/>
        </w:rPr>
        <w:t>”</w:t>
      </w:r>
      <w:r w:rsidR="004168A8" w:rsidRPr="00B321D9">
        <w:rPr>
          <w:sz w:val="28"/>
          <w:szCs w:val="28"/>
        </w:rPr>
        <w:t>Tải Ảnh Lên</w:t>
      </w:r>
      <w:r w:rsidRPr="00B321D9">
        <w:rPr>
          <w:sz w:val="28"/>
          <w:szCs w:val="28"/>
        </w:rPr>
        <w:t>”</w:t>
      </w:r>
      <w:r w:rsidR="004168A8" w:rsidRPr="00B321D9">
        <w:rPr>
          <w:sz w:val="28"/>
          <w:szCs w:val="28"/>
        </w:rPr>
        <w:t>button.</w:t>
      </w:r>
    </w:p>
    <w:p w14:paraId="5FD57222" w14:textId="193DA081" w:rsidR="004168A8" w:rsidRPr="00B321D9" w:rsidRDefault="004168A8" w:rsidP="004168A8">
      <w:pPr>
        <w:ind w:firstLine="564"/>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w:t>
      </w:r>
      <w:r w:rsidRPr="00B321D9">
        <w:rPr>
          <w:sz w:val="28"/>
          <w:szCs w:val="28"/>
        </w:rPr>
        <w:t>1:</w:t>
      </w:r>
      <w:r w:rsidR="00414041" w:rsidRPr="00B321D9">
        <w:rPr>
          <w:sz w:val="28"/>
          <w:szCs w:val="28"/>
        </w:rPr>
        <w:t>”</w:t>
      </w:r>
      <w:r w:rsidRPr="00B321D9">
        <w:rPr>
          <w:sz w:val="28"/>
          <w:szCs w:val="28"/>
        </w:rPr>
        <w:t>Tải Ảnh Lên</w:t>
      </w:r>
      <w:r w:rsidR="00414041" w:rsidRPr="00B321D9">
        <w:rPr>
          <w:sz w:val="28"/>
          <w:szCs w:val="28"/>
        </w:rPr>
        <w:t>”</w:t>
      </w:r>
      <w:r w:rsidRPr="00B321D9">
        <w:rPr>
          <w:rFonts w:ascii="MS Mincho" w:eastAsia="MS Mincho" w:hAnsi="MS Mincho" w:cs="MS Mincho"/>
          <w:sz w:val="28"/>
          <w:szCs w:val="28"/>
        </w:rPr>
        <w:t>ボタンをクリックしてください。</w:t>
      </w:r>
    </w:p>
    <w:p w14:paraId="1A88620A" w14:textId="77777777" w:rsidR="004168A8" w:rsidRPr="00B321D9" w:rsidRDefault="004168A8" w:rsidP="004168A8">
      <w:pPr>
        <w:ind w:left="564"/>
        <w:rPr>
          <w:sz w:val="28"/>
          <w:szCs w:val="28"/>
        </w:rPr>
      </w:pPr>
    </w:p>
    <w:p w14:paraId="7D25CB62" w14:textId="5896C6C8"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Choose picture file on computer.</w:t>
      </w:r>
    </w:p>
    <w:p w14:paraId="2DF85FD2"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コンピュータ上の画像ファイルを選択します。</w:t>
      </w:r>
    </w:p>
    <w:p w14:paraId="2C80C073" w14:textId="77777777" w:rsidR="004168A8" w:rsidRPr="00B321D9" w:rsidRDefault="004168A8" w:rsidP="004168A8">
      <w:pPr>
        <w:ind w:left="564"/>
        <w:rPr>
          <w:sz w:val="28"/>
          <w:szCs w:val="28"/>
        </w:rPr>
      </w:pPr>
    </w:p>
    <w:p w14:paraId="6263C85A" w14:textId="77777777" w:rsidR="004168A8" w:rsidRPr="00B321D9" w:rsidRDefault="004168A8" w:rsidP="004168A8">
      <w:pPr>
        <w:ind w:left="564"/>
        <w:rPr>
          <w:sz w:val="28"/>
          <w:szCs w:val="28"/>
        </w:rPr>
      </w:pPr>
      <w:r w:rsidRPr="00B321D9">
        <w:rPr>
          <w:noProof/>
          <w:sz w:val="28"/>
          <w:szCs w:val="28"/>
        </w:rPr>
        <w:drawing>
          <wp:inline distT="0" distB="0" distL="0" distR="0" wp14:anchorId="457EBDAC" wp14:editId="2A3F4BCC">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14:paraId="290A16F6" w14:textId="41A72E62"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Open button.</w:t>
      </w:r>
    </w:p>
    <w:p w14:paraId="031FB549" w14:textId="77777777"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「OPEN」ボタンをクリックします。</w:t>
      </w:r>
    </w:p>
    <w:p w14:paraId="6177B9FD" w14:textId="77777777" w:rsidR="00A2108C" w:rsidRPr="00A2108C" w:rsidRDefault="00A2108C" w:rsidP="004168A8">
      <w:pPr>
        <w:ind w:left="564"/>
      </w:pPr>
    </w:p>
    <w:p w14:paraId="727A63CB" w14:textId="77777777" w:rsidR="004168A8" w:rsidRDefault="004168A8" w:rsidP="00A2108C">
      <w:pPr>
        <w:pStyle w:val="u3"/>
      </w:pPr>
      <w:r>
        <w:t>Update Picture Detail</w:t>
      </w:r>
      <w:r>
        <w:rPr>
          <w:rFonts w:hint="eastAsia"/>
        </w:rPr>
        <w:t>写真の詳細を更新します。</w:t>
      </w:r>
    </w:p>
    <w:p w14:paraId="49271C6A" w14:textId="77777777" w:rsidR="00A2108C" w:rsidRPr="00A2108C" w:rsidRDefault="00A2108C" w:rsidP="00A2108C"/>
    <w:p w14:paraId="5C535E61" w14:textId="6391290F"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update to open Picture Detail form.</w:t>
      </w:r>
    </w:p>
    <w:p w14:paraId="055894EB"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「ピクチャ詳細」フォームを開くために更新したいピクチャをクリックします。</w:t>
      </w:r>
    </w:p>
    <w:p w14:paraId="3255C181" w14:textId="77777777" w:rsidR="004168A8" w:rsidRDefault="004168A8" w:rsidP="004168A8">
      <w:pPr>
        <w:ind w:left="564"/>
      </w:pPr>
      <w:r>
        <w:rPr>
          <w:noProof/>
        </w:rPr>
        <w:drawing>
          <wp:inline distT="0" distB="0" distL="0" distR="0" wp14:anchorId="594BA28E" wp14:editId="45A80C6F">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14:paraId="1EED4C4E" w14:textId="776D4864"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Select</w:t>
      </w:r>
      <w:r w:rsidRPr="00B321D9">
        <w:rPr>
          <w:sz w:val="28"/>
          <w:szCs w:val="28"/>
        </w:rPr>
        <w:t>”</w:t>
      </w:r>
      <w:r w:rsidR="004168A8" w:rsidRPr="00B321D9">
        <w:rPr>
          <w:sz w:val="28"/>
          <w:szCs w:val="28"/>
        </w:rPr>
        <w:t>Mã chi tiết hợp đồng</w:t>
      </w:r>
      <w:r w:rsidRPr="00B321D9">
        <w:rPr>
          <w:sz w:val="28"/>
          <w:szCs w:val="28"/>
        </w:rPr>
        <w:t>”</w:t>
      </w:r>
      <w:r w:rsidR="004168A8" w:rsidRPr="00B321D9">
        <w:rPr>
          <w:sz w:val="28"/>
          <w:szCs w:val="28"/>
        </w:rPr>
        <w:t>.</w:t>
      </w:r>
    </w:p>
    <w:p w14:paraId="10950908" w14:textId="484174CA"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Mã chi</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ti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t</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14:paraId="40883054" w14:textId="3BAE9B25"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Enter new Picture Name in </w:t>
      </w:r>
      <w:r w:rsidRPr="00B321D9">
        <w:rPr>
          <w:sz w:val="28"/>
          <w:szCs w:val="28"/>
        </w:rPr>
        <w:t>“</w:t>
      </w:r>
      <w:r w:rsidR="004168A8" w:rsidRPr="00B321D9">
        <w:rPr>
          <w:sz w:val="28"/>
          <w:szCs w:val="28"/>
        </w:rPr>
        <w:t>Tên ảnh mới</w:t>
      </w:r>
      <w:r w:rsidRPr="00B321D9">
        <w:rPr>
          <w:sz w:val="28"/>
          <w:szCs w:val="28"/>
        </w:rPr>
        <w:t>”</w:t>
      </w:r>
      <w:r w:rsidR="004168A8" w:rsidRPr="00B321D9">
        <w:rPr>
          <w:sz w:val="28"/>
          <w:szCs w:val="28"/>
        </w:rPr>
        <w:t>field.</w:t>
      </w:r>
    </w:p>
    <w:p w14:paraId="43B2D7BD" w14:textId="14F7A395" w:rsidR="004168A8" w:rsidRPr="00B321D9" w:rsidRDefault="004168A8" w:rsidP="004168A8">
      <w:pPr>
        <w:ind w:left="564"/>
        <w:rPr>
          <w:rFonts w:ascii="MS Mincho" w:eastAsia="MS Mincho" w:hAnsi="MS Mincho" w:cs="MS Mincho"/>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sz w:val="28"/>
          <w:szCs w:val="28"/>
        </w:rPr>
        <w:t xml:space="preserve"> </w:t>
      </w:r>
      <w:r w:rsidRPr="00B321D9">
        <w:rPr>
          <w:rFonts w:ascii="MS Mincho" w:eastAsia="MS Mincho" w:hAnsi="MS Mincho" w:cs="MS Mincho" w:hint="eastAsia"/>
          <w:sz w:val="28"/>
          <w:szCs w:val="28"/>
          <w:lang w:val="vi-VN"/>
        </w:rPr>
        <w:t>新しい画像名を</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フィールドに入力します。</w:t>
      </w:r>
    </w:p>
    <w:p w14:paraId="3F0B439A" w14:textId="141F073F" w:rsidR="004168A8" w:rsidRPr="00B321D9" w:rsidRDefault="00414041" w:rsidP="004168A8">
      <w:pPr>
        <w:ind w:left="564"/>
        <w:rPr>
          <w:sz w:val="28"/>
          <w:szCs w:val="28"/>
        </w:rPr>
      </w:pPr>
      <w:r w:rsidRPr="00B321D9">
        <w:rPr>
          <w:i/>
          <w:sz w:val="28"/>
          <w:szCs w:val="28"/>
        </w:rPr>
        <w:t>Step 4:</w:t>
      </w:r>
      <w:r w:rsidR="004168A8" w:rsidRPr="00B321D9">
        <w:rPr>
          <w:sz w:val="28"/>
          <w:szCs w:val="28"/>
        </w:rPr>
        <w:t xml:space="preserve"> Enter new Picture URL on</w:t>
      </w:r>
      <w:r w:rsidRPr="00B321D9">
        <w:rPr>
          <w:sz w:val="28"/>
          <w:szCs w:val="28"/>
        </w:rPr>
        <w:t>”</w:t>
      </w:r>
      <w:r w:rsidR="004168A8" w:rsidRPr="00B321D9">
        <w:rPr>
          <w:sz w:val="28"/>
          <w:szCs w:val="28"/>
        </w:rPr>
        <w:t>Link ảnh mới</w:t>
      </w:r>
      <w:r w:rsidRPr="00B321D9">
        <w:rPr>
          <w:sz w:val="28"/>
          <w:szCs w:val="28"/>
        </w:rPr>
        <w:t>”</w:t>
      </w:r>
      <w:r w:rsidR="004168A8" w:rsidRPr="00B321D9">
        <w:rPr>
          <w:sz w:val="28"/>
          <w:szCs w:val="28"/>
        </w:rPr>
        <w:t>field.</w:t>
      </w:r>
    </w:p>
    <w:p w14:paraId="2E2D51E6" w14:textId="2CD0E8BF"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00414041" w:rsidRPr="00B321D9">
        <w:rPr>
          <w:sz w:val="28"/>
          <w:szCs w:val="28"/>
        </w:rPr>
        <w:t>”</w:t>
      </w:r>
      <w:r w:rsidRPr="00B321D9">
        <w:rPr>
          <w:rFonts w:ascii="MS Mincho" w:eastAsia="MS Mincho" w:hAnsi="MS Mincho" w:cs="MS Mincho"/>
          <w:sz w:val="28"/>
          <w:szCs w:val="28"/>
          <w:lang w:val="vi-VN"/>
        </w:rPr>
        <w:t xml:space="preserve">Link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フィールドに新しい画像</w:t>
      </w:r>
      <w:r w:rsidRPr="00B321D9">
        <w:rPr>
          <w:rFonts w:ascii="MS Mincho" w:eastAsia="MS Mincho" w:hAnsi="MS Mincho" w:cs="MS Mincho"/>
          <w:sz w:val="28"/>
          <w:szCs w:val="28"/>
          <w:lang w:val="vi-VN"/>
        </w:rPr>
        <w:t>URL</w:t>
      </w:r>
      <w:r w:rsidRPr="00B321D9">
        <w:rPr>
          <w:rFonts w:ascii="MS Mincho" w:eastAsia="MS Mincho" w:hAnsi="MS Mincho" w:cs="MS Mincho" w:hint="eastAsia"/>
          <w:sz w:val="28"/>
          <w:szCs w:val="28"/>
          <w:lang w:val="vi-VN"/>
        </w:rPr>
        <w:t>を入力します。</w:t>
      </w:r>
    </w:p>
    <w:p w14:paraId="1BABAE10" w14:textId="6E81F07A" w:rsidR="004168A8" w:rsidRPr="00B321D9" w:rsidRDefault="00414041" w:rsidP="004168A8">
      <w:pPr>
        <w:ind w:left="564"/>
        <w:rPr>
          <w:sz w:val="28"/>
          <w:szCs w:val="28"/>
        </w:rPr>
      </w:pPr>
      <w:r w:rsidRPr="00B321D9">
        <w:rPr>
          <w:i/>
          <w:sz w:val="28"/>
          <w:szCs w:val="28"/>
        </w:rPr>
        <w:t>Step 5:</w:t>
      </w:r>
      <w:r w:rsidR="004168A8" w:rsidRPr="00B321D9">
        <w:rPr>
          <w:sz w:val="28"/>
          <w:szCs w:val="28"/>
        </w:rPr>
        <w:t xml:space="preserve"> Click</w:t>
      </w:r>
      <w:r w:rsidRPr="00B321D9">
        <w:rPr>
          <w:sz w:val="28"/>
          <w:szCs w:val="28"/>
        </w:rPr>
        <w:t>”</w:t>
      </w:r>
      <w:r w:rsidR="004168A8" w:rsidRPr="00B321D9">
        <w:rPr>
          <w:sz w:val="28"/>
          <w:szCs w:val="28"/>
        </w:rPr>
        <w:t>Cập nhật</w:t>
      </w:r>
      <w:r w:rsidRPr="00B321D9">
        <w:rPr>
          <w:sz w:val="28"/>
          <w:szCs w:val="28"/>
        </w:rPr>
        <w:t>”</w:t>
      </w:r>
      <w:r w:rsidR="004168A8" w:rsidRPr="00B321D9">
        <w:rPr>
          <w:sz w:val="28"/>
          <w:szCs w:val="28"/>
        </w:rPr>
        <w:t>button.</w:t>
      </w:r>
    </w:p>
    <w:p w14:paraId="2441568F" w14:textId="5A97931E"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C</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t</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14:paraId="524DF709" w14:textId="77777777" w:rsidR="00A2108C" w:rsidRPr="00A2108C" w:rsidRDefault="00A2108C" w:rsidP="004168A8">
      <w:pPr>
        <w:ind w:left="564"/>
      </w:pPr>
    </w:p>
    <w:p w14:paraId="79A26F02" w14:textId="77777777" w:rsidR="004168A8" w:rsidRDefault="004168A8" w:rsidP="00A2108C">
      <w:pPr>
        <w:pStyle w:val="u3"/>
      </w:pPr>
      <w:r>
        <w:t xml:space="preserve">Delete Picture. </w:t>
      </w:r>
      <w:r w:rsidRPr="000132CA">
        <w:rPr>
          <w:rFonts w:hint="eastAsia"/>
        </w:rPr>
        <w:t>画像を削除します。</w:t>
      </w:r>
    </w:p>
    <w:p w14:paraId="2E886122" w14:textId="77777777" w:rsidR="00B321D9" w:rsidRPr="00B321D9" w:rsidRDefault="00B321D9" w:rsidP="00B321D9"/>
    <w:p w14:paraId="67898F5E" w14:textId="211465A5"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delete to open Picture Detail form.</w:t>
      </w:r>
    </w:p>
    <w:p w14:paraId="234DFBDE"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hint="eastAsia"/>
          <w:sz w:val="28"/>
          <w:szCs w:val="28"/>
          <w:lang w:val="vi-VN"/>
        </w:rPr>
        <w:t>「画像を削除する」をクリックして、「画像の詳細」フォームを開きます。</w:t>
      </w:r>
    </w:p>
    <w:p w14:paraId="01C42AA6" w14:textId="180FF767"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
    <w:p w14:paraId="5DA4E238" w14:textId="1765F6BB"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Xóa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14:paraId="198755DD" w14:textId="77777777" w:rsidR="004168A8" w:rsidRPr="00B321D9" w:rsidRDefault="004168A8" w:rsidP="004168A8">
      <w:pPr>
        <w:ind w:left="564"/>
        <w:rPr>
          <w:sz w:val="28"/>
          <w:szCs w:val="28"/>
        </w:rPr>
      </w:pPr>
      <w:r w:rsidRPr="00B321D9">
        <w:rPr>
          <w:noProof/>
          <w:sz w:val="28"/>
          <w:szCs w:val="28"/>
        </w:rPr>
        <w:drawing>
          <wp:inline distT="0" distB="0" distL="0" distR="0" wp14:anchorId="5AF1D8E9" wp14:editId="0B1B53A4">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7" cstate="print"/>
                    <a:stretch>
                      <a:fillRect/>
                    </a:stretch>
                  </pic:blipFill>
                  <pic:spPr>
                    <a:xfrm>
                      <a:off x="0" y="0"/>
                      <a:ext cx="2885714" cy="3771429"/>
                    </a:xfrm>
                    <a:prstGeom prst="rect">
                      <a:avLst/>
                    </a:prstGeom>
                  </pic:spPr>
                </pic:pic>
              </a:graphicData>
            </a:graphic>
          </wp:inline>
        </w:drawing>
      </w:r>
    </w:p>
    <w:p w14:paraId="77F5CFC1" w14:textId="5DE8BCCE"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on OK button on confirm window.</w:t>
      </w:r>
    </w:p>
    <w:p w14:paraId="2C302277" w14:textId="77777777"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確認ウィンドウで</w:t>
      </w:r>
      <w:r w:rsidRPr="00B321D9">
        <w:rPr>
          <w:rFonts w:ascii="MS Mincho" w:eastAsia="MS Mincho" w:hAnsi="MS Mincho" w:cs="MS Mincho"/>
          <w:sz w:val="28"/>
          <w:szCs w:val="28"/>
          <w:lang w:val="vi-VN"/>
        </w:rPr>
        <w:t>[OK]</w:t>
      </w:r>
      <w:r w:rsidRPr="00B321D9">
        <w:rPr>
          <w:rFonts w:ascii="MS Mincho" w:eastAsia="MS Mincho" w:hAnsi="MS Mincho" w:cs="MS Mincho" w:hint="eastAsia"/>
          <w:sz w:val="28"/>
          <w:szCs w:val="28"/>
          <w:lang w:val="vi-VN"/>
        </w:rPr>
        <w:t>ボタンをクリックします。</w:t>
      </w:r>
    </w:p>
    <w:p w14:paraId="4DA6F2BE" w14:textId="77777777" w:rsidR="004168A8" w:rsidRDefault="004168A8" w:rsidP="004168A8">
      <w:pPr>
        <w:ind w:left="564"/>
      </w:pPr>
      <w:r w:rsidRPr="00B321D9">
        <w:rPr>
          <w:noProof/>
          <w:sz w:val="28"/>
          <w:szCs w:val="28"/>
        </w:rPr>
        <w:drawing>
          <wp:inline distT="0" distB="0" distL="0" distR="0" wp14:anchorId="32646AC2" wp14:editId="51606673">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27F19738" w14:textId="77777777" w:rsidR="00A2108C" w:rsidRDefault="00A2108C" w:rsidP="00B321D9"/>
    <w:p w14:paraId="18BB2FC1" w14:textId="77777777" w:rsidR="004168A8" w:rsidRDefault="004168A8" w:rsidP="00A2108C">
      <w:pPr>
        <w:pStyle w:val="u3"/>
      </w:pPr>
      <w:r>
        <w:t xml:space="preserve">Contract Manager </w:t>
      </w:r>
      <w:r w:rsidRPr="00200A9B">
        <w:rPr>
          <w:rFonts w:hint="eastAsia"/>
        </w:rPr>
        <w:t>契約マネージャー</w:t>
      </w:r>
    </w:p>
    <w:p w14:paraId="5A6E41F0" w14:textId="77777777" w:rsidR="00B321D9" w:rsidRPr="00B321D9" w:rsidRDefault="00B321D9" w:rsidP="00B321D9"/>
    <w:p w14:paraId="6023B296" w14:textId="605F99DE" w:rsidR="004168A8" w:rsidRPr="00B321D9" w:rsidRDefault="004168A8" w:rsidP="004168A8">
      <w:pPr>
        <w:ind w:left="360"/>
        <w:rPr>
          <w:sz w:val="28"/>
          <w:szCs w:val="28"/>
        </w:rPr>
      </w:pPr>
      <w:r w:rsidRPr="00B321D9">
        <w:rPr>
          <w:sz w:val="28"/>
          <w:szCs w:val="28"/>
        </w:rPr>
        <w:t>Click on</w:t>
      </w:r>
      <w:r w:rsidR="00414041" w:rsidRPr="00B321D9">
        <w:rPr>
          <w:sz w:val="28"/>
          <w:szCs w:val="28"/>
        </w:rPr>
        <w:t>”</w:t>
      </w:r>
      <w:r w:rsidRPr="00B321D9">
        <w:rPr>
          <w:sz w:val="28"/>
          <w:szCs w:val="28"/>
        </w:rPr>
        <w:t>Hợp đồng</w:t>
      </w:r>
      <w:r w:rsidR="00414041" w:rsidRPr="00B321D9">
        <w:rPr>
          <w:sz w:val="28"/>
          <w:szCs w:val="28"/>
        </w:rPr>
        <w:t>”</w:t>
      </w:r>
      <w:r w:rsidRPr="00B321D9">
        <w:rPr>
          <w:sz w:val="28"/>
          <w:szCs w:val="28"/>
        </w:rPr>
        <w:t>link to open Contract Manager page.</w:t>
      </w:r>
    </w:p>
    <w:p w14:paraId="54871C87" w14:textId="7CE68F1B" w:rsidR="004168A8" w:rsidRPr="00B321D9" w:rsidRDefault="00414041" w:rsidP="004168A8">
      <w:pPr>
        <w:ind w:left="360"/>
        <w:rPr>
          <w:sz w:val="28"/>
          <w:szCs w:val="28"/>
        </w:rPr>
      </w:pPr>
      <w:r w:rsidRPr="00B321D9">
        <w:rPr>
          <w:sz w:val="28"/>
          <w:szCs w:val="28"/>
        </w:rPr>
        <w:lastRenderedPageBreak/>
        <w:t>“</w:t>
      </w:r>
      <w:r w:rsidR="004168A8" w:rsidRPr="00B321D9">
        <w:rPr>
          <w:sz w:val="28"/>
          <w:szCs w:val="28"/>
        </w:rPr>
        <w:t>Hợp đồng</w:t>
      </w:r>
      <w:r w:rsidRPr="00B321D9">
        <w:rPr>
          <w:sz w:val="28"/>
          <w:szCs w:val="28"/>
        </w:rPr>
        <w:t>”</w:t>
      </w:r>
      <w:r w:rsidR="004168A8" w:rsidRPr="00B321D9">
        <w:rPr>
          <w:rFonts w:ascii="MS Mincho" w:eastAsia="MS Mincho" w:hAnsi="MS Mincho" w:cs="MS Mincho"/>
          <w:sz w:val="28"/>
          <w:szCs w:val="28"/>
        </w:rPr>
        <w:t>リンクをクリックして、契約マネージャーページを開きます。</w:t>
      </w:r>
    </w:p>
    <w:p w14:paraId="5E5E406E" w14:textId="77777777" w:rsidR="004168A8" w:rsidRDefault="004168A8" w:rsidP="005E21DC">
      <w:pPr>
        <w:ind w:left="2478" w:firstLine="346"/>
        <w:rPr>
          <w:sz w:val="28"/>
          <w:szCs w:val="28"/>
        </w:rPr>
      </w:pPr>
      <w:r w:rsidRPr="00B321D9">
        <w:rPr>
          <w:noProof/>
          <w:sz w:val="28"/>
          <w:szCs w:val="28"/>
        </w:rPr>
        <w:drawing>
          <wp:inline distT="0" distB="0" distL="0" distR="0" wp14:anchorId="7A4718AC" wp14:editId="148A88F4">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14:paraId="272FEF27" w14:textId="77777777" w:rsidR="00B321D9" w:rsidRPr="00B321D9" w:rsidRDefault="00B321D9" w:rsidP="00110C15">
      <w:pPr>
        <w:rPr>
          <w:sz w:val="28"/>
          <w:szCs w:val="28"/>
        </w:rPr>
      </w:pPr>
    </w:p>
    <w:p w14:paraId="60DAB08C" w14:textId="77777777" w:rsidR="004168A8" w:rsidRDefault="004168A8" w:rsidP="00B321D9">
      <w:pPr>
        <w:pStyle w:val="u3"/>
        <w:rPr>
          <w:rFonts w:asciiTheme="minorHAnsi" w:eastAsia="MS Mincho" w:hAnsiTheme="minorHAnsi" w:cs="MS Mincho"/>
        </w:rPr>
      </w:pPr>
      <w:r>
        <w:t xml:space="preserve">Search Contract </w:t>
      </w:r>
      <w:r w:rsidRPr="00200A9B">
        <w:rPr>
          <w:rFonts w:ascii="MS Mincho" w:eastAsia="MS Mincho" w:hAnsi="MS Mincho" w:cs="MS Mincho"/>
        </w:rPr>
        <w:t>検索契約</w:t>
      </w:r>
    </w:p>
    <w:p w14:paraId="74F67A24" w14:textId="77777777" w:rsidR="00B321D9" w:rsidRPr="00B321D9" w:rsidRDefault="00B321D9" w:rsidP="00B321D9"/>
    <w:p w14:paraId="40B3DCFA" w14:textId="77777777" w:rsidR="004168A8" w:rsidRPr="00B321D9" w:rsidRDefault="004168A8" w:rsidP="00B321D9">
      <w:pPr>
        <w:rPr>
          <w:sz w:val="28"/>
          <w:szCs w:val="28"/>
        </w:rPr>
      </w:pPr>
      <w:r w:rsidRPr="00B321D9">
        <w:rPr>
          <w:sz w:val="28"/>
          <w:szCs w:val="28"/>
        </w:rPr>
        <w:t xml:space="preserve">Option 1 : </w:t>
      </w:r>
    </w:p>
    <w:p w14:paraId="4F312ECC" w14:textId="6A0A2E6F" w:rsidR="004168A8" w:rsidRPr="00B321D9" w:rsidRDefault="00414041" w:rsidP="00B321D9">
      <w:pPr>
        <w:rPr>
          <w:sz w:val="28"/>
          <w:szCs w:val="28"/>
        </w:rPr>
      </w:pPr>
      <w:r w:rsidRPr="00B321D9">
        <w:rPr>
          <w:i/>
          <w:sz w:val="28"/>
          <w:szCs w:val="28"/>
        </w:rPr>
        <w:t>Step 1:</w:t>
      </w:r>
      <w:r w:rsidR="004168A8" w:rsidRPr="00B321D9">
        <w:rPr>
          <w:sz w:val="28"/>
          <w:szCs w:val="28"/>
        </w:rPr>
        <w:t xml:space="preserve"> Empty keyword field.</w:t>
      </w:r>
    </w:p>
    <w:p w14:paraId="2CDD28FE" w14:textId="77777777"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空のキーワードフィールド。</w:t>
      </w:r>
    </w:p>
    <w:p w14:paraId="3B7A6CCB" w14:textId="320C8D8F" w:rsidR="004168A8" w:rsidRPr="00B321D9" w:rsidRDefault="00414041" w:rsidP="00B321D9">
      <w:pPr>
        <w:rPr>
          <w:sz w:val="28"/>
          <w:szCs w:val="28"/>
        </w:rPr>
      </w:pPr>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 All Contract will be display.</w:t>
      </w:r>
    </w:p>
    <w:p w14:paraId="62AC7D63" w14:textId="4ED4E5CC"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ボタンをクリックします。すべての契約が表示されます。</w:t>
      </w:r>
    </w:p>
    <w:p w14:paraId="0E533069" w14:textId="77777777" w:rsidR="004168A8" w:rsidRPr="00B321D9" w:rsidRDefault="004168A8" w:rsidP="00B321D9">
      <w:pPr>
        <w:rPr>
          <w:sz w:val="28"/>
          <w:szCs w:val="28"/>
        </w:rPr>
      </w:pPr>
      <w:r w:rsidRPr="00B321D9">
        <w:rPr>
          <w:sz w:val="28"/>
          <w:szCs w:val="28"/>
        </w:rPr>
        <w:t>Option 2 :</w:t>
      </w:r>
    </w:p>
    <w:p w14:paraId="2874DFC6" w14:textId="575CBCAD"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Seach type is</w:t>
      </w:r>
      <w:r w:rsidR="00414041" w:rsidRPr="00B321D9">
        <w:rPr>
          <w:sz w:val="28"/>
          <w:szCs w:val="28"/>
        </w:rPr>
        <w:t>”</w:t>
      </w:r>
      <w:r w:rsidRPr="00B321D9">
        <w:rPr>
          <w:sz w:val="28"/>
          <w:szCs w:val="28"/>
        </w:rPr>
        <w:t>ID hợp đồng</w:t>
      </w:r>
      <w:r w:rsidR="00414041" w:rsidRPr="00B321D9">
        <w:rPr>
          <w:sz w:val="28"/>
          <w:szCs w:val="28"/>
        </w:rPr>
        <w:t>”</w:t>
      </w:r>
      <w:r w:rsidRPr="00B321D9">
        <w:rPr>
          <w:sz w:val="28"/>
          <w:szCs w:val="28"/>
        </w:rPr>
        <w:t>.</w:t>
      </w:r>
    </w:p>
    <w:p w14:paraId="26B9682D" w14:textId="0FC912BF"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選択するタイプは</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ID 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 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です。</w:t>
      </w:r>
    </w:p>
    <w:p w14:paraId="31DE577F" w14:textId="20D41861" w:rsidR="004168A8" w:rsidRPr="00B321D9" w:rsidRDefault="004168A8" w:rsidP="00B321D9">
      <w:pPr>
        <w:rPr>
          <w:sz w:val="28"/>
          <w:szCs w:val="28"/>
        </w:rPr>
      </w:pPr>
      <w:r w:rsidRPr="00B321D9">
        <w:rPr>
          <w:sz w:val="28"/>
          <w:szCs w:val="28"/>
        </w:rPr>
        <w:lastRenderedPageBreak/>
        <w:tab/>
      </w:r>
      <w:r w:rsidR="00414041" w:rsidRPr="00B321D9">
        <w:rPr>
          <w:i/>
          <w:sz w:val="28"/>
          <w:szCs w:val="28"/>
        </w:rPr>
        <w:t>Step 2:</w:t>
      </w:r>
      <w:r w:rsidRPr="00B321D9">
        <w:rPr>
          <w:sz w:val="28"/>
          <w:szCs w:val="28"/>
        </w:rPr>
        <w:t xml:space="preserve"> Enter correct Contract ID in</w:t>
      </w:r>
      <w:r w:rsidR="00414041" w:rsidRPr="00B321D9">
        <w:rPr>
          <w:sz w:val="28"/>
          <w:szCs w:val="28"/>
        </w:rPr>
        <w:t>”</w:t>
      </w:r>
      <w:r w:rsidRPr="00B321D9">
        <w:rPr>
          <w:sz w:val="28"/>
          <w:szCs w:val="28"/>
        </w:rPr>
        <w:t>Nhập từ khóa</w:t>
      </w:r>
      <w:r w:rsidR="00414041" w:rsidRPr="00B321D9">
        <w:rPr>
          <w:sz w:val="28"/>
          <w:szCs w:val="28"/>
        </w:rPr>
        <w:t>”</w:t>
      </w:r>
      <w:r w:rsidRPr="00B321D9">
        <w:rPr>
          <w:sz w:val="28"/>
          <w:szCs w:val="28"/>
        </w:rPr>
        <w:t>field.</w:t>
      </w:r>
    </w:p>
    <w:p w14:paraId="39CF721D" w14:textId="46BA798B"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 t</w:t>
      </w:r>
      <w:r w:rsidRPr="00B321D9">
        <w:rPr>
          <w:rFonts w:ascii="Calibri" w:eastAsia="Calibri" w:hAnsi="Calibri" w:cs="Calibri"/>
          <w:sz w:val="28"/>
          <w:szCs w:val="28"/>
          <w:lang w:val="vi-VN"/>
        </w:rPr>
        <w:t xml:space="preserve">ừ </w:t>
      </w:r>
      <w:r w:rsidRPr="00B321D9">
        <w:rPr>
          <w:rFonts w:ascii="MS Mincho" w:eastAsia="MS Mincho" w:hAnsi="MS Mincho" w:cs="MS Mincho"/>
          <w:sz w:val="28"/>
          <w:szCs w:val="28"/>
          <w:lang w:val="vi-VN"/>
        </w:rPr>
        <w:t>khóa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フィールドに正しい契約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を入力します。</w:t>
      </w:r>
    </w:p>
    <w:p w14:paraId="6659873E" w14:textId="7F35B6DC" w:rsidR="004168A8" w:rsidRPr="00B321D9" w:rsidRDefault="004168A8" w:rsidP="00B321D9">
      <w:pPr>
        <w:rPr>
          <w:sz w:val="28"/>
          <w:szCs w:val="28"/>
        </w:rPr>
      </w:pPr>
      <w:r w:rsidRPr="00B321D9">
        <w:rPr>
          <w:sz w:val="28"/>
          <w:szCs w:val="28"/>
        </w:rPr>
        <w:tab/>
      </w:r>
      <w:r w:rsidR="00414041" w:rsidRPr="00B321D9">
        <w:rPr>
          <w:i/>
          <w:sz w:val="28"/>
          <w:szCs w:val="28"/>
        </w:rPr>
        <w:t>Step 3:</w:t>
      </w:r>
      <w:r w:rsidRPr="00B321D9">
        <w:rPr>
          <w:sz w:val="28"/>
          <w:szCs w:val="28"/>
        </w:rPr>
        <w:t xml:space="preserve"> Click on</w:t>
      </w:r>
      <w:r w:rsidR="00414041" w:rsidRPr="00B321D9">
        <w:rPr>
          <w:sz w:val="28"/>
          <w:szCs w:val="28"/>
        </w:rPr>
        <w:t>”</w:t>
      </w:r>
      <w:r w:rsidRPr="00B321D9">
        <w:rPr>
          <w:sz w:val="28"/>
          <w:szCs w:val="28"/>
        </w:rPr>
        <w:t>Tìm kiếm</w:t>
      </w:r>
      <w:r w:rsidR="00414041" w:rsidRPr="00B321D9">
        <w:rPr>
          <w:sz w:val="28"/>
          <w:szCs w:val="28"/>
        </w:rPr>
        <w:t>”</w:t>
      </w:r>
      <w:r w:rsidRPr="00B321D9">
        <w:rPr>
          <w:sz w:val="28"/>
          <w:szCs w:val="28"/>
        </w:rPr>
        <w:t>button. All Contract have Contract ID equal Search value will be display.</w:t>
      </w:r>
    </w:p>
    <w:p w14:paraId="13A64505" w14:textId="1D24DDB8"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ボタンをクリックします。すべての契約には契約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が等しい検索値が表示されます。</w:t>
      </w:r>
    </w:p>
    <w:p w14:paraId="6CB28F14" w14:textId="77777777" w:rsidR="004168A8" w:rsidRPr="00B321D9" w:rsidRDefault="004168A8" w:rsidP="00B321D9">
      <w:pPr>
        <w:rPr>
          <w:sz w:val="28"/>
          <w:szCs w:val="28"/>
        </w:rPr>
      </w:pPr>
      <w:r w:rsidRPr="00B321D9">
        <w:rPr>
          <w:sz w:val="28"/>
          <w:szCs w:val="28"/>
        </w:rPr>
        <w:t xml:space="preserve">Option 3 : </w:t>
      </w:r>
    </w:p>
    <w:p w14:paraId="1927F04C" w14:textId="48675D29"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Search type is</w:t>
      </w:r>
      <w:r w:rsidR="00414041" w:rsidRPr="00B321D9">
        <w:rPr>
          <w:sz w:val="28"/>
          <w:szCs w:val="28"/>
        </w:rPr>
        <w:t>”</w:t>
      </w:r>
      <w:r w:rsidRPr="00B321D9">
        <w:rPr>
          <w:sz w:val="28"/>
          <w:szCs w:val="28"/>
        </w:rPr>
        <w:t>Tên khách hàng</w:t>
      </w:r>
      <w:r w:rsidR="00414041" w:rsidRPr="00B321D9">
        <w:rPr>
          <w:sz w:val="28"/>
          <w:szCs w:val="28"/>
        </w:rPr>
        <w:t>”</w:t>
      </w:r>
      <w:r w:rsidRPr="00B321D9">
        <w:rPr>
          <w:sz w:val="28"/>
          <w:szCs w:val="28"/>
        </w:rPr>
        <w:t>.</w:t>
      </w:r>
    </w:p>
    <w:p w14:paraId="2C3A5B2B" w14:textId="77777777" w:rsidR="004168A8" w:rsidRPr="00110C15" w:rsidRDefault="004168A8" w:rsidP="00B321D9">
      <w:pPr>
        <w:rPr>
          <w:sz w:val="28"/>
          <w:szCs w:val="28"/>
        </w:rPr>
      </w:pPr>
      <w:r w:rsidRPr="00110C15">
        <w:rPr>
          <w:rFonts w:ascii="MS Mincho" w:eastAsia="MS Mincho" w:hAnsi="MS Mincho" w:cs="MS Mincho"/>
          <w:sz w:val="28"/>
          <w:szCs w:val="28"/>
        </w:rPr>
        <w:t>検索タイプを「</w:t>
      </w:r>
      <w:r w:rsidRPr="00110C15">
        <w:rPr>
          <w:rFonts w:ascii="MS Mincho" w:eastAsia="MS Mincho" w:hAnsi="MS Mincho" w:cs="MS Mincho"/>
          <w:sz w:val="28"/>
          <w:szCs w:val="28"/>
          <w:lang w:val="vi-VN"/>
        </w:rPr>
        <w:t>Tên khách hàng</w:t>
      </w:r>
      <w:r w:rsidRPr="00110C15">
        <w:rPr>
          <w:rFonts w:ascii="MS Mincho" w:eastAsia="MS Mincho" w:hAnsi="MS Mincho" w:cs="MS Mincho"/>
          <w:sz w:val="28"/>
          <w:szCs w:val="28"/>
        </w:rPr>
        <w:t>」を選択します。</w:t>
      </w:r>
    </w:p>
    <w:p w14:paraId="55C84601" w14:textId="77777777"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p>
    <w:p w14:paraId="7F3275D7" w14:textId="77777777" w:rsidR="004168A8" w:rsidRPr="00110C15" w:rsidRDefault="004168A8" w:rsidP="00573E4D">
      <w:pPr>
        <w:ind w:left="1412" w:firstLine="706"/>
        <w:rPr>
          <w:sz w:val="28"/>
          <w:szCs w:val="28"/>
        </w:rPr>
      </w:pPr>
      <w:r w:rsidRPr="00110C15">
        <w:rPr>
          <w:noProof/>
          <w:sz w:val="28"/>
          <w:szCs w:val="28"/>
        </w:rPr>
        <w:drawing>
          <wp:inline distT="0" distB="0" distL="0" distR="0" wp14:anchorId="21B4C5E5" wp14:editId="2F18A015">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14:paraId="4DDFC55F" w14:textId="6E8C941D"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Name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14:paraId="1CA3A88D" w14:textId="5EC3A548" w:rsidR="004168A8" w:rsidRPr="00110C15" w:rsidRDefault="004168A8" w:rsidP="00B321D9">
      <w:pPr>
        <w:rPr>
          <w:sz w:val="28"/>
          <w:szCs w:val="28"/>
        </w:rPr>
      </w:pPr>
      <w:r w:rsidRPr="00110C15">
        <w:rPr>
          <w:sz w:val="28"/>
          <w:szCs w:val="28"/>
        </w:rPr>
        <w:tab/>
      </w:r>
      <w:r w:rsidR="00414041" w:rsidRPr="00110C15">
        <w:rPr>
          <w:sz w:val="28"/>
          <w:szCs w:val="28"/>
        </w:rPr>
        <w:t>“</w:t>
      </w:r>
      <w:r w:rsidRPr="00110C15">
        <w:rPr>
          <w:sz w:val="28"/>
          <w:szCs w:val="28"/>
        </w:rPr>
        <w:t>Nhập từ khóa</w:t>
      </w:r>
      <w:r w:rsidR="00414041" w:rsidRPr="00110C15">
        <w:rPr>
          <w:sz w:val="28"/>
          <w:szCs w:val="28"/>
        </w:rPr>
        <w:t>”</w:t>
      </w:r>
      <w:r w:rsidRPr="00110C15">
        <w:rPr>
          <w:rFonts w:ascii="MS Mincho" w:eastAsia="MS Mincho" w:hAnsi="MS Mincho" w:cs="MS Mincho"/>
          <w:sz w:val="28"/>
          <w:szCs w:val="28"/>
        </w:rPr>
        <w:t>欄にお客様の氏名の一部または全部を入力します。</w:t>
      </w:r>
    </w:p>
    <w:p w14:paraId="4D85F74C" w14:textId="77777777"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p>
    <w:p w14:paraId="276D02CA" w14:textId="393E6EF4" w:rsidR="004168A8" w:rsidRPr="00110C15" w:rsidRDefault="004168A8" w:rsidP="00B321D9">
      <w:pPr>
        <w:rPr>
          <w:sz w:val="28"/>
          <w:szCs w:val="28"/>
        </w:rPr>
      </w:pPr>
      <w:r w:rsidRPr="00110C15">
        <w:rPr>
          <w:sz w:val="28"/>
          <w:szCs w:val="28"/>
        </w:rPr>
        <w:tab/>
      </w:r>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 All Contract have Customer Name like Search value will be display.</w:t>
      </w:r>
    </w:p>
    <w:p w14:paraId="1C10D39B" w14:textId="77777777" w:rsidR="004168A8" w:rsidRPr="00110C15" w:rsidRDefault="004168A8" w:rsidP="00B321D9">
      <w:pPr>
        <w:rPr>
          <w:sz w:val="28"/>
          <w:szCs w:val="28"/>
        </w:rPr>
      </w:pPr>
    </w:p>
    <w:p w14:paraId="4C929B14" w14:textId="6E05B8F6" w:rsidR="004168A8" w:rsidRPr="00110C15" w:rsidRDefault="004168A8" w:rsidP="00B321D9">
      <w:pPr>
        <w:rPr>
          <w:sz w:val="28"/>
          <w:szCs w:val="28"/>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3:</w:t>
      </w:r>
      <w:r w:rsidR="00414041" w:rsidRPr="00110C15">
        <w:rPr>
          <w:sz w:val="28"/>
          <w:szCs w:val="28"/>
        </w:rPr>
        <w:t>”</w:t>
      </w:r>
      <w:r w:rsidRPr="00110C15">
        <w:rPr>
          <w:sz w:val="28"/>
          <w:szCs w:val="28"/>
        </w:rPr>
        <w:t>Tìmkiếm</w:t>
      </w:r>
      <w:r w:rsidR="00414041" w:rsidRPr="00110C15">
        <w:rPr>
          <w:sz w:val="28"/>
          <w:szCs w:val="28"/>
        </w:rPr>
        <w:t>”</w:t>
      </w:r>
      <w:r w:rsidRPr="00110C15">
        <w:rPr>
          <w:rFonts w:ascii="MS Mincho" w:eastAsia="MS Mincho" w:hAnsi="MS Mincho" w:cs="MS Mincho"/>
          <w:sz w:val="28"/>
          <w:szCs w:val="28"/>
        </w:rPr>
        <w:t>ボタンをクリックします。すべての契約に検索値のような顧客名が表示されます。</w:t>
      </w:r>
    </w:p>
    <w:p w14:paraId="2F5429D4" w14:textId="77777777" w:rsidR="004168A8" w:rsidRPr="00110C15" w:rsidRDefault="004168A8" w:rsidP="00B321D9">
      <w:pPr>
        <w:rPr>
          <w:sz w:val="28"/>
          <w:szCs w:val="28"/>
        </w:rPr>
      </w:pPr>
    </w:p>
    <w:p w14:paraId="4AD58281" w14:textId="77777777" w:rsidR="004168A8" w:rsidRPr="00110C15" w:rsidRDefault="004168A8" w:rsidP="00B321D9">
      <w:pPr>
        <w:rPr>
          <w:sz w:val="28"/>
          <w:szCs w:val="28"/>
        </w:rPr>
      </w:pPr>
    </w:p>
    <w:p w14:paraId="7BFC7C8E" w14:textId="77777777" w:rsidR="004168A8" w:rsidRPr="00110C15" w:rsidRDefault="004168A8" w:rsidP="00B321D9">
      <w:pPr>
        <w:rPr>
          <w:sz w:val="28"/>
          <w:szCs w:val="28"/>
        </w:rPr>
      </w:pPr>
      <w:r w:rsidRPr="00110C15">
        <w:rPr>
          <w:sz w:val="28"/>
          <w:szCs w:val="28"/>
        </w:rPr>
        <w:t xml:space="preserve">Option 4 : </w:t>
      </w:r>
      <w:r w:rsidRPr="00110C15">
        <w:rPr>
          <w:rFonts w:ascii="MS Mincho" w:eastAsia="MS Mincho" w:hAnsi="MS Mincho" w:cs="MS Mincho"/>
          <w:sz w:val="28"/>
          <w:szCs w:val="28"/>
        </w:rPr>
        <w:t>オプション</w:t>
      </w:r>
      <w:r w:rsidRPr="00110C15">
        <w:rPr>
          <w:sz w:val="28"/>
          <w:szCs w:val="28"/>
        </w:rPr>
        <w:t>4</w:t>
      </w:r>
      <w:r w:rsidRPr="00110C15">
        <w:rPr>
          <w:rFonts w:ascii="MS Mincho" w:eastAsia="MS Mincho" w:hAnsi="MS Mincho" w:cs="MS Mincho"/>
          <w:sz w:val="28"/>
          <w:szCs w:val="28"/>
        </w:rPr>
        <w:t>：</w:t>
      </w:r>
    </w:p>
    <w:p w14:paraId="204350CB" w14:textId="6B47CB46" w:rsidR="004168A8" w:rsidRPr="00110C15" w:rsidRDefault="004168A8" w:rsidP="00B321D9">
      <w:pPr>
        <w:rPr>
          <w:sz w:val="28"/>
          <w:szCs w:val="28"/>
        </w:rPr>
      </w:pPr>
      <w:r w:rsidRPr="00110C15">
        <w:rPr>
          <w:sz w:val="28"/>
          <w:szCs w:val="28"/>
        </w:rPr>
        <w:tab/>
      </w:r>
      <w:r w:rsidR="00414041" w:rsidRPr="00110C15">
        <w:rPr>
          <w:i/>
          <w:sz w:val="28"/>
          <w:szCs w:val="28"/>
        </w:rPr>
        <w:t>Step 1:</w:t>
      </w:r>
      <w:r w:rsidRPr="00110C15">
        <w:rPr>
          <w:sz w:val="28"/>
          <w:szCs w:val="28"/>
        </w:rPr>
        <w:t xml:space="preserve"> Select Search type is</w:t>
      </w:r>
      <w:r w:rsidR="00414041" w:rsidRPr="00110C15">
        <w:rPr>
          <w:sz w:val="28"/>
          <w:szCs w:val="28"/>
        </w:rPr>
        <w:t>”</w:t>
      </w:r>
      <w:r w:rsidRPr="00110C15">
        <w:rPr>
          <w:sz w:val="28"/>
          <w:szCs w:val="28"/>
        </w:rPr>
        <w:t>Số ĐT khách hàng</w:t>
      </w:r>
      <w:r w:rsidR="00414041" w:rsidRPr="00110C15">
        <w:rPr>
          <w:sz w:val="28"/>
          <w:szCs w:val="28"/>
        </w:rPr>
        <w:t>”</w:t>
      </w:r>
      <w:r w:rsidRPr="00110C15">
        <w:rPr>
          <w:sz w:val="28"/>
          <w:szCs w:val="28"/>
        </w:rPr>
        <w:t>.</w:t>
      </w:r>
    </w:p>
    <w:p w14:paraId="517F434D" w14:textId="727D3FEF"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r w:rsidRPr="00110C15">
        <w:rPr>
          <w:rFonts w:ascii="MS Mincho" w:eastAsia="MS Mincho" w:hAnsi="MS Mincho" w:cs="MS Mincho"/>
          <w:sz w:val="28"/>
          <w:szCs w:val="28"/>
          <w:lang w:val="vi-VN"/>
        </w:rPr>
        <w:tab/>
      </w:r>
      <w:r w:rsidRPr="00110C15">
        <w:rPr>
          <w:rFonts w:ascii="MS Mincho" w:eastAsia="MS Mincho" w:hAnsi="MS Mincho" w:cs="MS Mincho" w:hint="eastAsia"/>
          <w:sz w:val="28"/>
          <w:szCs w:val="28"/>
          <w:lang w:val="vi-VN"/>
        </w:rPr>
        <w:t>検索タイプを「</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ố</w:t>
      </w:r>
      <w:r w:rsidRPr="00110C15">
        <w:rPr>
          <w:rFonts w:ascii="MS Mincho" w:eastAsia="MS Mincho" w:hAnsi="MS Mincho" w:cs="MS Mincho"/>
          <w:sz w:val="28"/>
          <w:szCs w:val="28"/>
          <w:lang w:val="vi-VN"/>
        </w:rPr>
        <w:t xml:space="preserve"> ĐT khách hàng</w:t>
      </w:r>
      <w:r w:rsidRPr="00110C15">
        <w:rPr>
          <w:rFonts w:ascii="MS Mincho" w:eastAsia="MS Mincho" w:hAnsi="MS Mincho" w:cs="MS Mincho" w:hint="eastAsia"/>
          <w:sz w:val="28"/>
          <w:szCs w:val="28"/>
          <w:lang w:val="vi-VN"/>
        </w:rPr>
        <w:t>」にします。</w:t>
      </w:r>
    </w:p>
    <w:p w14:paraId="1A45CCB9" w14:textId="77777777" w:rsidR="004168A8" w:rsidRPr="00110C15" w:rsidRDefault="004168A8" w:rsidP="00B321D9">
      <w:pPr>
        <w:rPr>
          <w:sz w:val="28"/>
          <w:szCs w:val="28"/>
        </w:rPr>
      </w:pPr>
      <w:r w:rsidRPr="00110C15">
        <w:rPr>
          <w:sz w:val="28"/>
          <w:szCs w:val="28"/>
        </w:rPr>
        <w:tab/>
      </w:r>
      <w:r w:rsidRPr="00110C15">
        <w:rPr>
          <w:noProof/>
          <w:sz w:val="28"/>
          <w:szCs w:val="28"/>
        </w:rPr>
        <w:drawing>
          <wp:inline distT="0" distB="0" distL="0" distR="0" wp14:anchorId="5EC220D1" wp14:editId="5871CDF0">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14:paraId="02CB9054" w14:textId="53B7DFCA"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Phone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14:paraId="566CA60E" w14:textId="77777777" w:rsidR="004168A8" w:rsidRPr="00110C15" w:rsidRDefault="004168A8" w:rsidP="00B321D9">
      <w:pPr>
        <w:rPr>
          <w:sz w:val="28"/>
          <w:szCs w:val="28"/>
        </w:rPr>
      </w:pPr>
    </w:p>
    <w:p w14:paraId="212B4221" w14:textId="3B77B799"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Nh</w:t>
      </w:r>
      <w:r w:rsidRPr="00110C15">
        <w:rPr>
          <w:rFonts w:ascii="Calibri" w:eastAsia="Calibri" w:hAnsi="Calibri" w:cs="Calibri"/>
          <w:sz w:val="28"/>
          <w:szCs w:val="28"/>
          <w:lang w:val="vi-VN"/>
        </w:rPr>
        <w:t>ậ</w:t>
      </w:r>
      <w:r w:rsidRPr="00110C15">
        <w:rPr>
          <w:rFonts w:ascii="MS Mincho" w:eastAsia="MS Mincho" w:hAnsi="MS Mincho" w:cs="MS Mincho"/>
          <w:sz w:val="28"/>
          <w:szCs w:val="28"/>
          <w:lang w:val="vi-VN"/>
        </w:rPr>
        <w:t>p t</w:t>
      </w:r>
      <w:r w:rsidRPr="00110C15">
        <w:rPr>
          <w:rFonts w:ascii="Calibri" w:eastAsia="Calibri" w:hAnsi="Calibri" w:cs="Calibri"/>
          <w:sz w:val="28"/>
          <w:szCs w:val="28"/>
          <w:lang w:val="vi-VN"/>
        </w:rPr>
        <w:t xml:space="preserve">ừ </w:t>
      </w:r>
      <w:r w:rsidRPr="00110C15">
        <w:rPr>
          <w:rFonts w:ascii="MS Mincho" w:eastAsia="MS Mincho" w:hAnsi="MS Mincho" w:cs="MS Mincho"/>
          <w:sz w:val="28"/>
          <w:szCs w:val="28"/>
          <w:lang w:val="vi-VN"/>
        </w:rPr>
        <w:t>khóa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欄に顧客電話番号の一部または全部を入力します。</w:t>
      </w:r>
    </w:p>
    <w:p w14:paraId="1394AAB5" w14:textId="696C2072" w:rsidR="004168A8" w:rsidRPr="00110C15" w:rsidRDefault="004168A8" w:rsidP="00B321D9">
      <w:pPr>
        <w:rPr>
          <w:sz w:val="28"/>
          <w:szCs w:val="28"/>
        </w:rPr>
      </w:pPr>
      <w:r w:rsidRPr="00110C15">
        <w:rPr>
          <w:sz w:val="28"/>
          <w:szCs w:val="28"/>
        </w:rPr>
        <w:tab/>
      </w:r>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 All Contract have Customer Phone like keyword value will be display.</w:t>
      </w:r>
    </w:p>
    <w:p w14:paraId="49659681" w14:textId="6273A593"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Tìm ki</w:t>
      </w:r>
      <w:r w:rsidRPr="00110C15">
        <w:rPr>
          <w:rFonts w:ascii="Calibri" w:eastAsia="Calibri" w:hAnsi="Calibri" w:cs="Calibri"/>
          <w:sz w:val="28"/>
          <w:szCs w:val="28"/>
          <w:lang w:val="vi-VN"/>
        </w:rPr>
        <w:t>ế</w:t>
      </w:r>
      <w:r w:rsidRPr="00110C15">
        <w:rPr>
          <w:rFonts w:ascii="MS Mincho" w:eastAsia="MS Mincho" w:hAnsi="MS Mincho" w:cs="MS Mincho"/>
          <w:sz w:val="28"/>
          <w:szCs w:val="28"/>
          <w:lang w:val="vi-VN"/>
        </w:rPr>
        <w:t>m</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ボタンをクリックします。すべての契約は、顧客の電話のようなキーワードの値が表示されます。</w:t>
      </w:r>
    </w:p>
    <w:p w14:paraId="594BA7E8" w14:textId="77777777" w:rsidR="004168A8" w:rsidRPr="00110C15" w:rsidRDefault="004168A8" w:rsidP="00B321D9">
      <w:pPr>
        <w:rPr>
          <w:sz w:val="28"/>
          <w:szCs w:val="28"/>
        </w:rPr>
      </w:pPr>
    </w:p>
    <w:p w14:paraId="46754F57" w14:textId="77777777" w:rsidR="004168A8" w:rsidRPr="00110C15" w:rsidRDefault="004168A8" w:rsidP="00B321D9">
      <w:pPr>
        <w:rPr>
          <w:sz w:val="28"/>
          <w:szCs w:val="28"/>
        </w:rPr>
      </w:pPr>
      <w:r w:rsidRPr="00110C15">
        <w:rPr>
          <w:sz w:val="28"/>
          <w:szCs w:val="28"/>
        </w:rPr>
        <w:t xml:space="preserve">Edit Contract. </w:t>
      </w:r>
      <w:r w:rsidRPr="00110C15">
        <w:rPr>
          <w:rFonts w:ascii="MS Mincho" w:eastAsia="MS Mincho" w:hAnsi="MS Mincho" w:cs="MS Mincho"/>
          <w:sz w:val="28"/>
          <w:szCs w:val="28"/>
        </w:rPr>
        <w:t>契約の編集</w:t>
      </w:r>
    </w:p>
    <w:p w14:paraId="1D719134" w14:textId="2131557D" w:rsidR="004168A8" w:rsidRPr="00110C15" w:rsidRDefault="00414041" w:rsidP="00B321D9">
      <w:pPr>
        <w:rPr>
          <w:sz w:val="28"/>
          <w:szCs w:val="28"/>
        </w:rPr>
      </w:pPr>
      <w:r w:rsidRPr="00110C15">
        <w:rPr>
          <w:i/>
          <w:sz w:val="28"/>
          <w:szCs w:val="28"/>
        </w:rPr>
        <w:t>Step 1:</w:t>
      </w:r>
      <w:r w:rsidR="004168A8" w:rsidRPr="00110C15">
        <w:rPr>
          <w:sz w:val="28"/>
          <w:szCs w:val="28"/>
        </w:rPr>
        <w:t xml:space="preserve"> Click on</w:t>
      </w:r>
      <w:r w:rsidRPr="00110C15">
        <w:rPr>
          <w:sz w:val="28"/>
          <w:szCs w:val="28"/>
        </w:rPr>
        <w:t>”</w:t>
      </w:r>
      <w:r w:rsidR="004168A8" w:rsidRPr="00110C15">
        <w:rPr>
          <w:sz w:val="28"/>
          <w:szCs w:val="28"/>
        </w:rPr>
        <w:t>Sửa</w:t>
      </w:r>
      <w:r w:rsidRPr="00110C15">
        <w:rPr>
          <w:sz w:val="28"/>
          <w:szCs w:val="28"/>
        </w:rPr>
        <w:t>”</w:t>
      </w:r>
      <w:r w:rsidR="004168A8" w:rsidRPr="00110C15">
        <w:rPr>
          <w:sz w:val="28"/>
          <w:szCs w:val="28"/>
        </w:rPr>
        <w:t>button to display Edit Contract form.</w:t>
      </w:r>
    </w:p>
    <w:p w14:paraId="28DC2E24" w14:textId="079B3B6F" w:rsidR="004168A8" w:rsidRPr="00110C15" w:rsidRDefault="004168A8" w:rsidP="00B321D9">
      <w:pPr>
        <w:rPr>
          <w:sz w:val="28"/>
          <w:szCs w:val="28"/>
          <w:lang w:val="vi-VN"/>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1:</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ử</w:t>
      </w:r>
      <w:r w:rsidRPr="00110C15">
        <w:rPr>
          <w:rFonts w:ascii="MS Mincho" w:eastAsia="MS Mincho" w:hAnsi="MS Mincho" w:cs="MS Mincho"/>
          <w:sz w:val="28"/>
          <w:szCs w:val="28"/>
          <w:lang w:val="vi-VN"/>
        </w:rPr>
        <w:t>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ボタンをクリックして契約編集フォームを表示します。</w:t>
      </w:r>
    </w:p>
    <w:p w14:paraId="21E2E20A" w14:textId="77777777" w:rsidR="004168A8" w:rsidRPr="00110C15" w:rsidRDefault="004168A8" w:rsidP="00B321D9">
      <w:pPr>
        <w:rPr>
          <w:sz w:val="28"/>
          <w:szCs w:val="28"/>
        </w:rPr>
      </w:pPr>
      <w:r w:rsidRPr="00110C15">
        <w:rPr>
          <w:noProof/>
          <w:sz w:val="28"/>
          <w:szCs w:val="28"/>
        </w:rPr>
        <w:drawing>
          <wp:inline distT="0" distB="0" distL="0" distR="0" wp14:anchorId="20F64C20" wp14:editId="23D33C99">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71" cstate="print"/>
                    <a:stretch>
                      <a:fillRect/>
                    </a:stretch>
                  </pic:blipFill>
                  <pic:spPr>
                    <a:xfrm>
                      <a:off x="0" y="0"/>
                      <a:ext cx="5943600" cy="551815"/>
                    </a:xfrm>
                    <a:prstGeom prst="rect">
                      <a:avLst/>
                    </a:prstGeom>
                  </pic:spPr>
                </pic:pic>
              </a:graphicData>
            </a:graphic>
          </wp:inline>
        </w:drawing>
      </w:r>
    </w:p>
    <w:p w14:paraId="18064DA3" w14:textId="65975886" w:rsidR="004168A8" w:rsidRPr="00110C15" w:rsidRDefault="00414041" w:rsidP="00B321D9">
      <w:pPr>
        <w:ind w:left="706"/>
        <w:rPr>
          <w:sz w:val="28"/>
          <w:szCs w:val="28"/>
        </w:rPr>
      </w:pPr>
      <w:r w:rsidRPr="00110C15">
        <w:rPr>
          <w:i/>
          <w:sz w:val="28"/>
          <w:szCs w:val="28"/>
        </w:rPr>
        <w:t>Step 2:</w:t>
      </w:r>
      <w:r w:rsidR="004168A8" w:rsidRPr="00110C15">
        <w:rPr>
          <w:sz w:val="28"/>
          <w:szCs w:val="28"/>
        </w:rPr>
        <w:t xml:space="preserve"> Select</w:t>
      </w:r>
      <w:r w:rsidRPr="00110C15">
        <w:rPr>
          <w:sz w:val="28"/>
          <w:szCs w:val="28"/>
        </w:rPr>
        <w:t>”</w:t>
      </w:r>
      <w:r w:rsidR="004168A8" w:rsidRPr="00110C15">
        <w:rPr>
          <w:sz w:val="28"/>
          <w:szCs w:val="28"/>
        </w:rPr>
        <w:t>Tình trạng hợp đồng</w:t>
      </w:r>
      <w:r w:rsidRPr="00110C15">
        <w:rPr>
          <w:sz w:val="28"/>
          <w:szCs w:val="28"/>
        </w:rPr>
        <w:t>”</w:t>
      </w:r>
      <w:r w:rsidR="004168A8" w:rsidRPr="00110C15">
        <w:rPr>
          <w:sz w:val="28"/>
          <w:szCs w:val="28"/>
        </w:rPr>
        <w:t>.</w:t>
      </w:r>
    </w:p>
    <w:p w14:paraId="44DD1BF0" w14:textId="0667523E" w:rsidR="004168A8" w:rsidRPr="00C664E2" w:rsidRDefault="004168A8" w:rsidP="00B321D9">
      <w:pPr>
        <w:ind w:firstLine="706"/>
        <w:rPr>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Tình tr</w:t>
      </w:r>
      <w:r w:rsidRPr="00110C15">
        <w:rPr>
          <w:rFonts w:ascii="Calibri" w:eastAsia="Calibri" w:hAnsi="Calibri" w:cs="Calibri"/>
          <w:sz w:val="28"/>
          <w:szCs w:val="28"/>
          <w:lang w:val="vi-VN"/>
        </w:rPr>
        <w:t>ạ</w:t>
      </w:r>
      <w:r w:rsidRPr="00110C15">
        <w:rPr>
          <w:rFonts w:ascii="MS Mincho" w:eastAsia="MS Mincho" w:hAnsi="MS Mincho" w:cs="MS Mincho"/>
          <w:sz w:val="28"/>
          <w:szCs w:val="28"/>
          <w:lang w:val="vi-VN"/>
        </w:rPr>
        <w:t>ng h</w:t>
      </w:r>
      <w:r w:rsidRPr="00110C15">
        <w:rPr>
          <w:rFonts w:ascii="Calibri" w:eastAsia="Calibri" w:hAnsi="Calibri" w:cs="Calibri"/>
          <w:sz w:val="28"/>
          <w:szCs w:val="28"/>
          <w:lang w:val="vi-VN"/>
        </w:rPr>
        <w:t>ợ</w:t>
      </w:r>
      <w:r w:rsidRPr="00110C15">
        <w:rPr>
          <w:rFonts w:ascii="MS Mincho" w:eastAsia="MS Mincho" w:hAnsi="MS Mincho" w:cs="MS Mincho"/>
          <w:sz w:val="28"/>
          <w:szCs w:val="28"/>
          <w:lang w:val="vi-VN"/>
        </w:rPr>
        <w:t>p đ</w:t>
      </w:r>
      <w:r w:rsidRPr="00110C15">
        <w:rPr>
          <w:rFonts w:ascii="Calibri" w:eastAsia="Calibri" w:hAnsi="Calibri" w:cs="Calibri"/>
          <w:sz w:val="28"/>
          <w:szCs w:val="28"/>
          <w:lang w:val="vi-VN"/>
        </w:rPr>
        <w:t>ồ</w:t>
      </w:r>
      <w:r w:rsidRPr="00110C15">
        <w:rPr>
          <w:rFonts w:ascii="MS Mincho" w:eastAsia="MS Mincho" w:hAnsi="MS Mincho" w:cs="MS Mincho"/>
          <w:sz w:val="28"/>
          <w:szCs w:val="28"/>
          <w:lang w:val="vi-VN"/>
        </w:rPr>
        <w:t>ng</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を選択します。</w:t>
      </w:r>
    </w:p>
    <w:p w14:paraId="7185A917" w14:textId="386B2C74" w:rsidR="004168A8" w:rsidRPr="00110C15" w:rsidRDefault="00414041" w:rsidP="00110C15">
      <w:pPr>
        <w:rPr>
          <w:sz w:val="28"/>
          <w:szCs w:val="28"/>
        </w:rPr>
      </w:pPr>
      <w:r w:rsidRPr="00110C15">
        <w:rPr>
          <w:i/>
          <w:sz w:val="28"/>
          <w:szCs w:val="28"/>
        </w:rPr>
        <w:t>Step 3:</w:t>
      </w:r>
      <w:r w:rsidR="004168A8" w:rsidRPr="00110C15">
        <w:rPr>
          <w:sz w:val="28"/>
          <w:szCs w:val="28"/>
        </w:rPr>
        <w:t xml:space="preserve"> Edit field want to edit.</w:t>
      </w:r>
    </w:p>
    <w:p w14:paraId="2FB4CE91" w14:textId="77777777" w:rsidR="004168A8" w:rsidRPr="00110C15" w:rsidRDefault="004168A8" w:rsidP="00110C15">
      <w:pPr>
        <w:rPr>
          <w:sz w:val="28"/>
          <w:szCs w:val="28"/>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 </w:t>
      </w:r>
      <w:r w:rsidRPr="00110C15">
        <w:rPr>
          <w:rFonts w:ascii="MS Mincho" w:eastAsia="MS Mincho" w:hAnsi="MS Mincho" w:cs="MS Mincho" w:hint="eastAsia"/>
          <w:sz w:val="28"/>
          <w:szCs w:val="28"/>
          <w:lang w:val="vi-VN"/>
        </w:rPr>
        <w:t>編集したいフィールドを編集します。</w:t>
      </w:r>
    </w:p>
    <w:p w14:paraId="46656A37" w14:textId="7C6A5632" w:rsidR="004168A8" w:rsidRPr="00110C15" w:rsidRDefault="004168A8" w:rsidP="007E2E20">
      <w:pPr>
        <w:pStyle w:val="oancuaDanhsach"/>
        <w:numPr>
          <w:ilvl w:val="0"/>
          <w:numId w:val="102"/>
        </w:numPr>
        <w:rPr>
          <w:sz w:val="28"/>
          <w:szCs w:val="28"/>
        </w:rPr>
      </w:pPr>
      <w:r w:rsidRPr="00110C15">
        <w:rPr>
          <w:sz w:val="28"/>
          <w:szCs w:val="28"/>
        </w:rPr>
        <w:t xml:space="preserve">Edit Contract rules : </w:t>
      </w:r>
      <w:r w:rsidRPr="00110C15">
        <w:rPr>
          <w:rFonts w:ascii="MS Mincho" w:eastAsia="MS Mincho" w:hAnsi="MS Mincho" w:cs="MS Mincho"/>
          <w:sz w:val="28"/>
          <w:szCs w:val="28"/>
        </w:rPr>
        <w:t>契約ルールの編集</w:t>
      </w:r>
    </w:p>
    <w:p w14:paraId="3BA89C25" w14:textId="7BA861B6" w:rsidR="004168A8" w:rsidRPr="00110C15" w:rsidRDefault="004168A8" w:rsidP="007E2E20">
      <w:pPr>
        <w:pStyle w:val="oancuaDanhsach"/>
        <w:numPr>
          <w:ilvl w:val="1"/>
          <w:numId w:val="102"/>
        </w:numPr>
        <w:rPr>
          <w:sz w:val="28"/>
          <w:szCs w:val="28"/>
        </w:rPr>
      </w:pPr>
      <w:r w:rsidRPr="00110C15">
        <w:rPr>
          <w:sz w:val="28"/>
          <w:szCs w:val="28"/>
        </w:rPr>
        <w:t xml:space="preserve">Customer Name : </w:t>
      </w:r>
      <w:r w:rsidRPr="00110C15">
        <w:rPr>
          <w:rFonts w:ascii="MS Mincho" w:eastAsia="MS Mincho" w:hAnsi="MS Mincho" w:cs="MS Mincho"/>
          <w:sz w:val="28"/>
          <w:szCs w:val="28"/>
        </w:rPr>
        <w:t>顧客名</w:t>
      </w:r>
      <w:r w:rsidRPr="00110C15">
        <w:rPr>
          <w:sz w:val="28"/>
          <w:szCs w:val="28"/>
        </w:rPr>
        <w:t xml:space="preserve"> </w:t>
      </w:r>
    </w:p>
    <w:p w14:paraId="4E7AFAF4" w14:textId="1FDD14E7" w:rsidR="004168A8" w:rsidRPr="00110C15" w:rsidRDefault="004168A8" w:rsidP="007E2E20">
      <w:pPr>
        <w:pStyle w:val="oancuaDanhsach"/>
        <w:numPr>
          <w:ilvl w:val="2"/>
          <w:numId w:val="102"/>
        </w:numPr>
        <w:rPr>
          <w:sz w:val="28"/>
          <w:szCs w:val="28"/>
        </w:rPr>
      </w:pPr>
      <w:r w:rsidRPr="00110C15">
        <w:rPr>
          <w:sz w:val="28"/>
          <w:szCs w:val="28"/>
        </w:rPr>
        <w:t>Not empty.</w:t>
      </w:r>
    </w:p>
    <w:p w14:paraId="5EFA2F5E" w14:textId="090839ED" w:rsidR="004168A8" w:rsidRPr="00110C15" w:rsidRDefault="004168A8" w:rsidP="007E2E20">
      <w:pPr>
        <w:pStyle w:val="oancuaDanhsach"/>
        <w:numPr>
          <w:ilvl w:val="2"/>
          <w:numId w:val="102"/>
        </w:numPr>
        <w:rPr>
          <w:sz w:val="28"/>
          <w:szCs w:val="28"/>
        </w:rPr>
      </w:pPr>
      <w:r w:rsidRPr="00110C15">
        <w:rPr>
          <w:sz w:val="28"/>
          <w:szCs w:val="28"/>
        </w:rPr>
        <w:t xml:space="preserve">Not special character. </w:t>
      </w:r>
      <w:r w:rsidRPr="00110C15">
        <w:rPr>
          <w:rFonts w:ascii="MS Mincho" w:eastAsia="MS Mincho" w:hAnsi="MS Mincho" w:cs="MS Mincho"/>
          <w:sz w:val="28"/>
          <w:szCs w:val="28"/>
        </w:rPr>
        <w:t>特殊文字ではありません。</w:t>
      </w:r>
    </w:p>
    <w:p w14:paraId="3EF802FD" w14:textId="6D37BD70" w:rsidR="004168A8" w:rsidRPr="00110C15" w:rsidRDefault="004168A8" w:rsidP="007E2E20">
      <w:pPr>
        <w:pStyle w:val="oancuaDanhsach"/>
        <w:numPr>
          <w:ilvl w:val="2"/>
          <w:numId w:val="102"/>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範囲は</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文字です。</w:t>
      </w:r>
    </w:p>
    <w:p w14:paraId="4B977595" w14:textId="0E019608" w:rsidR="004168A8" w:rsidRPr="00110C15" w:rsidRDefault="004168A8" w:rsidP="007E2E20">
      <w:pPr>
        <w:pStyle w:val="oancuaDanhsach"/>
        <w:numPr>
          <w:ilvl w:val="2"/>
          <w:numId w:val="102"/>
        </w:numPr>
        <w:rPr>
          <w:sz w:val="28"/>
          <w:szCs w:val="28"/>
        </w:rPr>
      </w:pPr>
      <w:r w:rsidRPr="00110C15">
        <w:rPr>
          <w:sz w:val="28"/>
          <w:szCs w:val="28"/>
        </w:rPr>
        <w:t xml:space="preserve">Not number. </w:t>
      </w:r>
      <w:r w:rsidRPr="00110C15">
        <w:rPr>
          <w:rFonts w:ascii="MS Mincho" w:eastAsia="MS Mincho" w:hAnsi="MS Mincho" w:cs="MS Mincho"/>
          <w:sz w:val="28"/>
          <w:szCs w:val="28"/>
        </w:rPr>
        <w:t>番号ではありません。</w:t>
      </w:r>
    </w:p>
    <w:p w14:paraId="0C86AE86" w14:textId="264A1D0D" w:rsidR="004168A8" w:rsidRPr="00110C15" w:rsidRDefault="004168A8" w:rsidP="007E2E20">
      <w:pPr>
        <w:pStyle w:val="oancuaDanhsach"/>
        <w:numPr>
          <w:ilvl w:val="1"/>
          <w:numId w:val="102"/>
        </w:numPr>
        <w:rPr>
          <w:sz w:val="28"/>
          <w:szCs w:val="28"/>
        </w:rPr>
      </w:pPr>
      <w:r w:rsidRPr="00110C15">
        <w:rPr>
          <w:sz w:val="28"/>
          <w:szCs w:val="28"/>
        </w:rPr>
        <w:t xml:space="preserve">Address : </w:t>
      </w:r>
      <w:r w:rsidRPr="00110C15">
        <w:rPr>
          <w:rFonts w:ascii="MS Mincho" w:eastAsia="MS Mincho" w:hAnsi="MS Mincho" w:cs="MS Mincho"/>
          <w:sz w:val="28"/>
          <w:szCs w:val="28"/>
        </w:rPr>
        <w:t>住所</w:t>
      </w:r>
    </w:p>
    <w:p w14:paraId="25E1F28B" w14:textId="4A0D8677" w:rsidR="004168A8" w:rsidRPr="00110C15" w:rsidRDefault="004168A8" w:rsidP="007E2E20">
      <w:pPr>
        <w:pStyle w:val="oancuaDanhsach"/>
        <w:numPr>
          <w:ilvl w:val="2"/>
          <w:numId w:val="102"/>
        </w:numPr>
        <w:rPr>
          <w:sz w:val="28"/>
          <w:szCs w:val="28"/>
        </w:rPr>
      </w:pPr>
      <w:r w:rsidRPr="00110C15">
        <w:rPr>
          <w:sz w:val="28"/>
          <w:szCs w:val="28"/>
        </w:rPr>
        <w:t>Not empty.</w:t>
      </w:r>
    </w:p>
    <w:p w14:paraId="68228A3F" w14:textId="23E1A84C" w:rsidR="004168A8" w:rsidRPr="00110C15" w:rsidRDefault="004168A8" w:rsidP="007E2E20">
      <w:pPr>
        <w:pStyle w:val="oancuaDanhsach"/>
        <w:numPr>
          <w:ilvl w:val="2"/>
          <w:numId w:val="102"/>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w:t>
      </w:r>
    </w:p>
    <w:p w14:paraId="101E853B" w14:textId="7A1F3D98" w:rsidR="004168A8" w:rsidRPr="00110C15" w:rsidRDefault="004168A8" w:rsidP="007E2E20">
      <w:pPr>
        <w:pStyle w:val="oancuaDanhsach"/>
        <w:numPr>
          <w:ilvl w:val="1"/>
          <w:numId w:val="102"/>
        </w:numPr>
        <w:rPr>
          <w:bCs/>
          <w:sz w:val="28"/>
          <w:szCs w:val="28"/>
        </w:rPr>
      </w:pPr>
      <w:r w:rsidRPr="00110C15">
        <w:rPr>
          <w:bCs/>
          <w:sz w:val="28"/>
          <w:szCs w:val="28"/>
        </w:rPr>
        <w:t xml:space="preserve">Gender : </w:t>
      </w:r>
      <w:r w:rsidRPr="00110C15">
        <w:rPr>
          <w:rFonts w:ascii="MS Mincho" w:eastAsia="MS Mincho" w:hAnsi="MS Mincho" w:cs="MS Mincho"/>
          <w:bCs/>
          <w:sz w:val="28"/>
          <w:szCs w:val="28"/>
        </w:rPr>
        <w:t>性別</w:t>
      </w:r>
    </w:p>
    <w:p w14:paraId="7DE9E2F3" w14:textId="6BB56630" w:rsidR="004168A8" w:rsidRPr="00110C15" w:rsidRDefault="004168A8" w:rsidP="007E2E20">
      <w:pPr>
        <w:pStyle w:val="oancuaDanhsach"/>
        <w:numPr>
          <w:ilvl w:val="2"/>
          <w:numId w:val="102"/>
        </w:numPr>
        <w:rPr>
          <w:bCs/>
          <w:sz w:val="28"/>
          <w:szCs w:val="28"/>
        </w:rPr>
      </w:pPr>
      <w:r w:rsidRPr="00110C15">
        <w:rPr>
          <w:bCs/>
          <w:sz w:val="28"/>
          <w:szCs w:val="28"/>
        </w:rPr>
        <w:t>Just select only one. 1</w:t>
      </w:r>
      <w:r w:rsidRPr="00110C15">
        <w:rPr>
          <w:rFonts w:ascii="MS Mincho" w:eastAsia="MS Mincho" w:hAnsi="MS Mincho" w:cs="MS Mincho"/>
          <w:bCs/>
          <w:sz w:val="28"/>
          <w:szCs w:val="28"/>
        </w:rPr>
        <w:t>つだけを選択する</w:t>
      </w:r>
      <w:r w:rsidRPr="00110C15">
        <w:rPr>
          <w:rFonts w:ascii="MS Mincho" w:eastAsia="MS Mincho" w:hAnsi="MS Mincho" w:cs="MS Mincho"/>
          <w:bCs/>
          <w:sz w:val="28"/>
          <w:szCs w:val="28"/>
          <w:lang w:val="vi-VN"/>
        </w:rPr>
        <w:t>.</w:t>
      </w:r>
    </w:p>
    <w:p w14:paraId="10B47F2A" w14:textId="4B1F1E19" w:rsidR="004168A8" w:rsidRPr="00110C15" w:rsidRDefault="004168A8" w:rsidP="007E2E20">
      <w:pPr>
        <w:pStyle w:val="oancuaDanhsach"/>
        <w:numPr>
          <w:ilvl w:val="1"/>
          <w:numId w:val="102"/>
        </w:numPr>
        <w:rPr>
          <w:bCs/>
          <w:sz w:val="28"/>
          <w:szCs w:val="28"/>
        </w:rPr>
      </w:pPr>
      <w:r w:rsidRPr="00110C15">
        <w:rPr>
          <w:bCs/>
          <w:sz w:val="28"/>
          <w:szCs w:val="28"/>
        </w:rPr>
        <w:t>Phone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電話</w:t>
      </w:r>
      <w:r w:rsidRPr="00110C15">
        <w:rPr>
          <w:bCs/>
          <w:sz w:val="28"/>
          <w:szCs w:val="28"/>
        </w:rPr>
        <w:t xml:space="preserve"> </w:t>
      </w:r>
    </w:p>
    <w:p w14:paraId="777F1D89" w14:textId="369F1472" w:rsidR="004168A8" w:rsidRPr="00110C15" w:rsidRDefault="004168A8" w:rsidP="007E2E20">
      <w:pPr>
        <w:pStyle w:val="oancuaDanhsach"/>
        <w:numPr>
          <w:ilvl w:val="2"/>
          <w:numId w:val="102"/>
        </w:numPr>
        <w:rPr>
          <w:bCs/>
          <w:sz w:val="28"/>
          <w:szCs w:val="28"/>
        </w:rPr>
      </w:pPr>
      <w:r w:rsidRPr="00110C15">
        <w:rPr>
          <w:bCs/>
          <w:sz w:val="28"/>
          <w:szCs w:val="28"/>
        </w:rPr>
        <w:t>Not empty.</w:t>
      </w:r>
    </w:p>
    <w:p w14:paraId="629D0236" w14:textId="18CF1343" w:rsidR="004168A8" w:rsidRPr="00110C15" w:rsidRDefault="004168A8" w:rsidP="007E2E20">
      <w:pPr>
        <w:pStyle w:val="oancuaDanhsach"/>
        <w:numPr>
          <w:ilvl w:val="2"/>
          <w:numId w:val="102"/>
        </w:numPr>
        <w:rPr>
          <w:bCs/>
          <w:sz w:val="28"/>
          <w:szCs w:val="28"/>
        </w:rPr>
      </w:pPr>
      <w:r w:rsidRPr="00110C15">
        <w:rPr>
          <w:bCs/>
          <w:sz w:val="28"/>
          <w:szCs w:val="28"/>
        </w:rPr>
        <w:t xml:space="preserve">Must be number. </w:t>
      </w:r>
      <w:r w:rsidRPr="00110C15">
        <w:rPr>
          <w:rFonts w:ascii="MS Mincho" w:eastAsia="MS Mincho" w:hAnsi="MS Mincho" w:cs="MS Mincho"/>
          <w:bCs/>
          <w:sz w:val="28"/>
          <w:szCs w:val="28"/>
        </w:rPr>
        <w:t>番号でなければなりません</w:t>
      </w:r>
      <w:r w:rsidRPr="00110C15">
        <w:rPr>
          <w:rFonts w:ascii="MS Mincho" w:eastAsia="MS Mincho" w:hAnsi="MS Mincho" w:cs="MS Mincho"/>
          <w:bCs/>
          <w:sz w:val="28"/>
          <w:szCs w:val="28"/>
          <w:lang w:val="vi-VN"/>
        </w:rPr>
        <w:t>.</w:t>
      </w:r>
    </w:p>
    <w:p w14:paraId="3C6AABC2" w14:textId="34E92668" w:rsidR="004168A8" w:rsidRPr="00110C15" w:rsidRDefault="004168A8" w:rsidP="007E2E20">
      <w:pPr>
        <w:pStyle w:val="oancuaDanhsach"/>
        <w:numPr>
          <w:ilvl w:val="2"/>
          <w:numId w:val="102"/>
        </w:numPr>
        <w:rPr>
          <w:bCs/>
          <w:sz w:val="28"/>
          <w:szCs w:val="28"/>
        </w:rPr>
      </w:pPr>
      <w:r w:rsidRPr="00110C15">
        <w:rPr>
          <w:bCs/>
          <w:sz w:val="28"/>
          <w:szCs w:val="28"/>
        </w:rPr>
        <w:t xml:space="preserve">In range 10 ~ 12 character. </w:t>
      </w:r>
      <w:r w:rsidRPr="00110C15">
        <w:rPr>
          <w:rFonts w:ascii="MS Mincho" w:eastAsia="MS Mincho" w:hAnsi="MS Mincho" w:cs="MS Mincho"/>
          <w:bCs/>
          <w:sz w:val="28"/>
          <w:szCs w:val="28"/>
        </w:rPr>
        <w:t>範囲は</w:t>
      </w:r>
      <w:r w:rsidRPr="00110C15">
        <w:rPr>
          <w:bCs/>
          <w:sz w:val="28"/>
          <w:szCs w:val="28"/>
        </w:rPr>
        <w:t>10</w:t>
      </w:r>
      <w:r w:rsidRPr="00110C15">
        <w:rPr>
          <w:rFonts w:ascii="MS Mincho" w:eastAsia="MS Mincho" w:hAnsi="MS Mincho" w:cs="MS Mincho"/>
          <w:bCs/>
          <w:sz w:val="28"/>
          <w:szCs w:val="28"/>
        </w:rPr>
        <w:t>〜</w:t>
      </w:r>
      <w:r w:rsidRPr="00110C15">
        <w:rPr>
          <w:bCs/>
          <w:sz w:val="28"/>
          <w:szCs w:val="28"/>
        </w:rPr>
        <w:t>12</w:t>
      </w:r>
      <w:r w:rsidRPr="00110C15">
        <w:rPr>
          <w:rFonts w:ascii="MS Mincho" w:eastAsia="MS Mincho" w:hAnsi="MS Mincho" w:cs="MS Mincho"/>
          <w:bCs/>
          <w:sz w:val="28"/>
          <w:szCs w:val="28"/>
        </w:rPr>
        <w:t>文字です。</w:t>
      </w:r>
    </w:p>
    <w:p w14:paraId="634BF8A8" w14:textId="1AF8DECD" w:rsidR="004168A8" w:rsidRPr="00110C15" w:rsidRDefault="004168A8" w:rsidP="007E2E20">
      <w:pPr>
        <w:pStyle w:val="oancuaDanhsach"/>
        <w:numPr>
          <w:ilvl w:val="1"/>
          <w:numId w:val="102"/>
        </w:numPr>
        <w:rPr>
          <w:bCs/>
          <w:sz w:val="28"/>
          <w:szCs w:val="28"/>
        </w:rPr>
      </w:pPr>
      <w:r w:rsidRPr="00110C15">
        <w:rPr>
          <w:bCs/>
          <w:sz w:val="28"/>
          <w:szCs w:val="28"/>
        </w:rPr>
        <w:t>Email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電子メール</w:t>
      </w:r>
      <w:r w:rsidRPr="00110C15">
        <w:rPr>
          <w:bCs/>
          <w:sz w:val="28"/>
          <w:szCs w:val="28"/>
        </w:rPr>
        <w:t xml:space="preserve"> </w:t>
      </w:r>
    </w:p>
    <w:p w14:paraId="748F344C" w14:textId="6579BD13" w:rsidR="004168A8" w:rsidRPr="00110C15" w:rsidRDefault="004168A8" w:rsidP="007E2E20">
      <w:pPr>
        <w:pStyle w:val="oancuaDanhsach"/>
        <w:numPr>
          <w:ilvl w:val="2"/>
          <w:numId w:val="102"/>
        </w:numPr>
        <w:rPr>
          <w:bCs/>
          <w:sz w:val="28"/>
          <w:szCs w:val="28"/>
        </w:rPr>
      </w:pPr>
      <w:r w:rsidRPr="00110C15">
        <w:rPr>
          <w:bCs/>
          <w:sz w:val="28"/>
          <w:szCs w:val="28"/>
        </w:rPr>
        <w:t>Must be correct form.</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正しい形式でなければなりません</w:t>
      </w:r>
      <w:r w:rsidRPr="00110C15">
        <w:rPr>
          <w:rFonts w:ascii="MS Mincho" w:eastAsia="MS Mincho" w:hAnsi="MS Mincho" w:cs="MS Mincho"/>
          <w:bCs/>
          <w:sz w:val="28"/>
          <w:szCs w:val="28"/>
          <w:lang w:val="vi-VN"/>
        </w:rPr>
        <w:t>.</w:t>
      </w:r>
    </w:p>
    <w:p w14:paraId="34D63DB3" w14:textId="4F79E93A" w:rsidR="004168A8" w:rsidRPr="00110C15" w:rsidRDefault="004168A8" w:rsidP="007E2E20">
      <w:pPr>
        <w:pStyle w:val="oancuaDanhsach"/>
        <w:numPr>
          <w:ilvl w:val="2"/>
          <w:numId w:val="102"/>
        </w:numPr>
        <w:rPr>
          <w:bCs/>
          <w:sz w:val="28"/>
          <w:szCs w:val="28"/>
        </w:rPr>
      </w:pPr>
      <w:r w:rsidRPr="00110C15">
        <w:rPr>
          <w:bCs/>
          <w:sz w:val="28"/>
          <w:szCs w:val="28"/>
        </w:rPr>
        <w:t xml:space="preserve">Not empty. </w:t>
      </w:r>
      <w:r w:rsidRPr="00110C15">
        <w:rPr>
          <w:rFonts w:ascii="MS Mincho" w:eastAsia="MS Mincho" w:hAnsi="MS Mincho" w:cs="MS Mincho"/>
          <w:bCs/>
          <w:sz w:val="28"/>
          <w:szCs w:val="28"/>
        </w:rPr>
        <w:t>空ではない.</w:t>
      </w:r>
    </w:p>
    <w:p w14:paraId="1A09B9B2" w14:textId="260A1F55" w:rsidR="004168A8" w:rsidRPr="00110C15" w:rsidRDefault="004168A8" w:rsidP="007E2E20">
      <w:pPr>
        <w:pStyle w:val="oancuaDanhsach"/>
        <w:numPr>
          <w:ilvl w:val="2"/>
          <w:numId w:val="102"/>
        </w:numPr>
        <w:rPr>
          <w:bCs/>
          <w:sz w:val="28"/>
          <w:szCs w:val="28"/>
        </w:rPr>
      </w:pPr>
      <w:r w:rsidRPr="00110C15">
        <w:rPr>
          <w:bCs/>
          <w:sz w:val="28"/>
          <w:szCs w:val="28"/>
        </w:rPr>
        <w:lastRenderedPageBreak/>
        <w:t>Just allow '@','.' character.</w:t>
      </w:r>
      <w:r w:rsidRPr="00110C15">
        <w:rPr>
          <w:sz w:val="28"/>
          <w:szCs w:val="28"/>
        </w:rPr>
        <w:t xml:space="preserve"> </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bCs/>
          <w:sz w:val="28"/>
          <w:szCs w:val="28"/>
        </w:rPr>
        <w:t>、</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hint="eastAsia"/>
          <w:bCs/>
          <w:sz w:val="28"/>
          <w:szCs w:val="28"/>
        </w:rPr>
        <w:t>。</w:t>
      </w:r>
      <w:r w:rsidRPr="00110C15">
        <w:rPr>
          <w:bCs/>
          <w:sz w:val="28"/>
          <w:szCs w:val="28"/>
        </w:rPr>
        <w:t>'</w:t>
      </w:r>
      <w:r w:rsidRPr="00110C15">
        <w:rPr>
          <w:rFonts w:ascii="MS Mincho" w:eastAsia="MS Mincho" w:hAnsi="MS Mincho" w:cs="MS Mincho"/>
          <w:bCs/>
          <w:sz w:val="28"/>
          <w:szCs w:val="28"/>
        </w:rPr>
        <w:t>を許可するだけです。キャラクター。</w:t>
      </w:r>
    </w:p>
    <w:p w14:paraId="0225A7F3" w14:textId="5C4F21DD" w:rsidR="004168A8" w:rsidRPr="00110C15" w:rsidRDefault="004168A8" w:rsidP="007E2E20">
      <w:pPr>
        <w:pStyle w:val="oancuaDanhsach"/>
        <w:numPr>
          <w:ilvl w:val="2"/>
          <w:numId w:val="102"/>
        </w:numPr>
        <w:rPr>
          <w:bCs/>
          <w:sz w:val="28"/>
          <w:szCs w:val="28"/>
        </w:rPr>
      </w:pPr>
      <w:r w:rsidRPr="00110C15">
        <w:rPr>
          <w:bCs/>
          <w:sz w:val="28"/>
          <w:szCs w:val="28"/>
        </w:rPr>
        <w:t>In range 6 ~ 32 character.</w:t>
      </w:r>
      <w:r w:rsidRPr="00110C15">
        <w:rPr>
          <w:rFonts w:hint="eastAsia"/>
          <w:bCs/>
          <w:sz w:val="28"/>
          <w:szCs w:val="28"/>
        </w:rPr>
        <w:t xml:space="preserve"> </w:t>
      </w:r>
      <w:r w:rsidRPr="00110C15">
        <w:rPr>
          <w:rFonts w:ascii="MS Mincho" w:eastAsia="MS Mincho" w:hAnsi="MS Mincho" w:cs="MS Mincho"/>
          <w:bCs/>
          <w:sz w:val="28"/>
          <w:szCs w:val="28"/>
        </w:rPr>
        <w:t>範囲は</w:t>
      </w:r>
      <w:r w:rsidRPr="00110C15">
        <w:rPr>
          <w:bCs/>
          <w:sz w:val="28"/>
          <w:szCs w:val="28"/>
        </w:rPr>
        <w:t>6</w:t>
      </w:r>
      <w:r w:rsidRPr="00110C15">
        <w:rPr>
          <w:rFonts w:ascii="MS Mincho" w:eastAsia="MS Mincho" w:hAnsi="MS Mincho" w:cs="MS Mincho"/>
          <w:bCs/>
          <w:sz w:val="28"/>
          <w:szCs w:val="28"/>
        </w:rPr>
        <w:t>〜</w:t>
      </w:r>
      <w:r w:rsidRPr="00110C15">
        <w:rPr>
          <w:bCs/>
          <w:sz w:val="28"/>
          <w:szCs w:val="28"/>
        </w:rPr>
        <w:t>32</w:t>
      </w:r>
      <w:r w:rsidRPr="00110C15">
        <w:rPr>
          <w:rFonts w:ascii="MS Mincho" w:eastAsia="MS Mincho" w:hAnsi="MS Mincho" w:cs="MS Mincho"/>
          <w:bCs/>
          <w:sz w:val="28"/>
          <w:szCs w:val="28"/>
        </w:rPr>
        <w:t>文字です。</w:t>
      </w:r>
    </w:p>
    <w:p w14:paraId="79A8D749" w14:textId="75425528" w:rsidR="004168A8" w:rsidRPr="00110C15" w:rsidRDefault="00110C15" w:rsidP="007E2E20">
      <w:pPr>
        <w:pStyle w:val="oancuaDanhsach"/>
        <w:numPr>
          <w:ilvl w:val="1"/>
          <w:numId w:val="102"/>
        </w:numPr>
        <w:rPr>
          <w:bCs/>
          <w:sz w:val="28"/>
          <w:szCs w:val="28"/>
        </w:rPr>
      </w:pPr>
      <w:r w:rsidRPr="00110C15">
        <w:rPr>
          <w:bCs/>
          <w:sz w:val="28"/>
          <w:szCs w:val="28"/>
        </w:rPr>
        <w:t>Studio wor</w:t>
      </w:r>
      <w:r w:rsidR="004168A8" w:rsidRPr="00110C15">
        <w:rPr>
          <w:bCs/>
          <w:sz w:val="28"/>
          <w:szCs w:val="28"/>
        </w:rPr>
        <w:t>king :</w:t>
      </w:r>
      <w:r w:rsidR="004168A8" w:rsidRPr="00110C15">
        <w:rPr>
          <w:rFonts w:hint="eastAsia"/>
          <w:bCs/>
          <w:sz w:val="28"/>
          <w:szCs w:val="28"/>
        </w:rPr>
        <w:t xml:space="preserve"> </w:t>
      </w:r>
      <w:r w:rsidR="004168A8" w:rsidRPr="00110C15">
        <w:rPr>
          <w:rFonts w:ascii="MS Mincho" w:eastAsia="MS Mincho" w:hAnsi="MS Mincho" w:cs="MS Mincho"/>
          <w:bCs/>
          <w:sz w:val="28"/>
          <w:szCs w:val="28"/>
        </w:rPr>
        <w:t>スタジオウォーク：</w:t>
      </w:r>
    </w:p>
    <w:p w14:paraId="5D580CB2" w14:textId="46B43721" w:rsidR="004168A8" w:rsidRPr="00110C15" w:rsidRDefault="004168A8" w:rsidP="007E2E20">
      <w:pPr>
        <w:pStyle w:val="oancuaDanhsach"/>
        <w:numPr>
          <w:ilvl w:val="2"/>
          <w:numId w:val="102"/>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14:paraId="15EBFF47" w14:textId="2CA2B9E5" w:rsidR="004168A8" w:rsidRPr="00110C15" w:rsidRDefault="004168A8" w:rsidP="007E2E20">
      <w:pPr>
        <w:pStyle w:val="oancuaDanhsach"/>
        <w:numPr>
          <w:ilvl w:val="2"/>
          <w:numId w:val="102"/>
        </w:numPr>
        <w:rPr>
          <w:bCs/>
          <w:sz w:val="28"/>
          <w:szCs w:val="28"/>
        </w:rPr>
      </w:pPr>
      <w:r w:rsidRPr="00110C15">
        <w:rPr>
          <w:bCs/>
          <w:sz w:val="28"/>
          <w:szCs w:val="28"/>
        </w:rPr>
        <w:t xml:space="preserve">Name of product: </w:t>
      </w:r>
      <w:r w:rsidRPr="00110C15">
        <w:rPr>
          <w:rFonts w:ascii="MS Mincho" w:eastAsia="MS Mincho" w:hAnsi="MS Mincho" w:cs="MS Mincho"/>
          <w:bCs/>
          <w:sz w:val="28"/>
          <w:szCs w:val="28"/>
        </w:rPr>
        <w:t>製品名</w:t>
      </w:r>
    </w:p>
    <w:p w14:paraId="19AD0EE0" w14:textId="7ED502B6" w:rsidR="004168A8" w:rsidRPr="00110C15" w:rsidRDefault="004168A8" w:rsidP="007E2E20">
      <w:pPr>
        <w:pStyle w:val="oancuaDanhsach"/>
        <w:numPr>
          <w:ilvl w:val="2"/>
          <w:numId w:val="102"/>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14:paraId="1F20772D" w14:textId="135243ED" w:rsidR="004168A8" w:rsidRPr="00110C15" w:rsidRDefault="004168A8" w:rsidP="007E2E20">
      <w:pPr>
        <w:pStyle w:val="oancuaDanhsach"/>
        <w:numPr>
          <w:ilvl w:val="2"/>
          <w:numId w:val="102"/>
        </w:numPr>
        <w:rPr>
          <w:bCs/>
          <w:sz w:val="28"/>
          <w:szCs w:val="28"/>
        </w:rPr>
      </w:pPr>
      <w:r w:rsidRPr="00110C15">
        <w:rPr>
          <w:bCs/>
          <w:sz w:val="28"/>
          <w:szCs w:val="28"/>
        </w:rPr>
        <w:t xml:space="preserve">Package detail : </w:t>
      </w:r>
      <w:r w:rsidRPr="00110C15">
        <w:rPr>
          <w:rFonts w:ascii="MS Mincho" w:eastAsia="MS Mincho" w:hAnsi="MS Mincho" w:cs="MS Mincho"/>
          <w:bCs/>
          <w:sz w:val="28"/>
          <w:szCs w:val="28"/>
        </w:rPr>
        <w:t>パッケージの詳細：</w:t>
      </w:r>
    </w:p>
    <w:p w14:paraId="3B88BDFC" w14:textId="2EF61340" w:rsidR="004168A8" w:rsidRPr="00110C15" w:rsidRDefault="004168A8" w:rsidP="007E2E20">
      <w:pPr>
        <w:pStyle w:val="oancuaDanhsach"/>
        <w:numPr>
          <w:ilvl w:val="2"/>
          <w:numId w:val="102"/>
        </w:numPr>
        <w:rPr>
          <w:bCs/>
          <w:sz w:val="28"/>
          <w:szCs w:val="28"/>
        </w:rPr>
      </w:pPr>
      <w:r w:rsidRPr="00110C15">
        <w:rPr>
          <w:bCs/>
          <w:sz w:val="28"/>
          <w:szCs w:val="28"/>
        </w:rPr>
        <w:t>Not empty</w:t>
      </w:r>
      <w:r w:rsidRPr="00110C15">
        <w:rPr>
          <w:rFonts w:ascii="MS Mincho" w:eastAsia="MS Mincho" w:hAnsi="MS Mincho" w:cs="MS Mincho"/>
          <w:bCs/>
          <w:sz w:val="28"/>
          <w:szCs w:val="28"/>
        </w:rPr>
        <w:t>：</w:t>
      </w:r>
    </w:p>
    <w:p w14:paraId="07ED2EB6" w14:textId="50126762" w:rsidR="004168A8" w:rsidRPr="00110C15" w:rsidRDefault="004168A8" w:rsidP="007E2E20">
      <w:pPr>
        <w:pStyle w:val="oancuaDanhsach"/>
        <w:numPr>
          <w:ilvl w:val="1"/>
          <w:numId w:val="102"/>
        </w:numPr>
        <w:rPr>
          <w:bCs/>
          <w:sz w:val="28"/>
          <w:szCs w:val="28"/>
        </w:rPr>
      </w:pPr>
      <w:r w:rsidRPr="00110C15">
        <w:rPr>
          <w:bCs/>
          <w:sz w:val="28"/>
          <w:szCs w:val="28"/>
        </w:rPr>
        <w:t xml:space="preserve">Contract detail : </w:t>
      </w:r>
      <w:r w:rsidRPr="00110C15">
        <w:rPr>
          <w:rFonts w:ascii="MS Mincho" w:eastAsia="MS Mincho" w:hAnsi="MS Mincho" w:cs="MS Mincho"/>
          <w:bCs/>
          <w:sz w:val="28"/>
          <w:szCs w:val="28"/>
        </w:rPr>
        <w:t>契約の詳細</w:t>
      </w:r>
    </w:p>
    <w:p w14:paraId="3125BE81" w14:textId="32FF38D4" w:rsidR="004168A8" w:rsidRPr="00110C15" w:rsidRDefault="004168A8" w:rsidP="007E2E20">
      <w:pPr>
        <w:pStyle w:val="oancuaDanhsach"/>
        <w:numPr>
          <w:ilvl w:val="2"/>
          <w:numId w:val="102"/>
        </w:numPr>
        <w:rPr>
          <w:bCs/>
          <w:sz w:val="28"/>
          <w:szCs w:val="28"/>
        </w:rPr>
      </w:pPr>
      <w:r w:rsidRPr="00110C15">
        <w:rPr>
          <w:bCs/>
          <w:sz w:val="28"/>
          <w:szCs w:val="28"/>
        </w:rPr>
        <w:t>Not empty</w:t>
      </w:r>
    </w:p>
    <w:p w14:paraId="100A3228" w14:textId="3C08D9C3" w:rsidR="004168A8" w:rsidRPr="00110C15" w:rsidRDefault="004168A8" w:rsidP="007E2E20">
      <w:pPr>
        <w:pStyle w:val="oancuaDanhsach"/>
        <w:numPr>
          <w:ilvl w:val="2"/>
          <w:numId w:val="102"/>
        </w:numPr>
        <w:rPr>
          <w:bCs/>
          <w:sz w:val="28"/>
          <w:szCs w:val="28"/>
        </w:rPr>
      </w:pPr>
      <w:r w:rsidRPr="00110C15">
        <w:rPr>
          <w:bCs/>
          <w:sz w:val="28"/>
          <w:szCs w:val="28"/>
        </w:rPr>
        <w:t xml:space="preserve">Create date : </w:t>
      </w:r>
      <w:r w:rsidRPr="00110C15">
        <w:rPr>
          <w:rFonts w:ascii="MS Mincho" w:eastAsia="MS Mincho" w:hAnsi="MS Mincho" w:cs="MS Mincho"/>
          <w:bCs/>
          <w:sz w:val="28"/>
          <w:szCs w:val="28"/>
        </w:rPr>
        <w:t>作成日</w:t>
      </w:r>
    </w:p>
    <w:p w14:paraId="7232F375" w14:textId="05E35C11" w:rsidR="004168A8" w:rsidRPr="00110C15" w:rsidRDefault="004168A8" w:rsidP="007E2E20">
      <w:pPr>
        <w:pStyle w:val="oancuaDanhsach"/>
        <w:numPr>
          <w:ilvl w:val="2"/>
          <w:numId w:val="102"/>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bCs/>
          <w:sz w:val="28"/>
          <w:szCs w:val="28"/>
        </w:rPr>
        <w:t>選択する必要があります。</w:t>
      </w:r>
    </w:p>
    <w:p w14:paraId="27B2C1EC" w14:textId="4A28DADB" w:rsidR="004168A8" w:rsidRPr="00110C15" w:rsidRDefault="004168A8" w:rsidP="007E2E20">
      <w:pPr>
        <w:pStyle w:val="oancuaDanhsach"/>
        <w:numPr>
          <w:ilvl w:val="2"/>
          <w:numId w:val="102"/>
        </w:numPr>
        <w:rPr>
          <w:bCs/>
          <w:sz w:val="28"/>
          <w:szCs w:val="28"/>
        </w:rPr>
      </w:pPr>
      <w:r w:rsidRPr="00110C15">
        <w:rPr>
          <w:bCs/>
          <w:sz w:val="28"/>
          <w:szCs w:val="28"/>
        </w:rPr>
        <w:t>Must smaller or equal with Start date and End Date.</w:t>
      </w:r>
      <w:r w:rsidRPr="00110C15">
        <w:rPr>
          <w:rFonts w:hint="eastAsia"/>
          <w:bCs/>
          <w:sz w:val="28"/>
          <w:szCs w:val="28"/>
        </w:rPr>
        <w:t xml:space="preserve"> </w:t>
      </w:r>
      <w:r w:rsidRPr="00110C15">
        <w:rPr>
          <w:rFonts w:ascii="MS Mincho" w:eastAsia="MS Mincho" w:hAnsi="MS Mincho" w:cs="MS Mincho"/>
          <w:bCs/>
          <w:sz w:val="28"/>
          <w:szCs w:val="28"/>
        </w:rPr>
        <w:t>開始日と終了日以下でなければなりません。</w:t>
      </w:r>
    </w:p>
    <w:p w14:paraId="0FC63C4D" w14:textId="74212B59" w:rsidR="004168A8" w:rsidRPr="00110C15" w:rsidRDefault="004168A8" w:rsidP="007E2E20">
      <w:pPr>
        <w:pStyle w:val="oancuaDanhsach"/>
        <w:numPr>
          <w:ilvl w:val="2"/>
          <w:numId w:val="102"/>
        </w:numPr>
        <w:rPr>
          <w:bCs/>
          <w:sz w:val="28"/>
          <w:szCs w:val="28"/>
        </w:rPr>
      </w:pPr>
      <w:r w:rsidRPr="00110C15">
        <w:rPr>
          <w:bCs/>
          <w:sz w:val="28"/>
          <w:szCs w:val="28"/>
        </w:rPr>
        <w:t xml:space="preserve">Start date : </w:t>
      </w:r>
      <w:r w:rsidRPr="00110C15">
        <w:rPr>
          <w:rFonts w:ascii="MS Mincho" w:eastAsia="MS Mincho" w:hAnsi="MS Mincho" w:cs="MS Mincho"/>
          <w:bCs/>
          <w:sz w:val="28"/>
          <w:szCs w:val="28"/>
        </w:rPr>
        <w:t>開始日</w:t>
      </w:r>
    </w:p>
    <w:p w14:paraId="430406FA" w14:textId="7F3804A7" w:rsidR="004168A8" w:rsidRPr="00110C15" w:rsidRDefault="004168A8" w:rsidP="007E2E20">
      <w:pPr>
        <w:pStyle w:val="oancuaDanhsach"/>
        <w:numPr>
          <w:ilvl w:val="2"/>
          <w:numId w:val="102"/>
        </w:numPr>
        <w:rPr>
          <w:bCs/>
          <w:sz w:val="28"/>
          <w:szCs w:val="28"/>
        </w:rPr>
      </w:pPr>
      <w:r w:rsidRPr="00110C15">
        <w:rPr>
          <w:bCs/>
          <w:sz w:val="28"/>
          <w:szCs w:val="28"/>
        </w:rPr>
        <w:t>Must choose.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選択する必要があります。</w:t>
      </w:r>
    </w:p>
    <w:p w14:paraId="0C8C76B8" w14:textId="140CED0F" w:rsidR="004168A8" w:rsidRPr="00110C15" w:rsidRDefault="004168A8" w:rsidP="007E2E20">
      <w:pPr>
        <w:pStyle w:val="oancuaDanhsach"/>
        <w:numPr>
          <w:ilvl w:val="2"/>
          <w:numId w:val="102"/>
        </w:numPr>
        <w:rPr>
          <w:bCs/>
          <w:sz w:val="28"/>
          <w:szCs w:val="28"/>
        </w:rPr>
      </w:pPr>
      <w:r w:rsidRPr="00110C15">
        <w:rPr>
          <w:bCs/>
          <w:sz w:val="28"/>
          <w:szCs w:val="28"/>
        </w:rPr>
        <w:t>Must smaler or equal with End date.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終了日がより鈍いか等しい。</w:t>
      </w:r>
    </w:p>
    <w:p w14:paraId="03B338C7" w14:textId="3DA165EA" w:rsidR="004168A8" w:rsidRPr="00110C15" w:rsidRDefault="004168A8" w:rsidP="007E2E20">
      <w:pPr>
        <w:pStyle w:val="oancuaDanhsach"/>
        <w:numPr>
          <w:ilvl w:val="2"/>
          <w:numId w:val="102"/>
        </w:numPr>
        <w:rPr>
          <w:bCs/>
          <w:sz w:val="28"/>
          <w:szCs w:val="28"/>
        </w:rPr>
      </w:pPr>
      <w:r w:rsidRPr="00110C15">
        <w:rPr>
          <w:bCs/>
          <w:sz w:val="28"/>
          <w:szCs w:val="28"/>
        </w:rPr>
        <w:t xml:space="preserve">End Date : </w:t>
      </w:r>
      <w:r w:rsidRPr="00110C15">
        <w:rPr>
          <w:rFonts w:ascii="MS Mincho" w:eastAsia="MS Mincho" w:hAnsi="MS Mincho" w:cs="MS Mincho"/>
          <w:bCs/>
          <w:sz w:val="28"/>
          <w:szCs w:val="28"/>
        </w:rPr>
        <w:t>終了日</w:t>
      </w:r>
    </w:p>
    <w:p w14:paraId="4B918768" w14:textId="39E49309" w:rsidR="004168A8" w:rsidRPr="00110C15" w:rsidRDefault="004168A8" w:rsidP="007E2E20">
      <w:pPr>
        <w:pStyle w:val="oancuaDanhsach"/>
        <w:numPr>
          <w:ilvl w:val="2"/>
          <w:numId w:val="102"/>
        </w:numPr>
        <w:rPr>
          <w:sz w:val="28"/>
          <w:szCs w:val="28"/>
        </w:rPr>
      </w:pPr>
      <w:r w:rsidRPr="00110C15">
        <w:rPr>
          <w:bCs/>
          <w:sz w:val="28"/>
          <w:szCs w:val="28"/>
        </w:rPr>
        <w:t>Must choose bigger or equal with Create date and Start Date.</w:t>
      </w:r>
      <w:r w:rsidRPr="00110C15">
        <w:rPr>
          <w:rFonts w:hint="eastAsia"/>
          <w:bCs/>
          <w:sz w:val="28"/>
          <w:szCs w:val="28"/>
        </w:rPr>
        <w:t xml:space="preserve"> </w:t>
      </w:r>
      <w:r w:rsidRPr="00110C15">
        <w:rPr>
          <w:rFonts w:ascii="MS Mincho" w:eastAsia="MS Mincho" w:hAnsi="MS Mincho" w:cs="MS Mincho"/>
          <w:bCs/>
          <w:sz w:val="28"/>
          <w:szCs w:val="28"/>
        </w:rPr>
        <w:t>作成日と開始日より大きいか等しいかを選択する必要があります。</w:t>
      </w:r>
    </w:p>
    <w:p w14:paraId="2904888F" w14:textId="513CC8E9" w:rsidR="004168A8" w:rsidRPr="00110C15" w:rsidRDefault="00414041" w:rsidP="00110C15">
      <w:pPr>
        <w:ind w:left="706" w:firstLine="706"/>
        <w:rPr>
          <w:sz w:val="28"/>
          <w:szCs w:val="28"/>
        </w:rPr>
      </w:pPr>
      <w:r w:rsidRPr="00110C15">
        <w:rPr>
          <w:i/>
          <w:sz w:val="28"/>
          <w:szCs w:val="28"/>
        </w:rPr>
        <w:t>Step 4:</w:t>
      </w:r>
      <w:r w:rsidR="004168A8" w:rsidRPr="00110C15">
        <w:rPr>
          <w:sz w:val="28"/>
          <w:szCs w:val="28"/>
        </w:rPr>
        <w:t xml:space="preserve">  Click on</w:t>
      </w:r>
      <w:r w:rsidRPr="00110C15">
        <w:rPr>
          <w:sz w:val="28"/>
          <w:szCs w:val="28"/>
        </w:rPr>
        <w:t>”</w:t>
      </w:r>
      <w:r w:rsidR="004168A8" w:rsidRPr="00110C15">
        <w:rPr>
          <w:sz w:val="28"/>
          <w:szCs w:val="28"/>
        </w:rPr>
        <w:t>Nhập</w:t>
      </w:r>
      <w:r w:rsidRPr="00110C15">
        <w:rPr>
          <w:sz w:val="28"/>
          <w:szCs w:val="28"/>
        </w:rPr>
        <w:t>”</w:t>
      </w:r>
      <w:r w:rsidR="004168A8" w:rsidRPr="00110C15">
        <w:rPr>
          <w:sz w:val="28"/>
          <w:szCs w:val="28"/>
        </w:rPr>
        <w:t>button.</w:t>
      </w:r>
      <w:r w:rsidR="004168A8" w:rsidRPr="00110C15">
        <w:rPr>
          <w:rFonts w:hint="eastAsia"/>
          <w:sz w:val="28"/>
          <w:szCs w:val="28"/>
        </w:rPr>
        <w:t xml:space="preserve"> </w:t>
      </w:r>
    </w:p>
    <w:p w14:paraId="2DF79F61" w14:textId="5024CDC9" w:rsidR="004168A8" w:rsidRPr="00110C15" w:rsidRDefault="00414041" w:rsidP="00110C15">
      <w:pPr>
        <w:ind w:left="1412" w:firstLine="706"/>
        <w:rPr>
          <w:sz w:val="28"/>
          <w:szCs w:val="28"/>
        </w:rPr>
      </w:pPr>
      <w:r w:rsidRPr="00110C15">
        <w:rPr>
          <w:sz w:val="28"/>
          <w:szCs w:val="28"/>
        </w:rPr>
        <w:t>“</w:t>
      </w:r>
      <w:r w:rsidR="004168A8" w:rsidRPr="00110C15">
        <w:rPr>
          <w:sz w:val="28"/>
          <w:szCs w:val="28"/>
        </w:rPr>
        <w:t>Nhập</w:t>
      </w:r>
      <w:r w:rsidRPr="00110C15">
        <w:rPr>
          <w:sz w:val="28"/>
          <w:szCs w:val="28"/>
        </w:rPr>
        <w:t>”</w:t>
      </w:r>
      <w:r w:rsidR="004168A8" w:rsidRPr="00110C15">
        <w:rPr>
          <w:rFonts w:ascii="MS Mincho" w:eastAsia="MS Mincho" w:hAnsi="MS Mincho" w:cs="MS Mincho"/>
          <w:sz w:val="28"/>
          <w:szCs w:val="28"/>
        </w:rPr>
        <w:t>ボタンをクリックします。</w:t>
      </w:r>
    </w:p>
    <w:p w14:paraId="0FAA2661" w14:textId="77777777" w:rsidR="004168A8" w:rsidRPr="00110C15" w:rsidRDefault="004168A8" w:rsidP="00110C15">
      <w:pPr>
        <w:ind w:left="706" w:firstLine="706"/>
        <w:rPr>
          <w:sz w:val="28"/>
          <w:szCs w:val="28"/>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4</w:t>
      </w:r>
    </w:p>
    <w:p w14:paraId="0D8F1E6C" w14:textId="77777777" w:rsidR="004168A8" w:rsidRDefault="004168A8" w:rsidP="00110C15">
      <w:pPr>
        <w:pStyle w:val="u3"/>
        <w:rPr>
          <w:rFonts w:asciiTheme="minorHAnsi" w:eastAsia="MS Mincho" w:hAnsiTheme="minorHAnsi" w:cs="MS Mincho"/>
        </w:rPr>
      </w:pPr>
      <w:r>
        <w:t>Add Contract</w:t>
      </w:r>
      <w:r>
        <w:tab/>
      </w:r>
      <w:r w:rsidRPr="00957E5F">
        <w:rPr>
          <w:rFonts w:ascii="MS Mincho" w:eastAsia="MS Mincho" w:hAnsi="MS Mincho" w:cs="MS Mincho"/>
        </w:rPr>
        <w:t>契約を追加</w:t>
      </w:r>
      <w:r>
        <w:rPr>
          <w:rFonts w:ascii="MS Mincho" w:eastAsia="MS Mincho" w:hAnsi="MS Mincho" w:cs="MS Mincho" w:hint="eastAsia"/>
        </w:rPr>
        <w:t>します。</w:t>
      </w:r>
    </w:p>
    <w:p w14:paraId="6F259C8F" w14:textId="77777777" w:rsidR="00110C15" w:rsidRPr="00110C15" w:rsidRDefault="00110C15" w:rsidP="00110C15"/>
    <w:p w14:paraId="468EDE24" w14:textId="058EDF56" w:rsidR="004168A8" w:rsidRPr="00D24DC4" w:rsidRDefault="00414041" w:rsidP="00D24DC4">
      <w:pPr>
        <w:ind w:firstLine="706"/>
        <w:rPr>
          <w:sz w:val="28"/>
          <w:szCs w:val="28"/>
        </w:rPr>
      </w:pPr>
      <w:r w:rsidRPr="00D24DC4">
        <w:rPr>
          <w:i/>
          <w:sz w:val="28"/>
          <w:szCs w:val="28"/>
        </w:rPr>
        <w:t>Step 1:</w:t>
      </w:r>
      <w:r w:rsidR="004168A8" w:rsidRPr="00D24DC4">
        <w:rPr>
          <w:sz w:val="28"/>
          <w:szCs w:val="28"/>
        </w:rPr>
        <w:t xml:space="preserve"> Click on</w:t>
      </w:r>
      <w:r w:rsidRPr="00D24DC4">
        <w:rPr>
          <w:sz w:val="28"/>
          <w:szCs w:val="28"/>
        </w:rPr>
        <w:t>”</w:t>
      </w:r>
      <w:r w:rsidR="004168A8" w:rsidRPr="00D24DC4">
        <w:rPr>
          <w:sz w:val="28"/>
          <w:szCs w:val="28"/>
        </w:rPr>
        <w:t>Thêm hợp đồng</w:t>
      </w:r>
      <w:r w:rsidRPr="00D24DC4">
        <w:rPr>
          <w:sz w:val="28"/>
          <w:szCs w:val="28"/>
        </w:rPr>
        <w:t>”</w:t>
      </w:r>
      <w:r w:rsidR="004168A8" w:rsidRPr="00D24DC4">
        <w:rPr>
          <w:sz w:val="28"/>
          <w:szCs w:val="28"/>
        </w:rPr>
        <w:t>link to display Add Contract form.</w:t>
      </w:r>
    </w:p>
    <w:p w14:paraId="71ECDACD" w14:textId="27030540"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lastRenderedPageBreak/>
        <w:t>ステップ</w:t>
      </w:r>
      <w:r w:rsidRPr="00D24DC4">
        <w:rPr>
          <w:rFonts w:ascii="MS Mincho" w:eastAsia="MS Mincho" w:hAnsi="MS Mincho" w:cs="MS Mincho"/>
          <w:sz w:val="28"/>
          <w:szCs w:val="28"/>
          <w:lang w:val="vi-VN"/>
        </w:rPr>
        <w:t xml:space="preserve"> 1:</w:t>
      </w:r>
      <w:r w:rsidR="00414041" w:rsidRPr="00D24DC4">
        <w:rPr>
          <w:sz w:val="28"/>
          <w:szCs w:val="28"/>
        </w:rPr>
        <w:t>”</w:t>
      </w:r>
      <w:r w:rsidRPr="00D24DC4">
        <w:rPr>
          <w:sz w:val="28"/>
          <w:szCs w:val="28"/>
        </w:rPr>
        <w:t>Thêm hợp đồng</w:t>
      </w:r>
      <w:r w:rsidR="00414041" w:rsidRPr="00D24DC4">
        <w:rPr>
          <w:sz w:val="28"/>
          <w:szCs w:val="28"/>
        </w:rPr>
        <w:t>”</w:t>
      </w:r>
      <w:r w:rsidRPr="00D24DC4">
        <w:rPr>
          <w:rFonts w:ascii="MS Mincho" w:eastAsia="MS Mincho" w:hAnsi="MS Mincho" w:cs="MS Mincho" w:hint="eastAsia"/>
          <w:sz w:val="28"/>
          <w:szCs w:val="28"/>
          <w:lang w:val="vi-VN"/>
        </w:rPr>
        <w:t>リンクをクリックして契約書式を表示します。</w:t>
      </w:r>
    </w:p>
    <w:p w14:paraId="2692CE81" w14:textId="24D3217F" w:rsidR="004168A8" w:rsidRPr="00D24DC4" w:rsidRDefault="00414041" w:rsidP="00D24DC4">
      <w:pPr>
        <w:ind w:left="706"/>
        <w:rPr>
          <w:sz w:val="28"/>
          <w:szCs w:val="28"/>
        </w:rPr>
      </w:pPr>
      <w:r w:rsidRPr="00D24DC4">
        <w:rPr>
          <w:i/>
          <w:sz w:val="28"/>
          <w:szCs w:val="28"/>
        </w:rPr>
        <w:t>Step 2:</w:t>
      </w:r>
      <w:r w:rsidR="004168A8" w:rsidRPr="00D24DC4">
        <w:rPr>
          <w:sz w:val="28"/>
          <w:szCs w:val="28"/>
        </w:rPr>
        <w:t xml:space="preserve"> Select Contract status.</w:t>
      </w:r>
      <w:r w:rsidR="004168A8" w:rsidRPr="00D24DC4">
        <w:rPr>
          <w:rFonts w:hint="eastAsia"/>
          <w:sz w:val="28"/>
          <w:szCs w:val="28"/>
        </w:rPr>
        <w:t xml:space="preserve"> </w:t>
      </w:r>
    </w:p>
    <w:p w14:paraId="6908F138" w14:textId="77777777"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2:</w:t>
      </w:r>
      <w:r w:rsidRPr="00D24DC4">
        <w:rPr>
          <w:rFonts w:ascii="MS Mincho" w:eastAsia="MS Mincho" w:hAnsi="MS Mincho" w:cs="MS Mincho"/>
          <w:sz w:val="28"/>
          <w:szCs w:val="28"/>
        </w:rPr>
        <w:t xml:space="preserve"> </w:t>
      </w:r>
      <w:r w:rsidRPr="00D24DC4">
        <w:rPr>
          <w:rFonts w:ascii="MS Mincho" w:eastAsia="MS Mincho" w:hAnsi="MS Mincho" w:cs="MS Mincho" w:hint="eastAsia"/>
          <w:sz w:val="28"/>
          <w:szCs w:val="28"/>
          <w:lang w:val="vi-VN"/>
        </w:rPr>
        <w:t>契約ステータスを選択します。</w:t>
      </w:r>
    </w:p>
    <w:p w14:paraId="171AE0B1" w14:textId="3174AB26" w:rsidR="004168A8" w:rsidRPr="00D24DC4" w:rsidRDefault="00414041" w:rsidP="00D24DC4">
      <w:pPr>
        <w:ind w:firstLine="706"/>
        <w:rPr>
          <w:sz w:val="28"/>
          <w:szCs w:val="28"/>
        </w:rPr>
      </w:pPr>
      <w:r w:rsidRPr="00D24DC4">
        <w:rPr>
          <w:i/>
          <w:sz w:val="28"/>
          <w:szCs w:val="28"/>
        </w:rPr>
        <w:t>Step 3:</w:t>
      </w:r>
      <w:r w:rsidR="004168A8" w:rsidRPr="00D24DC4">
        <w:rPr>
          <w:sz w:val="28"/>
          <w:szCs w:val="28"/>
        </w:rPr>
        <w:t xml:space="preserve"> Enter Customer Name</w:t>
      </w:r>
      <w:r w:rsidR="004168A8" w:rsidRPr="00D24DC4">
        <w:rPr>
          <w:rFonts w:hint="eastAsia"/>
          <w:sz w:val="28"/>
          <w:szCs w:val="28"/>
        </w:rPr>
        <w:t xml:space="preserve"> </w:t>
      </w:r>
    </w:p>
    <w:p w14:paraId="7D2A96A0" w14:textId="77777777" w:rsidR="004168A8" w:rsidRPr="00C664E2" w:rsidRDefault="004168A8" w:rsidP="00D24DC4">
      <w:pPr>
        <w:ind w:left="706" w:firstLine="706"/>
        <w:rPr>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3:</w:t>
      </w:r>
      <w:r w:rsidRPr="00D24DC4">
        <w:rPr>
          <w:rFonts w:ascii="MS Mincho" w:eastAsia="MS Mincho" w:hAnsi="MS Mincho" w:cs="MS Mincho"/>
          <w:sz w:val="28"/>
          <w:szCs w:val="28"/>
        </w:rPr>
        <w:t xml:space="preserve"> 顧客名を入力します</w:t>
      </w:r>
      <w:r w:rsidRPr="00110C15">
        <w:rPr>
          <w:rFonts w:ascii="MS Mincho" w:eastAsia="MS Mincho" w:hAnsi="MS Mincho" w:cs="MS Mincho" w:hint="eastAsia"/>
        </w:rPr>
        <w:t>。</w:t>
      </w:r>
    </w:p>
    <w:p w14:paraId="65E17E65" w14:textId="77777777" w:rsidR="004168A8" w:rsidRPr="00D24DC4" w:rsidRDefault="004168A8" w:rsidP="007E2E20">
      <w:pPr>
        <w:pStyle w:val="oancuaDanhsach"/>
        <w:widowControl w:val="0"/>
        <w:numPr>
          <w:ilvl w:val="1"/>
          <w:numId w:val="102"/>
        </w:numPr>
        <w:autoSpaceDE w:val="0"/>
        <w:autoSpaceDN w:val="0"/>
        <w:spacing w:after="0" w:line="240" w:lineRule="auto"/>
        <w:ind w:hanging="393"/>
        <w:contextualSpacing w:val="0"/>
        <w:rPr>
          <w:sz w:val="28"/>
          <w:szCs w:val="28"/>
        </w:rPr>
      </w:pPr>
      <w:r w:rsidRPr="00D24DC4">
        <w:rPr>
          <w:sz w:val="28"/>
          <w:szCs w:val="28"/>
        </w:rPr>
        <w:tab/>
        <w:t xml:space="preserve">Customer Name rules : </w:t>
      </w:r>
    </w:p>
    <w:p w14:paraId="16BAD5B7" w14:textId="77777777" w:rsidR="004168A8" w:rsidRPr="00D24DC4" w:rsidRDefault="004168A8" w:rsidP="007E2E20">
      <w:pPr>
        <w:pStyle w:val="oancuaDanhsac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Not empty.</w:t>
      </w:r>
      <w:r w:rsidRPr="00D24DC4">
        <w:rPr>
          <w:rFonts w:hint="eastAsia"/>
          <w:sz w:val="28"/>
          <w:szCs w:val="28"/>
        </w:rPr>
        <w:t xml:space="preserve"> </w:t>
      </w:r>
      <w:r w:rsidRPr="00D24DC4">
        <w:rPr>
          <w:rFonts w:ascii="MS Mincho" w:eastAsia="MS Mincho" w:hAnsi="MS Mincho" w:cs="MS Mincho"/>
          <w:sz w:val="28"/>
          <w:szCs w:val="28"/>
        </w:rPr>
        <w:t>空ではない。</w:t>
      </w:r>
    </w:p>
    <w:p w14:paraId="18A58BF9" w14:textId="77777777" w:rsidR="004168A8" w:rsidRPr="00D24DC4" w:rsidRDefault="004168A8" w:rsidP="007E2E20">
      <w:pPr>
        <w:pStyle w:val="oancuaDanhsac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Not special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14:paraId="21F795AB" w14:textId="77777777" w:rsidR="004168A8" w:rsidRPr="00D24DC4" w:rsidRDefault="004168A8" w:rsidP="007E2E20">
      <w:pPr>
        <w:pStyle w:val="oancuaDanhsac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In range 6 ~ 32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14:paraId="32357C2A" w14:textId="77777777" w:rsidR="004168A8" w:rsidRPr="00656182" w:rsidRDefault="004168A8" w:rsidP="007E2E20">
      <w:pPr>
        <w:pStyle w:val="oancuaDanhsac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Not number.</w:t>
      </w:r>
      <w:r w:rsidRPr="00D24DC4">
        <w:rPr>
          <w:rFonts w:hint="eastAsia"/>
          <w:sz w:val="28"/>
          <w:szCs w:val="28"/>
        </w:rPr>
        <w:t xml:space="preserve"> </w:t>
      </w:r>
      <w:r w:rsidRPr="00D24DC4">
        <w:rPr>
          <w:rFonts w:ascii="MS Mincho" w:eastAsia="MS Mincho" w:hAnsi="MS Mincho" w:cs="MS Mincho"/>
          <w:sz w:val="28"/>
          <w:szCs w:val="28"/>
        </w:rPr>
        <w:t>番号ではありません。</w:t>
      </w:r>
    </w:p>
    <w:p w14:paraId="53D899F4" w14:textId="77777777" w:rsidR="00656182" w:rsidRPr="00730BCA" w:rsidRDefault="00656182" w:rsidP="00656182">
      <w:pPr>
        <w:pStyle w:val="oancuaDanhsach"/>
        <w:widowControl w:val="0"/>
        <w:autoSpaceDE w:val="0"/>
        <w:autoSpaceDN w:val="0"/>
        <w:spacing w:after="0" w:line="240" w:lineRule="auto"/>
        <w:ind w:left="2835"/>
        <w:contextualSpacing w:val="0"/>
        <w:rPr>
          <w:sz w:val="28"/>
          <w:szCs w:val="28"/>
        </w:rPr>
      </w:pPr>
    </w:p>
    <w:p w14:paraId="48E93631" w14:textId="2BF7EC22" w:rsidR="004168A8" w:rsidRPr="00656182" w:rsidRDefault="00414041" w:rsidP="00656182">
      <w:pPr>
        <w:ind w:firstLine="706"/>
        <w:rPr>
          <w:sz w:val="28"/>
          <w:szCs w:val="28"/>
        </w:rPr>
      </w:pPr>
      <w:r w:rsidRPr="00656182">
        <w:rPr>
          <w:i/>
          <w:sz w:val="28"/>
          <w:szCs w:val="28"/>
        </w:rPr>
        <w:t>Step 4:</w:t>
      </w:r>
      <w:r w:rsidR="004168A8" w:rsidRPr="00656182">
        <w:rPr>
          <w:sz w:val="28"/>
          <w:szCs w:val="28"/>
        </w:rPr>
        <w:t xml:space="preserve"> If Customer is old Customer click on checkbox</w:t>
      </w:r>
      <w:r w:rsidRPr="00656182">
        <w:rPr>
          <w:sz w:val="28"/>
          <w:szCs w:val="28"/>
        </w:rPr>
        <w:t>”</w:t>
      </w:r>
      <w:r w:rsidR="004168A8" w:rsidRPr="00656182">
        <w:rPr>
          <w:sz w:val="28"/>
          <w:szCs w:val="28"/>
        </w:rPr>
        <w:t>Khách hàng cũ?</w:t>
      </w:r>
      <w:r w:rsidRPr="00656182">
        <w:rPr>
          <w:sz w:val="28"/>
          <w:szCs w:val="28"/>
        </w:rPr>
        <w:t>”</w:t>
      </w:r>
      <w:r w:rsidR="004168A8" w:rsidRPr="00656182">
        <w:rPr>
          <w:sz w:val="28"/>
          <w:szCs w:val="28"/>
        </w:rPr>
        <w:t>to skip enter Adress, Gender, Email, Note.</w:t>
      </w:r>
    </w:p>
    <w:p w14:paraId="35D0D4F6" w14:textId="3BCB7219"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4:</w:t>
      </w:r>
      <w:r w:rsidRPr="00656182">
        <w:rPr>
          <w:sz w:val="28"/>
          <w:szCs w:val="28"/>
        </w:rPr>
        <w:t xml:space="preserve"> </w:t>
      </w:r>
      <w:r w:rsidRPr="00656182">
        <w:rPr>
          <w:sz w:val="28"/>
          <w:szCs w:val="28"/>
          <w:lang w:val="vi-VN"/>
        </w:rPr>
        <w:t>顧客が古い顧客の場合は、チェックボックス</w:t>
      </w:r>
      <w:r w:rsidR="00414041" w:rsidRPr="00656182">
        <w:rPr>
          <w:sz w:val="28"/>
          <w:szCs w:val="28"/>
          <w:lang w:val="vi-VN"/>
        </w:rPr>
        <w:t>”</w:t>
      </w:r>
      <w:r w:rsidRPr="00656182">
        <w:rPr>
          <w:sz w:val="28"/>
          <w:szCs w:val="28"/>
          <w:lang w:val="vi-VN"/>
        </w:rPr>
        <w:t>Khách</w:t>
      </w:r>
      <w:r w:rsidRPr="00656182">
        <w:rPr>
          <w:rFonts w:hint="eastAsia"/>
          <w:sz w:val="28"/>
          <w:szCs w:val="28"/>
          <w:lang w:val="vi-VN"/>
        </w:rPr>
        <w:t xml:space="preserve"> </w:t>
      </w:r>
      <w:r w:rsidRPr="00656182">
        <w:rPr>
          <w:sz w:val="28"/>
          <w:szCs w:val="28"/>
          <w:lang w:val="vi-VN"/>
        </w:rPr>
        <w:t>hàng</w:t>
      </w:r>
      <w:r w:rsidRPr="00656182">
        <w:rPr>
          <w:rFonts w:hint="eastAsia"/>
          <w:sz w:val="28"/>
          <w:szCs w:val="28"/>
          <w:lang w:val="vi-VN"/>
        </w:rPr>
        <w:t xml:space="preserve"> </w:t>
      </w:r>
      <w:r w:rsidRPr="00656182">
        <w:rPr>
          <w:sz w:val="28"/>
          <w:szCs w:val="28"/>
          <w:lang w:val="vi-VN"/>
        </w:rPr>
        <w:t>cũ</w:t>
      </w:r>
      <w:r w:rsidRPr="00656182">
        <w:rPr>
          <w:sz w:val="28"/>
          <w:szCs w:val="28"/>
          <w:lang w:val="vi-VN"/>
        </w:rPr>
        <w:t>？</w:t>
      </w:r>
      <w:r w:rsidRPr="00656182">
        <w:rPr>
          <w:sz w:val="28"/>
          <w:szCs w:val="28"/>
          <w:lang w:val="vi-VN"/>
        </w:rPr>
        <w:t xml:space="preserve"> </w:t>
      </w:r>
      <w:r w:rsidRPr="00656182">
        <w:rPr>
          <w:sz w:val="28"/>
          <w:szCs w:val="28"/>
          <w:lang w:val="vi-VN"/>
        </w:rPr>
        <w:t>「アドレス、性別、電子メール、注記」をスキップします。</w:t>
      </w:r>
    </w:p>
    <w:p w14:paraId="2786AF12" w14:textId="469391D7" w:rsidR="004168A8" w:rsidRPr="00656182" w:rsidRDefault="00414041" w:rsidP="00656182">
      <w:pPr>
        <w:ind w:firstLine="706"/>
        <w:rPr>
          <w:sz w:val="28"/>
          <w:szCs w:val="28"/>
        </w:rPr>
      </w:pPr>
      <w:r w:rsidRPr="00656182">
        <w:rPr>
          <w:i/>
          <w:sz w:val="28"/>
          <w:szCs w:val="28"/>
        </w:rPr>
        <w:t>Step 5:</w:t>
      </w:r>
      <w:r w:rsidR="004168A8" w:rsidRPr="00656182">
        <w:rPr>
          <w:sz w:val="28"/>
          <w:szCs w:val="28"/>
        </w:rPr>
        <w:t xml:space="preserve"> Enter Customer Adress on</w:t>
      </w:r>
      <w:r w:rsidRPr="00656182">
        <w:rPr>
          <w:sz w:val="28"/>
          <w:szCs w:val="28"/>
        </w:rPr>
        <w:t>”</w:t>
      </w:r>
      <w:r w:rsidR="004168A8" w:rsidRPr="00656182">
        <w:rPr>
          <w:sz w:val="28"/>
          <w:szCs w:val="28"/>
        </w:rPr>
        <w:t>Địa chỉ khách hàng</w:t>
      </w:r>
      <w:r w:rsidRPr="00656182">
        <w:rPr>
          <w:sz w:val="28"/>
          <w:szCs w:val="28"/>
        </w:rPr>
        <w:t>”</w:t>
      </w:r>
      <w:r w:rsidR="004168A8" w:rsidRPr="00656182">
        <w:rPr>
          <w:sz w:val="28"/>
          <w:szCs w:val="28"/>
        </w:rPr>
        <w:t>field.</w:t>
      </w:r>
    </w:p>
    <w:p w14:paraId="74F706E0" w14:textId="77777777"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5:</w:t>
      </w:r>
      <w:r w:rsidRPr="00656182">
        <w:rPr>
          <w:sz w:val="28"/>
          <w:szCs w:val="28"/>
        </w:rPr>
        <w:t xml:space="preserve"> </w:t>
      </w:r>
      <w:r w:rsidRPr="00656182">
        <w:rPr>
          <w:rFonts w:hint="eastAsia"/>
          <w:sz w:val="28"/>
          <w:szCs w:val="28"/>
          <w:lang w:val="vi-VN"/>
        </w:rPr>
        <w:t>「</w:t>
      </w:r>
      <w:r w:rsidRPr="00656182">
        <w:rPr>
          <w:sz w:val="28"/>
          <w:szCs w:val="28"/>
        </w:rPr>
        <w:t>Địa chỉ khách hàng</w:t>
      </w:r>
      <w:r w:rsidRPr="00656182">
        <w:rPr>
          <w:rFonts w:hint="eastAsia"/>
          <w:sz w:val="28"/>
          <w:szCs w:val="28"/>
          <w:lang w:val="vi-VN"/>
        </w:rPr>
        <w:t>」欄に顧客の住所を入力します。</w:t>
      </w:r>
    </w:p>
    <w:p w14:paraId="43CFA833" w14:textId="77777777" w:rsidR="004168A8" w:rsidRPr="00656182" w:rsidRDefault="004168A8" w:rsidP="007E2E20">
      <w:pPr>
        <w:pStyle w:val="oancuaDanhsach"/>
        <w:widowControl w:val="0"/>
        <w:numPr>
          <w:ilvl w:val="0"/>
          <w:numId w:val="104"/>
        </w:numPr>
        <w:autoSpaceDE w:val="0"/>
        <w:autoSpaceDN w:val="0"/>
        <w:spacing w:after="0" w:line="240" w:lineRule="auto"/>
        <w:ind w:left="2552" w:hanging="425"/>
        <w:contextualSpacing w:val="0"/>
        <w:rPr>
          <w:sz w:val="28"/>
          <w:szCs w:val="28"/>
        </w:rPr>
      </w:pPr>
      <w:r w:rsidRPr="00656182">
        <w:rPr>
          <w:sz w:val="28"/>
          <w:szCs w:val="28"/>
        </w:rPr>
        <w:tab/>
        <w:t>Adress rules :</w:t>
      </w:r>
      <w:r w:rsidRPr="00656182">
        <w:rPr>
          <w:rFonts w:hint="eastAsia"/>
          <w:sz w:val="28"/>
          <w:szCs w:val="28"/>
        </w:rPr>
        <w:t xml:space="preserve"> </w:t>
      </w:r>
      <w:r w:rsidRPr="00656182">
        <w:rPr>
          <w:rFonts w:ascii="MS Mincho" w:eastAsia="MS Mincho" w:hAnsi="MS Mincho" w:cs="MS Mincho"/>
          <w:sz w:val="28"/>
          <w:szCs w:val="28"/>
        </w:rPr>
        <w:t>住所規則：</w:t>
      </w:r>
    </w:p>
    <w:p w14:paraId="10748ADE" w14:textId="77777777" w:rsidR="004168A8" w:rsidRPr="00656182" w:rsidRDefault="004168A8" w:rsidP="007E2E20">
      <w:pPr>
        <w:pStyle w:val="oancuaDanhsach"/>
        <w:widowControl w:val="0"/>
        <w:numPr>
          <w:ilvl w:val="0"/>
          <w:numId w:val="105"/>
        </w:numPr>
        <w:autoSpaceDE w:val="0"/>
        <w:autoSpaceDN w:val="0"/>
        <w:spacing w:after="0" w:line="240" w:lineRule="auto"/>
        <w:ind w:left="2835" w:hanging="315"/>
        <w:contextualSpacing w:val="0"/>
        <w:rPr>
          <w:sz w:val="28"/>
          <w:szCs w:val="28"/>
        </w:rPr>
      </w:pPr>
      <w:r w:rsidRPr="00656182">
        <w:rPr>
          <w:sz w:val="28"/>
          <w:szCs w:val="28"/>
        </w:rPr>
        <w:t xml:space="preserve"> Not empty.</w:t>
      </w:r>
      <w:r w:rsidRPr="00656182">
        <w:rPr>
          <w:rFonts w:hint="eastAsia"/>
          <w:sz w:val="28"/>
          <w:szCs w:val="28"/>
        </w:rPr>
        <w:t xml:space="preserve"> </w:t>
      </w:r>
      <w:r w:rsidRPr="00656182">
        <w:rPr>
          <w:rFonts w:ascii="MS Mincho" w:eastAsia="MS Mincho" w:hAnsi="MS Mincho" w:cs="MS Mincho"/>
          <w:sz w:val="28"/>
          <w:szCs w:val="28"/>
        </w:rPr>
        <w:t>空ではない。</w:t>
      </w:r>
    </w:p>
    <w:p w14:paraId="62000E0F" w14:textId="77777777" w:rsidR="004168A8" w:rsidRPr="00656182" w:rsidRDefault="004168A8" w:rsidP="007E2E20">
      <w:pPr>
        <w:pStyle w:val="oancuaDanhsach"/>
        <w:widowControl w:val="0"/>
        <w:numPr>
          <w:ilvl w:val="0"/>
          <w:numId w:val="105"/>
        </w:numPr>
        <w:autoSpaceDE w:val="0"/>
        <w:autoSpaceDN w:val="0"/>
        <w:spacing w:after="0" w:line="240" w:lineRule="auto"/>
        <w:ind w:left="2835" w:hanging="283"/>
        <w:contextualSpacing w:val="0"/>
        <w:rPr>
          <w:sz w:val="28"/>
          <w:szCs w:val="28"/>
        </w:rPr>
      </w:pPr>
      <w:r w:rsidRPr="00656182">
        <w:rPr>
          <w:sz w:val="28"/>
          <w:szCs w:val="28"/>
        </w:rPr>
        <w:t>In range 6 ~ 32 character.</w:t>
      </w:r>
      <w:r w:rsidRPr="00656182">
        <w:rPr>
          <w:rFonts w:hint="eastAsia"/>
          <w:sz w:val="28"/>
          <w:szCs w:val="28"/>
        </w:rPr>
        <w:t xml:space="preserve">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14:paraId="3728441F" w14:textId="77777777" w:rsidR="004168A8" w:rsidRPr="00656182" w:rsidRDefault="004168A8" w:rsidP="00656182">
      <w:pPr>
        <w:ind w:firstLine="706"/>
        <w:rPr>
          <w:sz w:val="28"/>
          <w:szCs w:val="28"/>
        </w:rPr>
      </w:pPr>
      <w:r w:rsidRPr="00656182">
        <w:rPr>
          <w:sz w:val="28"/>
          <w:szCs w:val="28"/>
        </w:rPr>
        <w:t xml:space="preserve">Step 6 : Select Gender </w:t>
      </w:r>
    </w:p>
    <w:p w14:paraId="1ECA179B"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6:</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性別を選択します。</w:t>
      </w:r>
    </w:p>
    <w:p w14:paraId="49F84D94" w14:textId="3A471A4D" w:rsidR="004168A8" w:rsidRPr="00656182" w:rsidRDefault="004168A8" w:rsidP="00656182">
      <w:pPr>
        <w:tabs>
          <w:tab w:val="right" w:pos="9002"/>
        </w:tabs>
        <w:ind w:firstLine="706"/>
        <w:rPr>
          <w:sz w:val="28"/>
          <w:szCs w:val="28"/>
        </w:rPr>
      </w:pPr>
      <w:r w:rsidRPr="00656182">
        <w:rPr>
          <w:sz w:val="28"/>
          <w:szCs w:val="28"/>
        </w:rPr>
        <w:t>Step 7 : Enter Customer Phone on</w:t>
      </w:r>
      <w:r w:rsidR="00414041" w:rsidRPr="00656182">
        <w:rPr>
          <w:sz w:val="28"/>
          <w:szCs w:val="28"/>
        </w:rPr>
        <w:t>”</w:t>
      </w:r>
      <w:r w:rsidRPr="00656182">
        <w:rPr>
          <w:sz w:val="28"/>
          <w:szCs w:val="28"/>
        </w:rPr>
        <w:t>Số điện thoại</w:t>
      </w:r>
      <w:r w:rsidR="00414041" w:rsidRPr="00656182">
        <w:rPr>
          <w:sz w:val="28"/>
          <w:szCs w:val="28"/>
        </w:rPr>
        <w:t>”</w:t>
      </w:r>
      <w:r w:rsidRPr="00656182">
        <w:rPr>
          <w:sz w:val="28"/>
          <w:szCs w:val="28"/>
        </w:rPr>
        <w:t>field.</w:t>
      </w:r>
      <w:r w:rsidR="00656182" w:rsidRPr="00656182">
        <w:rPr>
          <w:sz w:val="28"/>
          <w:szCs w:val="28"/>
        </w:rPr>
        <w:tab/>
      </w:r>
    </w:p>
    <w:p w14:paraId="55C5106A"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7: </w:t>
      </w:r>
      <w:r w:rsidRPr="00656182">
        <w:rPr>
          <w:rFonts w:ascii="MS Mincho" w:eastAsia="MS Mincho" w:hAnsi="MS Mincho" w:cs="MS Mincho" w:hint="eastAsia"/>
          <w:sz w:val="28"/>
          <w:szCs w:val="28"/>
          <w:lang w:val="vi-VN"/>
        </w:rPr>
        <w:t>「</w:t>
      </w:r>
      <w:r w:rsidRPr="00656182">
        <w:rPr>
          <w:sz w:val="28"/>
          <w:szCs w:val="28"/>
        </w:rPr>
        <w:t>Số điện thoại</w:t>
      </w:r>
      <w:r w:rsidRPr="00656182">
        <w:rPr>
          <w:rFonts w:ascii="MS Mincho" w:eastAsia="MS Mincho" w:hAnsi="MS Mincho" w:cs="MS Mincho" w:hint="eastAsia"/>
          <w:sz w:val="28"/>
          <w:szCs w:val="28"/>
          <w:lang w:val="vi-VN"/>
        </w:rPr>
        <w:t>」欄に顧客電話番号を入力します。</w:t>
      </w:r>
    </w:p>
    <w:p w14:paraId="041390B2" w14:textId="470F0140" w:rsidR="004168A8" w:rsidRPr="00DF5353" w:rsidRDefault="004168A8" w:rsidP="007E2E20">
      <w:pPr>
        <w:pStyle w:val="oancuaDanhsach"/>
        <w:numPr>
          <w:ilvl w:val="0"/>
          <w:numId w:val="105"/>
        </w:numPr>
        <w:rPr>
          <w:sz w:val="28"/>
          <w:szCs w:val="28"/>
        </w:rPr>
      </w:pPr>
      <w:r w:rsidRPr="00DF5353">
        <w:rPr>
          <w:sz w:val="28"/>
          <w:szCs w:val="28"/>
        </w:rPr>
        <w:t xml:space="preserve">Phone rules : </w:t>
      </w:r>
      <w:r w:rsidRPr="00DF5353">
        <w:rPr>
          <w:rFonts w:ascii="MS Mincho" w:eastAsia="MS Mincho" w:hAnsi="MS Mincho" w:cs="MS Mincho"/>
          <w:sz w:val="28"/>
          <w:szCs w:val="28"/>
        </w:rPr>
        <w:t>電話規則：</w:t>
      </w:r>
    </w:p>
    <w:p w14:paraId="7DA2BC80" w14:textId="224D8058" w:rsidR="004168A8" w:rsidRPr="00DF5353" w:rsidRDefault="004168A8" w:rsidP="007E2E20">
      <w:pPr>
        <w:pStyle w:val="oancuaDanhsach"/>
        <w:numPr>
          <w:ilvl w:val="1"/>
          <w:numId w:val="105"/>
        </w:numPr>
        <w:rPr>
          <w:sz w:val="28"/>
          <w:szCs w:val="28"/>
        </w:rPr>
      </w:pPr>
      <w:r w:rsidRPr="00DF5353">
        <w:rPr>
          <w:sz w:val="28"/>
          <w:szCs w:val="28"/>
        </w:rPr>
        <w:t xml:space="preserve">Not empty. </w:t>
      </w:r>
      <w:r w:rsidRPr="00DF5353">
        <w:rPr>
          <w:rFonts w:ascii="MS Mincho" w:eastAsia="MS Mincho" w:hAnsi="MS Mincho" w:cs="MS Mincho"/>
          <w:sz w:val="28"/>
          <w:szCs w:val="28"/>
        </w:rPr>
        <w:t>空ではない。</w:t>
      </w:r>
    </w:p>
    <w:p w14:paraId="67267169" w14:textId="3AA2D872" w:rsidR="004168A8" w:rsidRPr="00DF5353" w:rsidRDefault="004168A8" w:rsidP="007E2E20">
      <w:pPr>
        <w:pStyle w:val="oancuaDanhsach"/>
        <w:numPr>
          <w:ilvl w:val="1"/>
          <w:numId w:val="105"/>
        </w:numPr>
        <w:rPr>
          <w:sz w:val="28"/>
          <w:szCs w:val="28"/>
        </w:rPr>
      </w:pPr>
      <w:r w:rsidRPr="00DF5353">
        <w:rPr>
          <w:sz w:val="28"/>
          <w:szCs w:val="28"/>
        </w:rPr>
        <w:t xml:space="preserve">Must be number. </w:t>
      </w:r>
      <w:r w:rsidRPr="00DF5353">
        <w:rPr>
          <w:rFonts w:ascii="MS Mincho" w:eastAsia="MS Mincho" w:hAnsi="MS Mincho" w:cs="MS Mincho"/>
          <w:sz w:val="28"/>
          <w:szCs w:val="28"/>
        </w:rPr>
        <w:t>番号でなければなりません。</w:t>
      </w:r>
    </w:p>
    <w:p w14:paraId="48D9AD2C" w14:textId="77777777" w:rsidR="004168A8" w:rsidRDefault="004168A8" w:rsidP="00656182"/>
    <w:p w14:paraId="61D55DA1" w14:textId="77777777" w:rsidR="004168A8" w:rsidRDefault="004168A8" w:rsidP="00656182">
      <w:pPr>
        <w:ind w:firstLine="706"/>
      </w:pPr>
      <w:r w:rsidRPr="00656182">
        <w:rPr>
          <w:sz w:val="28"/>
          <w:szCs w:val="28"/>
        </w:rPr>
        <w:t>Step 8 : Enter Customer Email on Email field</w:t>
      </w:r>
      <w:r>
        <w:t xml:space="preserve">. </w:t>
      </w:r>
    </w:p>
    <w:p w14:paraId="5175D1DD" w14:textId="77777777"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8:</w:t>
      </w:r>
      <w:r w:rsidRPr="00656182">
        <w:rPr>
          <w:sz w:val="28"/>
          <w:szCs w:val="28"/>
        </w:rPr>
        <w:t xml:space="preserve"> </w:t>
      </w:r>
      <w:r w:rsidRPr="00656182">
        <w:rPr>
          <w:rFonts w:hint="eastAsia"/>
          <w:sz w:val="28"/>
          <w:szCs w:val="28"/>
          <w:lang w:val="vi-VN"/>
        </w:rPr>
        <w:t>「電子メールに顧客の電子メールを入力」フィールド。</w:t>
      </w:r>
    </w:p>
    <w:p w14:paraId="3000E619" w14:textId="34388005" w:rsidR="004168A8" w:rsidRPr="00656182" w:rsidRDefault="004168A8" w:rsidP="007E2E20">
      <w:pPr>
        <w:pStyle w:val="oancuaDanhsach"/>
        <w:numPr>
          <w:ilvl w:val="0"/>
          <w:numId w:val="106"/>
        </w:numPr>
        <w:rPr>
          <w:sz w:val="28"/>
          <w:szCs w:val="28"/>
        </w:rPr>
      </w:pPr>
      <w:r w:rsidRPr="00656182">
        <w:rPr>
          <w:sz w:val="28"/>
          <w:szCs w:val="28"/>
        </w:rPr>
        <w:t xml:space="preserve">Email rules : </w:t>
      </w:r>
      <w:r w:rsidRPr="00656182">
        <w:rPr>
          <w:rFonts w:ascii="MS Mincho" w:eastAsia="MS Mincho" w:hAnsi="MS Mincho" w:cs="MS Mincho"/>
          <w:sz w:val="28"/>
          <w:szCs w:val="28"/>
        </w:rPr>
        <w:t>メールルール：</w:t>
      </w:r>
    </w:p>
    <w:p w14:paraId="2D882C9E" w14:textId="5674B05B" w:rsidR="004168A8" w:rsidRPr="00656182" w:rsidRDefault="004168A8" w:rsidP="007E2E20">
      <w:pPr>
        <w:pStyle w:val="oancuaDanhsach"/>
        <w:numPr>
          <w:ilvl w:val="1"/>
          <w:numId w:val="106"/>
        </w:numPr>
        <w:rPr>
          <w:sz w:val="28"/>
          <w:szCs w:val="28"/>
        </w:rPr>
      </w:pPr>
      <w:r w:rsidRPr="00656182">
        <w:rPr>
          <w:sz w:val="28"/>
          <w:szCs w:val="28"/>
        </w:rPr>
        <w:t xml:space="preserve">Must be correct form. </w:t>
      </w:r>
      <w:r w:rsidRPr="00656182">
        <w:rPr>
          <w:rFonts w:ascii="MS Mincho" w:eastAsia="MS Mincho" w:hAnsi="MS Mincho" w:cs="MS Mincho"/>
          <w:sz w:val="28"/>
          <w:szCs w:val="28"/>
        </w:rPr>
        <w:t>正しい形式でなければなりません。</w:t>
      </w:r>
    </w:p>
    <w:p w14:paraId="54A2F7EB" w14:textId="77777777" w:rsidR="00656182" w:rsidRPr="00656182" w:rsidRDefault="004168A8" w:rsidP="007E2E20">
      <w:pPr>
        <w:pStyle w:val="oancuaDanhsach"/>
        <w:numPr>
          <w:ilvl w:val="1"/>
          <w:numId w:val="106"/>
        </w:numPr>
        <w:rPr>
          <w:sz w:val="28"/>
          <w:szCs w:val="28"/>
        </w:rPr>
      </w:pPr>
      <w:r w:rsidRPr="00656182">
        <w:rPr>
          <w:sz w:val="28"/>
          <w:szCs w:val="28"/>
        </w:rPr>
        <w:t xml:space="preserve">Not empty. </w:t>
      </w:r>
      <w:r w:rsidRPr="00656182">
        <w:rPr>
          <w:rFonts w:ascii="MS Mincho" w:eastAsia="MS Mincho" w:hAnsi="MS Mincho" w:cs="MS Mincho"/>
          <w:sz w:val="28"/>
          <w:szCs w:val="28"/>
        </w:rPr>
        <w:t>空ではない。</w:t>
      </w:r>
    </w:p>
    <w:p w14:paraId="1C3FA5D8" w14:textId="77777777" w:rsidR="00656182" w:rsidRPr="00656182" w:rsidRDefault="004168A8" w:rsidP="007E2E20">
      <w:pPr>
        <w:pStyle w:val="oancuaDanhsach"/>
        <w:numPr>
          <w:ilvl w:val="1"/>
          <w:numId w:val="106"/>
        </w:numPr>
        <w:rPr>
          <w:sz w:val="28"/>
          <w:szCs w:val="28"/>
        </w:rPr>
      </w:pPr>
      <w:r w:rsidRPr="00656182">
        <w:rPr>
          <w:sz w:val="28"/>
          <w:szCs w:val="28"/>
        </w:rPr>
        <w:t>Just allow '@','.' character. '@'</w:t>
      </w:r>
      <w:r w:rsidRPr="00656182">
        <w:rPr>
          <w:rFonts w:ascii="MS Mincho" w:eastAsia="MS Mincho" w:hAnsi="MS Mincho" w:cs="MS Mincho"/>
          <w:sz w:val="28"/>
          <w:szCs w:val="28"/>
        </w:rPr>
        <w:t>、</w:t>
      </w:r>
      <w:r w:rsidRPr="00656182">
        <w:rPr>
          <w:sz w:val="28"/>
          <w:szCs w:val="28"/>
        </w:rPr>
        <w:t xml:space="preserve"> '</w:t>
      </w:r>
      <w:r w:rsidRPr="00656182">
        <w:rPr>
          <w:rFonts w:ascii="MS Mincho" w:eastAsia="MS Mincho" w:hAnsi="MS Mincho" w:cs="MS Mincho"/>
          <w:sz w:val="28"/>
          <w:szCs w:val="28"/>
        </w:rPr>
        <w:t>。</w:t>
      </w:r>
      <w:r w:rsidRPr="00656182">
        <w:rPr>
          <w:sz w:val="28"/>
          <w:szCs w:val="28"/>
        </w:rPr>
        <w:t>'</w:t>
      </w:r>
      <w:r w:rsidRPr="00656182">
        <w:rPr>
          <w:rFonts w:ascii="MS Mincho" w:eastAsia="MS Mincho" w:hAnsi="MS Mincho" w:cs="MS Mincho"/>
          <w:sz w:val="28"/>
          <w:szCs w:val="28"/>
        </w:rPr>
        <w:t>を許可するだけです。キャラクター。</w:t>
      </w:r>
    </w:p>
    <w:p w14:paraId="376A2D9F" w14:textId="50C9FE99" w:rsidR="004168A8" w:rsidRPr="00656182" w:rsidRDefault="004168A8" w:rsidP="007E2E20">
      <w:pPr>
        <w:pStyle w:val="oancuaDanhsach"/>
        <w:numPr>
          <w:ilvl w:val="1"/>
          <w:numId w:val="106"/>
        </w:numPr>
        <w:rPr>
          <w:sz w:val="28"/>
          <w:szCs w:val="28"/>
        </w:rPr>
      </w:pPr>
      <w:r w:rsidRPr="00656182">
        <w:rPr>
          <w:sz w:val="28"/>
          <w:szCs w:val="28"/>
        </w:rPr>
        <w:t xml:space="preserve">In range 6 ~ 32 character.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14:paraId="7F64F969" w14:textId="77777777" w:rsidR="004168A8" w:rsidRPr="00656182" w:rsidRDefault="004168A8" w:rsidP="00656182">
      <w:pPr>
        <w:rPr>
          <w:sz w:val="28"/>
          <w:szCs w:val="28"/>
        </w:rPr>
      </w:pPr>
    </w:p>
    <w:p w14:paraId="5FC12A60" w14:textId="65193555" w:rsidR="004168A8" w:rsidRPr="00656182" w:rsidRDefault="004168A8" w:rsidP="00656182">
      <w:pPr>
        <w:ind w:firstLine="706"/>
        <w:rPr>
          <w:sz w:val="28"/>
          <w:szCs w:val="28"/>
        </w:rPr>
      </w:pPr>
      <w:r w:rsidRPr="00656182">
        <w:rPr>
          <w:sz w:val="28"/>
          <w:szCs w:val="28"/>
        </w:rPr>
        <w:t>Step 9 : Enter Note or not on</w:t>
      </w:r>
      <w:r w:rsidR="00414041" w:rsidRPr="00656182">
        <w:rPr>
          <w:sz w:val="28"/>
          <w:szCs w:val="28"/>
        </w:rPr>
        <w:t>”</w:t>
      </w:r>
      <w:r w:rsidRPr="00656182">
        <w:rPr>
          <w:sz w:val="28"/>
          <w:szCs w:val="28"/>
        </w:rPr>
        <w:t>Ghi chú về khách hàng</w:t>
      </w:r>
      <w:r w:rsidR="00414041" w:rsidRPr="00656182">
        <w:rPr>
          <w:sz w:val="28"/>
          <w:szCs w:val="28"/>
        </w:rPr>
        <w:t>”</w:t>
      </w:r>
      <w:r w:rsidRPr="00656182">
        <w:rPr>
          <w:sz w:val="28"/>
          <w:szCs w:val="28"/>
        </w:rPr>
        <w:t>field.</w:t>
      </w:r>
    </w:p>
    <w:p w14:paraId="1083A12F"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9: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Ghichúv</w:t>
      </w:r>
      <w:r w:rsidRPr="00656182">
        <w:rPr>
          <w:rFonts w:ascii="Calibri" w:eastAsia="Calibri" w:hAnsi="Calibri" w:cs="Calibri"/>
          <w:sz w:val="28"/>
          <w:szCs w:val="28"/>
          <w:lang w:val="vi-VN"/>
        </w:rPr>
        <w:t>ề</w:t>
      </w:r>
      <w:r w:rsidRPr="00656182">
        <w:rPr>
          <w:rFonts w:ascii="MS Mincho" w:eastAsia="MS Mincho" w:hAnsi="MS Mincho" w:cs="MS Mincho"/>
          <w:sz w:val="28"/>
          <w:szCs w:val="28"/>
          <w:lang w:val="vi-VN"/>
        </w:rPr>
        <w:t>kháchhàng</w:t>
      </w:r>
      <w:r w:rsidRPr="00656182">
        <w:rPr>
          <w:rFonts w:ascii="MS Mincho" w:eastAsia="MS Mincho" w:hAnsi="MS Mincho" w:cs="MS Mincho" w:hint="eastAsia"/>
          <w:sz w:val="28"/>
          <w:szCs w:val="28"/>
          <w:lang w:val="vi-VN"/>
        </w:rPr>
        <w:t>」フィールドに注釈を入力するかどうかを入力します。</w:t>
      </w:r>
    </w:p>
    <w:p w14:paraId="24CB48AA" w14:textId="7ACCB0A5" w:rsidR="004168A8" w:rsidRPr="00656182" w:rsidRDefault="004168A8" w:rsidP="00656182">
      <w:pPr>
        <w:ind w:firstLine="706"/>
        <w:rPr>
          <w:sz w:val="28"/>
          <w:szCs w:val="28"/>
        </w:rPr>
      </w:pPr>
      <w:r w:rsidRPr="00656182">
        <w:rPr>
          <w:sz w:val="28"/>
          <w:szCs w:val="28"/>
        </w:rPr>
        <w:t>Step 10 : Select Package on</w:t>
      </w:r>
      <w:r w:rsidR="00414041" w:rsidRPr="00656182">
        <w:rPr>
          <w:sz w:val="28"/>
          <w:szCs w:val="28"/>
        </w:rPr>
        <w:t>”</w:t>
      </w:r>
      <w:r w:rsidRPr="00656182">
        <w:rPr>
          <w:sz w:val="28"/>
          <w:szCs w:val="28"/>
        </w:rPr>
        <w:t>Tên sản phẩm</w:t>
      </w:r>
      <w:r w:rsidR="00414041" w:rsidRPr="00656182">
        <w:rPr>
          <w:sz w:val="28"/>
          <w:szCs w:val="28"/>
        </w:rPr>
        <w:t>”</w:t>
      </w:r>
      <w:r w:rsidRPr="00656182">
        <w:rPr>
          <w:sz w:val="28"/>
          <w:szCs w:val="28"/>
        </w:rPr>
        <w:t>dropdown list.</w:t>
      </w:r>
    </w:p>
    <w:p w14:paraId="25AF6B44" w14:textId="50411DB5" w:rsidR="004168A8" w:rsidRPr="00656182" w:rsidRDefault="004168A8" w:rsidP="00656182">
      <w:pPr>
        <w:ind w:firstLine="706"/>
        <w:rPr>
          <w:sz w:val="28"/>
          <w:szCs w:val="28"/>
        </w:rPr>
      </w:pPr>
      <w:r w:rsidRPr="00656182">
        <w:rPr>
          <w:sz w:val="28"/>
          <w:szCs w:val="28"/>
        </w:rPr>
        <w:t>If Customer buy more than one Package. Click</w:t>
      </w:r>
      <w:r w:rsidR="00414041" w:rsidRPr="00656182">
        <w:rPr>
          <w:sz w:val="28"/>
          <w:szCs w:val="28"/>
        </w:rPr>
        <w:t>”</w:t>
      </w:r>
      <w:r w:rsidRPr="00656182">
        <w:rPr>
          <w:sz w:val="28"/>
          <w:szCs w:val="28"/>
        </w:rPr>
        <w:t>Nhập thêm</w:t>
      </w:r>
      <w:r w:rsidR="00414041" w:rsidRPr="00656182">
        <w:rPr>
          <w:sz w:val="28"/>
          <w:szCs w:val="28"/>
        </w:rPr>
        <w:t>”</w:t>
      </w:r>
      <w:r w:rsidRPr="00656182">
        <w:rPr>
          <w:sz w:val="28"/>
          <w:szCs w:val="28"/>
        </w:rPr>
        <w:t>button to add more package.</w:t>
      </w:r>
    </w:p>
    <w:p w14:paraId="55B2CA72"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10:</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「テンプレート」ドロップダウンリストでパッケージを選択します。</w:t>
      </w:r>
    </w:p>
    <w:p w14:paraId="470D60D7" w14:textId="26369EB1" w:rsidR="004168A8" w:rsidRPr="00656182" w:rsidRDefault="004168A8" w:rsidP="00656182">
      <w:pPr>
        <w:ind w:firstLine="706"/>
        <w:rPr>
          <w:sz w:val="28"/>
          <w:szCs w:val="28"/>
        </w:rPr>
      </w:pPr>
      <w:r w:rsidRPr="00656182">
        <w:rPr>
          <w:sz w:val="28"/>
          <w:szCs w:val="28"/>
        </w:rPr>
        <w:t>Step 11 : Enter Note or not on</w:t>
      </w:r>
      <w:r w:rsidR="00414041" w:rsidRPr="00656182">
        <w:rPr>
          <w:sz w:val="28"/>
          <w:szCs w:val="28"/>
        </w:rPr>
        <w:t>”</w:t>
      </w:r>
      <w:r w:rsidRPr="00656182">
        <w:rPr>
          <w:sz w:val="28"/>
          <w:szCs w:val="28"/>
        </w:rPr>
        <w:t>Ghi chú :</w:t>
      </w:r>
      <w:r w:rsidR="00414041" w:rsidRPr="00656182">
        <w:rPr>
          <w:sz w:val="28"/>
          <w:szCs w:val="28"/>
        </w:rPr>
        <w:t>”</w:t>
      </w:r>
      <w:r w:rsidRPr="00656182">
        <w:rPr>
          <w:sz w:val="28"/>
          <w:szCs w:val="28"/>
        </w:rPr>
        <w:t>field.</w:t>
      </w:r>
    </w:p>
    <w:p w14:paraId="6748E162"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11: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w:t>
      </w:r>
      <w:r w:rsidRPr="00656182">
        <w:rPr>
          <w:rFonts w:ascii="MS Mincho" w:eastAsia="MS Mincho" w:hAnsi="MS Mincho" w:cs="MS Mincho" w:hint="eastAsia"/>
          <w:sz w:val="28"/>
          <w:szCs w:val="28"/>
          <w:lang w:val="vi-VN"/>
        </w:rPr>
        <w:t>：」フィールドにノートを入力するかどうかを入力します。</w:t>
      </w:r>
    </w:p>
    <w:p w14:paraId="71FB5F2A" w14:textId="1EE0E5F5" w:rsidR="004168A8" w:rsidRPr="00656182" w:rsidRDefault="004168A8" w:rsidP="00656182">
      <w:pPr>
        <w:ind w:firstLine="706"/>
        <w:rPr>
          <w:sz w:val="28"/>
          <w:szCs w:val="28"/>
        </w:rPr>
      </w:pPr>
      <w:r w:rsidRPr="00656182">
        <w:rPr>
          <w:sz w:val="28"/>
          <w:szCs w:val="28"/>
        </w:rPr>
        <w:t>Step 12 : Enter Contract Detail on</w:t>
      </w:r>
      <w:r w:rsidR="00414041" w:rsidRPr="00656182">
        <w:rPr>
          <w:sz w:val="28"/>
          <w:szCs w:val="28"/>
        </w:rPr>
        <w:t>”</w:t>
      </w:r>
      <w:r w:rsidRPr="00656182">
        <w:rPr>
          <w:sz w:val="28"/>
          <w:szCs w:val="28"/>
        </w:rPr>
        <w:t>Chi tiết hợp đồng</w:t>
      </w:r>
      <w:r w:rsidR="00414041" w:rsidRPr="00656182">
        <w:rPr>
          <w:sz w:val="28"/>
          <w:szCs w:val="28"/>
        </w:rPr>
        <w:t>”</w:t>
      </w:r>
      <w:r w:rsidRPr="00656182">
        <w:rPr>
          <w:sz w:val="28"/>
          <w:szCs w:val="28"/>
        </w:rPr>
        <w:t>field.</w:t>
      </w:r>
    </w:p>
    <w:p w14:paraId="537EC40B" w14:textId="7777777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12: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Chiti</w:t>
      </w:r>
      <w:r w:rsidRPr="00656182">
        <w:rPr>
          <w:rFonts w:ascii="Calibri" w:eastAsia="Calibri" w:hAnsi="Calibri" w:cs="Calibri"/>
          <w:sz w:val="28"/>
          <w:szCs w:val="28"/>
          <w:lang w:val="vi-VN"/>
        </w:rPr>
        <w:t>ế</w:t>
      </w:r>
      <w:r w:rsidRPr="00656182">
        <w:rPr>
          <w:rFonts w:ascii="MS Mincho" w:eastAsia="MS Mincho" w:hAnsi="MS Mincho" w:cs="MS Mincho"/>
          <w:sz w:val="28"/>
          <w:szCs w:val="28"/>
          <w:lang w:val="vi-VN"/>
        </w:rPr>
        <w:t>th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Pr="00656182">
        <w:rPr>
          <w:rFonts w:ascii="MS Mincho" w:eastAsia="MS Mincho" w:hAnsi="MS Mincho" w:cs="MS Mincho" w:hint="eastAsia"/>
          <w:sz w:val="28"/>
          <w:szCs w:val="28"/>
          <w:lang w:val="vi-VN"/>
        </w:rPr>
        <w:t>」フィールドに契約の詳細を入力します。</w:t>
      </w:r>
    </w:p>
    <w:p w14:paraId="4133C884" w14:textId="5D48A195" w:rsidR="004168A8" w:rsidRPr="00656182" w:rsidRDefault="004168A8" w:rsidP="00656182">
      <w:pPr>
        <w:ind w:firstLine="706"/>
        <w:rPr>
          <w:sz w:val="28"/>
          <w:szCs w:val="28"/>
        </w:rPr>
      </w:pPr>
      <w:r w:rsidRPr="00656182">
        <w:rPr>
          <w:sz w:val="28"/>
          <w:szCs w:val="28"/>
        </w:rPr>
        <w:t>Step 13 : Select</w:t>
      </w:r>
      <w:r w:rsidR="00414041" w:rsidRPr="00656182">
        <w:rPr>
          <w:sz w:val="28"/>
          <w:szCs w:val="28"/>
        </w:rPr>
        <w:t>”</w:t>
      </w:r>
      <w:r w:rsidRPr="00656182">
        <w:rPr>
          <w:sz w:val="28"/>
          <w:szCs w:val="28"/>
        </w:rPr>
        <w:t>Ngày lập nên hợp đồng</w:t>
      </w:r>
      <w:r w:rsidR="00414041" w:rsidRPr="00656182">
        <w:rPr>
          <w:sz w:val="28"/>
          <w:szCs w:val="28"/>
        </w:rPr>
        <w:t>”</w:t>
      </w:r>
      <w:r w:rsidRPr="00656182">
        <w:rPr>
          <w:sz w:val="28"/>
          <w:szCs w:val="28"/>
        </w:rPr>
        <w:t>.</w:t>
      </w:r>
    </w:p>
    <w:p w14:paraId="7AA046B8" w14:textId="2FE8EB76"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Ngàyl</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pnênh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14:paraId="71C5E7B8" w14:textId="508B0734" w:rsidR="004168A8" w:rsidRPr="00656182" w:rsidRDefault="004168A8" w:rsidP="00656182">
      <w:pPr>
        <w:ind w:firstLine="706"/>
        <w:rPr>
          <w:sz w:val="28"/>
          <w:szCs w:val="28"/>
        </w:rPr>
      </w:pPr>
      <w:r w:rsidRPr="00656182">
        <w:rPr>
          <w:sz w:val="28"/>
          <w:szCs w:val="28"/>
        </w:rPr>
        <w:lastRenderedPageBreak/>
        <w:t>Step 14 : Select</w:t>
      </w:r>
      <w:r w:rsidR="00414041" w:rsidRPr="00656182">
        <w:rPr>
          <w:sz w:val="28"/>
          <w:szCs w:val="28"/>
        </w:rPr>
        <w:t>”</w:t>
      </w:r>
      <w:r w:rsidRPr="00656182">
        <w:rPr>
          <w:sz w:val="28"/>
          <w:szCs w:val="28"/>
        </w:rPr>
        <w:t>Ngày bắt đầu làm việc</w:t>
      </w:r>
      <w:r w:rsidR="00414041" w:rsidRPr="00656182">
        <w:rPr>
          <w:sz w:val="28"/>
          <w:szCs w:val="28"/>
        </w:rPr>
        <w:t>”</w:t>
      </w:r>
      <w:r w:rsidRPr="00656182">
        <w:rPr>
          <w:sz w:val="28"/>
          <w:szCs w:val="28"/>
        </w:rPr>
        <w:t>.</w:t>
      </w:r>
    </w:p>
    <w:p w14:paraId="505766D1" w14:textId="1D597ED7"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14:</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Ngàyb</w:t>
      </w:r>
      <w:r w:rsidRPr="00656182">
        <w:rPr>
          <w:rFonts w:ascii="Calibri" w:eastAsia="Calibri" w:hAnsi="Calibri" w:cs="Calibri"/>
          <w:sz w:val="28"/>
          <w:szCs w:val="28"/>
          <w:lang w:val="vi-VN"/>
        </w:rPr>
        <w:t>ắ</w:t>
      </w:r>
      <w:r w:rsidRPr="00656182">
        <w:rPr>
          <w:rFonts w:ascii="MS Mincho" w:eastAsia="MS Mincho" w:hAnsi="MS Mincho" w:cs="MS Mincho"/>
          <w:sz w:val="28"/>
          <w:szCs w:val="28"/>
          <w:lang w:val="vi-VN"/>
        </w:rPr>
        <w:t>tđ</w:t>
      </w:r>
      <w:r w:rsidRPr="00656182">
        <w:rPr>
          <w:rFonts w:ascii="Calibri" w:eastAsia="Calibri" w:hAnsi="Calibri" w:cs="Calibri"/>
          <w:sz w:val="28"/>
          <w:szCs w:val="28"/>
          <w:lang w:val="vi-VN"/>
        </w:rPr>
        <w:t>ầ</w:t>
      </w:r>
      <w:r w:rsidRPr="00656182">
        <w:rPr>
          <w:rFonts w:ascii="MS Mincho" w:eastAsia="MS Mincho" w:hAnsi="MS Mincho" w:cs="MS Mincho"/>
          <w:sz w:val="28"/>
          <w:szCs w:val="28"/>
          <w:lang w:val="vi-VN"/>
        </w:rPr>
        <w:t>ulàmvi</w:t>
      </w:r>
      <w:r w:rsidRPr="00656182">
        <w:rPr>
          <w:rFonts w:ascii="Calibri" w:eastAsia="Calibri" w:hAnsi="Calibri" w:cs="Calibri"/>
          <w:sz w:val="28"/>
          <w:szCs w:val="28"/>
          <w:lang w:val="vi-VN"/>
        </w:rPr>
        <w:t>ệ</w:t>
      </w:r>
      <w:r w:rsidRPr="00656182">
        <w:rPr>
          <w:rFonts w:ascii="MS Mincho" w:eastAsia="MS Mincho" w:hAnsi="MS Mincho" w:cs="MS Mincho"/>
          <w:sz w:val="28"/>
          <w:szCs w:val="28"/>
          <w:lang w:val="vi-VN"/>
        </w:rPr>
        <w:t>c</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14:paraId="44104C32" w14:textId="2A8ABADD" w:rsidR="004168A8" w:rsidRPr="00656182" w:rsidRDefault="004168A8" w:rsidP="00656182">
      <w:pPr>
        <w:ind w:firstLine="706"/>
        <w:rPr>
          <w:sz w:val="28"/>
          <w:szCs w:val="28"/>
        </w:rPr>
      </w:pPr>
      <w:r w:rsidRPr="00656182">
        <w:rPr>
          <w:sz w:val="28"/>
          <w:szCs w:val="28"/>
        </w:rPr>
        <w:t>Step 15 : Select</w:t>
      </w:r>
      <w:r w:rsidR="00414041" w:rsidRPr="00656182">
        <w:rPr>
          <w:sz w:val="28"/>
          <w:szCs w:val="28"/>
        </w:rPr>
        <w:t>”</w:t>
      </w:r>
      <w:r w:rsidRPr="00656182">
        <w:rPr>
          <w:sz w:val="28"/>
          <w:szCs w:val="28"/>
        </w:rPr>
        <w:t>Ngày kết thúc ( theo dự đoán )</w:t>
      </w:r>
      <w:r w:rsidR="00414041" w:rsidRPr="00656182">
        <w:rPr>
          <w:sz w:val="28"/>
          <w:szCs w:val="28"/>
        </w:rPr>
        <w:t>”</w:t>
      </w:r>
      <w:r w:rsidRPr="00656182">
        <w:rPr>
          <w:sz w:val="28"/>
          <w:szCs w:val="28"/>
        </w:rPr>
        <w:t>.</w:t>
      </w:r>
    </w:p>
    <w:p w14:paraId="40480610" w14:textId="172F32F2" w:rsidR="004168A8" w:rsidRPr="00656182" w:rsidRDefault="004168A8" w:rsidP="00656182">
      <w:pPr>
        <w:rPr>
          <w:rFonts w:ascii="MS Mincho" w:eastAsia="MS Mincho" w:hAnsi="MS Mincho" w:cs="MS Mincho"/>
          <w:b/>
          <w:bCs/>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15:</w:t>
      </w:r>
      <w:r w:rsidR="00414041" w:rsidRPr="00656182">
        <w:rPr>
          <w:sz w:val="28"/>
          <w:szCs w:val="28"/>
        </w:rPr>
        <w:t>”</w:t>
      </w:r>
      <w:r w:rsidRPr="00656182">
        <w:rPr>
          <w:rFonts w:ascii="MS Mincho" w:eastAsia="MS Mincho" w:hAnsi="MS Mincho" w:cs="MS Mincho"/>
          <w:b/>
          <w:bCs/>
          <w:sz w:val="28"/>
          <w:szCs w:val="28"/>
          <w:lang w:val="vi-VN"/>
        </w:rPr>
        <w:t>Ngàyk</w:t>
      </w:r>
      <w:r w:rsidRPr="00656182">
        <w:rPr>
          <w:rFonts w:ascii="Calibri" w:eastAsia="Calibri" w:hAnsi="Calibri" w:cs="Calibri"/>
          <w:b/>
          <w:bCs/>
          <w:sz w:val="28"/>
          <w:szCs w:val="28"/>
          <w:lang w:val="vi-VN"/>
        </w:rPr>
        <w:t>ế</w:t>
      </w:r>
      <w:r w:rsidRPr="00656182">
        <w:rPr>
          <w:rFonts w:ascii="MS Mincho" w:eastAsia="MS Mincho" w:hAnsi="MS Mincho" w:cs="MS Mincho"/>
          <w:b/>
          <w:bCs/>
          <w:sz w:val="28"/>
          <w:szCs w:val="28"/>
          <w:lang w:val="vi-VN"/>
        </w:rPr>
        <w:t>tthúc</w:t>
      </w:r>
      <w:r w:rsidRPr="00656182">
        <w:rPr>
          <w:rFonts w:ascii="MS Mincho" w:eastAsia="MS Mincho" w:hAnsi="MS Mincho" w:cs="MS Mincho" w:hint="eastAsia"/>
          <w:b/>
          <w:bCs/>
          <w:sz w:val="28"/>
          <w:szCs w:val="28"/>
          <w:lang w:val="vi-VN"/>
        </w:rPr>
        <w:t>（</w:t>
      </w:r>
      <w:r w:rsidRPr="00656182">
        <w:rPr>
          <w:rFonts w:ascii="MS Mincho" w:eastAsia="MS Mincho" w:hAnsi="MS Mincho" w:cs="MS Mincho"/>
          <w:b/>
          <w:bCs/>
          <w:sz w:val="28"/>
          <w:szCs w:val="28"/>
          <w:lang w:val="vi-VN"/>
        </w:rPr>
        <w:t>theod</w:t>
      </w:r>
      <w:r w:rsidRPr="00656182">
        <w:rPr>
          <w:rFonts w:ascii="Calibri" w:eastAsia="Calibri" w:hAnsi="Calibri" w:cs="Calibri"/>
          <w:b/>
          <w:bCs/>
          <w:sz w:val="28"/>
          <w:szCs w:val="28"/>
          <w:lang w:val="vi-VN"/>
        </w:rPr>
        <w:t>ự</w:t>
      </w:r>
      <w:r w:rsidRPr="00656182">
        <w:rPr>
          <w:rFonts w:ascii="MS Mincho" w:eastAsia="MS Mincho" w:hAnsi="MS Mincho" w:cs="MS Mincho"/>
          <w:b/>
          <w:bCs/>
          <w:sz w:val="28"/>
          <w:szCs w:val="28"/>
          <w:lang w:val="vi-VN"/>
        </w:rPr>
        <w:t>đoán</w:t>
      </w:r>
      <w:r w:rsidRPr="00656182">
        <w:rPr>
          <w:rFonts w:ascii="MS Mincho" w:eastAsia="MS Mincho" w:hAnsi="MS Mincho" w:cs="MS Mincho" w:hint="eastAsia"/>
          <w:b/>
          <w:bCs/>
          <w:sz w:val="28"/>
          <w:szCs w:val="28"/>
          <w:lang w:val="vi-VN"/>
        </w:rPr>
        <w:t>）</w:t>
      </w:r>
      <w:r w:rsidR="00414041" w:rsidRPr="00656182">
        <w:rPr>
          <w:rFonts w:ascii="MS Mincho" w:eastAsia="MS Mincho" w:hAnsi="MS Mincho" w:cs="MS Mincho"/>
          <w:b/>
          <w:bCs/>
          <w:sz w:val="28"/>
          <w:szCs w:val="28"/>
          <w:lang w:val="vi-VN"/>
        </w:rPr>
        <w:t>”</w:t>
      </w:r>
      <w:r w:rsidRPr="00656182">
        <w:rPr>
          <w:rFonts w:ascii="MS Mincho" w:eastAsia="MS Mincho" w:hAnsi="MS Mincho" w:cs="MS Mincho" w:hint="eastAsia"/>
          <w:b/>
          <w:bCs/>
          <w:sz w:val="28"/>
          <w:szCs w:val="28"/>
          <w:lang w:val="vi-VN"/>
        </w:rPr>
        <w:t>を選択します。</w:t>
      </w:r>
    </w:p>
    <w:p w14:paraId="261D5CDF" w14:textId="77777777" w:rsidR="004168A8" w:rsidRPr="00656182" w:rsidRDefault="004168A8" w:rsidP="00656182">
      <w:pPr>
        <w:rPr>
          <w:sz w:val="28"/>
          <w:szCs w:val="28"/>
          <w:lang w:val="vi-VN"/>
        </w:rPr>
      </w:pPr>
    </w:p>
    <w:p w14:paraId="4F808E4F" w14:textId="0A22FC24" w:rsidR="004168A8" w:rsidRPr="00656182" w:rsidRDefault="004168A8" w:rsidP="00656182">
      <w:pPr>
        <w:ind w:firstLine="706"/>
        <w:rPr>
          <w:sz w:val="28"/>
          <w:szCs w:val="28"/>
        </w:rPr>
      </w:pPr>
      <w:r w:rsidRPr="00656182">
        <w:rPr>
          <w:sz w:val="28"/>
          <w:szCs w:val="28"/>
        </w:rPr>
        <w:t>Step 16 : Click</w:t>
      </w:r>
      <w:r w:rsidR="00414041" w:rsidRPr="00656182">
        <w:rPr>
          <w:sz w:val="28"/>
          <w:szCs w:val="28"/>
        </w:rPr>
        <w:t>”</w:t>
      </w:r>
      <w:r w:rsidRPr="00656182">
        <w:rPr>
          <w:sz w:val="28"/>
          <w:szCs w:val="28"/>
        </w:rPr>
        <w:t>Nhập</w:t>
      </w:r>
      <w:r w:rsidR="00414041" w:rsidRPr="00656182">
        <w:rPr>
          <w:sz w:val="28"/>
          <w:szCs w:val="28"/>
        </w:rPr>
        <w:t>”</w:t>
      </w:r>
      <w:r w:rsidRPr="00656182">
        <w:rPr>
          <w:sz w:val="28"/>
          <w:szCs w:val="28"/>
        </w:rPr>
        <w:t>.</w:t>
      </w:r>
    </w:p>
    <w:p w14:paraId="11E0487D" w14:textId="71048802" w:rsidR="004168A8" w:rsidRPr="00656182" w:rsidRDefault="004168A8" w:rsidP="00656182">
      <w:pPr>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16:</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Nh</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をクリックします。</w:t>
      </w:r>
    </w:p>
    <w:p w14:paraId="6449AA71" w14:textId="77777777" w:rsidR="004168A8" w:rsidRPr="00656182" w:rsidRDefault="004168A8" w:rsidP="00656182">
      <w:pPr>
        <w:rPr>
          <w:sz w:val="28"/>
          <w:szCs w:val="28"/>
        </w:rPr>
      </w:pPr>
    </w:p>
    <w:p w14:paraId="791C9261" w14:textId="77777777" w:rsidR="004168A8" w:rsidRDefault="004168A8" w:rsidP="00656182">
      <w:pPr>
        <w:pStyle w:val="u3"/>
        <w:rPr>
          <w:rFonts w:asciiTheme="minorHAnsi" w:eastAsia="MS Mincho" w:hAnsiTheme="minorHAnsi" w:cs="MS Mincho"/>
        </w:rPr>
      </w:pPr>
      <w:r w:rsidRPr="00656182">
        <w:t xml:space="preserve">View Contract Detail. </w:t>
      </w:r>
      <w:r w:rsidRPr="00656182">
        <w:rPr>
          <w:rFonts w:ascii="MS Mincho" w:eastAsia="MS Mincho" w:hAnsi="MS Mincho" w:cs="MS Mincho"/>
        </w:rPr>
        <w:t>契約の詳細を表示します。</w:t>
      </w:r>
    </w:p>
    <w:p w14:paraId="0E56E7FC" w14:textId="77777777" w:rsidR="00656182" w:rsidRPr="00656182" w:rsidRDefault="00656182" w:rsidP="00656182"/>
    <w:p w14:paraId="58289191" w14:textId="75945C95" w:rsidR="004168A8" w:rsidRPr="00656182" w:rsidRDefault="004168A8" w:rsidP="00656182">
      <w:pPr>
        <w:rPr>
          <w:sz w:val="28"/>
          <w:szCs w:val="28"/>
        </w:rPr>
      </w:pPr>
      <w:r w:rsidRPr="00656182">
        <w:rPr>
          <w:sz w:val="28"/>
          <w:szCs w:val="28"/>
        </w:rPr>
        <w:t>Click on</w:t>
      </w:r>
      <w:r w:rsidR="00414041" w:rsidRPr="00656182">
        <w:rPr>
          <w:sz w:val="28"/>
          <w:szCs w:val="28"/>
        </w:rPr>
        <w:t>”</w:t>
      </w:r>
      <w:r w:rsidRPr="00656182">
        <w:rPr>
          <w:sz w:val="28"/>
          <w:szCs w:val="28"/>
        </w:rPr>
        <w:t>ID Hợp đồng</w:t>
      </w:r>
      <w:r w:rsidR="00414041" w:rsidRPr="00656182">
        <w:rPr>
          <w:sz w:val="28"/>
          <w:szCs w:val="28"/>
        </w:rPr>
        <w:t>”</w:t>
      </w:r>
      <w:r w:rsidRPr="00656182">
        <w:rPr>
          <w:sz w:val="28"/>
          <w:szCs w:val="28"/>
        </w:rPr>
        <w:t>link to open Contract Detail page.</w:t>
      </w:r>
    </w:p>
    <w:p w14:paraId="73FF2612" w14:textId="315A2901" w:rsidR="004168A8" w:rsidRPr="00656182" w:rsidRDefault="00414041" w:rsidP="00656182">
      <w:pPr>
        <w:rPr>
          <w:sz w:val="28"/>
          <w:szCs w:val="28"/>
        </w:rPr>
      </w:pPr>
      <w:r w:rsidRPr="00656182">
        <w:rPr>
          <w:sz w:val="28"/>
          <w:szCs w:val="28"/>
        </w:rPr>
        <w:t>“</w:t>
      </w:r>
      <w:r w:rsidR="004168A8" w:rsidRPr="00656182">
        <w:rPr>
          <w:sz w:val="28"/>
          <w:szCs w:val="28"/>
        </w:rPr>
        <w:t>IDHợpđồng</w:t>
      </w:r>
      <w:r w:rsidRPr="00656182">
        <w:rPr>
          <w:sz w:val="28"/>
          <w:szCs w:val="28"/>
        </w:rPr>
        <w:t>”</w:t>
      </w:r>
      <w:r w:rsidR="004168A8" w:rsidRPr="00656182">
        <w:rPr>
          <w:sz w:val="28"/>
          <w:szCs w:val="28"/>
        </w:rPr>
        <w:t>リンクをクリックして契約の詳細ページを開きます。</w:t>
      </w:r>
    </w:p>
    <w:p w14:paraId="1A0C9414" w14:textId="77777777" w:rsidR="00656182" w:rsidRDefault="00656182" w:rsidP="00656182"/>
    <w:p w14:paraId="1E646386" w14:textId="77777777" w:rsidR="004168A8" w:rsidRDefault="004168A8" w:rsidP="00656182">
      <w:pPr>
        <w:pStyle w:val="u3"/>
      </w:pPr>
      <w:r>
        <w:t xml:space="preserve">Edit Contract Detail. </w:t>
      </w:r>
      <w:r w:rsidRPr="009B5BB8">
        <w:rPr>
          <w:rFonts w:hint="eastAsia"/>
        </w:rPr>
        <w:t>契約の詳細を編集する。</w:t>
      </w:r>
    </w:p>
    <w:p w14:paraId="4213021F" w14:textId="77777777" w:rsidR="00656182" w:rsidRPr="00656182" w:rsidRDefault="00656182" w:rsidP="00656182"/>
    <w:p w14:paraId="0C4ABD36" w14:textId="133D39E0" w:rsidR="004168A8" w:rsidRPr="00656182" w:rsidRDefault="00414041" w:rsidP="004168A8">
      <w:pPr>
        <w:ind w:left="564"/>
        <w:rPr>
          <w:sz w:val="28"/>
          <w:szCs w:val="28"/>
        </w:rPr>
      </w:pPr>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Sửa</w:t>
      </w:r>
      <w:r w:rsidRPr="00656182">
        <w:rPr>
          <w:sz w:val="28"/>
          <w:szCs w:val="28"/>
        </w:rPr>
        <w:t>”</w:t>
      </w:r>
      <w:r w:rsidR="004168A8" w:rsidRPr="00656182">
        <w:rPr>
          <w:sz w:val="28"/>
          <w:szCs w:val="28"/>
        </w:rPr>
        <w:t>button.</w:t>
      </w:r>
    </w:p>
    <w:p w14:paraId="2A497691" w14:textId="2E6BCFAC"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w:t>
      </w:r>
      <w:r w:rsidR="00414041" w:rsidRPr="00656182">
        <w:rPr>
          <w:sz w:val="28"/>
          <w:szCs w:val="28"/>
        </w:rPr>
        <w:t>”</w:t>
      </w:r>
      <w:r w:rsidRPr="00656182">
        <w:rPr>
          <w:rFonts w:ascii="MS Mincho" w:eastAsia="MS Mincho" w:hAnsi="MS Mincho" w:cs="MS Mincho"/>
          <w:sz w:val="28"/>
          <w:szCs w:val="28"/>
          <w:lang w:val="vi-VN"/>
        </w:rPr>
        <w:t>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14:paraId="5F566A1F" w14:textId="151BDEDD" w:rsidR="004168A8" w:rsidRPr="00656182" w:rsidRDefault="00414041" w:rsidP="004168A8">
      <w:pPr>
        <w:ind w:left="564"/>
        <w:rPr>
          <w:sz w:val="28"/>
          <w:szCs w:val="28"/>
        </w:rPr>
      </w:pPr>
      <w:r w:rsidRPr="00656182">
        <w:rPr>
          <w:i/>
          <w:sz w:val="28"/>
          <w:szCs w:val="28"/>
        </w:rPr>
        <w:t>Step 2:</w:t>
      </w:r>
      <w:r w:rsidR="004168A8" w:rsidRPr="00656182">
        <w:rPr>
          <w:sz w:val="28"/>
          <w:szCs w:val="28"/>
        </w:rPr>
        <w:t xml:space="preserve"> Edit field want to edit.</w:t>
      </w:r>
    </w:p>
    <w:p w14:paraId="1132121D" w14:textId="77777777"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編集したいフィールドを編集します。</w:t>
      </w:r>
    </w:p>
    <w:p w14:paraId="48ED96C3" w14:textId="3305AD1B" w:rsidR="004168A8" w:rsidRPr="00656182" w:rsidRDefault="00414041" w:rsidP="004168A8">
      <w:pPr>
        <w:ind w:left="564"/>
        <w:rPr>
          <w:sz w:val="28"/>
          <w:szCs w:val="28"/>
        </w:rPr>
      </w:pPr>
      <w:r w:rsidRPr="00656182">
        <w:rPr>
          <w:i/>
          <w:sz w:val="28"/>
          <w:szCs w:val="28"/>
        </w:rPr>
        <w:t>Step 3:</w:t>
      </w:r>
      <w:r w:rsidR="004168A8" w:rsidRPr="00656182">
        <w:rPr>
          <w:sz w:val="28"/>
          <w:szCs w:val="28"/>
        </w:rPr>
        <w:t xml:space="preserve"> Click</w:t>
      </w:r>
      <w:r w:rsidRPr="00656182">
        <w:rPr>
          <w:sz w:val="28"/>
          <w:szCs w:val="28"/>
        </w:rPr>
        <w:t>”</w:t>
      </w:r>
      <w:r w:rsidR="004168A8" w:rsidRPr="00656182">
        <w:rPr>
          <w:sz w:val="28"/>
          <w:szCs w:val="28"/>
        </w:rPr>
        <w:t>Chỉnh sửa</w:t>
      </w:r>
      <w:r w:rsidRPr="00656182">
        <w:rPr>
          <w:sz w:val="28"/>
          <w:szCs w:val="28"/>
        </w:rPr>
        <w:t>”</w:t>
      </w:r>
      <w:r w:rsidR="004168A8" w:rsidRPr="00656182">
        <w:rPr>
          <w:sz w:val="28"/>
          <w:szCs w:val="28"/>
        </w:rPr>
        <w:t>button.</w:t>
      </w:r>
    </w:p>
    <w:p w14:paraId="5DBD8178" w14:textId="44EABE2F" w:rsidR="004168A8" w:rsidRDefault="004168A8" w:rsidP="004168A8">
      <w:pPr>
        <w:ind w:left="564"/>
        <w:rPr>
          <w:rFonts w:eastAsia="MS Mincho" w:cs="MS Mincho"/>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Ch</w:t>
      </w:r>
      <w:r w:rsidRPr="00656182">
        <w:rPr>
          <w:rFonts w:ascii="Calibri" w:eastAsia="Calibri" w:hAnsi="Calibri" w:cs="Calibri"/>
          <w:sz w:val="28"/>
          <w:szCs w:val="28"/>
          <w:lang w:val="vi-VN"/>
        </w:rPr>
        <w:t>ỉ</w:t>
      </w:r>
      <w:r w:rsidRPr="00656182">
        <w:rPr>
          <w:rFonts w:ascii="MS Mincho" w:eastAsia="MS Mincho" w:hAnsi="MS Mincho" w:cs="MS Mincho"/>
          <w:sz w:val="28"/>
          <w:szCs w:val="28"/>
          <w:lang w:val="vi-VN"/>
        </w:rPr>
        <w:t>nhs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14:paraId="6E4531E8" w14:textId="77777777" w:rsidR="00656182" w:rsidRPr="00656182" w:rsidRDefault="00656182" w:rsidP="004168A8">
      <w:pPr>
        <w:ind w:left="564"/>
        <w:rPr>
          <w:sz w:val="28"/>
          <w:szCs w:val="28"/>
        </w:rPr>
      </w:pPr>
    </w:p>
    <w:p w14:paraId="4A1CAF23" w14:textId="77777777" w:rsidR="004168A8" w:rsidRDefault="004168A8" w:rsidP="00656182">
      <w:pPr>
        <w:pStyle w:val="u3"/>
      </w:pPr>
      <w:r>
        <w:t xml:space="preserve">Delete Contract Detail. </w:t>
      </w:r>
      <w:r w:rsidRPr="009B5BB8">
        <w:rPr>
          <w:rFonts w:hint="eastAsia"/>
        </w:rPr>
        <w:t>契約の詳細を削除</w:t>
      </w:r>
      <w:r>
        <w:rPr>
          <w:rFonts w:hint="eastAsia"/>
        </w:rPr>
        <w:t>します。</w:t>
      </w:r>
    </w:p>
    <w:p w14:paraId="6F987888" w14:textId="77777777" w:rsidR="00656182" w:rsidRPr="00656182" w:rsidRDefault="00656182" w:rsidP="00656182"/>
    <w:p w14:paraId="4977A3B0" w14:textId="7E0A3152" w:rsidR="004168A8" w:rsidRPr="00656182" w:rsidRDefault="00414041" w:rsidP="004168A8">
      <w:pPr>
        <w:ind w:left="564"/>
        <w:rPr>
          <w:sz w:val="28"/>
          <w:szCs w:val="28"/>
        </w:rPr>
      </w:pPr>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Xóa</w:t>
      </w:r>
      <w:r w:rsidRPr="00656182">
        <w:rPr>
          <w:sz w:val="28"/>
          <w:szCs w:val="28"/>
        </w:rPr>
        <w:t>”</w:t>
      </w:r>
      <w:r w:rsidR="004168A8" w:rsidRPr="00656182">
        <w:rPr>
          <w:sz w:val="28"/>
          <w:szCs w:val="28"/>
        </w:rPr>
        <w:t>button.</w:t>
      </w:r>
    </w:p>
    <w:p w14:paraId="0DCF65D7" w14:textId="77777777" w:rsidR="004168A8" w:rsidRPr="00656182" w:rsidRDefault="004168A8" w:rsidP="004168A8">
      <w:pPr>
        <w:ind w:left="564"/>
        <w:rPr>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 </w:t>
      </w:r>
      <w:r w:rsidRPr="00656182">
        <w:rPr>
          <w:rFonts w:ascii="MS Mincho" w:eastAsia="MS Mincho" w:hAnsi="MS Mincho" w:cs="MS Mincho" w:hint="eastAsia"/>
          <w:sz w:val="28"/>
          <w:szCs w:val="28"/>
          <w:lang w:val="vi-VN"/>
        </w:rPr>
        <w:t>契約の詳細を削除します。</w:t>
      </w:r>
    </w:p>
    <w:p w14:paraId="6882A6D8" w14:textId="108DBAA7" w:rsidR="004168A8" w:rsidRPr="00656182" w:rsidRDefault="00414041" w:rsidP="004168A8">
      <w:pPr>
        <w:ind w:left="564"/>
        <w:rPr>
          <w:sz w:val="28"/>
          <w:szCs w:val="28"/>
        </w:rPr>
      </w:pPr>
      <w:r w:rsidRPr="00656182">
        <w:rPr>
          <w:i/>
          <w:sz w:val="28"/>
          <w:szCs w:val="28"/>
        </w:rPr>
        <w:lastRenderedPageBreak/>
        <w:t>Step 2:</w:t>
      </w:r>
      <w:r w:rsidR="004168A8" w:rsidRPr="00656182">
        <w:rPr>
          <w:sz w:val="28"/>
          <w:szCs w:val="28"/>
        </w:rPr>
        <w:t xml:space="preserve"> Click OK button on confirm window.</w:t>
      </w:r>
      <w:r w:rsidR="004168A8" w:rsidRPr="00656182">
        <w:rPr>
          <w:rFonts w:hint="eastAsia"/>
          <w:sz w:val="28"/>
          <w:szCs w:val="28"/>
        </w:rPr>
        <w:t xml:space="preserve"> </w:t>
      </w:r>
    </w:p>
    <w:p w14:paraId="7747A014" w14:textId="77777777" w:rsidR="004168A8" w:rsidRDefault="004168A8" w:rsidP="004168A8">
      <w:pPr>
        <w:ind w:left="564"/>
        <w:rPr>
          <w:rFonts w:eastAsia="MS Mincho" w:cs="MS Mincho"/>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hint="eastAsia"/>
          <w:sz w:val="28"/>
          <w:szCs w:val="28"/>
          <w:lang w:val="vi-VN"/>
        </w:rPr>
        <w:t xml:space="preserve"> 確認ウィンドウで</w:t>
      </w:r>
      <w:r w:rsidRPr="00656182">
        <w:rPr>
          <w:rFonts w:ascii="MS Mincho" w:eastAsia="MS Mincho" w:hAnsi="MS Mincho" w:cs="MS Mincho"/>
          <w:sz w:val="28"/>
          <w:szCs w:val="28"/>
          <w:lang w:val="vi-VN"/>
        </w:rPr>
        <w:t>[OK]</w:t>
      </w:r>
      <w:r w:rsidRPr="00656182">
        <w:rPr>
          <w:rFonts w:ascii="MS Mincho" w:eastAsia="MS Mincho" w:hAnsi="MS Mincho" w:cs="MS Mincho" w:hint="eastAsia"/>
          <w:sz w:val="28"/>
          <w:szCs w:val="28"/>
          <w:lang w:val="vi-VN"/>
        </w:rPr>
        <w:t>ボタンをクリックします</w:t>
      </w:r>
      <w:r w:rsidRPr="006B0E45">
        <w:rPr>
          <w:rFonts w:ascii="MS Mincho" w:eastAsia="MS Mincho" w:hAnsi="MS Mincho" w:cs="MS Mincho" w:hint="eastAsia"/>
          <w:lang w:val="vi-VN"/>
        </w:rPr>
        <w:t>。</w:t>
      </w:r>
    </w:p>
    <w:p w14:paraId="4754DEEF" w14:textId="77777777" w:rsidR="00656182" w:rsidRPr="00656182" w:rsidRDefault="00656182" w:rsidP="004168A8">
      <w:pPr>
        <w:ind w:left="564"/>
      </w:pPr>
    </w:p>
    <w:p w14:paraId="11D529E3" w14:textId="77777777" w:rsidR="004168A8" w:rsidRPr="006B0E45" w:rsidRDefault="004168A8" w:rsidP="004168A8">
      <w:pPr>
        <w:rPr>
          <w:rFonts w:asciiTheme="majorHAnsi" w:eastAsiaTheme="majorEastAsia" w:hAnsiTheme="majorHAnsi" w:cstheme="majorBidi"/>
          <w:b/>
          <w:bCs/>
          <w:i/>
          <w:iCs/>
          <w:color w:val="F07F09" w:themeColor="accent1"/>
        </w:rPr>
      </w:pPr>
    </w:p>
    <w:p w14:paraId="39B49E71" w14:textId="77777777" w:rsidR="004168A8" w:rsidRDefault="004168A8" w:rsidP="00656182">
      <w:pPr>
        <w:pStyle w:val="u3"/>
      </w:pPr>
      <w:r>
        <w:t>View Picture form Contract Detail.</w:t>
      </w:r>
      <w:r>
        <w:rPr>
          <w:rFonts w:hint="eastAsia"/>
        </w:rPr>
        <w:t xml:space="preserve"> </w:t>
      </w:r>
      <w:r w:rsidRPr="006B0E45">
        <w:rPr>
          <w:rFonts w:hint="eastAsia"/>
        </w:rPr>
        <w:t>画像形式の契約の詳細を表示します。</w:t>
      </w:r>
    </w:p>
    <w:p w14:paraId="0C5FB563" w14:textId="77777777" w:rsidR="00DF5353" w:rsidRPr="00DF5353" w:rsidRDefault="00DF5353" w:rsidP="00DF5353"/>
    <w:p w14:paraId="612F18A2" w14:textId="62E1EE75" w:rsidR="004168A8" w:rsidRPr="00DF5353" w:rsidRDefault="004168A8" w:rsidP="004168A8">
      <w:pPr>
        <w:ind w:left="564"/>
        <w:rPr>
          <w:sz w:val="28"/>
          <w:szCs w:val="28"/>
        </w:rPr>
      </w:pPr>
      <w:r w:rsidRPr="00DF5353">
        <w:rPr>
          <w:sz w:val="28"/>
          <w:szCs w:val="28"/>
        </w:rPr>
        <w:t>Click on</w:t>
      </w:r>
      <w:r w:rsidR="00414041" w:rsidRPr="00DF5353">
        <w:rPr>
          <w:sz w:val="28"/>
          <w:szCs w:val="28"/>
        </w:rPr>
        <w:t>”</w:t>
      </w:r>
      <w:r w:rsidRPr="00DF5353">
        <w:rPr>
          <w:sz w:val="28"/>
          <w:szCs w:val="28"/>
        </w:rPr>
        <w:t>Xem ảnh</w:t>
      </w:r>
      <w:r w:rsidR="00414041" w:rsidRPr="00DF5353">
        <w:rPr>
          <w:sz w:val="28"/>
          <w:szCs w:val="28"/>
        </w:rPr>
        <w:t>”</w:t>
      </w:r>
      <w:r w:rsidRPr="00DF5353">
        <w:rPr>
          <w:sz w:val="28"/>
          <w:szCs w:val="28"/>
        </w:rPr>
        <w:t>button to open Picture Detail Page.</w:t>
      </w:r>
    </w:p>
    <w:p w14:paraId="66D0F8E8" w14:textId="77777777" w:rsidR="004168A8" w:rsidRPr="00DF5353" w:rsidRDefault="004168A8" w:rsidP="004168A8">
      <w:pPr>
        <w:ind w:left="564"/>
        <w:rPr>
          <w:sz w:val="28"/>
          <w:szCs w:val="28"/>
        </w:rPr>
      </w:pPr>
    </w:p>
    <w:p w14:paraId="79E9D85C" w14:textId="586DEE09" w:rsidR="004168A8" w:rsidRDefault="00414041" w:rsidP="004168A8">
      <w:pPr>
        <w:ind w:left="564"/>
        <w:rPr>
          <w:rFonts w:eastAsia="MS Mincho" w:cs="MS Mincho"/>
          <w:sz w:val="28"/>
          <w:szCs w:val="28"/>
        </w:rPr>
      </w:pPr>
      <w:r w:rsidRPr="00DF5353">
        <w:rPr>
          <w:sz w:val="28"/>
          <w:szCs w:val="28"/>
        </w:rPr>
        <w:t>“</w:t>
      </w:r>
      <w:r w:rsidR="004168A8" w:rsidRPr="00DF5353">
        <w:rPr>
          <w:sz w:val="28"/>
          <w:szCs w:val="28"/>
        </w:rPr>
        <w:t>Xem</w:t>
      </w:r>
      <w:r w:rsidR="004168A8" w:rsidRPr="00DF5353">
        <w:rPr>
          <w:rFonts w:hint="eastAsia"/>
          <w:sz w:val="28"/>
          <w:szCs w:val="28"/>
        </w:rPr>
        <w:t xml:space="preserve"> </w:t>
      </w:r>
      <w:r w:rsidR="004168A8" w:rsidRPr="00DF5353">
        <w:rPr>
          <w:sz w:val="28"/>
          <w:szCs w:val="28"/>
        </w:rPr>
        <w:t>ảnh</w:t>
      </w:r>
      <w:r w:rsidRPr="00DF5353">
        <w:rPr>
          <w:sz w:val="28"/>
          <w:szCs w:val="28"/>
        </w:rPr>
        <w:t>”</w:t>
      </w:r>
      <w:r w:rsidR="004168A8" w:rsidRPr="00DF5353">
        <w:rPr>
          <w:rFonts w:ascii="MS Mincho" w:eastAsia="MS Mincho" w:hAnsi="MS Mincho" w:cs="MS Mincho"/>
          <w:sz w:val="28"/>
          <w:szCs w:val="28"/>
        </w:rPr>
        <w:t>ボタンをクリックすると、画像の詳細ページが開きます。</w:t>
      </w:r>
    </w:p>
    <w:p w14:paraId="4EBE5B26" w14:textId="77777777" w:rsidR="00DF5353" w:rsidRPr="00DF5353" w:rsidRDefault="00DF5353" w:rsidP="004168A8">
      <w:pPr>
        <w:ind w:left="564"/>
        <w:rPr>
          <w:sz w:val="28"/>
          <w:szCs w:val="28"/>
        </w:rPr>
      </w:pPr>
    </w:p>
    <w:p w14:paraId="1B1E39D6" w14:textId="77777777" w:rsidR="004168A8" w:rsidRDefault="004168A8" w:rsidP="00DF5353">
      <w:pPr>
        <w:pStyle w:val="u3"/>
      </w:pPr>
      <w:r>
        <w:t>Add new Picture Detail.</w:t>
      </w:r>
      <w:r>
        <w:rPr>
          <w:rFonts w:hint="eastAsia"/>
        </w:rPr>
        <w:t xml:space="preserve"> </w:t>
      </w:r>
      <w:r w:rsidRPr="006B0E45">
        <w:rPr>
          <w:rFonts w:hint="eastAsia"/>
        </w:rPr>
        <w:t>新しい画像の詳細を追加します。</w:t>
      </w:r>
    </w:p>
    <w:p w14:paraId="10A9D507" w14:textId="77777777" w:rsidR="00DF5353" w:rsidRPr="00DF5353" w:rsidRDefault="00DF5353" w:rsidP="00DF5353"/>
    <w:p w14:paraId="719D7652" w14:textId="142B0264" w:rsidR="004168A8" w:rsidRPr="00A510DB" w:rsidRDefault="00414041" w:rsidP="004168A8">
      <w:pPr>
        <w:ind w:left="564"/>
        <w:rPr>
          <w:sz w:val="28"/>
          <w:szCs w:val="28"/>
        </w:rPr>
      </w:pPr>
      <w:r w:rsidRPr="00A510DB">
        <w:rPr>
          <w:i/>
          <w:sz w:val="28"/>
          <w:szCs w:val="28"/>
        </w:rPr>
        <w:t>Step 1:</w:t>
      </w:r>
      <w:r w:rsidR="004168A8" w:rsidRPr="00A510DB">
        <w:rPr>
          <w:sz w:val="28"/>
          <w:szCs w:val="28"/>
        </w:rPr>
        <w:t xml:space="preserve"> Click on</w:t>
      </w:r>
      <w:r w:rsidRPr="00A510DB">
        <w:rPr>
          <w:sz w:val="28"/>
          <w:szCs w:val="28"/>
        </w:rPr>
        <w:t>”</w:t>
      </w:r>
      <w:r w:rsidR="004168A8" w:rsidRPr="00A510DB">
        <w:rPr>
          <w:sz w:val="28"/>
          <w:szCs w:val="28"/>
        </w:rPr>
        <w:t>Thêm mới chi tiết hợp đồng</w:t>
      </w:r>
      <w:r w:rsidRPr="00A510DB">
        <w:rPr>
          <w:sz w:val="28"/>
          <w:szCs w:val="28"/>
        </w:rPr>
        <w:t>”</w:t>
      </w:r>
      <w:r w:rsidR="004168A8" w:rsidRPr="00A510DB">
        <w:rPr>
          <w:sz w:val="28"/>
          <w:szCs w:val="28"/>
        </w:rPr>
        <w:t>link to display Add new Picture Detail form.</w:t>
      </w:r>
    </w:p>
    <w:p w14:paraId="40D10EBE" w14:textId="77777777" w:rsidR="004168A8" w:rsidRPr="00A510DB" w:rsidRDefault="004168A8" w:rsidP="004168A8">
      <w:pPr>
        <w:ind w:left="564"/>
        <w:rPr>
          <w:rFonts w:ascii="MS Mincho" w:eastAsia="MS Mincho" w:hAnsi="MS Mincho" w:cs="MS Mincho"/>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1:</w:t>
      </w:r>
      <w:r w:rsidRPr="00A510DB">
        <w:rPr>
          <w:sz w:val="28"/>
          <w:szCs w:val="28"/>
        </w:rPr>
        <w:t xml:space="preserve"> </w:t>
      </w:r>
      <w:r w:rsidRPr="00A510DB">
        <w:rPr>
          <w:sz w:val="28"/>
          <w:szCs w:val="28"/>
          <w:lang w:val="vi-VN"/>
        </w:rPr>
        <w:t>[</w:t>
      </w:r>
      <w:r w:rsidRPr="00A510DB">
        <w:rPr>
          <w:rFonts w:ascii="MS Mincho" w:eastAsia="MS Mincho" w:hAnsi="MS Mincho" w:cs="MS Mincho"/>
          <w:sz w:val="28"/>
          <w:szCs w:val="28"/>
          <w:lang w:val="vi-VN"/>
        </w:rPr>
        <w:t>新しい画像の詳細の追加</w:t>
      </w:r>
      <w:r w:rsidRPr="00A510DB">
        <w:rPr>
          <w:sz w:val="28"/>
          <w:szCs w:val="28"/>
          <w:lang w:val="vi-VN"/>
        </w:rPr>
        <w:t>]</w:t>
      </w:r>
      <w:r w:rsidRPr="00A510DB">
        <w:rPr>
          <w:rFonts w:ascii="MS Mincho" w:eastAsia="MS Mincho" w:hAnsi="MS Mincho" w:cs="MS Mincho"/>
          <w:sz w:val="28"/>
          <w:szCs w:val="28"/>
          <w:lang w:val="vi-VN"/>
        </w:rPr>
        <w:t>フォームが表示されるように、</w:t>
      </w:r>
      <w:r w:rsidRPr="00A510DB">
        <w:rPr>
          <w:sz w:val="28"/>
          <w:szCs w:val="28"/>
          <w:lang w:val="vi-VN"/>
        </w:rPr>
        <w:t>[</w:t>
      </w:r>
      <w:r w:rsidRPr="00A510DB">
        <w:rPr>
          <w:rFonts w:ascii="MS Mincho" w:eastAsia="MS Mincho" w:hAnsi="MS Mincho" w:cs="MS Mincho"/>
          <w:sz w:val="28"/>
          <w:szCs w:val="28"/>
          <w:lang w:val="vi-VN"/>
        </w:rPr>
        <w:t>リンクをクリック</w:t>
      </w:r>
      <w:r w:rsidRPr="00A510DB">
        <w:rPr>
          <w:sz w:val="28"/>
          <w:szCs w:val="28"/>
          <w:lang w:val="vi-VN"/>
        </w:rPr>
        <w:t>]</w:t>
      </w:r>
      <w:r w:rsidRPr="00A510DB">
        <w:rPr>
          <w:rFonts w:ascii="MS Mincho" w:eastAsia="MS Mincho" w:hAnsi="MS Mincho" w:cs="MS Mincho"/>
          <w:sz w:val="28"/>
          <w:szCs w:val="28"/>
          <w:lang w:val="vi-VN"/>
        </w:rPr>
        <w:t>をクリックします。</w:t>
      </w:r>
    </w:p>
    <w:p w14:paraId="2F2F58AE" w14:textId="5F157088" w:rsidR="004168A8" w:rsidRPr="00A510DB" w:rsidRDefault="00414041" w:rsidP="004168A8">
      <w:pPr>
        <w:ind w:left="564"/>
        <w:rPr>
          <w:sz w:val="28"/>
          <w:szCs w:val="28"/>
        </w:rPr>
      </w:pPr>
      <w:r w:rsidRPr="00A510DB">
        <w:rPr>
          <w:i/>
          <w:sz w:val="28"/>
          <w:szCs w:val="28"/>
        </w:rPr>
        <w:t>Step 2:</w:t>
      </w:r>
      <w:r w:rsidR="004168A8" w:rsidRPr="00A510DB">
        <w:rPr>
          <w:sz w:val="28"/>
          <w:szCs w:val="28"/>
        </w:rPr>
        <w:t xml:space="preserve"> Enter Package Name on</w:t>
      </w:r>
      <w:r w:rsidRPr="00A510DB">
        <w:rPr>
          <w:sz w:val="28"/>
          <w:szCs w:val="28"/>
        </w:rPr>
        <w:t>”</w:t>
      </w:r>
      <w:r w:rsidR="004168A8" w:rsidRPr="00A510DB">
        <w:rPr>
          <w:sz w:val="28"/>
          <w:szCs w:val="28"/>
        </w:rPr>
        <w:t>Tên gói hàng</w:t>
      </w:r>
      <w:r w:rsidRPr="00A510DB">
        <w:rPr>
          <w:sz w:val="28"/>
          <w:szCs w:val="28"/>
        </w:rPr>
        <w:t>”</w:t>
      </w:r>
      <w:r w:rsidR="004168A8" w:rsidRPr="00A510DB">
        <w:rPr>
          <w:sz w:val="28"/>
          <w:szCs w:val="28"/>
        </w:rPr>
        <w:t>field.</w:t>
      </w:r>
    </w:p>
    <w:p w14:paraId="4669D3E4" w14:textId="713318C3"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2:</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Tên</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gói</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欄にパッケージ名を入力します。</w:t>
      </w:r>
    </w:p>
    <w:p w14:paraId="64F2B302" w14:textId="77777777" w:rsidR="004168A8" w:rsidRPr="00A510DB"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A510DB">
        <w:rPr>
          <w:sz w:val="28"/>
          <w:szCs w:val="28"/>
        </w:rPr>
        <w:t>Package Name rules :</w:t>
      </w:r>
      <w:r w:rsidRPr="00A510DB">
        <w:rPr>
          <w:rFonts w:hint="eastAsia"/>
          <w:sz w:val="28"/>
          <w:szCs w:val="28"/>
        </w:rPr>
        <w:t xml:space="preserve"> </w:t>
      </w:r>
      <w:r w:rsidRPr="00A510DB">
        <w:rPr>
          <w:rFonts w:ascii="MS Mincho" w:eastAsia="MS Mincho" w:hAnsi="MS Mincho" w:cs="MS Mincho"/>
          <w:sz w:val="28"/>
          <w:szCs w:val="28"/>
        </w:rPr>
        <w:t>パッケージ名規則：</w:t>
      </w:r>
    </w:p>
    <w:p w14:paraId="4DCA441E" w14:textId="77777777" w:rsidR="004168A8" w:rsidRPr="00A510DB"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A510DB">
        <w:rPr>
          <w:sz w:val="28"/>
          <w:szCs w:val="28"/>
        </w:rPr>
        <w:t>Not special character.</w:t>
      </w:r>
      <w:r w:rsidRPr="00A510DB">
        <w:rPr>
          <w:rFonts w:hint="eastAsia"/>
          <w:sz w:val="28"/>
          <w:szCs w:val="28"/>
        </w:rPr>
        <w:t xml:space="preserve"> </w:t>
      </w:r>
      <w:r w:rsidRPr="00A510DB">
        <w:rPr>
          <w:rFonts w:ascii="MS Mincho" w:eastAsia="MS Mincho" w:hAnsi="MS Mincho" w:cs="MS Mincho"/>
          <w:sz w:val="28"/>
          <w:szCs w:val="28"/>
        </w:rPr>
        <w:t>特殊文字ではありません。</w:t>
      </w:r>
    </w:p>
    <w:p w14:paraId="63A41E6B" w14:textId="77777777" w:rsidR="004168A8" w:rsidRPr="00A510DB"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14:paraId="2A2FE1D0" w14:textId="77777777" w:rsidR="004168A8" w:rsidRPr="00A510DB"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A510DB">
        <w:rPr>
          <w:sz w:val="28"/>
          <w:szCs w:val="28"/>
        </w:rPr>
        <w:t>In range 6 ~ 32 character.</w:t>
      </w:r>
      <w:r w:rsidRPr="00A510DB">
        <w:rPr>
          <w:rFonts w:hint="eastAsia"/>
          <w:sz w:val="28"/>
          <w:szCs w:val="28"/>
        </w:rPr>
        <w:t xml:space="preserve"> </w:t>
      </w:r>
      <w:r w:rsidRPr="00A510DB">
        <w:rPr>
          <w:rFonts w:ascii="MS Mincho" w:eastAsia="MS Mincho" w:hAnsi="MS Mincho" w:cs="MS Mincho"/>
          <w:sz w:val="28"/>
          <w:szCs w:val="28"/>
        </w:rPr>
        <w:t>範囲は</w:t>
      </w:r>
      <w:r w:rsidRPr="00A510DB">
        <w:rPr>
          <w:sz w:val="28"/>
          <w:szCs w:val="28"/>
        </w:rPr>
        <w:t>6</w:t>
      </w:r>
      <w:r w:rsidRPr="00A510DB">
        <w:rPr>
          <w:rFonts w:ascii="MS Mincho" w:eastAsia="MS Mincho" w:hAnsi="MS Mincho" w:cs="MS Mincho"/>
          <w:sz w:val="28"/>
          <w:szCs w:val="28"/>
        </w:rPr>
        <w:t>〜</w:t>
      </w:r>
      <w:r w:rsidRPr="00A510DB">
        <w:rPr>
          <w:sz w:val="28"/>
          <w:szCs w:val="28"/>
        </w:rPr>
        <w:t>32</w:t>
      </w:r>
      <w:r w:rsidRPr="00A510DB">
        <w:rPr>
          <w:rFonts w:ascii="MS Mincho" w:eastAsia="MS Mincho" w:hAnsi="MS Mincho" w:cs="MS Mincho"/>
          <w:sz w:val="28"/>
          <w:szCs w:val="28"/>
        </w:rPr>
        <w:t>文字です。</w:t>
      </w:r>
    </w:p>
    <w:p w14:paraId="09F6B478" w14:textId="33FC31DC" w:rsidR="004168A8" w:rsidRPr="00A510DB" w:rsidRDefault="00414041" w:rsidP="004168A8">
      <w:pPr>
        <w:ind w:left="564"/>
        <w:rPr>
          <w:sz w:val="28"/>
          <w:szCs w:val="28"/>
        </w:rPr>
      </w:pPr>
      <w:r w:rsidRPr="00A510DB">
        <w:rPr>
          <w:i/>
          <w:sz w:val="28"/>
          <w:szCs w:val="28"/>
        </w:rPr>
        <w:t>Step 3:</w:t>
      </w:r>
      <w:r w:rsidR="004168A8" w:rsidRPr="00A510DB">
        <w:rPr>
          <w:sz w:val="28"/>
          <w:szCs w:val="28"/>
        </w:rPr>
        <w:t xml:space="preserve"> Enter Package Detail on</w:t>
      </w:r>
      <w:r w:rsidRPr="00A510DB">
        <w:rPr>
          <w:sz w:val="28"/>
          <w:szCs w:val="28"/>
        </w:rPr>
        <w:t>”</w:t>
      </w:r>
      <w:r w:rsidR="004168A8" w:rsidRPr="00A510DB">
        <w:rPr>
          <w:sz w:val="28"/>
          <w:szCs w:val="28"/>
        </w:rPr>
        <w:t>Chi tiết gói hàng</w:t>
      </w:r>
      <w:r w:rsidRPr="00A510DB">
        <w:rPr>
          <w:sz w:val="28"/>
          <w:szCs w:val="28"/>
        </w:rPr>
        <w:t>”</w:t>
      </w:r>
      <w:r w:rsidR="004168A8" w:rsidRPr="00A510DB">
        <w:rPr>
          <w:sz w:val="28"/>
          <w:szCs w:val="28"/>
        </w:rPr>
        <w:t>field.</w:t>
      </w:r>
      <w:r w:rsidR="004168A8" w:rsidRPr="00A510DB">
        <w:rPr>
          <w:rFonts w:hint="eastAsia"/>
          <w:sz w:val="28"/>
          <w:szCs w:val="28"/>
        </w:rPr>
        <w:t xml:space="preserve"> </w:t>
      </w:r>
    </w:p>
    <w:p w14:paraId="58761325" w14:textId="77777777"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3:</w:t>
      </w:r>
      <w:r w:rsidRPr="00A510DB">
        <w:rPr>
          <w:rFonts w:ascii="MS Mincho" w:eastAsia="MS Mincho" w:hAnsi="MS Mincho" w:cs="MS Mincho"/>
          <w:sz w:val="28"/>
          <w:szCs w:val="28"/>
        </w:rPr>
        <w:t xml:space="preserve"> </w:t>
      </w:r>
      <w:r w:rsidRPr="00A510DB">
        <w:rPr>
          <w:rFonts w:ascii="MS Mincho" w:eastAsia="MS Mincho" w:hAnsi="MS Mincho" w:cs="MS Mincho" w:hint="eastAsia"/>
          <w:sz w:val="28"/>
          <w:szCs w:val="28"/>
          <w:lang w:val="vi-VN"/>
        </w:rPr>
        <w:t>「</w:t>
      </w:r>
      <w:r w:rsidRPr="00A510DB">
        <w:rPr>
          <w:rFonts w:ascii="MS Mincho" w:eastAsia="MS Mincho" w:hAnsi="MS Mincho" w:cs="MS Mincho"/>
          <w:sz w:val="28"/>
          <w:szCs w:val="28"/>
          <w:lang w:val="vi-VN"/>
        </w:rPr>
        <w:t>Chiti</w:t>
      </w:r>
      <w:r w:rsidRPr="00A510DB">
        <w:rPr>
          <w:rFonts w:ascii="Calibri" w:eastAsia="Calibri" w:hAnsi="Calibri" w:cs="Calibri"/>
          <w:sz w:val="28"/>
          <w:szCs w:val="28"/>
          <w:lang w:val="vi-VN"/>
        </w:rPr>
        <w:t>ế</w:t>
      </w:r>
      <w:r w:rsidRPr="00A510DB">
        <w:rPr>
          <w:rFonts w:ascii="MS Mincho" w:eastAsia="MS Mincho" w:hAnsi="MS Mincho" w:cs="MS Mincho"/>
          <w:sz w:val="28"/>
          <w:szCs w:val="28"/>
          <w:lang w:val="vi-VN"/>
        </w:rPr>
        <w:t>tgóihàng</w:t>
      </w:r>
      <w:r w:rsidRPr="00A510DB">
        <w:rPr>
          <w:rFonts w:ascii="MS Mincho" w:eastAsia="MS Mincho" w:hAnsi="MS Mincho" w:cs="MS Mincho" w:hint="eastAsia"/>
          <w:sz w:val="28"/>
          <w:szCs w:val="28"/>
          <w:lang w:val="vi-VN"/>
        </w:rPr>
        <w:t>」フィールドにパッケージの詳細を入力します。</w:t>
      </w:r>
    </w:p>
    <w:p w14:paraId="44C94B15" w14:textId="77777777" w:rsidR="004168A8" w:rsidRPr="00A510DB"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A510DB">
        <w:rPr>
          <w:sz w:val="28"/>
          <w:szCs w:val="28"/>
        </w:rPr>
        <w:tab/>
        <w:t>Package Detail rules :</w:t>
      </w:r>
      <w:r w:rsidRPr="00A510DB">
        <w:rPr>
          <w:rFonts w:hint="eastAsia"/>
          <w:sz w:val="28"/>
          <w:szCs w:val="28"/>
        </w:rPr>
        <w:t xml:space="preserve"> </w:t>
      </w:r>
      <w:r w:rsidRPr="00A510DB">
        <w:rPr>
          <w:rFonts w:ascii="MS Mincho" w:eastAsia="MS Mincho" w:hAnsi="MS Mincho" w:cs="MS Mincho"/>
          <w:sz w:val="28"/>
          <w:szCs w:val="28"/>
        </w:rPr>
        <w:t>パッケージの詳細ルール：</w:t>
      </w:r>
    </w:p>
    <w:p w14:paraId="795239E5" w14:textId="77777777" w:rsidR="004168A8" w:rsidRPr="00A510DB"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14:paraId="6283FB27" w14:textId="050F8ACB" w:rsidR="004168A8" w:rsidRPr="00A510DB" w:rsidRDefault="00414041" w:rsidP="004168A8">
      <w:pPr>
        <w:ind w:left="564"/>
        <w:rPr>
          <w:sz w:val="28"/>
          <w:szCs w:val="28"/>
        </w:rPr>
      </w:pPr>
      <w:r w:rsidRPr="00A510DB">
        <w:rPr>
          <w:i/>
          <w:sz w:val="28"/>
          <w:szCs w:val="28"/>
        </w:rPr>
        <w:t>Step 4:</w:t>
      </w:r>
      <w:r w:rsidR="004168A8" w:rsidRPr="00A510DB">
        <w:rPr>
          <w:sz w:val="28"/>
          <w:szCs w:val="28"/>
        </w:rPr>
        <w:t xml:space="preserve"> Enter Package Price on</w:t>
      </w:r>
      <w:r w:rsidRPr="00A510DB">
        <w:rPr>
          <w:sz w:val="28"/>
          <w:szCs w:val="28"/>
        </w:rPr>
        <w:t>”</w:t>
      </w:r>
      <w:r w:rsidR="004168A8" w:rsidRPr="00A510DB">
        <w:rPr>
          <w:sz w:val="28"/>
          <w:szCs w:val="28"/>
        </w:rPr>
        <w:t>Giá gói hàng</w:t>
      </w:r>
      <w:r w:rsidRPr="00A510DB">
        <w:rPr>
          <w:sz w:val="28"/>
          <w:szCs w:val="28"/>
        </w:rPr>
        <w:t>”</w:t>
      </w:r>
      <w:r w:rsidR="004168A8" w:rsidRPr="00A510DB">
        <w:rPr>
          <w:sz w:val="28"/>
          <w:szCs w:val="28"/>
        </w:rPr>
        <w:t>field.</w:t>
      </w:r>
    </w:p>
    <w:p w14:paraId="7C46F5D5" w14:textId="4AA26008" w:rsidR="004168A8" w:rsidRPr="00A510DB" w:rsidRDefault="004168A8" w:rsidP="004168A8">
      <w:pPr>
        <w:ind w:left="564"/>
        <w:rPr>
          <w:sz w:val="28"/>
          <w:szCs w:val="28"/>
          <w:lang w:val="vi-VN"/>
        </w:rPr>
      </w:pPr>
      <w:r w:rsidRPr="00A510DB">
        <w:rPr>
          <w:rFonts w:ascii="MS Mincho" w:eastAsia="MS Mincho" w:hAnsi="MS Mincho" w:cs="MS Mincho"/>
          <w:sz w:val="28"/>
          <w:szCs w:val="28"/>
        </w:rPr>
        <w:lastRenderedPageBreak/>
        <w:t>ステップ</w:t>
      </w:r>
      <w:r w:rsidRPr="00A510DB">
        <w:rPr>
          <w:rFonts w:ascii="MS Mincho" w:eastAsia="MS Mincho" w:hAnsi="MS Mincho" w:cs="MS Mincho"/>
          <w:sz w:val="28"/>
          <w:szCs w:val="28"/>
          <w:lang w:val="vi-VN"/>
        </w:rPr>
        <w:t xml:space="preserve"> 4:</w:t>
      </w:r>
      <w:r w:rsidR="00414041" w:rsidRPr="00A510DB">
        <w:rPr>
          <w:sz w:val="28"/>
          <w:szCs w:val="28"/>
        </w:rPr>
        <w:t>”</w:t>
      </w:r>
      <w:r w:rsidRPr="00A510DB">
        <w:rPr>
          <w:rFonts w:ascii="MS Mincho" w:eastAsia="MS Mincho" w:hAnsi="MS Mincho" w:cs="MS Mincho"/>
          <w:sz w:val="28"/>
          <w:szCs w:val="28"/>
          <w:lang w:val="vi-VN"/>
        </w:rPr>
        <w:t>Giágóihàng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欄にパッケージ価格を入力します。</w:t>
      </w:r>
    </w:p>
    <w:p w14:paraId="4951F772" w14:textId="77777777" w:rsidR="004168A8" w:rsidRPr="00A510DB" w:rsidRDefault="004168A8" w:rsidP="007E2E20">
      <w:pPr>
        <w:pStyle w:val="oancuaDanhsach"/>
        <w:widowControl w:val="0"/>
        <w:numPr>
          <w:ilvl w:val="0"/>
          <w:numId w:val="102"/>
        </w:numPr>
        <w:autoSpaceDE w:val="0"/>
        <w:autoSpaceDN w:val="0"/>
        <w:spacing w:after="0" w:line="240" w:lineRule="auto"/>
        <w:contextualSpacing w:val="0"/>
        <w:rPr>
          <w:sz w:val="28"/>
          <w:szCs w:val="28"/>
        </w:rPr>
      </w:pPr>
      <w:r w:rsidRPr="00A510DB">
        <w:rPr>
          <w:sz w:val="28"/>
          <w:szCs w:val="28"/>
        </w:rPr>
        <w:tab/>
        <w:t>Package Price rules :</w:t>
      </w:r>
      <w:r w:rsidRPr="00A510DB">
        <w:rPr>
          <w:rFonts w:hint="eastAsia"/>
          <w:sz w:val="28"/>
          <w:szCs w:val="28"/>
        </w:rPr>
        <w:t xml:space="preserve"> </w:t>
      </w:r>
      <w:r w:rsidRPr="00A510DB">
        <w:rPr>
          <w:rFonts w:ascii="MS Mincho" w:eastAsia="MS Mincho" w:hAnsi="MS Mincho" w:cs="MS Mincho"/>
          <w:sz w:val="28"/>
          <w:szCs w:val="28"/>
        </w:rPr>
        <w:t>パッケージ価格ルール：</w:t>
      </w:r>
    </w:p>
    <w:p w14:paraId="688EAF0C" w14:textId="77777777" w:rsidR="004168A8" w:rsidRPr="00A510DB" w:rsidRDefault="004168A8" w:rsidP="007E2E20">
      <w:pPr>
        <w:pStyle w:val="oancuaDanhsach"/>
        <w:widowControl w:val="0"/>
        <w:numPr>
          <w:ilvl w:val="1"/>
          <w:numId w:val="102"/>
        </w:numPr>
        <w:autoSpaceDE w:val="0"/>
        <w:autoSpaceDN w:val="0"/>
        <w:spacing w:after="0" w:line="240" w:lineRule="auto"/>
        <w:contextualSpacing w:val="0"/>
        <w:rPr>
          <w:sz w:val="28"/>
          <w:szCs w:val="28"/>
        </w:rPr>
      </w:pPr>
      <w:r w:rsidRPr="00A510DB">
        <w:rPr>
          <w:sz w:val="28"/>
          <w:szCs w:val="28"/>
        </w:rPr>
        <w:t>Must be number bigger than 0.</w:t>
      </w:r>
      <w:r w:rsidRPr="00A510DB">
        <w:rPr>
          <w:rFonts w:hint="eastAsia"/>
          <w:sz w:val="28"/>
          <w:szCs w:val="28"/>
        </w:rPr>
        <w:t xml:space="preserve"> </w:t>
      </w:r>
      <w:r w:rsidRPr="00A510DB">
        <w:rPr>
          <w:sz w:val="28"/>
          <w:szCs w:val="28"/>
        </w:rPr>
        <w:t>0</w:t>
      </w:r>
      <w:r w:rsidRPr="00A510DB">
        <w:rPr>
          <w:rFonts w:ascii="MS Mincho" w:eastAsia="MS Mincho" w:hAnsi="MS Mincho" w:cs="MS Mincho"/>
          <w:sz w:val="28"/>
          <w:szCs w:val="28"/>
        </w:rPr>
        <w:t>より大きい数である必要があります。</w:t>
      </w:r>
    </w:p>
    <w:p w14:paraId="44DE4902" w14:textId="1FE36C70" w:rsidR="004168A8" w:rsidRPr="00A510DB" w:rsidRDefault="00414041" w:rsidP="004168A8">
      <w:pPr>
        <w:ind w:left="564"/>
        <w:rPr>
          <w:sz w:val="28"/>
          <w:szCs w:val="28"/>
        </w:rPr>
      </w:pPr>
      <w:r w:rsidRPr="00A510DB">
        <w:rPr>
          <w:i/>
          <w:sz w:val="28"/>
          <w:szCs w:val="28"/>
        </w:rPr>
        <w:t>Step 5:</w:t>
      </w:r>
      <w:r w:rsidR="004168A8" w:rsidRPr="00A510DB">
        <w:rPr>
          <w:sz w:val="28"/>
          <w:szCs w:val="28"/>
        </w:rPr>
        <w:t xml:space="preserve"> Enter Not or not on</w:t>
      </w:r>
      <w:r w:rsidRPr="00A510DB">
        <w:rPr>
          <w:sz w:val="28"/>
          <w:szCs w:val="28"/>
        </w:rPr>
        <w:t>”</w:t>
      </w:r>
      <w:r w:rsidR="004168A8" w:rsidRPr="00A510DB">
        <w:rPr>
          <w:sz w:val="28"/>
          <w:szCs w:val="28"/>
        </w:rPr>
        <w:t>Ghi chú</w:t>
      </w:r>
      <w:r w:rsidRPr="00A510DB">
        <w:rPr>
          <w:sz w:val="28"/>
          <w:szCs w:val="28"/>
        </w:rPr>
        <w:t>”</w:t>
      </w:r>
      <w:r w:rsidR="004168A8" w:rsidRPr="00A510DB">
        <w:rPr>
          <w:sz w:val="28"/>
          <w:szCs w:val="28"/>
        </w:rPr>
        <w:t>field.</w:t>
      </w:r>
    </w:p>
    <w:p w14:paraId="1EA3AFEA" w14:textId="5DD842C0"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5:</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Ghichú</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フィールドには入力しないでください。</w:t>
      </w:r>
    </w:p>
    <w:p w14:paraId="08A063DA" w14:textId="6FEE53FD" w:rsidR="004168A8" w:rsidRPr="00A510DB" w:rsidRDefault="004168A8" w:rsidP="004168A8">
      <w:pPr>
        <w:ind w:left="564"/>
        <w:rPr>
          <w:sz w:val="28"/>
          <w:szCs w:val="28"/>
        </w:rPr>
      </w:pPr>
      <w:r w:rsidRPr="00A510DB">
        <w:rPr>
          <w:sz w:val="28"/>
          <w:szCs w:val="28"/>
        </w:rPr>
        <w:t>Step 6 : Click on</w:t>
      </w:r>
      <w:r w:rsidR="00414041" w:rsidRPr="00A510DB">
        <w:rPr>
          <w:sz w:val="28"/>
          <w:szCs w:val="28"/>
        </w:rPr>
        <w:t>”</w:t>
      </w:r>
      <w:r w:rsidRPr="00A510DB">
        <w:rPr>
          <w:sz w:val="28"/>
          <w:szCs w:val="28"/>
        </w:rPr>
        <w:t>Thêm mới</w:t>
      </w:r>
      <w:r w:rsidR="00414041" w:rsidRPr="00A510DB">
        <w:rPr>
          <w:sz w:val="28"/>
          <w:szCs w:val="28"/>
        </w:rPr>
        <w:t>”</w:t>
      </w:r>
      <w:r w:rsidRPr="00A510DB">
        <w:rPr>
          <w:sz w:val="28"/>
          <w:szCs w:val="28"/>
        </w:rPr>
        <w:t>button.</w:t>
      </w:r>
    </w:p>
    <w:p w14:paraId="0C234C62" w14:textId="4D61DAE7"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6:</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Thêmm</w:t>
      </w:r>
      <w:r w:rsidRPr="00A510DB">
        <w:rPr>
          <w:rFonts w:ascii="Calibri" w:eastAsia="Calibri" w:hAnsi="Calibri" w:cs="Calibri"/>
          <w:sz w:val="28"/>
          <w:szCs w:val="28"/>
          <w:lang w:val="vi-VN"/>
        </w:rPr>
        <w:t>ớ</w:t>
      </w:r>
      <w:r w:rsidRPr="00A510DB">
        <w:rPr>
          <w:rFonts w:ascii="MS Mincho" w:eastAsia="MS Mincho" w:hAnsi="MS Mincho" w:cs="MS Mincho"/>
          <w:sz w:val="28"/>
          <w:szCs w:val="28"/>
          <w:lang w:val="vi-VN"/>
        </w:rPr>
        <w:t>i</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ボタンをクリックします。</w:t>
      </w:r>
    </w:p>
    <w:p w14:paraId="41360931" w14:textId="77777777" w:rsidR="004168A8" w:rsidRDefault="004168A8" w:rsidP="004168A8">
      <w:pPr>
        <w:ind w:left="564"/>
      </w:pPr>
    </w:p>
    <w:p w14:paraId="510B827A" w14:textId="77777777" w:rsidR="004168A8" w:rsidRDefault="004168A8" w:rsidP="00A510DB">
      <w:pPr>
        <w:pStyle w:val="u2"/>
        <w:rPr>
          <w:rFonts w:asciiTheme="minorHAnsi" w:eastAsia="MS Mincho" w:hAnsiTheme="minorHAnsi" w:cs="MS Mincho"/>
        </w:rPr>
      </w:pPr>
      <w:r>
        <w:t>Customer Guidelines.</w:t>
      </w:r>
      <w:r>
        <w:rPr>
          <w:rFonts w:hint="eastAsia"/>
        </w:rPr>
        <w:t xml:space="preserve"> </w:t>
      </w:r>
      <w:r w:rsidRPr="006B0E45">
        <w:rPr>
          <w:rFonts w:ascii="MS Mincho" w:eastAsia="MS Mincho" w:hAnsi="MS Mincho" w:cs="MS Mincho"/>
        </w:rPr>
        <w:t>顧客ガイドライン。</w:t>
      </w:r>
    </w:p>
    <w:p w14:paraId="5957053E" w14:textId="77777777" w:rsidR="00A510DB" w:rsidRPr="00A510DB" w:rsidRDefault="00A510DB" w:rsidP="00A510DB"/>
    <w:p w14:paraId="41996ED1" w14:textId="77777777" w:rsidR="004168A8" w:rsidRDefault="004168A8" w:rsidP="00A510DB">
      <w:pPr>
        <w:pStyle w:val="u3"/>
      </w:pPr>
      <w:r>
        <w:t xml:space="preserve">Open Home Page </w:t>
      </w:r>
      <w:r w:rsidRPr="006B0E45">
        <w:rPr>
          <w:rFonts w:hint="eastAsia"/>
        </w:rPr>
        <w:t>ホームページを開く。</w:t>
      </w:r>
    </w:p>
    <w:p w14:paraId="363D225D" w14:textId="77777777" w:rsidR="004168A8" w:rsidRPr="00A510DB" w:rsidRDefault="004168A8" w:rsidP="004168A8">
      <w:pPr>
        <w:ind w:left="564"/>
        <w:rPr>
          <w:sz w:val="28"/>
          <w:szCs w:val="28"/>
        </w:rPr>
      </w:pPr>
      <w:r w:rsidRPr="00A510DB">
        <w:rPr>
          <w:sz w:val="28"/>
          <w:szCs w:val="28"/>
        </w:rPr>
        <w:t>Option 1 : Click on StudioWeb logo on header.</w:t>
      </w:r>
    </w:p>
    <w:p w14:paraId="625C2CD7" w14:textId="77777777" w:rsidR="004168A8" w:rsidRPr="00A510DB" w:rsidRDefault="004168A8" w:rsidP="004168A8">
      <w:pPr>
        <w:ind w:left="564"/>
        <w:rPr>
          <w:sz w:val="28"/>
          <w:szCs w:val="28"/>
        </w:rPr>
      </w:pPr>
      <w:r w:rsidRPr="00A510DB">
        <w:rPr>
          <w:rFonts w:ascii="MS Mincho" w:eastAsia="MS Mincho" w:hAnsi="MS Mincho" w:cs="MS Mincho"/>
          <w:sz w:val="28"/>
          <w:szCs w:val="28"/>
        </w:rPr>
        <w:t>オプション</w:t>
      </w:r>
      <w:r w:rsidRPr="00A510DB">
        <w:rPr>
          <w:sz w:val="28"/>
          <w:szCs w:val="28"/>
        </w:rPr>
        <w:t>1</w:t>
      </w:r>
      <w:r w:rsidRPr="00A510DB">
        <w:rPr>
          <w:rFonts w:ascii="MS Mincho" w:eastAsia="MS Mincho" w:hAnsi="MS Mincho" w:cs="MS Mincho"/>
          <w:sz w:val="28"/>
          <w:szCs w:val="28"/>
        </w:rPr>
        <w:t>：ヘッダの</w:t>
      </w:r>
      <w:r w:rsidRPr="00A510DB">
        <w:rPr>
          <w:sz w:val="28"/>
          <w:szCs w:val="28"/>
        </w:rPr>
        <w:t>StudioWeb</w:t>
      </w:r>
      <w:r w:rsidRPr="00A510DB">
        <w:rPr>
          <w:rFonts w:ascii="MS Mincho" w:eastAsia="MS Mincho" w:hAnsi="MS Mincho" w:cs="MS Mincho"/>
          <w:sz w:val="28"/>
          <w:szCs w:val="28"/>
        </w:rPr>
        <w:t>ロゴをクリックします。</w:t>
      </w:r>
    </w:p>
    <w:p w14:paraId="053112E5" w14:textId="77777777" w:rsidR="004168A8" w:rsidRPr="00A510DB" w:rsidRDefault="004168A8" w:rsidP="004168A8">
      <w:pPr>
        <w:ind w:left="564"/>
        <w:rPr>
          <w:sz w:val="28"/>
          <w:szCs w:val="28"/>
        </w:rPr>
      </w:pPr>
      <w:r w:rsidRPr="00A510DB">
        <w:rPr>
          <w:noProof/>
          <w:sz w:val="28"/>
          <w:szCs w:val="28"/>
        </w:rPr>
        <w:drawing>
          <wp:inline distT="0" distB="0" distL="0" distR="0" wp14:anchorId="79C86C4E" wp14:editId="18EFEB6B">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14:paraId="46AE860D" w14:textId="38499ED7" w:rsidR="004168A8" w:rsidRPr="00A510DB" w:rsidRDefault="004168A8" w:rsidP="004168A8">
      <w:pPr>
        <w:ind w:left="564"/>
        <w:rPr>
          <w:sz w:val="28"/>
          <w:szCs w:val="28"/>
        </w:rPr>
      </w:pPr>
      <w:r w:rsidRPr="00A510DB">
        <w:rPr>
          <w:sz w:val="28"/>
          <w:szCs w:val="28"/>
        </w:rPr>
        <w:t>Option 2 : Click on</w:t>
      </w:r>
      <w:r w:rsidR="00414041" w:rsidRPr="00A510DB">
        <w:rPr>
          <w:sz w:val="28"/>
          <w:szCs w:val="28"/>
        </w:rPr>
        <w:t>”</w:t>
      </w:r>
      <w:r w:rsidRPr="00A510DB">
        <w:rPr>
          <w:sz w:val="28"/>
          <w:szCs w:val="28"/>
        </w:rPr>
        <w:t>Trang Chủ</w:t>
      </w:r>
      <w:r w:rsidR="00414041" w:rsidRPr="00A510DB">
        <w:rPr>
          <w:sz w:val="28"/>
          <w:szCs w:val="28"/>
        </w:rPr>
        <w:t>”</w:t>
      </w:r>
      <w:r w:rsidRPr="00A510DB">
        <w:rPr>
          <w:sz w:val="28"/>
          <w:szCs w:val="28"/>
        </w:rPr>
        <w:t>button on header.</w:t>
      </w:r>
    </w:p>
    <w:p w14:paraId="305976AB" w14:textId="77777777" w:rsidR="004168A8" w:rsidRPr="00A510DB" w:rsidRDefault="004168A8" w:rsidP="004168A8">
      <w:pPr>
        <w:rPr>
          <w:sz w:val="28"/>
          <w:szCs w:val="28"/>
        </w:rPr>
      </w:pPr>
      <w:r w:rsidRPr="00A510DB">
        <w:rPr>
          <w:rFonts w:ascii="MS Mincho" w:eastAsia="MS Mincho" w:hAnsi="MS Mincho" w:cs="MS Mincho"/>
          <w:sz w:val="28"/>
          <w:szCs w:val="28"/>
        </w:rPr>
        <w:t>オプション</w:t>
      </w:r>
      <w:r w:rsidRPr="00A510DB">
        <w:rPr>
          <w:sz w:val="28"/>
          <w:szCs w:val="28"/>
        </w:rPr>
        <w:t>2</w:t>
      </w:r>
      <w:r w:rsidRPr="00A510DB">
        <w:rPr>
          <w:rFonts w:ascii="MS Mincho" w:eastAsia="MS Mincho" w:hAnsi="MS Mincho" w:cs="MS Mincho"/>
          <w:sz w:val="28"/>
          <w:szCs w:val="28"/>
        </w:rPr>
        <w:t>：ヘッダーの「</w:t>
      </w:r>
      <w:r w:rsidRPr="00A510DB">
        <w:rPr>
          <w:sz w:val="28"/>
          <w:szCs w:val="28"/>
        </w:rPr>
        <w:t>TrangChủ</w:t>
      </w:r>
      <w:r w:rsidRPr="00A510DB">
        <w:rPr>
          <w:rFonts w:ascii="MS Mincho" w:eastAsia="MS Mincho" w:hAnsi="MS Mincho" w:cs="MS Mincho"/>
          <w:sz w:val="28"/>
          <w:szCs w:val="28"/>
        </w:rPr>
        <w:t>」ボタンをクリックします。</w:t>
      </w:r>
    </w:p>
    <w:p w14:paraId="732A3EB5" w14:textId="77777777" w:rsidR="004168A8" w:rsidRDefault="004168A8" w:rsidP="004168A8">
      <w:pPr>
        <w:ind w:left="564"/>
      </w:pPr>
    </w:p>
    <w:p w14:paraId="36B4959F" w14:textId="77777777" w:rsidR="004168A8" w:rsidRDefault="004168A8" w:rsidP="004168A8">
      <w:pPr>
        <w:ind w:left="564"/>
      </w:pPr>
      <w:r>
        <w:rPr>
          <w:noProof/>
        </w:rPr>
        <w:drawing>
          <wp:inline distT="0" distB="0" distL="0" distR="0" wp14:anchorId="47271DBF" wp14:editId="42ACF2DE">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14:paraId="0F841645" w14:textId="77777777" w:rsidR="00A510DB" w:rsidRDefault="00A510DB" w:rsidP="004168A8">
      <w:pPr>
        <w:ind w:left="564"/>
      </w:pPr>
    </w:p>
    <w:p w14:paraId="48DCD5F2" w14:textId="77777777" w:rsidR="004168A8" w:rsidRDefault="004168A8" w:rsidP="00A510DB">
      <w:pPr>
        <w:pStyle w:val="u3"/>
      </w:pPr>
      <w:r>
        <w:t>View Studio List</w:t>
      </w:r>
      <w:r w:rsidRPr="006B0E45">
        <w:rPr>
          <w:rFonts w:hint="eastAsia"/>
        </w:rPr>
        <w:t>スタジオリストを表示します。</w:t>
      </w:r>
    </w:p>
    <w:p w14:paraId="33003F77" w14:textId="77777777" w:rsidR="003C7A07" w:rsidRPr="003C7A07" w:rsidRDefault="003C7A07" w:rsidP="003C7A07"/>
    <w:p w14:paraId="5B086EF1" w14:textId="77777777" w:rsidR="004168A8" w:rsidRPr="003C7A07" w:rsidRDefault="004168A8" w:rsidP="004168A8">
      <w:pPr>
        <w:ind w:left="564"/>
        <w:rPr>
          <w:sz w:val="28"/>
          <w:szCs w:val="28"/>
        </w:rPr>
      </w:pPr>
      <w:r w:rsidRPr="003C7A07">
        <w:rPr>
          <w:sz w:val="28"/>
          <w:szCs w:val="28"/>
        </w:rPr>
        <w:t>Option 1 : Click on Studio button on header.</w:t>
      </w:r>
    </w:p>
    <w:p w14:paraId="6D94FF12" w14:textId="77777777" w:rsidR="004168A8" w:rsidRPr="003C7A07" w:rsidRDefault="004168A8" w:rsidP="004168A8">
      <w:pPr>
        <w:ind w:left="564"/>
        <w:rPr>
          <w:sz w:val="28"/>
          <w:szCs w:val="28"/>
        </w:rPr>
      </w:pPr>
      <w:r w:rsidRPr="003C7A07">
        <w:rPr>
          <w:rFonts w:ascii="MS Mincho" w:eastAsia="MS Mincho" w:hAnsi="MS Mincho" w:cs="MS Mincho"/>
          <w:sz w:val="28"/>
          <w:szCs w:val="28"/>
        </w:rPr>
        <w:lastRenderedPageBreak/>
        <w:t>オプション</w:t>
      </w:r>
      <w:r w:rsidRPr="003C7A07">
        <w:rPr>
          <w:sz w:val="28"/>
          <w:szCs w:val="28"/>
        </w:rPr>
        <w:t>1</w:t>
      </w: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スタジオ</w:t>
      </w:r>
      <w:r w:rsidRPr="003C7A07">
        <w:rPr>
          <w:sz w:val="28"/>
          <w:szCs w:val="28"/>
        </w:rPr>
        <w:t>]</w:t>
      </w:r>
      <w:r w:rsidRPr="003C7A07">
        <w:rPr>
          <w:rFonts w:ascii="MS Mincho" w:eastAsia="MS Mincho" w:hAnsi="MS Mincho" w:cs="MS Mincho"/>
          <w:sz w:val="28"/>
          <w:szCs w:val="28"/>
        </w:rPr>
        <w:t>ボタンをクリックします。</w:t>
      </w:r>
    </w:p>
    <w:p w14:paraId="080A487C" w14:textId="77777777" w:rsidR="004168A8" w:rsidRDefault="004168A8" w:rsidP="004168A8">
      <w:pPr>
        <w:ind w:left="564"/>
      </w:pPr>
      <w:r>
        <w:rPr>
          <w:noProof/>
        </w:rPr>
        <w:drawing>
          <wp:inline distT="0" distB="0" distL="0" distR="0" wp14:anchorId="7FEDF740" wp14:editId="673352D3">
            <wp:extent cx="5943600" cy="3376786"/>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5943600" cy="3376786"/>
                    </a:xfrm>
                    <a:prstGeom prst="rect">
                      <a:avLst/>
                    </a:prstGeom>
                    <a:noFill/>
                    <a:ln w="9525">
                      <a:noFill/>
                      <a:miter lim="800000"/>
                      <a:headEnd/>
                      <a:tailEnd/>
                    </a:ln>
                  </pic:spPr>
                </pic:pic>
              </a:graphicData>
            </a:graphic>
          </wp:inline>
        </w:drawing>
      </w:r>
    </w:p>
    <w:p w14:paraId="0D8B62BD" w14:textId="60D95031" w:rsidR="004168A8" w:rsidRPr="003C7A07" w:rsidRDefault="004168A8" w:rsidP="004168A8">
      <w:pPr>
        <w:ind w:left="564"/>
        <w:rPr>
          <w:sz w:val="28"/>
          <w:szCs w:val="28"/>
        </w:rPr>
      </w:pPr>
      <w:r w:rsidRPr="003C7A07">
        <w:rPr>
          <w:sz w:val="28"/>
          <w:szCs w:val="28"/>
        </w:rPr>
        <w:t>Option 2 : Click one of three</w:t>
      </w:r>
      <w:r w:rsidR="00414041" w:rsidRPr="003C7A07">
        <w:rPr>
          <w:sz w:val="28"/>
          <w:szCs w:val="28"/>
        </w:rPr>
        <w:t>”</w:t>
      </w:r>
      <w:r w:rsidRPr="003C7A07">
        <w:rPr>
          <w:sz w:val="28"/>
          <w:szCs w:val="28"/>
        </w:rPr>
        <w:t>Bắt đầu</w:t>
      </w:r>
      <w:r w:rsidR="00414041" w:rsidRPr="003C7A07">
        <w:rPr>
          <w:sz w:val="28"/>
          <w:szCs w:val="28"/>
        </w:rPr>
        <w:t>”</w:t>
      </w:r>
      <w:r w:rsidRPr="003C7A07">
        <w:rPr>
          <w:sz w:val="28"/>
          <w:szCs w:val="28"/>
        </w:rPr>
        <w:t>button on Home Page.</w:t>
      </w:r>
    </w:p>
    <w:p w14:paraId="3757AE26" w14:textId="77777777" w:rsidR="004168A8" w:rsidRPr="003C7A07" w:rsidRDefault="004168A8" w:rsidP="004168A8">
      <w:pPr>
        <w:ind w:left="564"/>
        <w:rPr>
          <w:sz w:val="28"/>
          <w:szCs w:val="28"/>
        </w:rPr>
      </w:pPr>
      <w:r w:rsidRPr="003C7A07">
        <w:rPr>
          <w:rFonts w:ascii="MS Mincho" w:eastAsia="MS Mincho" w:hAnsi="MS Mincho" w:cs="MS Mincho"/>
          <w:sz w:val="28"/>
          <w:szCs w:val="28"/>
        </w:rPr>
        <w:t>オプション</w:t>
      </w:r>
      <w:r w:rsidRPr="003C7A07">
        <w:rPr>
          <w:sz w:val="28"/>
          <w:szCs w:val="28"/>
        </w:rPr>
        <w:t>2</w:t>
      </w:r>
      <w:r w:rsidRPr="003C7A07">
        <w:rPr>
          <w:rFonts w:ascii="MS Mincho" w:eastAsia="MS Mincho" w:hAnsi="MS Mincho" w:cs="MS Mincho"/>
          <w:sz w:val="28"/>
          <w:szCs w:val="28"/>
        </w:rPr>
        <w:t>：ホームページの</w:t>
      </w:r>
      <w:r w:rsidRPr="003C7A07">
        <w:rPr>
          <w:sz w:val="28"/>
          <w:szCs w:val="28"/>
        </w:rPr>
        <w:t>3</w:t>
      </w:r>
      <w:r w:rsidRPr="003C7A07">
        <w:rPr>
          <w:rFonts w:ascii="MS Mincho" w:eastAsia="MS Mincho" w:hAnsi="MS Mincho" w:cs="MS Mincho"/>
          <w:sz w:val="28"/>
          <w:szCs w:val="28"/>
        </w:rPr>
        <w:t>つの「</w:t>
      </w:r>
      <w:r w:rsidRPr="003C7A07">
        <w:rPr>
          <w:sz w:val="28"/>
          <w:szCs w:val="28"/>
        </w:rPr>
        <w:t>Bắtđầu</w:t>
      </w:r>
      <w:r w:rsidRPr="003C7A07">
        <w:rPr>
          <w:rFonts w:ascii="MS Mincho" w:eastAsia="MS Mincho" w:hAnsi="MS Mincho" w:cs="MS Mincho"/>
          <w:sz w:val="28"/>
          <w:szCs w:val="28"/>
        </w:rPr>
        <w:t>」ボタンの</w:t>
      </w:r>
      <w:r w:rsidRPr="003C7A07">
        <w:rPr>
          <w:sz w:val="28"/>
          <w:szCs w:val="28"/>
        </w:rPr>
        <w:t>1</w:t>
      </w:r>
      <w:r w:rsidRPr="003C7A07">
        <w:rPr>
          <w:rFonts w:ascii="MS Mincho" w:eastAsia="MS Mincho" w:hAnsi="MS Mincho" w:cs="MS Mincho"/>
          <w:sz w:val="28"/>
          <w:szCs w:val="28"/>
        </w:rPr>
        <w:t>つをクリックします。</w:t>
      </w:r>
    </w:p>
    <w:p w14:paraId="39C0B834" w14:textId="77777777" w:rsidR="004168A8" w:rsidRDefault="004168A8" w:rsidP="004168A8">
      <w:pPr>
        <w:ind w:left="564"/>
      </w:pPr>
      <w:r>
        <w:rPr>
          <w:noProof/>
        </w:rPr>
        <w:drawing>
          <wp:inline distT="0" distB="0" distL="0" distR="0" wp14:anchorId="36FD5D2B" wp14:editId="30EBFF68">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14:paraId="316778E9" w14:textId="77777777" w:rsidR="004168A8" w:rsidRDefault="004168A8" w:rsidP="004168A8">
      <w:pPr>
        <w:ind w:left="564"/>
      </w:pPr>
    </w:p>
    <w:p w14:paraId="69964A33" w14:textId="77777777" w:rsidR="004168A8" w:rsidRDefault="004168A8" w:rsidP="003C7A07">
      <w:pPr>
        <w:pStyle w:val="u3"/>
      </w:pPr>
      <w:r>
        <w:lastRenderedPageBreak/>
        <w:t xml:space="preserve">View Studio Detail Page </w:t>
      </w:r>
      <w:r w:rsidRPr="006B0E45">
        <w:t>Studio</w:t>
      </w:r>
      <w:r w:rsidRPr="006B0E45">
        <w:rPr>
          <w:rFonts w:hint="eastAsia"/>
        </w:rPr>
        <w:t>の詳細ページを表示する</w:t>
      </w:r>
    </w:p>
    <w:p w14:paraId="18FE3458" w14:textId="77777777" w:rsidR="003C7A07" w:rsidRPr="003C7A07" w:rsidRDefault="003C7A07" w:rsidP="003C7A07"/>
    <w:p w14:paraId="45A97246" w14:textId="77777777" w:rsidR="004168A8" w:rsidRPr="003C7A07" w:rsidRDefault="004168A8" w:rsidP="004168A8">
      <w:pPr>
        <w:ind w:left="564"/>
        <w:rPr>
          <w:sz w:val="28"/>
          <w:szCs w:val="28"/>
        </w:rPr>
      </w:pPr>
      <w:r w:rsidRPr="003C7A07">
        <w:rPr>
          <w:sz w:val="28"/>
          <w:szCs w:val="28"/>
        </w:rPr>
        <w:t xml:space="preserve">Option 1 : </w:t>
      </w:r>
      <w:r w:rsidRPr="003C7A07">
        <w:rPr>
          <w:rFonts w:ascii="MS Mincho" w:eastAsia="MS Mincho" w:hAnsi="MS Mincho" w:cs="MS Mincho"/>
          <w:sz w:val="28"/>
          <w:szCs w:val="28"/>
        </w:rPr>
        <w:t>オプション</w:t>
      </w:r>
      <w:r w:rsidRPr="003C7A07">
        <w:rPr>
          <w:sz w:val="28"/>
          <w:szCs w:val="28"/>
        </w:rPr>
        <w:t xml:space="preserve">1 </w:t>
      </w:r>
      <w:r w:rsidRPr="003C7A07">
        <w:rPr>
          <w:rFonts w:ascii="MS Mincho" w:eastAsia="MS Mincho" w:hAnsi="MS Mincho" w:cs="MS Mincho"/>
          <w:sz w:val="28"/>
          <w:szCs w:val="28"/>
        </w:rPr>
        <w:t>：</w:t>
      </w:r>
    </w:p>
    <w:p w14:paraId="1091C8EA" w14:textId="550E6AD9" w:rsidR="004168A8" w:rsidRPr="003C7A07" w:rsidRDefault="00414041" w:rsidP="004168A8">
      <w:pPr>
        <w:ind w:left="1284" w:firstLine="156"/>
        <w:rPr>
          <w:sz w:val="28"/>
          <w:szCs w:val="28"/>
        </w:rPr>
      </w:pPr>
      <w:r w:rsidRPr="003C7A07">
        <w:rPr>
          <w:i/>
          <w:sz w:val="28"/>
          <w:szCs w:val="28"/>
        </w:rPr>
        <w:t>Step 1:</w:t>
      </w:r>
      <w:r w:rsidR="004168A8" w:rsidRPr="003C7A07">
        <w:rPr>
          <w:sz w:val="28"/>
          <w:szCs w:val="28"/>
        </w:rPr>
        <w:t xml:space="preserve"> Take the mouse on Studio to open Studio list dropdown list.</w:t>
      </w:r>
    </w:p>
    <w:p w14:paraId="43D5788C" w14:textId="77777777"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lang w:val="vi-VN"/>
        </w:rPr>
        <w:t>Studio</w:t>
      </w:r>
      <w:r w:rsidRPr="003C7A07">
        <w:rPr>
          <w:rFonts w:ascii="MS Mincho" w:eastAsia="MS Mincho" w:hAnsi="MS Mincho" w:cs="MS Mincho" w:hint="eastAsia"/>
          <w:sz w:val="28"/>
          <w:szCs w:val="28"/>
          <w:lang w:val="vi-VN"/>
        </w:rPr>
        <w:t>でマウスを操作して、スタジオリストのドロップダウンリストを開きます。</w:t>
      </w:r>
    </w:p>
    <w:p w14:paraId="6F7E6DE5" w14:textId="0E02FCC0" w:rsidR="004168A8" w:rsidRPr="003C7A07" w:rsidRDefault="00414041" w:rsidP="004168A8">
      <w:pPr>
        <w:ind w:left="1284" w:firstLine="156"/>
        <w:rPr>
          <w:sz w:val="28"/>
          <w:szCs w:val="28"/>
        </w:rPr>
      </w:pPr>
      <w:r w:rsidRPr="003C7A07">
        <w:rPr>
          <w:i/>
          <w:sz w:val="28"/>
          <w:szCs w:val="28"/>
        </w:rPr>
        <w:t>Step 2:</w:t>
      </w:r>
      <w:r w:rsidR="004168A8" w:rsidRPr="003C7A07">
        <w:rPr>
          <w:sz w:val="28"/>
          <w:szCs w:val="28"/>
        </w:rPr>
        <w:t xml:space="preserve"> Click on Studio want to view.</w:t>
      </w:r>
    </w:p>
    <w:p w14:paraId="604ADEA1" w14:textId="77777777"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w:t>
      </w:r>
      <w:r w:rsidRPr="003C7A07">
        <w:rPr>
          <w:rFonts w:ascii="MS Mincho" w:eastAsia="MS Mincho" w:hAnsi="MS Mincho" w:cs="MS Mincho" w:hint="eastAsia"/>
          <w:sz w:val="28"/>
          <w:szCs w:val="28"/>
          <w:lang w:val="vi-VN"/>
        </w:rPr>
        <w:t>見たいスタジオをクリックします。</w:t>
      </w:r>
    </w:p>
    <w:p w14:paraId="334BAAD2" w14:textId="77777777" w:rsidR="004168A8" w:rsidRPr="003C7A07" w:rsidRDefault="004168A8" w:rsidP="004168A8">
      <w:pPr>
        <w:rPr>
          <w:sz w:val="28"/>
          <w:szCs w:val="28"/>
        </w:rPr>
      </w:pPr>
      <w:r w:rsidRPr="003C7A07">
        <w:rPr>
          <w:sz w:val="28"/>
          <w:szCs w:val="28"/>
        </w:rPr>
        <w:tab/>
        <w:t xml:space="preserve">Option 2 : </w:t>
      </w:r>
    </w:p>
    <w:p w14:paraId="78E4F614" w14:textId="399ED2DB"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1:</w:t>
      </w:r>
      <w:r w:rsidRPr="003C7A07">
        <w:rPr>
          <w:sz w:val="28"/>
          <w:szCs w:val="28"/>
        </w:rPr>
        <w:t xml:space="preserve"> Click on Studio button on header to open Studio list page.</w:t>
      </w:r>
    </w:p>
    <w:p w14:paraId="02C15B86" w14:textId="77777777" w:rsidR="004168A8" w:rsidRPr="003C7A07" w:rsidRDefault="004168A8" w:rsidP="004168A8">
      <w:pPr>
        <w:rPr>
          <w:sz w:val="28"/>
          <w:szCs w:val="28"/>
          <w:lang w:val="vi-VN"/>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ヘッダーのスタジオボタンをクリックしてスタジオリストページを開きます。</w:t>
      </w:r>
    </w:p>
    <w:p w14:paraId="4EE0D9B4" w14:textId="5C2F54D5"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2:</w:t>
      </w:r>
      <w:r w:rsidRPr="003C7A07">
        <w:rPr>
          <w:sz w:val="28"/>
          <w:szCs w:val="28"/>
        </w:rPr>
        <w:t xml:space="preserve"> Click on Studio Name link to open Studio Detail page.</w:t>
      </w:r>
    </w:p>
    <w:p w14:paraId="230CA6CF" w14:textId="77777777" w:rsidR="004168A8" w:rsidRDefault="004168A8" w:rsidP="004168A8">
      <w:pPr>
        <w:rPr>
          <w:rFonts w:eastAsia="MS Mincho" w:cs="MS Mincho"/>
          <w:sz w:val="28"/>
          <w:szCs w:val="28"/>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Studio Name</w:t>
      </w:r>
      <w:r w:rsidRPr="003C7A07">
        <w:rPr>
          <w:rFonts w:ascii="MS Mincho" w:eastAsia="MS Mincho" w:hAnsi="MS Mincho" w:cs="MS Mincho" w:hint="eastAsia"/>
          <w:sz w:val="28"/>
          <w:szCs w:val="28"/>
          <w:lang w:val="vi-VN"/>
        </w:rPr>
        <w:t>リンクをクリックして、</w:t>
      </w:r>
      <w:r w:rsidRPr="003C7A07">
        <w:rPr>
          <w:rFonts w:ascii="MS Mincho" w:eastAsia="MS Mincho" w:hAnsi="MS Mincho" w:cs="MS Mincho"/>
          <w:sz w:val="28"/>
          <w:szCs w:val="28"/>
          <w:lang w:val="vi-VN"/>
        </w:rPr>
        <w:t>Studio Detail</w:t>
      </w:r>
      <w:r w:rsidRPr="003C7A07">
        <w:rPr>
          <w:rFonts w:ascii="MS Mincho" w:eastAsia="MS Mincho" w:hAnsi="MS Mincho" w:cs="MS Mincho" w:hint="eastAsia"/>
          <w:sz w:val="28"/>
          <w:szCs w:val="28"/>
          <w:lang w:val="vi-VN"/>
        </w:rPr>
        <w:t>ページを開きます。</w:t>
      </w:r>
    </w:p>
    <w:p w14:paraId="6B2AD4B4" w14:textId="77777777" w:rsidR="003C7A07" w:rsidRPr="003C7A07" w:rsidRDefault="003C7A07" w:rsidP="004168A8">
      <w:pPr>
        <w:rPr>
          <w:sz w:val="28"/>
          <w:szCs w:val="28"/>
        </w:rPr>
      </w:pPr>
    </w:p>
    <w:p w14:paraId="37682A91" w14:textId="77777777" w:rsidR="004168A8" w:rsidRDefault="004168A8" w:rsidP="003C7A07">
      <w:pPr>
        <w:pStyle w:val="u3"/>
      </w:pPr>
      <w:r>
        <w:t>View Package Detail</w:t>
      </w:r>
      <w:r w:rsidRPr="006B0E45">
        <w:rPr>
          <w:rFonts w:hint="eastAsia"/>
        </w:rPr>
        <w:t>パッケージの詳細を表示</w:t>
      </w:r>
      <w:r>
        <w:rPr>
          <w:rFonts w:hint="eastAsia"/>
        </w:rPr>
        <w:t>します。</w:t>
      </w:r>
    </w:p>
    <w:p w14:paraId="11EAE431" w14:textId="77777777" w:rsidR="003C7A07" w:rsidRPr="003C7A07" w:rsidRDefault="003C7A07" w:rsidP="003C7A07"/>
    <w:p w14:paraId="3235CE93" w14:textId="6C6DD745"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On Studio Detail page. Scroll page to view list of Package.</w:t>
      </w:r>
    </w:p>
    <w:p w14:paraId="5542A555" w14:textId="77777777" w:rsidR="004168A8" w:rsidRPr="003C7A07" w:rsidRDefault="004168A8" w:rsidP="004168A8">
      <w:pPr>
        <w:tabs>
          <w:tab w:val="left" w:pos="295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rPr>
        <w:t>スタヂオ</w:t>
      </w:r>
      <w:r w:rsidRPr="003C7A07">
        <w:rPr>
          <w:rFonts w:ascii="MS Mincho" w:eastAsia="MS Mincho" w:hAnsi="MS Mincho" w:cs="MS Mincho" w:hint="eastAsia"/>
          <w:sz w:val="28"/>
          <w:szCs w:val="28"/>
          <w:lang w:val="vi-VN"/>
        </w:rPr>
        <w:t>の詳細ページ。パッケージの一覧を表示するページをスクロールします。</w:t>
      </w:r>
    </w:p>
    <w:p w14:paraId="78CD961A" w14:textId="14BFF82E"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w:t>
      </w:r>
      <w:r w:rsidRPr="003C7A07">
        <w:rPr>
          <w:sz w:val="28"/>
          <w:szCs w:val="28"/>
        </w:rPr>
        <w:t>”</w:t>
      </w:r>
      <w:r w:rsidR="004168A8" w:rsidRPr="003C7A07">
        <w:rPr>
          <w:sz w:val="28"/>
          <w:szCs w:val="28"/>
        </w:rPr>
        <w:t>Xem thêm</w:t>
      </w:r>
      <w:r w:rsidRPr="003C7A07">
        <w:rPr>
          <w:sz w:val="28"/>
          <w:szCs w:val="28"/>
        </w:rPr>
        <w:t>”</w:t>
      </w:r>
      <w:r w:rsidR="004168A8" w:rsidRPr="003C7A07">
        <w:rPr>
          <w:sz w:val="28"/>
          <w:szCs w:val="28"/>
        </w:rPr>
        <w:t>button to open Package Detail page.</w:t>
      </w:r>
    </w:p>
    <w:p w14:paraId="020456B0" w14:textId="1022A262" w:rsidR="004168A8" w:rsidRPr="003C7A07" w:rsidRDefault="004168A8" w:rsidP="004168A8">
      <w:pPr>
        <w:tabs>
          <w:tab w:val="left" w:pos="331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Xem</w:t>
      </w:r>
      <w:r w:rsidRPr="003C7A07">
        <w:rPr>
          <w:rFonts w:ascii="MS Mincho" w:eastAsia="MS Mincho" w:hAnsi="MS Mincho" w:cs="MS Mincho" w:hint="eastAsia"/>
          <w:sz w:val="28"/>
          <w:szCs w:val="28"/>
          <w:lang w:val="vi-VN"/>
        </w:rPr>
        <w:t xml:space="preserve"> </w:t>
      </w:r>
      <w:r w:rsidRPr="003C7A07">
        <w:rPr>
          <w:rFonts w:ascii="MS Mincho" w:eastAsia="MS Mincho" w:hAnsi="MS Mincho" w:cs="MS Mincho"/>
          <w:sz w:val="28"/>
          <w:szCs w:val="28"/>
          <w:lang w:val="vi-VN"/>
        </w:rPr>
        <w:t>thêm</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ボタンをクリックして</w:t>
      </w:r>
      <w:r w:rsidRPr="003C7A07">
        <w:rPr>
          <w:rFonts w:ascii="MS Mincho" w:eastAsia="MS Mincho" w:hAnsi="MS Mincho" w:cs="MS Mincho"/>
          <w:sz w:val="28"/>
          <w:szCs w:val="28"/>
          <w:lang w:val="vi-VN"/>
        </w:rPr>
        <w:t>Package Detail</w:t>
      </w:r>
      <w:r w:rsidRPr="003C7A07">
        <w:rPr>
          <w:rFonts w:ascii="MS Mincho" w:eastAsia="MS Mincho" w:hAnsi="MS Mincho" w:cs="MS Mincho" w:hint="eastAsia"/>
          <w:sz w:val="28"/>
          <w:szCs w:val="28"/>
          <w:lang w:val="vi-VN"/>
        </w:rPr>
        <w:t>ページを開きます。</w:t>
      </w:r>
    </w:p>
    <w:p w14:paraId="7B7E5F7F" w14:textId="77777777" w:rsidR="004168A8" w:rsidRDefault="004168A8" w:rsidP="003C7A07">
      <w:pPr>
        <w:pStyle w:val="u3"/>
      </w:pPr>
      <w:r>
        <w:rPr>
          <w:rFonts w:hint="eastAsia"/>
        </w:rPr>
        <w:t xml:space="preserve">　</w:t>
      </w:r>
      <w:r>
        <w:t>Add Package on Cart.</w:t>
      </w:r>
      <w:r>
        <w:rPr>
          <w:rFonts w:hint="eastAsia"/>
        </w:rPr>
        <w:t xml:space="preserve">  </w:t>
      </w:r>
      <w:r>
        <w:rPr>
          <w:rFonts w:hint="eastAsia"/>
        </w:rPr>
        <w:t>カートにパッケージを追加します。</w:t>
      </w:r>
    </w:p>
    <w:p w14:paraId="10C66930" w14:textId="77777777" w:rsidR="003C7A07" w:rsidRPr="003C7A07" w:rsidRDefault="003C7A07" w:rsidP="003C7A07"/>
    <w:p w14:paraId="3A2288DF" w14:textId="0BB3FB68" w:rsidR="004168A8" w:rsidRPr="003C7A07" w:rsidRDefault="00414041" w:rsidP="004168A8">
      <w:pPr>
        <w:ind w:left="1284"/>
        <w:rPr>
          <w:sz w:val="28"/>
          <w:szCs w:val="28"/>
        </w:rPr>
      </w:pPr>
      <w:r w:rsidRPr="003C7A07">
        <w:rPr>
          <w:i/>
          <w:sz w:val="28"/>
          <w:szCs w:val="28"/>
        </w:rPr>
        <w:lastRenderedPageBreak/>
        <w:t>Step 1:</w:t>
      </w:r>
      <w:r w:rsidR="004168A8" w:rsidRPr="003C7A07">
        <w:rPr>
          <w:sz w:val="28"/>
          <w:szCs w:val="28"/>
        </w:rPr>
        <w:t xml:space="preserve"> On Package list in Studio Detail. Click on Cart icon of Package want to buy.</w:t>
      </w:r>
    </w:p>
    <w:p w14:paraId="59E9959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スタジオの詳細のパッケージリスト購入したいパッケージのカートアイコンをクリックしてください。</w:t>
      </w:r>
    </w:p>
    <w:p w14:paraId="711DE0F5" w14:textId="65B6DA56"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 Open Cart button Cart Detail page.</w:t>
      </w:r>
    </w:p>
    <w:p w14:paraId="224BFBE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カートを開くボタンをクリックします。カートの詳細ページ。</w:t>
      </w:r>
    </w:p>
    <w:p w14:paraId="580CCD13" w14:textId="182315D5" w:rsidR="004168A8" w:rsidRPr="003C7A07" w:rsidRDefault="00414041" w:rsidP="004168A8">
      <w:pPr>
        <w:ind w:left="1284"/>
        <w:rPr>
          <w:sz w:val="28"/>
          <w:szCs w:val="28"/>
        </w:rPr>
      </w:pPr>
      <w:r w:rsidRPr="003C7A07">
        <w:rPr>
          <w:i/>
          <w:sz w:val="28"/>
          <w:szCs w:val="28"/>
        </w:rPr>
        <w:t>Step 3:</w:t>
      </w:r>
      <w:r w:rsidR="004168A8" w:rsidRPr="003C7A07">
        <w:rPr>
          <w:sz w:val="28"/>
          <w:szCs w:val="28"/>
        </w:rPr>
        <w:t xml:space="preserve"> Enter Name on</w:t>
      </w:r>
      <w:r w:rsidRPr="003C7A07">
        <w:rPr>
          <w:sz w:val="28"/>
          <w:szCs w:val="28"/>
        </w:rPr>
        <w:t>”</w:t>
      </w:r>
      <w:r w:rsidR="004168A8" w:rsidRPr="003C7A07">
        <w:rPr>
          <w:sz w:val="28"/>
          <w:szCs w:val="28"/>
        </w:rPr>
        <w:t>Tên khách hàng</w:t>
      </w:r>
      <w:r w:rsidRPr="003C7A07">
        <w:rPr>
          <w:sz w:val="28"/>
          <w:szCs w:val="28"/>
        </w:rPr>
        <w:t>”</w:t>
      </w:r>
      <w:r w:rsidR="004168A8" w:rsidRPr="003C7A07">
        <w:rPr>
          <w:sz w:val="28"/>
          <w:szCs w:val="28"/>
        </w:rPr>
        <w:t>field.</w:t>
      </w:r>
    </w:p>
    <w:p w14:paraId="7E243627" w14:textId="1E650BEC"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3:</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Tênkháchhàng</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フィールドに名前を入力します。</w:t>
      </w:r>
    </w:p>
    <w:p w14:paraId="4E3E77B8" w14:textId="7F98CBA1" w:rsidR="004168A8" w:rsidRPr="003C7A07" w:rsidRDefault="00414041" w:rsidP="004168A8">
      <w:pPr>
        <w:ind w:left="1284"/>
        <w:rPr>
          <w:sz w:val="28"/>
          <w:szCs w:val="28"/>
        </w:rPr>
      </w:pPr>
      <w:r w:rsidRPr="003C7A07">
        <w:rPr>
          <w:i/>
          <w:sz w:val="28"/>
          <w:szCs w:val="28"/>
        </w:rPr>
        <w:t>Step 4:</w:t>
      </w:r>
      <w:r w:rsidR="004168A8" w:rsidRPr="003C7A07">
        <w:rPr>
          <w:sz w:val="28"/>
          <w:szCs w:val="28"/>
        </w:rPr>
        <w:t xml:space="preserve"> Select Gender.</w:t>
      </w:r>
    </w:p>
    <w:p w14:paraId="4D83A9EE"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4:</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性別を選択します。</w:t>
      </w:r>
    </w:p>
    <w:p w14:paraId="4F1AF25E" w14:textId="321766DE" w:rsidR="004168A8" w:rsidRPr="003C7A07" w:rsidRDefault="00414041" w:rsidP="004168A8">
      <w:pPr>
        <w:ind w:left="1284"/>
        <w:rPr>
          <w:sz w:val="28"/>
          <w:szCs w:val="28"/>
        </w:rPr>
      </w:pPr>
      <w:r w:rsidRPr="003C7A07">
        <w:rPr>
          <w:i/>
          <w:sz w:val="28"/>
          <w:szCs w:val="28"/>
        </w:rPr>
        <w:t>Step 5:</w:t>
      </w:r>
      <w:r w:rsidR="004168A8" w:rsidRPr="003C7A07">
        <w:rPr>
          <w:sz w:val="28"/>
          <w:szCs w:val="28"/>
        </w:rPr>
        <w:t xml:space="preserve"> Enter Phone Number on</w:t>
      </w:r>
      <w:r w:rsidRPr="003C7A07">
        <w:rPr>
          <w:sz w:val="28"/>
          <w:szCs w:val="28"/>
        </w:rPr>
        <w:t>”</w:t>
      </w:r>
      <w:r w:rsidR="004168A8" w:rsidRPr="003C7A07">
        <w:rPr>
          <w:sz w:val="28"/>
          <w:szCs w:val="28"/>
        </w:rPr>
        <w:t>Số ĐT khách hàng</w:t>
      </w:r>
      <w:r w:rsidRPr="003C7A07">
        <w:rPr>
          <w:sz w:val="28"/>
          <w:szCs w:val="28"/>
        </w:rPr>
        <w:t>”</w:t>
      </w:r>
      <w:r w:rsidR="004168A8" w:rsidRPr="003C7A07">
        <w:rPr>
          <w:sz w:val="28"/>
          <w:szCs w:val="28"/>
        </w:rPr>
        <w:t>field.</w:t>
      </w:r>
    </w:p>
    <w:p w14:paraId="57D0D0F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5:</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w:t>
      </w:r>
      <w:r w:rsidRPr="003C7A07">
        <w:rPr>
          <w:sz w:val="28"/>
          <w:szCs w:val="28"/>
        </w:rPr>
        <w:t>Số ĐT khách hàng</w:t>
      </w:r>
      <w:r w:rsidRPr="003C7A07">
        <w:rPr>
          <w:rFonts w:ascii="MS Mincho" w:eastAsia="MS Mincho" w:hAnsi="MS Mincho" w:cs="MS Mincho" w:hint="eastAsia"/>
          <w:sz w:val="28"/>
          <w:szCs w:val="28"/>
          <w:lang w:val="vi-VN"/>
        </w:rPr>
        <w:t>」欄に電話番号を入力します。</w:t>
      </w:r>
    </w:p>
    <w:p w14:paraId="00EEA01B" w14:textId="77777777" w:rsidR="004168A8" w:rsidRPr="003C7A07" w:rsidRDefault="004168A8" w:rsidP="004168A8">
      <w:pPr>
        <w:ind w:left="1284"/>
        <w:rPr>
          <w:sz w:val="28"/>
          <w:szCs w:val="28"/>
        </w:rPr>
      </w:pPr>
      <w:r w:rsidRPr="003C7A07">
        <w:rPr>
          <w:sz w:val="28"/>
          <w:szCs w:val="28"/>
        </w:rPr>
        <w:t>Step 6 : Enter Customer Email on Customer Email field.</w:t>
      </w:r>
    </w:p>
    <w:p w14:paraId="5D80DAA3"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6:</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顧客電子メールに顧客電子メールを入力します。</w:t>
      </w:r>
    </w:p>
    <w:p w14:paraId="33508D36" w14:textId="77777777" w:rsidR="004168A8" w:rsidRPr="003C7A07" w:rsidRDefault="004168A8" w:rsidP="004168A8">
      <w:pPr>
        <w:ind w:left="1284"/>
        <w:rPr>
          <w:sz w:val="28"/>
          <w:szCs w:val="28"/>
        </w:rPr>
      </w:pPr>
      <w:r w:rsidRPr="003C7A07">
        <w:rPr>
          <w:sz w:val="28"/>
          <w:szCs w:val="28"/>
        </w:rPr>
        <w:t>Step 7 : Enter Customer Facebook link on Customer Facebook field.</w:t>
      </w:r>
    </w:p>
    <w:p w14:paraId="3446286F"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7:</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顧客の</w:t>
      </w:r>
      <w:r w:rsidRPr="003C7A07">
        <w:rPr>
          <w:rFonts w:ascii="MS Mincho" w:eastAsia="MS Mincho" w:hAnsi="MS Mincho" w:cs="MS Mincho"/>
          <w:sz w:val="28"/>
          <w:szCs w:val="28"/>
          <w:lang w:val="vi-VN"/>
        </w:rPr>
        <w:t>Facebook</w:t>
      </w:r>
      <w:r w:rsidRPr="003C7A07">
        <w:rPr>
          <w:rFonts w:ascii="MS Mincho" w:eastAsia="MS Mincho" w:hAnsi="MS Mincho" w:cs="MS Mincho" w:hint="eastAsia"/>
          <w:sz w:val="28"/>
          <w:szCs w:val="28"/>
          <w:lang w:val="vi-VN"/>
        </w:rPr>
        <w:t>フィールドに</w:t>
      </w:r>
      <w:r w:rsidRPr="003C7A07">
        <w:rPr>
          <w:rFonts w:ascii="MS Mincho" w:eastAsia="MS Mincho" w:hAnsi="MS Mincho" w:cs="MS Mincho"/>
          <w:sz w:val="28"/>
          <w:szCs w:val="28"/>
          <w:lang w:val="vi-VN"/>
        </w:rPr>
        <w:t>Customer Facebook</w:t>
      </w:r>
      <w:r w:rsidRPr="003C7A07">
        <w:rPr>
          <w:rFonts w:ascii="MS Mincho" w:eastAsia="MS Mincho" w:hAnsi="MS Mincho" w:cs="MS Mincho" w:hint="eastAsia"/>
          <w:sz w:val="28"/>
          <w:szCs w:val="28"/>
          <w:lang w:val="vi-VN"/>
        </w:rPr>
        <w:t>のリンクを入力します。</w:t>
      </w:r>
    </w:p>
    <w:p w14:paraId="0289FFAC" w14:textId="77777777" w:rsidR="004168A8" w:rsidRPr="003C7A07" w:rsidRDefault="004168A8" w:rsidP="004168A8">
      <w:pPr>
        <w:ind w:left="1284"/>
        <w:rPr>
          <w:sz w:val="28"/>
          <w:szCs w:val="28"/>
        </w:rPr>
      </w:pPr>
      <w:r w:rsidRPr="003C7A07">
        <w:rPr>
          <w:sz w:val="28"/>
          <w:szCs w:val="28"/>
        </w:rPr>
        <w:t>Step 8 : Enter Note or not on Note field.</w:t>
      </w:r>
      <w:r w:rsidRPr="003C7A07">
        <w:rPr>
          <w:rFonts w:hint="eastAsia"/>
          <w:sz w:val="28"/>
          <w:szCs w:val="28"/>
        </w:rPr>
        <w:t xml:space="preserve"> </w:t>
      </w:r>
    </w:p>
    <w:p w14:paraId="032218B1"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8:</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メモフィールドに注釈を入力するか否かを入力します。</w:t>
      </w:r>
    </w:p>
    <w:p w14:paraId="4E1A026A" w14:textId="77777777" w:rsidR="004168A8" w:rsidRPr="003C7A07" w:rsidRDefault="004168A8" w:rsidP="004168A8">
      <w:pPr>
        <w:ind w:left="1284"/>
        <w:rPr>
          <w:sz w:val="28"/>
          <w:szCs w:val="28"/>
        </w:rPr>
      </w:pPr>
      <w:r w:rsidRPr="003C7A07">
        <w:rPr>
          <w:sz w:val="28"/>
          <w:szCs w:val="28"/>
        </w:rPr>
        <w:t>Step 9 : Click Buy button.</w:t>
      </w:r>
    </w:p>
    <w:p w14:paraId="56DB6B40" w14:textId="77777777" w:rsidR="004168A8" w:rsidRPr="00C664E2" w:rsidRDefault="004168A8" w:rsidP="004168A8">
      <w:pPr>
        <w:tabs>
          <w:tab w:val="left" w:pos="3083"/>
        </w:tabs>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9:</w:t>
      </w:r>
      <w:r w:rsidRPr="003C7A07">
        <w:rPr>
          <w:rFonts w:ascii="MS Mincho" w:eastAsia="MS Mincho" w:hAnsi="MS Mincho" w:cs="MS Mincho" w:hint="eastAsia"/>
          <w:sz w:val="28"/>
          <w:szCs w:val="28"/>
          <w:lang w:val="vi-VN"/>
        </w:rPr>
        <w:t>購入ボタンをクリックします</w:t>
      </w:r>
      <w:r w:rsidRPr="009E7BCE">
        <w:rPr>
          <w:rFonts w:ascii="MS Mincho" w:eastAsia="MS Mincho" w:hAnsi="MS Mincho" w:cs="MS Mincho" w:hint="eastAsia"/>
          <w:lang w:val="vi-VN"/>
        </w:rPr>
        <w:t>。</w:t>
      </w:r>
    </w:p>
    <w:p w14:paraId="3AAE6B24" w14:textId="77777777" w:rsidR="004168A8" w:rsidRDefault="004168A8" w:rsidP="003C7A07">
      <w:pPr>
        <w:pStyle w:val="u3"/>
      </w:pPr>
      <w:r>
        <w:t>View review Album.</w:t>
      </w:r>
      <w:r>
        <w:rPr>
          <w:rFonts w:hint="eastAsia"/>
        </w:rPr>
        <w:t xml:space="preserve"> </w:t>
      </w:r>
      <w:r w:rsidRPr="009E7BCE">
        <w:rPr>
          <w:rFonts w:hint="eastAsia"/>
        </w:rPr>
        <w:t>アルバムを見る。</w:t>
      </w:r>
    </w:p>
    <w:p w14:paraId="66B0089E" w14:textId="77777777" w:rsidR="003C7A07" w:rsidRPr="003C7A07" w:rsidRDefault="003C7A07" w:rsidP="003C7A07"/>
    <w:p w14:paraId="50510557" w14:textId="77777777" w:rsidR="004168A8" w:rsidRPr="003C7A07" w:rsidRDefault="004168A8" w:rsidP="004168A8">
      <w:pPr>
        <w:ind w:left="1284"/>
        <w:rPr>
          <w:sz w:val="28"/>
          <w:szCs w:val="28"/>
        </w:rPr>
      </w:pPr>
      <w:r w:rsidRPr="003C7A07">
        <w:rPr>
          <w:sz w:val="28"/>
          <w:szCs w:val="28"/>
        </w:rPr>
        <w:t>Click on Album button on header to display review album on Studio.</w:t>
      </w:r>
    </w:p>
    <w:p w14:paraId="4F46BC76" w14:textId="77777777" w:rsidR="004168A8" w:rsidRDefault="004168A8" w:rsidP="004168A8">
      <w:pPr>
        <w:ind w:left="1284"/>
        <w:rPr>
          <w:rFonts w:eastAsia="MS Mincho" w:cs="MS Mincho"/>
          <w:sz w:val="28"/>
          <w:szCs w:val="28"/>
        </w:rPr>
      </w:pPr>
      <w:r w:rsidRPr="003C7A07">
        <w:rPr>
          <w:rFonts w:ascii="MS Mincho" w:eastAsia="MS Mincho" w:hAnsi="MS Mincho" w:cs="MS Mincho"/>
          <w:sz w:val="28"/>
          <w:szCs w:val="28"/>
        </w:rPr>
        <w:lastRenderedPageBreak/>
        <w:t>ヘッダーの</w:t>
      </w:r>
      <w:r w:rsidRPr="003C7A07">
        <w:rPr>
          <w:sz w:val="28"/>
          <w:szCs w:val="28"/>
        </w:rPr>
        <w:t>[</w:t>
      </w:r>
      <w:r w:rsidRPr="003C7A07">
        <w:rPr>
          <w:rFonts w:ascii="MS Mincho" w:eastAsia="MS Mincho" w:hAnsi="MS Mincho" w:cs="MS Mincho"/>
          <w:sz w:val="28"/>
          <w:szCs w:val="28"/>
        </w:rPr>
        <w:t>アルバム</w:t>
      </w:r>
      <w:r w:rsidRPr="003C7A07">
        <w:rPr>
          <w:sz w:val="28"/>
          <w:szCs w:val="28"/>
        </w:rPr>
        <w:t>]</w:t>
      </w:r>
      <w:r w:rsidRPr="003C7A07">
        <w:rPr>
          <w:rFonts w:ascii="MS Mincho" w:eastAsia="MS Mincho" w:hAnsi="MS Mincho" w:cs="MS Mincho"/>
          <w:sz w:val="28"/>
          <w:szCs w:val="28"/>
        </w:rPr>
        <w:t>ボタンをクリックすると、スタジオにレビューアルバムが表示されます。</w:t>
      </w:r>
    </w:p>
    <w:p w14:paraId="27477FAC" w14:textId="77777777" w:rsidR="003C7A07" w:rsidRPr="003C7A07" w:rsidRDefault="003C7A07" w:rsidP="004168A8">
      <w:pPr>
        <w:ind w:left="1284"/>
      </w:pPr>
    </w:p>
    <w:p w14:paraId="67B8DD3F" w14:textId="77777777" w:rsidR="004168A8" w:rsidRDefault="004168A8" w:rsidP="003C7A07">
      <w:pPr>
        <w:pStyle w:val="u3"/>
      </w:pPr>
      <w:r>
        <w:t>View one of Album type.</w:t>
      </w:r>
      <w:r>
        <w:rPr>
          <w:rFonts w:hint="eastAsia"/>
        </w:rPr>
        <w:t xml:space="preserve"> </w:t>
      </w:r>
      <w:r w:rsidRPr="009E7BCE">
        <w:rPr>
          <w:rFonts w:hint="eastAsia"/>
        </w:rPr>
        <w:t>アルバムタイプの</w:t>
      </w:r>
      <w:r w:rsidRPr="009E7BCE">
        <w:t>1</w:t>
      </w:r>
      <w:r w:rsidRPr="009E7BCE">
        <w:rPr>
          <w:rFonts w:hint="eastAsia"/>
        </w:rPr>
        <w:t>つを表示します。</w:t>
      </w:r>
    </w:p>
    <w:p w14:paraId="7CF9AE91" w14:textId="77777777" w:rsidR="003C7A07" w:rsidRPr="003C7A07" w:rsidRDefault="003C7A07" w:rsidP="003C7A07"/>
    <w:p w14:paraId="3A0CA6AF" w14:textId="7DE3615C"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Take the mouse on Album button in header.</w:t>
      </w:r>
    </w:p>
    <w:p w14:paraId="12635787"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ヘッダーのアルバムボタンにマウスを移動します。</w:t>
      </w:r>
    </w:p>
    <w:p w14:paraId="08218241" w14:textId="4BE2F1C9"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one of Album type in Album list dropdown list.</w:t>
      </w:r>
    </w:p>
    <w:p w14:paraId="088EB189"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アルバムリストドロップダウンリストでアルバムタイプをクリックします。</w:t>
      </w:r>
    </w:p>
    <w:p w14:paraId="653D97E7" w14:textId="77777777" w:rsidR="004168A8" w:rsidRDefault="004168A8" w:rsidP="003C7A07">
      <w:pPr>
        <w:pStyle w:val="u3"/>
      </w:pPr>
      <w:r>
        <w:t>Show own Contract.</w:t>
      </w:r>
      <w:r>
        <w:rPr>
          <w:rFonts w:hint="eastAsia"/>
        </w:rPr>
        <w:t xml:space="preserve"> </w:t>
      </w:r>
      <w:r w:rsidRPr="009E7BCE">
        <w:rPr>
          <w:rFonts w:hint="eastAsia"/>
        </w:rPr>
        <w:t>自分の契約を表示する。</w:t>
      </w:r>
    </w:p>
    <w:p w14:paraId="255D4860" w14:textId="77777777" w:rsidR="003C7A07" w:rsidRPr="003C7A07" w:rsidRDefault="003C7A07" w:rsidP="003C7A07"/>
    <w:p w14:paraId="06F96F89" w14:textId="019AE828"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Click on Contract button on header.</w:t>
      </w:r>
    </w:p>
    <w:p w14:paraId="2A387C7D" w14:textId="77777777"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ヘッダーの契約ボタンをクリックします。</w:t>
      </w:r>
    </w:p>
    <w:p w14:paraId="540C9735" w14:textId="4AF8379E"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Enter Contract code to display Customer contract.</w:t>
      </w:r>
    </w:p>
    <w:p w14:paraId="0211B741" w14:textId="77777777" w:rsidR="004168A8" w:rsidRPr="00C664E2" w:rsidRDefault="004168A8" w:rsidP="004168A8">
      <w:pPr>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 xml:space="preserve"> 顧客契約を表示する契約コードを入力します</w:t>
      </w:r>
      <w:r w:rsidRPr="009E7BCE">
        <w:rPr>
          <w:rFonts w:ascii="MS Mincho" w:eastAsia="MS Mincho" w:hAnsi="MS Mincho" w:cs="MS Mincho" w:hint="eastAsia"/>
          <w:lang w:val="vi-VN"/>
        </w:rPr>
        <w:t>。</w:t>
      </w:r>
    </w:p>
    <w:p w14:paraId="7CAFFAC6" w14:textId="77777777" w:rsidR="004168A8" w:rsidRDefault="004168A8" w:rsidP="003C7A07">
      <w:pPr>
        <w:pStyle w:val="u3"/>
      </w:pPr>
      <w:r>
        <w:t>Show About Us.</w:t>
      </w:r>
      <w:r>
        <w:rPr>
          <w:rFonts w:hint="eastAsia"/>
        </w:rPr>
        <w:t xml:space="preserve"> </w:t>
      </w:r>
      <w:r w:rsidRPr="009E7BCE">
        <w:rPr>
          <w:rFonts w:hint="eastAsia"/>
        </w:rPr>
        <w:t>私たちについて</w:t>
      </w:r>
    </w:p>
    <w:p w14:paraId="29D345D5" w14:textId="77777777" w:rsidR="003C7A07" w:rsidRPr="003C7A07" w:rsidRDefault="003C7A07" w:rsidP="003C7A07"/>
    <w:p w14:paraId="063466B0" w14:textId="2D6E65B1" w:rsidR="004168A8" w:rsidRPr="003C7A07" w:rsidRDefault="004168A8" w:rsidP="004168A8">
      <w:pPr>
        <w:tabs>
          <w:tab w:val="left" w:pos="7059"/>
        </w:tabs>
        <w:ind w:left="1284"/>
        <w:rPr>
          <w:sz w:val="28"/>
          <w:szCs w:val="28"/>
        </w:rPr>
      </w:pPr>
      <w:r w:rsidRPr="003C7A07">
        <w:rPr>
          <w:sz w:val="28"/>
          <w:szCs w:val="28"/>
        </w:rPr>
        <w:t>Click</w:t>
      </w:r>
      <w:r w:rsidR="00414041" w:rsidRPr="003C7A07">
        <w:rPr>
          <w:sz w:val="28"/>
          <w:szCs w:val="28"/>
        </w:rPr>
        <w:t>”</w:t>
      </w:r>
      <w:r w:rsidRPr="003C7A07">
        <w:rPr>
          <w:sz w:val="28"/>
          <w:szCs w:val="28"/>
        </w:rPr>
        <w:t>Về chúng tôi</w:t>
      </w:r>
      <w:r w:rsidR="00414041" w:rsidRPr="003C7A07">
        <w:rPr>
          <w:sz w:val="28"/>
          <w:szCs w:val="28"/>
        </w:rPr>
        <w:t>”</w:t>
      </w:r>
      <w:r w:rsidRPr="003C7A07">
        <w:rPr>
          <w:sz w:val="28"/>
          <w:szCs w:val="28"/>
        </w:rPr>
        <w:t>link on footer to open About us page.</w:t>
      </w:r>
      <w:r w:rsidRPr="003C7A07">
        <w:rPr>
          <w:sz w:val="28"/>
          <w:szCs w:val="28"/>
        </w:rPr>
        <w:tab/>
      </w:r>
    </w:p>
    <w:p w14:paraId="23540F95" w14:textId="57C764C9" w:rsidR="004168A8" w:rsidRPr="003C7A07" w:rsidRDefault="004168A8" w:rsidP="004168A8">
      <w:pPr>
        <w:tabs>
          <w:tab w:val="left" w:pos="7059"/>
        </w:tabs>
        <w:ind w:left="1284"/>
        <w:rPr>
          <w:sz w:val="28"/>
          <w:szCs w:val="28"/>
        </w:rPr>
      </w:pPr>
      <w:r w:rsidRPr="003C7A07">
        <w:rPr>
          <w:rFonts w:ascii="MS Mincho" w:eastAsia="MS Mincho" w:hAnsi="MS Mincho" w:cs="MS Mincho"/>
          <w:sz w:val="28"/>
          <w:szCs w:val="28"/>
        </w:rPr>
        <w:t>フッターの</w:t>
      </w:r>
      <w:r w:rsidR="00414041" w:rsidRPr="003C7A07">
        <w:rPr>
          <w:sz w:val="28"/>
          <w:szCs w:val="28"/>
        </w:rPr>
        <w:t>”</w:t>
      </w:r>
      <w:r w:rsidRPr="003C7A07">
        <w:rPr>
          <w:sz w:val="28"/>
          <w:szCs w:val="28"/>
        </w:rPr>
        <w:t>Vềchúngtôi</w:t>
      </w:r>
      <w:r w:rsidR="00414041" w:rsidRPr="003C7A07">
        <w:rPr>
          <w:sz w:val="28"/>
          <w:szCs w:val="28"/>
        </w:rPr>
        <w:t>”</w:t>
      </w:r>
      <w:r w:rsidRPr="003C7A07">
        <w:rPr>
          <w:rFonts w:ascii="MS Mincho" w:eastAsia="MS Mincho" w:hAnsi="MS Mincho" w:cs="MS Mincho"/>
          <w:sz w:val="28"/>
          <w:szCs w:val="28"/>
        </w:rPr>
        <w:t>リンクをクリックして</w:t>
      </w:r>
      <w:r w:rsidRPr="003C7A07">
        <w:rPr>
          <w:sz w:val="28"/>
          <w:szCs w:val="28"/>
        </w:rPr>
        <w:t>About us</w:t>
      </w:r>
      <w:r w:rsidRPr="003C7A07">
        <w:rPr>
          <w:rFonts w:ascii="MS Mincho" w:eastAsia="MS Mincho" w:hAnsi="MS Mincho" w:cs="MS Mincho"/>
          <w:sz w:val="28"/>
          <w:szCs w:val="28"/>
        </w:rPr>
        <w:t>ページを開きます。</w:t>
      </w:r>
    </w:p>
    <w:p w14:paraId="6AE68FF5" w14:textId="77777777" w:rsidR="004168A8" w:rsidRPr="00B12F53" w:rsidRDefault="004168A8" w:rsidP="004168A8">
      <w:pPr>
        <w:ind w:left="1284"/>
      </w:pPr>
    </w:p>
    <w:p w14:paraId="51295481" w14:textId="4D10B0B5" w:rsidR="005F644A" w:rsidRPr="005F644A" w:rsidRDefault="005F644A" w:rsidP="00A955F7">
      <w:pPr>
        <w:rPr>
          <w:b/>
          <w:color w:val="FF0000"/>
        </w:rPr>
      </w:pPr>
    </w:p>
    <w:sectPr w:rsidR="005F644A" w:rsidRPr="005F644A" w:rsidSect="00BD7209">
      <w:headerReference w:type="default" r:id="rId76"/>
      <w:footerReference w:type="default" r:id="rId77"/>
      <w:pgSz w:w="12242" w:h="15842" w:code="1"/>
      <w:pgMar w:top="1440" w:right="144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6063D" w14:textId="77777777" w:rsidR="00894860" w:rsidRDefault="00894860" w:rsidP="002645E2">
      <w:pPr>
        <w:spacing w:after="0" w:line="240" w:lineRule="auto"/>
      </w:pPr>
      <w:r>
        <w:separator/>
      </w:r>
    </w:p>
  </w:endnote>
  <w:endnote w:type="continuationSeparator" w:id="0">
    <w:p w14:paraId="77430FFF" w14:textId="77777777" w:rsidR="00894860" w:rsidRDefault="00894860" w:rsidP="00264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3"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charset w:val="00"/>
    <w:family w:val="swiss"/>
    <w:pitch w:val="variable"/>
    <w:sig w:usb0="00000003" w:usb1="00000000" w:usb2="00000000" w:usb3="00000000" w:csb0="00000001" w:csb1="00000000"/>
  </w:font>
  <w:font w:name=".PingFang SC">
    <w:altName w:val="Malgun Gothic Semilight"/>
    <w:charset w:val="86"/>
    <w:family w:val="swiss"/>
    <w:pitch w:val="variable"/>
    <w:sig w:usb0="00000000" w:usb1="7ACFFDFB" w:usb2="00000017" w:usb3="00000000" w:csb0="00040001" w:csb1="00000000"/>
  </w:font>
  <w:font w:name="Helvetica">
    <w:panose1 w:val="020B05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23A5C" w14:textId="25C0EF42" w:rsidR="00F44778" w:rsidRDefault="00F44778" w:rsidP="00D17EC0">
    <w:pPr>
      <w:pStyle w:val="Chntrang"/>
      <w:rPr>
        <w:rStyle w:val="Strang"/>
      </w:rPr>
    </w:pPr>
    <w:r>
      <w:tab/>
    </w:r>
    <w:r>
      <w:rPr>
        <w:rStyle w:val="Strang"/>
      </w:rPr>
      <w:tab/>
    </w:r>
    <w:r>
      <w:rPr>
        <w:rStyle w:val="Strang"/>
      </w:rPr>
      <w:fldChar w:fldCharType="begin"/>
    </w:r>
    <w:r>
      <w:rPr>
        <w:rStyle w:val="Strang"/>
      </w:rPr>
      <w:instrText xml:space="preserve"> PAGE </w:instrText>
    </w:r>
    <w:r>
      <w:rPr>
        <w:rStyle w:val="Strang"/>
      </w:rPr>
      <w:fldChar w:fldCharType="separate"/>
    </w:r>
    <w:r w:rsidR="003D4FDB">
      <w:rPr>
        <w:rStyle w:val="Strang"/>
        <w:noProof/>
      </w:rPr>
      <w:t>59</w:t>
    </w:r>
    <w:r>
      <w:rPr>
        <w:rStyle w:val="Strang"/>
      </w:rPr>
      <w:fldChar w:fldCharType="end"/>
    </w:r>
    <w:r>
      <w:rPr>
        <w:rStyle w:val="Strang"/>
      </w:rPr>
      <w:t>/</w:t>
    </w:r>
    <w:r>
      <w:rPr>
        <w:rStyle w:val="Strang"/>
      </w:rPr>
      <w:fldChar w:fldCharType="begin"/>
    </w:r>
    <w:r>
      <w:rPr>
        <w:rStyle w:val="Strang"/>
      </w:rPr>
      <w:instrText xml:space="preserve">  NUMPAGES</w:instrText>
    </w:r>
    <w:r>
      <w:rPr>
        <w:rStyle w:val="Strang"/>
      </w:rPr>
      <w:fldChar w:fldCharType="separate"/>
    </w:r>
    <w:r w:rsidR="003D4FDB">
      <w:rPr>
        <w:rStyle w:val="Strang"/>
        <w:noProof/>
      </w:rPr>
      <w:t>166</w:t>
    </w:r>
    <w:r>
      <w:rPr>
        <w:rStyle w:val="Strang"/>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C30E2" w14:textId="3C9A46C7" w:rsidR="00F44778" w:rsidRDefault="00F44778">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AD3F29">
      <w:rPr>
        <w:noProof/>
        <w:color w:val="252525" w:themeColor="text2" w:themeShade="BF"/>
        <w:sz w:val="24"/>
        <w:szCs w:val="24"/>
      </w:rPr>
      <w:t>146</w:t>
    </w:r>
    <w:r>
      <w:rPr>
        <w:color w:val="252525" w:themeColor="text2" w:themeShade="BF"/>
        <w:sz w:val="24"/>
        <w:szCs w:val="24"/>
      </w:rPr>
      <w:fldChar w:fldCharType="end"/>
    </w:r>
    <w:r>
      <w:rPr>
        <w:color w:val="252525" w:themeColor="text2" w:themeShade="BF"/>
        <w:sz w:val="24"/>
        <w:szCs w:val="24"/>
      </w:rPr>
      <w:t xml:space="preserve"> | </w:t>
    </w:r>
    <w:r w:rsidR="00894860">
      <w:fldChar w:fldCharType="begin"/>
    </w:r>
    <w:r w:rsidR="00894860">
      <w:instrText xml:space="preserve"> NUMPAGES  \* Arabic  \* MERGEFORMAT </w:instrText>
    </w:r>
    <w:r w:rsidR="00894860">
      <w:fldChar w:fldCharType="separate"/>
    </w:r>
    <w:r w:rsidR="00AD3F29" w:rsidRPr="00AD3F29">
      <w:rPr>
        <w:noProof/>
        <w:color w:val="252525" w:themeColor="text2" w:themeShade="BF"/>
        <w:sz w:val="24"/>
        <w:szCs w:val="24"/>
      </w:rPr>
      <w:t>166</w:t>
    </w:r>
    <w:r w:rsidR="00894860">
      <w:rPr>
        <w:noProof/>
        <w:color w:val="252525" w:themeColor="text2" w:themeShade="BF"/>
        <w:sz w:val="24"/>
        <w:szCs w:val="24"/>
      </w:rPr>
      <w:fldChar w:fldCharType="end"/>
    </w:r>
  </w:p>
  <w:p w14:paraId="4B9C3727" w14:textId="77777777" w:rsidR="00F44778" w:rsidRDefault="00F4477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18DEBD" w14:textId="77777777" w:rsidR="00894860" w:rsidRDefault="00894860" w:rsidP="002645E2">
      <w:pPr>
        <w:spacing w:after="0" w:line="240" w:lineRule="auto"/>
      </w:pPr>
      <w:r>
        <w:separator/>
      </w:r>
    </w:p>
  </w:footnote>
  <w:footnote w:type="continuationSeparator" w:id="0">
    <w:p w14:paraId="1C293FC6" w14:textId="77777777" w:rsidR="00894860" w:rsidRDefault="00894860" w:rsidP="002645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336EE" w14:textId="22F43AC1" w:rsidR="00F44778" w:rsidRDefault="00F44778" w:rsidP="00D17EC0">
    <w:pPr>
      <w:pStyle w:val="utrang"/>
    </w:pPr>
    <w:r>
      <w:t>PSM_Working_0.1</w:t>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A9B59" w14:textId="77777777" w:rsidR="00F44778" w:rsidRDefault="00F4477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F751E" w14:textId="19D6B731" w:rsidR="00F44778" w:rsidRDefault="00F44778">
    <w:pPr>
      <w:pStyle w:val="utrang"/>
    </w:pPr>
    <w:r>
      <w:t>PSM_WorkInProgress</w:t>
    </w:r>
    <w:r>
      <w:tab/>
    </w:r>
    <w:r>
      <w:tab/>
      <w:t>v0.5</w:t>
    </w:r>
  </w:p>
  <w:p w14:paraId="6CE2CACC" w14:textId="77777777" w:rsidR="00F44778" w:rsidRDefault="00F44778">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48056BE"/>
    <w:lvl w:ilvl="0">
      <w:start w:val="1"/>
      <w:numFmt w:val="decimal"/>
      <w:pStyle w:val="Sudong5"/>
      <w:lvlText w:val="%1."/>
      <w:lvlJc w:val="left"/>
      <w:pPr>
        <w:tabs>
          <w:tab w:val="num" w:pos="1492"/>
        </w:tabs>
        <w:ind w:left="1492" w:hanging="360"/>
      </w:pPr>
    </w:lvl>
  </w:abstractNum>
  <w:abstractNum w:abstractNumId="1" w15:restartNumberingAfterBreak="0">
    <w:nsid w:val="FFFFFF7D"/>
    <w:multiLevelType w:val="singleLevel"/>
    <w:tmpl w:val="2F0066C4"/>
    <w:lvl w:ilvl="0">
      <w:start w:val="1"/>
      <w:numFmt w:val="decimal"/>
      <w:pStyle w:val="Sudong4"/>
      <w:lvlText w:val="%1."/>
      <w:lvlJc w:val="left"/>
      <w:pPr>
        <w:tabs>
          <w:tab w:val="num" w:pos="1209"/>
        </w:tabs>
        <w:ind w:left="1209" w:hanging="360"/>
      </w:pPr>
    </w:lvl>
  </w:abstractNum>
  <w:abstractNum w:abstractNumId="2" w15:restartNumberingAfterBreak="0">
    <w:nsid w:val="FFFFFF7E"/>
    <w:multiLevelType w:val="singleLevel"/>
    <w:tmpl w:val="35683F14"/>
    <w:lvl w:ilvl="0">
      <w:start w:val="1"/>
      <w:numFmt w:val="decimal"/>
      <w:pStyle w:val="Sudong3"/>
      <w:lvlText w:val="%1."/>
      <w:lvlJc w:val="left"/>
      <w:pPr>
        <w:tabs>
          <w:tab w:val="num" w:pos="926"/>
        </w:tabs>
        <w:ind w:left="926" w:hanging="360"/>
      </w:pPr>
    </w:lvl>
  </w:abstractNum>
  <w:abstractNum w:abstractNumId="3" w15:restartNumberingAfterBreak="0">
    <w:nsid w:val="FFFFFF7F"/>
    <w:multiLevelType w:val="singleLevel"/>
    <w:tmpl w:val="4C24944E"/>
    <w:lvl w:ilvl="0">
      <w:start w:val="1"/>
      <w:numFmt w:val="decimal"/>
      <w:pStyle w:val="Sudong2"/>
      <w:lvlText w:val="%1."/>
      <w:lvlJc w:val="left"/>
      <w:pPr>
        <w:tabs>
          <w:tab w:val="num" w:pos="643"/>
        </w:tabs>
        <w:ind w:left="643" w:hanging="360"/>
      </w:pPr>
    </w:lvl>
  </w:abstractNum>
  <w:abstractNum w:abstractNumId="4" w15:restartNumberingAfterBreak="0">
    <w:nsid w:val="FFFFFF80"/>
    <w:multiLevelType w:val="singleLevel"/>
    <w:tmpl w:val="ED9CFA74"/>
    <w:lvl w:ilvl="0">
      <w:start w:val="1"/>
      <w:numFmt w:val="bullet"/>
      <w:pStyle w:val="Duudong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9E001C"/>
    <w:lvl w:ilvl="0">
      <w:start w:val="1"/>
      <w:numFmt w:val="bullet"/>
      <w:pStyle w:val="Duudong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6F821F6"/>
    <w:lvl w:ilvl="0">
      <w:start w:val="1"/>
      <w:numFmt w:val="bullet"/>
      <w:pStyle w:val="Duudong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E0004E"/>
    <w:lvl w:ilvl="0">
      <w:start w:val="1"/>
      <w:numFmt w:val="bullet"/>
      <w:pStyle w:val="Duudong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B410D0"/>
    <w:lvl w:ilvl="0">
      <w:start w:val="1"/>
      <w:numFmt w:val="decimal"/>
      <w:pStyle w:val="Sudong"/>
      <w:lvlText w:val="%1."/>
      <w:lvlJc w:val="left"/>
      <w:pPr>
        <w:tabs>
          <w:tab w:val="num" w:pos="360"/>
        </w:tabs>
        <w:ind w:left="360" w:hanging="360"/>
      </w:pPr>
    </w:lvl>
  </w:abstractNum>
  <w:abstractNum w:abstractNumId="9" w15:restartNumberingAfterBreak="0">
    <w:nsid w:val="00543714"/>
    <w:multiLevelType w:val="hybridMultilevel"/>
    <w:tmpl w:val="81EEF8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2D724A8"/>
    <w:multiLevelType w:val="hybridMultilevel"/>
    <w:tmpl w:val="628A9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7" w15:restartNumberingAfterBreak="0">
    <w:nsid w:val="0C956F0F"/>
    <w:multiLevelType w:val="hybridMultilevel"/>
    <w:tmpl w:val="C3A0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0" w15:restartNumberingAfterBreak="0">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15:restartNumberingAfterBreak="0">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15:restartNumberingAfterBreak="0">
    <w:nsid w:val="1482775B"/>
    <w:multiLevelType w:val="multilevel"/>
    <w:tmpl w:val="5944EBD0"/>
    <w:lvl w:ilvl="0">
      <w:start w:val="1"/>
      <w:numFmt w:val="decimal"/>
      <w:pStyle w:val="u1"/>
      <w:lvlText w:val="%1"/>
      <w:lvlJc w:val="left"/>
      <w:pPr>
        <w:ind w:left="432" w:hanging="432"/>
      </w:pPr>
      <w:rPr>
        <w:rFonts w:hint="default"/>
      </w:rPr>
    </w:lvl>
    <w:lvl w:ilvl="1">
      <w:start w:val="1"/>
      <w:numFmt w:val="decimal"/>
      <w:pStyle w:val="u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u3"/>
      <w:lvlText w:val="%1.%2.%3"/>
      <w:lvlJc w:val="left"/>
      <w:pPr>
        <w:ind w:left="81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u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u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27" w15:restartNumberingAfterBreak="0">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F9835A0"/>
    <w:multiLevelType w:val="hybridMultilevel"/>
    <w:tmpl w:val="E8709E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A059B5"/>
    <w:multiLevelType w:val="hybridMultilevel"/>
    <w:tmpl w:val="522E4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Duudong"/>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4" w15:restartNumberingAfterBreak="0">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43000E4"/>
    <w:multiLevelType w:val="hybridMultilevel"/>
    <w:tmpl w:val="E3E2D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A1D5F87"/>
    <w:multiLevelType w:val="hybridMultilevel"/>
    <w:tmpl w:val="928C9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15:restartNumberingAfterBreak="0">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1E008B"/>
    <w:multiLevelType w:val="hybridMultilevel"/>
    <w:tmpl w:val="29203106"/>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15:restartNumberingAfterBreak="0">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1C708C"/>
    <w:multiLevelType w:val="hybridMultilevel"/>
    <w:tmpl w:val="6CDE18C4"/>
    <w:lvl w:ilvl="0" w:tplc="00B6C4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56" w15:restartNumberingAfterBreak="0">
    <w:nsid w:val="42452465"/>
    <w:multiLevelType w:val="hybridMultilevel"/>
    <w:tmpl w:val="BAC0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79B449C"/>
    <w:multiLevelType w:val="hybridMultilevel"/>
    <w:tmpl w:val="E85ED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1"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B6E0F4D"/>
    <w:multiLevelType w:val="hybridMultilevel"/>
    <w:tmpl w:val="7304D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C8B47AE"/>
    <w:multiLevelType w:val="hybridMultilevel"/>
    <w:tmpl w:val="D5ACAD68"/>
    <w:lvl w:ilvl="0" w:tplc="FFFFFFFF">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4E032033"/>
    <w:multiLevelType w:val="hybridMultilevel"/>
    <w:tmpl w:val="913C3C08"/>
    <w:lvl w:ilvl="0" w:tplc="0D8869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15:restartNumberingAfterBreak="0">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9" w15:restartNumberingAfterBreak="0">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4E339E"/>
    <w:multiLevelType w:val="hybridMultilevel"/>
    <w:tmpl w:val="08DC1C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7A35569"/>
    <w:multiLevelType w:val="hybridMultilevel"/>
    <w:tmpl w:val="38767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5" w15:restartNumberingAfterBreak="0">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76" w15:restartNumberingAfterBreak="0">
    <w:nsid w:val="5D664CEA"/>
    <w:multiLevelType w:val="hybridMultilevel"/>
    <w:tmpl w:val="E138DE58"/>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78" w15:restartNumberingAfterBreak="0">
    <w:nsid w:val="5EA36EC9"/>
    <w:multiLevelType w:val="hybridMultilevel"/>
    <w:tmpl w:val="C3066642"/>
    <w:lvl w:ilvl="0" w:tplc="811EEBFE">
      <w:start w:val="2"/>
      <w:numFmt w:val="bullet"/>
      <w:lvlText w:val="-"/>
      <w:lvlJc w:val="left"/>
      <w:pPr>
        <w:ind w:left="1181" w:hanging="360"/>
      </w:pPr>
      <w:rPr>
        <w:rFonts w:ascii="Tahoma" w:eastAsia="MS Mincho" w:hAnsi="Tahoma" w:cs="Tahoma"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79" w15:restartNumberingAfterBreak="0">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1153D39"/>
    <w:multiLevelType w:val="hybridMultilevel"/>
    <w:tmpl w:val="1458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2" w15:restartNumberingAfterBreak="0">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685B92"/>
    <w:multiLevelType w:val="hybridMultilevel"/>
    <w:tmpl w:val="BE52F7BE"/>
    <w:lvl w:ilvl="0" w:tplc="F63CE6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6" w15:restartNumberingAfterBreak="0">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87" w15:restartNumberingAfterBreak="0">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6B4F16F7"/>
    <w:multiLevelType w:val="hybridMultilevel"/>
    <w:tmpl w:val="39584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15:restartNumberingAfterBreak="0">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97"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98" w15:restartNumberingAfterBreak="0">
    <w:nsid w:val="72601505"/>
    <w:multiLevelType w:val="hybridMultilevel"/>
    <w:tmpl w:val="A2062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02" w15:restartNumberingAfterBreak="0">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3" w15:restartNumberingAfterBreak="0">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05" w15:restartNumberingAfterBreak="0">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6" w15:restartNumberingAfterBreak="0">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abstractNum w:abstractNumId="108" w15:restartNumberingAfterBreak="0">
    <w:nsid w:val="7E1D6845"/>
    <w:multiLevelType w:val="hybridMultilevel"/>
    <w:tmpl w:val="78027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F3C07E3"/>
    <w:multiLevelType w:val="hybridMultilevel"/>
    <w:tmpl w:val="0C80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02"/>
  </w:num>
  <w:num w:numId="3">
    <w:abstractNumId w:val="97"/>
  </w:num>
  <w:num w:numId="4">
    <w:abstractNumId w:val="33"/>
  </w:num>
  <w:num w:numId="5">
    <w:abstractNumId w:val="68"/>
  </w:num>
  <w:num w:numId="6">
    <w:abstractNumId w:val="105"/>
  </w:num>
  <w:num w:numId="7">
    <w:abstractNumId w:val="7"/>
  </w:num>
  <w:num w:numId="8">
    <w:abstractNumId w:val="6"/>
  </w:num>
  <w:num w:numId="9">
    <w:abstractNumId w:val="5"/>
  </w:num>
  <w:num w:numId="10">
    <w:abstractNumId w:val="4"/>
  </w:num>
  <w:num w:numId="11">
    <w:abstractNumId w:val="75"/>
  </w:num>
  <w:num w:numId="12">
    <w:abstractNumId w:val="8"/>
  </w:num>
  <w:num w:numId="13">
    <w:abstractNumId w:val="3"/>
  </w:num>
  <w:num w:numId="14">
    <w:abstractNumId w:val="2"/>
  </w:num>
  <w:num w:numId="15">
    <w:abstractNumId w:val="1"/>
  </w:num>
  <w:num w:numId="16">
    <w:abstractNumId w:val="0"/>
  </w:num>
  <w:num w:numId="17">
    <w:abstractNumId w:val="96"/>
  </w:num>
  <w:num w:numId="18">
    <w:abstractNumId w:val="86"/>
  </w:num>
  <w:num w:numId="19">
    <w:abstractNumId w:val="74"/>
  </w:num>
  <w:num w:numId="20">
    <w:abstractNumId w:val="55"/>
  </w:num>
  <w:num w:numId="21">
    <w:abstractNumId w:val="45"/>
  </w:num>
  <w:num w:numId="22">
    <w:abstractNumId w:val="82"/>
  </w:num>
  <w:num w:numId="23">
    <w:abstractNumId w:val="29"/>
  </w:num>
  <w:num w:numId="24">
    <w:abstractNumId w:val="23"/>
  </w:num>
  <w:num w:numId="25">
    <w:abstractNumId w:val="12"/>
  </w:num>
  <w:num w:numId="26">
    <w:abstractNumId w:val="70"/>
  </w:num>
  <w:num w:numId="27">
    <w:abstractNumId w:val="63"/>
  </w:num>
  <w:num w:numId="28">
    <w:abstractNumId w:val="72"/>
  </w:num>
  <w:num w:numId="29">
    <w:abstractNumId w:val="56"/>
  </w:num>
  <w:num w:numId="30">
    <w:abstractNumId w:val="31"/>
  </w:num>
  <w:num w:numId="31">
    <w:abstractNumId w:val="9"/>
  </w:num>
  <w:num w:numId="32">
    <w:abstractNumId w:val="69"/>
  </w:num>
  <w:num w:numId="33">
    <w:abstractNumId w:val="99"/>
  </w:num>
  <w:num w:numId="34">
    <w:abstractNumId w:val="93"/>
  </w:num>
  <w:num w:numId="35">
    <w:abstractNumId w:val="67"/>
  </w:num>
  <w:num w:numId="36">
    <w:abstractNumId w:val="103"/>
  </w:num>
  <w:num w:numId="37">
    <w:abstractNumId w:val="89"/>
  </w:num>
  <w:num w:numId="38">
    <w:abstractNumId w:val="51"/>
  </w:num>
  <w:num w:numId="39">
    <w:abstractNumId w:val="46"/>
  </w:num>
  <w:num w:numId="40">
    <w:abstractNumId w:val="24"/>
  </w:num>
  <w:num w:numId="41">
    <w:abstractNumId w:val="30"/>
    <w:lvlOverride w:ilvl="0">
      <w:startOverride w:val="1"/>
    </w:lvlOverride>
  </w:num>
  <w:num w:numId="42">
    <w:abstractNumId w:val="52"/>
  </w:num>
  <w:num w:numId="43">
    <w:abstractNumId w:val="39"/>
  </w:num>
  <w:num w:numId="44">
    <w:abstractNumId w:val="101"/>
  </w:num>
  <w:num w:numId="45">
    <w:abstractNumId w:val="17"/>
  </w:num>
  <w:num w:numId="46">
    <w:abstractNumId w:val="50"/>
  </w:num>
  <w:num w:numId="47">
    <w:abstractNumId w:val="41"/>
  </w:num>
  <w:num w:numId="48">
    <w:abstractNumId w:val="92"/>
  </w:num>
  <w:num w:numId="49">
    <w:abstractNumId w:val="61"/>
  </w:num>
  <w:num w:numId="50">
    <w:abstractNumId w:val="100"/>
  </w:num>
  <w:num w:numId="51">
    <w:abstractNumId w:val="14"/>
  </w:num>
  <w:num w:numId="52">
    <w:abstractNumId w:val="26"/>
  </w:num>
  <w:num w:numId="53">
    <w:abstractNumId w:val="26"/>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4"/>
  </w:num>
  <w:num w:numId="55">
    <w:abstractNumId w:val="91"/>
  </w:num>
  <w:num w:numId="56">
    <w:abstractNumId w:val="54"/>
  </w:num>
  <w:num w:numId="57">
    <w:abstractNumId w:val="19"/>
  </w:num>
  <w:num w:numId="58">
    <w:abstractNumId w:val="107"/>
  </w:num>
  <w:num w:numId="59">
    <w:abstractNumId w:val="16"/>
  </w:num>
  <w:num w:numId="60">
    <w:abstractNumId w:val="65"/>
  </w:num>
  <w:num w:numId="61">
    <w:abstractNumId w:val="20"/>
  </w:num>
  <w:num w:numId="62">
    <w:abstractNumId w:val="25"/>
  </w:num>
  <w:num w:numId="63">
    <w:abstractNumId w:val="73"/>
  </w:num>
  <w:num w:numId="64">
    <w:abstractNumId w:val="78"/>
  </w:num>
  <w:num w:numId="65">
    <w:abstractNumId w:val="44"/>
  </w:num>
  <w:num w:numId="66">
    <w:abstractNumId w:val="85"/>
  </w:num>
  <w:num w:numId="67">
    <w:abstractNumId w:val="48"/>
  </w:num>
  <w:num w:numId="68">
    <w:abstractNumId w:val="27"/>
  </w:num>
  <w:num w:numId="69">
    <w:abstractNumId w:val="76"/>
  </w:num>
  <w:num w:numId="70">
    <w:abstractNumId w:val="106"/>
  </w:num>
  <w:num w:numId="71">
    <w:abstractNumId w:val="104"/>
  </w:num>
  <w:num w:numId="72">
    <w:abstractNumId w:val="81"/>
  </w:num>
  <w:num w:numId="73">
    <w:abstractNumId w:val="98"/>
  </w:num>
  <w:num w:numId="74">
    <w:abstractNumId w:val="62"/>
  </w:num>
  <w:num w:numId="75">
    <w:abstractNumId w:val="108"/>
  </w:num>
  <w:num w:numId="76">
    <w:abstractNumId w:val="42"/>
  </w:num>
  <w:num w:numId="77">
    <w:abstractNumId w:val="80"/>
  </w:num>
  <w:num w:numId="78">
    <w:abstractNumId w:val="10"/>
  </w:num>
  <w:num w:numId="79">
    <w:abstractNumId w:val="32"/>
  </w:num>
  <w:num w:numId="80">
    <w:abstractNumId w:val="36"/>
  </w:num>
  <w:num w:numId="81">
    <w:abstractNumId w:val="71"/>
  </w:num>
  <w:num w:numId="82">
    <w:abstractNumId w:val="79"/>
  </w:num>
  <w:num w:numId="83">
    <w:abstractNumId w:val="40"/>
  </w:num>
  <w:num w:numId="84">
    <w:abstractNumId w:val="59"/>
  </w:num>
  <w:num w:numId="85">
    <w:abstractNumId w:val="34"/>
  </w:num>
  <w:num w:numId="86">
    <w:abstractNumId w:val="87"/>
  </w:num>
  <w:num w:numId="87">
    <w:abstractNumId w:val="35"/>
  </w:num>
  <w:num w:numId="88">
    <w:abstractNumId w:val="77"/>
  </w:num>
  <w:num w:numId="89">
    <w:abstractNumId w:val="84"/>
  </w:num>
  <w:num w:numId="90">
    <w:abstractNumId w:val="22"/>
  </w:num>
  <w:num w:numId="91">
    <w:abstractNumId w:val="13"/>
  </w:num>
  <w:num w:numId="92">
    <w:abstractNumId w:val="47"/>
  </w:num>
  <w:num w:numId="93">
    <w:abstractNumId w:val="18"/>
  </w:num>
  <w:num w:numId="94">
    <w:abstractNumId w:val="28"/>
  </w:num>
  <w:num w:numId="95">
    <w:abstractNumId w:val="21"/>
  </w:num>
  <w:num w:numId="96">
    <w:abstractNumId w:val="57"/>
  </w:num>
  <w:num w:numId="97">
    <w:abstractNumId w:val="37"/>
  </w:num>
  <w:num w:numId="98">
    <w:abstractNumId w:val="53"/>
  </w:num>
  <w:num w:numId="99">
    <w:abstractNumId w:val="38"/>
  </w:num>
  <w:num w:numId="100">
    <w:abstractNumId w:val="58"/>
  </w:num>
  <w:num w:numId="101">
    <w:abstractNumId w:val="88"/>
  </w:num>
  <w:num w:numId="102">
    <w:abstractNumId w:val="49"/>
  </w:num>
  <w:num w:numId="103">
    <w:abstractNumId w:val="15"/>
  </w:num>
  <w:num w:numId="104">
    <w:abstractNumId w:val="11"/>
  </w:num>
  <w:num w:numId="105">
    <w:abstractNumId w:val="95"/>
  </w:num>
  <w:num w:numId="106">
    <w:abstractNumId w:val="66"/>
  </w:num>
  <w:num w:numId="107">
    <w:abstractNumId w:val="64"/>
  </w:num>
  <w:num w:numId="108">
    <w:abstractNumId w:val="43"/>
  </w:num>
  <w:num w:numId="109">
    <w:abstractNumId w:val="83"/>
  </w:num>
  <w:num w:numId="110">
    <w:abstractNumId w:val="90"/>
  </w:num>
  <w:num w:numId="111">
    <w:abstractNumId w:val="109"/>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ttachedTemplate r:id="rId1"/>
  <w:defaultTabStop w:val="706"/>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367F"/>
    <w:rsid w:val="00000A06"/>
    <w:rsid w:val="00007872"/>
    <w:rsid w:val="00007B29"/>
    <w:rsid w:val="00010EEC"/>
    <w:rsid w:val="00011E7C"/>
    <w:rsid w:val="00012F45"/>
    <w:rsid w:val="00015838"/>
    <w:rsid w:val="00020497"/>
    <w:rsid w:val="00024AED"/>
    <w:rsid w:val="00026388"/>
    <w:rsid w:val="00026F43"/>
    <w:rsid w:val="00027770"/>
    <w:rsid w:val="00030224"/>
    <w:rsid w:val="0003076E"/>
    <w:rsid w:val="000307E0"/>
    <w:rsid w:val="00030F5E"/>
    <w:rsid w:val="00031404"/>
    <w:rsid w:val="0003339D"/>
    <w:rsid w:val="000360AB"/>
    <w:rsid w:val="00041DA6"/>
    <w:rsid w:val="00043A82"/>
    <w:rsid w:val="00043E5C"/>
    <w:rsid w:val="0004525E"/>
    <w:rsid w:val="00045996"/>
    <w:rsid w:val="00050314"/>
    <w:rsid w:val="000506B7"/>
    <w:rsid w:val="000520BF"/>
    <w:rsid w:val="00053241"/>
    <w:rsid w:val="00054554"/>
    <w:rsid w:val="0005483F"/>
    <w:rsid w:val="00055944"/>
    <w:rsid w:val="00060B33"/>
    <w:rsid w:val="00061616"/>
    <w:rsid w:val="00061B81"/>
    <w:rsid w:val="00062F33"/>
    <w:rsid w:val="00063106"/>
    <w:rsid w:val="00063BF0"/>
    <w:rsid w:val="00064483"/>
    <w:rsid w:val="000652FF"/>
    <w:rsid w:val="00070096"/>
    <w:rsid w:val="00073376"/>
    <w:rsid w:val="00075215"/>
    <w:rsid w:val="000771A7"/>
    <w:rsid w:val="000819C8"/>
    <w:rsid w:val="00082AB4"/>
    <w:rsid w:val="00085438"/>
    <w:rsid w:val="00087CC5"/>
    <w:rsid w:val="00090D97"/>
    <w:rsid w:val="0009429A"/>
    <w:rsid w:val="00095FC0"/>
    <w:rsid w:val="00097013"/>
    <w:rsid w:val="000A0064"/>
    <w:rsid w:val="000A0DA6"/>
    <w:rsid w:val="000A1068"/>
    <w:rsid w:val="000A1074"/>
    <w:rsid w:val="000A3164"/>
    <w:rsid w:val="000A564D"/>
    <w:rsid w:val="000A5C0A"/>
    <w:rsid w:val="000B79F0"/>
    <w:rsid w:val="000C4967"/>
    <w:rsid w:val="000C4BFF"/>
    <w:rsid w:val="000D064D"/>
    <w:rsid w:val="000D58EC"/>
    <w:rsid w:val="000D5C1B"/>
    <w:rsid w:val="000E27DC"/>
    <w:rsid w:val="000E3032"/>
    <w:rsid w:val="000E414D"/>
    <w:rsid w:val="000E49E8"/>
    <w:rsid w:val="000E5038"/>
    <w:rsid w:val="000E6A47"/>
    <w:rsid w:val="000E7CE8"/>
    <w:rsid w:val="000E7E51"/>
    <w:rsid w:val="000E7E9B"/>
    <w:rsid w:val="000F0265"/>
    <w:rsid w:val="000F16CF"/>
    <w:rsid w:val="000F1B23"/>
    <w:rsid w:val="000F323B"/>
    <w:rsid w:val="000F3430"/>
    <w:rsid w:val="000F7297"/>
    <w:rsid w:val="000F73F7"/>
    <w:rsid w:val="0010264E"/>
    <w:rsid w:val="00103C51"/>
    <w:rsid w:val="001058FB"/>
    <w:rsid w:val="00106280"/>
    <w:rsid w:val="00107DF0"/>
    <w:rsid w:val="00110C15"/>
    <w:rsid w:val="00112B0F"/>
    <w:rsid w:val="0011343B"/>
    <w:rsid w:val="0011669E"/>
    <w:rsid w:val="00116790"/>
    <w:rsid w:val="00117961"/>
    <w:rsid w:val="00121A0C"/>
    <w:rsid w:val="001241F2"/>
    <w:rsid w:val="00125C9E"/>
    <w:rsid w:val="00125D00"/>
    <w:rsid w:val="00131C7B"/>
    <w:rsid w:val="00131E0E"/>
    <w:rsid w:val="00135BA8"/>
    <w:rsid w:val="00136A70"/>
    <w:rsid w:val="00144764"/>
    <w:rsid w:val="001455CD"/>
    <w:rsid w:val="001460A2"/>
    <w:rsid w:val="00146E81"/>
    <w:rsid w:val="00150F58"/>
    <w:rsid w:val="001532E3"/>
    <w:rsid w:val="001542F2"/>
    <w:rsid w:val="00161296"/>
    <w:rsid w:val="0016363A"/>
    <w:rsid w:val="00164542"/>
    <w:rsid w:val="001658FB"/>
    <w:rsid w:val="00166F8D"/>
    <w:rsid w:val="00171349"/>
    <w:rsid w:val="00171ECE"/>
    <w:rsid w:val="001720D1"/>
    <w:rsid w:val="00175824"/>
    <w:rsid w:val="00180851"/>
    <w:rsid w:val="0018125B"/>
    <w:rsid w:val="00186785"/>
    <w:rsid w:val="00187EEA"/>
    <w:rsid w:val="00193352"/>
    <w:rsid w:val="00194CE6"/>
    <w:rsid w:val="00194D59"/>
    <w:rsid w:val="00195421"/>
    <w:rsid w:val="0019636E"/>
    <w:rsid w:val="001A4B21"/>
    <w:rsid w:val="001A5B3E"/>
    <w:rsid w:val="001A5D55"/>
    <w:rsid w:val="001A721D"/>
    <w:rsid w:val="001A79BB"/>
    <w:rsid w:val="001B14AD"/>
    <w:rsid w:val="001B4D0E"/>
    <w:rsid w:val="001C4F5D"/>
    <w:rsid w:val="001C5320"/>
    <w:rsid w:val="001C6F0C"/>
    <w:rsid w:val="001C7B7A"/>
    <w:rsid w:val="001D1C08"/>
    <w:rsid w:val="001D2909"/>
    <w:rsid w:val="001D485F"/>
    <w:rsid w:val="001D67BD"/>
    <w:rsid w:val="001D7E1A"/>
    <w:rsid w:val="001E5EA4"/>
    <w:rsid w:val="001E6A2C"/>
    <w:rsid w:val="001E71BC"/>
    <w:rsid w:val="001F030D"/>
    <w:rsid w:val="001F24B6"/>
    <w:rsid w:val="001F4142"/>
    <w:rsid w:val="001F4145"/>
    <w:rsid w:val="001F44FB"/>
    <w:rsid w:val="001F5A54"/>
    <w:rsid w:val="002004EE"/>
    <w:rsid w:val="00201369"/>
    <w:rsid w:val="0020150F"/>
    <w:rsid w:val="00201D98"/>
    <w:rsid w:val="00202193"/>
    <w:rsid w:val="0020332C"/>
    <w:rsid w:val="00204FFD"/>
    <w:rsid w:val="00207C10"/>
    <w:rsid w:val="00210253"/>
    <w:rsid w:val="00213268"/>
    <w:rsid w:val="0021373D"/>
    <w:rsid w:val="00216316"/>
    <w:rsid w:val="00217257"/>
    <w:rsid w:val="00221BAF"/>
    <w:rsid w:val="0022350E"/>
    <w:rsid w:val="002239CA"/>
    <w:rsid w:val="00226E57"/>
    <w:rsid w:val="0023084C"/>
    <w:rsid w:val="00230BA9"/>
    <w:rsid w:val="0023244C"/>
    <w:rsid w:val="00232BB0"/>
    <w:rsid w:val="002344FD"/>
    <w:rsid w:val="00234FA2"/>
    <w:rsid w:val="00237247"/>
    <w:rsid w:val="00240DF3"/>
    <w:rsid w:val="00243681"/>
    <w:rsid w:val="00243D76"/>
    <w:rsid w:val="0024572F"/>
    <w:rsid w:val="00251E27"/>
    <w:rsid w:val="00263C66"/>
    <w:rsid w:val="002645E2"/>
    <w:rsid w:val="00272983"/>
    <w:rsid w:val="0027747D"/>
    <w:rsid w:val="00277951"/>
    <w:rsid w:val="00280284"/>
    <w:rsid w:val="0028056C"/>
    <w:rsid w:val="00281324"/>
    <w:rsid w:val="00282280"/>
    <w:rsid w:val="00283FB0"/>
    <w:rsid w:val="00286C8F"/>
    <w:rsid w:val="00286F3D"/>
    <w:rsid w:val="002923ED"/>
    <w:rsid w:val="00293F23"/>
    <w:rsid w:val="00294BCE"/>
    <w:rsid w:val="00295D51"/>
    <w:rsid w:val="002A200A"/>
    <w:rsid w:val="002A24BE"/>
    <w:rsid w:val="002A2EAC"/>
    <w:rsid w:val="002A3677"/>
    <w:rsid w:val="002A371C"/>
    <w:rsid w:val="002A5FB5"/>
    <w:rsid w:val="002A761B"/>
    <w:rsid w:val="002B265E"/>
    <w:rsid w:val="002B46EE"/>
    <w:rsid w:val="002B72D2"/>
    <w:rsid w:val="002C0541"/>
    <w:rsid w:val="002C2149"/>
    <w:rsid w:val="002C71E3"/>
    <w:rsid w:val="002D0316"/>
    <w:rsid w:val="002E0946"/>
    <w:rsid w:val="002E1438"/>
    <w:rsid w:val="002E15D9"/>
    <w:rsid w:val="002E5097"/>
    <w:rsid w:val="002E6CB0"/>
    <w:rsid w:val="002E6CCF"/>
    <w:rsid w:val="002F1798"/>
    <w:rsid w:val="002F3E58"/>
    <w:rsid w:val="002F6765"/>
    <w:rsid w:val="003013DF"/>
    <w:rsid w:val="00302B2B"/>
    <w:rsid w:val="00305899"/>
    <w:rsid w:val="00306DB8"/>
    <w:rsid w:val="00310794"/>
    <w:rsid w:val="0031093A"/>
    <w:rsid w:val="00311188"/>
    <w:rsid w:val="003118DB"/>
    <w:rsid w:val="00312AD4"/>
    <w:rsid w:val="0031331B"/>
    <w:rsid w:val="00313FAA"/>
    <w:rsid w:val="00315E12"/>
    <w:rsid w:val="00316FDA"/>
    <w:rsid w:val="00317BC4"/>
    <w:rsid w:val="0032486A"/>
    <w:rsid w:val="00330083"/>
    <w:rsid w:val="00333EAC"/>
    <w:rsid w:val="00335C0C"/>
    <w:rsid w:val="00337493"/>
    <w:rsid w:val="003401A7"/>
    <w:rsid w:val="0034189B"/>
    <w:rsid w:val="00344345"/>
    <w:rsid w:val="00345021"/>
    <w:rsid w:val="00347EF7"/>
    <w:rsid w:val="003519CA"/>
    <w:rsid w:val="0035299D"/>
    <w:rsid w:val="00352AB9"/>
    <w:rsid w:val="00352AF3"/>
    <w:rsid w:val="003575AF"/>
    <w:rsid w:val="003608E2"/>
    <w:rsid w:val="00360F47"/>
    <w:rsid w:val="00365AC9"/>
    <w:rsid w:val="003676A1"/>
    <w:rsid w:val="00370CA4"/>
    <w:rsid w:val="0037533D"/>
    <w:rsid w:val="00382522"/>
    <w:rsid w:val="00394873"/>
    <w:rsid w:val="003A1E47"/>
    <w:rsid w:val="003A2075"/>
    <w:rsid w:val="003A2E9A"/>
    <w:rsid w:val="003A5279"/>
    <w:rsid w:val="003A6710"/>
    <w:rsid w:val="003B23E0"/>
    <w:rsid w:val="003B3F67"/>
    <w:rsid w:val="003B4213"/>
    <w:rsid w:val="003B58BE"/>
    <w:rsid w:val="003B626C"/>
    <w:rsid w:val="003B6B1A"/>
    <w:rsid w:val="003C079A"/>
    <w:rsid w:val="003C1B90"/>
    <w:rsid w:val="003C5396"/>
    <w:rsid w:val="003C66BE"/>
    <w:rsid w:val="003C70D3"/>
    <w:rsid w:val="003C7A07"/>
    <w:rsid w:val="003D0E00"/>
    <w:rsid w:val="003D2BAB"/>
    <w:rsid w:val="003D303C"/>
    <w:rsid w:val="003D34C8"/>
    <w:rsid w:val="003D4FDB"/>
    <w:rsid w:val="003D50D1"/>
    <w:rsid w:val="003D5AD4"/>
    <w:rsid w:val="003D5FD7"/>
    <w:rsid w:val="003D7854"/>
    <w:rsid w:val="003D7D24"/>
    <w:rsid w:val="003E2831"/>
    <w:rsid w:val="003E3799"/>
    <w:rsid w:val="003E4110"/>
    <w:rsid w:val="003E618E"/>
    <w:rsid w:val="003F20FF"/>
    <w:rsid w:val="003F24F6"/>
    <w:rsid w:val="003F3524"/>
    <w:rsid w:val="003F4D93"/>
    <w:rsid w:val="003F5A5B"/>
    <w:rsid w:val="00402789"/>
    <w:rsid w:val="00403DD4"/>
    <w:rsid w:val="004073DB"/>
    <w:rsid w:val="00411D60"/>
    <w:rsid w:val="00414041"/>
    <w:rsid w:val="00414B89"/>
    <w:rsid w:val="004168A8"/>
    <w:rsid w:val="00417143"/>
    <w:rsid w:val="0041786F"/>
    <w:rsid w:val="00420F1A"/>
    <w:rsid w:val="0042753E"/>
    <w:rsid w:val="0043249B"/>
    <w:rsid w:val="00436763"/>
    <w:rsid w:val="0044159B"/>
    <w:rsid w:val="00441ABD"/>
    <w:rsid w:val="00442A29"/>
    <w:rsid w:val="00444106"/>
    <w:rsid w:val="00446449"/>
    <w:rsid w:val="004501C4"/>
    <w:rsid w:val="00450557"/>
    <w:rsid w:val="00451458"/>
    <w:rsid w:val="0045619F"/>
    <w:rsid w:val="00462061"/>
    <w:rsid w:val="0046557C"/>
    <w:rsid w:val="00472FBB"/>
    <w:rsid w:val="00481BE7"/>
    <w:rsid w:val="00485B40"/>
    <w:rsid w:val="004863F6"/>
    <w:rsid w:val="00490CE0"/>
    <w:rsid w:val="00494F52"/>
    <w:rsid w:val="004953F4"/>
    <w:rsid w:val="00497BFF"/>
    <w:rsid w:val="004A048E"/>
    <w:rsid w:val="004A0790"/>
    <w:rsid w:val="004A1C0C"/>
    <w:rsid w:val="004A45D8"/>
    <w:rsid w:val="004A53E4"/>
    <w:rsid w:val="004B216D"/>
    <w:rsid w:val="004B2B7A"/>
    <w:rsid w:val="004B441C"/>
    <w:rsid w:val="004B7B9F"/>
    <w:rsid w:val="004C19DC"/>
    <w:rsid w:val="004C7B74"/>
    <w:rsid w:val="004D0F9D"/>
    <w:rsid w:val="004D36B0"/>
    <w:rsid w:val="004D4477"/>
    <w:rsid w:val="004D5713"/>
    <w:rsid w:val="004D5B89"/>
    <w:rsid w:val="004D76D5"/>
    <w:rsid w:val="004E0534"/>
    <w:rsid w:val="004E1336"/>
    <w:rsid w:val="004E1E3D"/>
    <w:rsid w:val="004E2015"/>
    <w:rsid w:val="004E258B"/>
    <w:rsid w:val="004E5C91"/>
    <w:rsid w:val="004F1BA5"/>
    <w:rsid w:val="004F2435"/>
    <w:rsid w:val="004F3378"/>
    <w:rsid w:val="004F6E47"/>
    <w:rsid w:val="00501521"/>
    <w:rsid w:val="005021B9"/>
    <w:rsid w:val="00502208"/>
    <w:rsid w:val="00511A8D"/>
    <w:rsid w:val="005124BE"/>
    <w:rsid w:val="00513FC0"/>
    <w:rsid w:val="00517DB2"/>
    <w:rsid w:val="00520394"/>
    <w:rsid w:val="0052319A"/>
    <w:rsid w:val="00523B51"/>
    <w:rsid w:val="00523EB3"/>
    <w:rsid w:val="005249DF"/>
    <w:rsid w:val="005254C5"/>
    <w:rsid w:val="005322B6"/>
    <w:rsid w:val="00532463"/>
    <w:rsid w:val="00533AB1"/>
    <w:rsid w:val="00533C67"/>
    <w:rsid w:val="00536D1F"/>
    <w:rsid w:val="00541F5C"/>
    <w:rsid w:val="005425B2"/>
    <w:rsid w:val="0054402B"/>
    <w:rsid w:val="00547346"/>
    <w:rsid w:val="00547510"/>
    <w:rsid w:val="00547CF9"/>
    <w:rsid w:val="00553482"/>
    <w:rsid w:val="00556DD0"/>
    <w:rsid w:val="0056242D"/>
    <w:rsid w:val="00564372"/>
    <w:rsid w:val="00564FDC"/>
    <w:rsid w:val="0056592C"/>
    <w:rsid w:val="0056722C"/>
    <w:rsid w:val="00572A20"/>
    <w:rsid w:val="00573E4D"/>
    <w:rsid w:val="00573FEC"/>
    <w:rsid w:val="00575FAD"/>
    <w:rsid w:val="005773D4"/>
    <w:rsid w:val="00577553"/>
    <w:rsid w:val="00581FAB"/>
    <w:rsid w:val="00584700"/>
    <w:rsid w:val="00584C29"/>
    <w:rsid w:val="005909A8"/>
    <w:rsid w:val="00592F04"/>
    <w:rsid w:val="0059330F"/>
    <w:rsid w:val="005934A8"/>
    <w:rsid w:val="005969A3"/>
    <w:rsid w:val="005A01CF"/>
    <w:rsid w:val="005A133A"/>
    <w:rsid w:val="005A48C1"/>
    <w:rsid w:val="005A5C09"/>
    <w:rsid w:val="005A6707"/>
    <w:rsid w:val="005A6A34"/>
    <w:rsid w:val="005A7749"/>
    <w:rsid w:val="005B187A"/>
    <w:rsid w:val="005B1FAF"/>
    <w:rsid w:val="005B2068"/>
    <w:rsid w:val="005B2B59"/>
    <w:rsid w:val="005B3366"/>
    <w:rsid w:val="005B39D0"/>
    <w:rsid w:val="005B52F3"/>
    <w:rsid w:val="005C48E6"/>
    <w:rsid w:val="005C4D6B"/>
    <w:rsid w:val="005C695E"/>
    <w:rsid w:val="005C757C"/>
    <w:rsid w:val="005D04C0"/>
    <w:rsid w:val="005D1889"/>
    <w:rsid w:val="005D2A67"/>
    <w:rsid w:val="005D4208"/>
    <w:rsid w:val="005D53B4"/>
    <w:rsid w:val="005D5F2F"/>
    <w:rsid w:val="005E061D"/>
    <w:rsid w:val="005E21DC"/>
    <w:rsid w:val="005E25BA"/>
    <w:rsid w:val="005E37B2"/>
    <w:rsid w:val="005E4373"/>
    <w:rsid w:val="005E4728"/>
    <w:rsid w:val="005E756E"/>
    <w:rsid w:val="005E7583"/>
    <w:rsid w:val="005E7DEF"/>
    <w:rsid w:val="005F15DE"/>
    <w:rsid w:val="005F644A"/>
    <w:rsid w:val="005F6AB3"/>
    <w:rsid w:val="005F74A8"/>
    <w:rsid w:val="005F78F2"/>
    <w:rsid w:val="0060148A"/>
    <w:rsid w:val="006016B7"/>
    <w:rsid w:val="006019BA"/>
    <w:rsid w:val="00602479"/>
    <w:rsid w:val="00604E99"/>
    <w:rsid w:val="0060764D"/>
    <w:rsid w:val="006112CB"/>
    <w:rsid w:val="00612B1C"/>
    <w:rsid w:val="006202E0"/>
    <w:rsid w:val="00622EA7"/>
    <w:rsid w:val="006237DF"/>
    <w:rsid w:val="00625C88"/>
    <w:rsid w:val="00625E5D"/>
    <w:rsid w:val="00626568"/>
    <w:rsid w:val="0063042E"/>
    <w:rsid w:val="006363CB"/>
    <w:rsid w:val="00637B5F"/>
    <w:rsid w:val="00637E5E"/>
    <w:rsid w:val="00637F4E"/>
    <w:rsid w:val="00641D6D"/>
    <w:rsid w:val="00642352"/>
    <w:rsid w:val="00643F1E"/>
    <w:rsid w:val="006462A3"/>
    <w:rsid w:val="00646505"/>
    <w:rsid w:val="006478C3"/>
    <w:rsid w:val="00652E02"/>
    <w:rsid w:val="00653997"/>
    <w:rsid w:val="00655692"/>
    <w:rsid w:val="00656182"/>
    <w:rsid w:val="006563D1"/>
    <w:rsid w:val="00656C44"/>
    <w:rsid w:val="00660C4F"/>
    <w:rsid w:val="00660EF5"/>
    <w:rsid w:val="00662C03"/>
    <w:rsid w:val="00666CA6"/>
    <w:rsid w:val="0066744A"/>
    <w:rsid w:val="00667708"/>
    <w:rsid w:val="00667867"/>
    <w:rsid w:val="006726E4"/>
    <w:rsid w:val="00672BB1"/>
    <w:rsid w:val="00681774"/>
    <w:rsid w:val="006817E1"/>
    <w:rsid w:val="006819C3"/>
    <w:rsid w:val="00681C3A"/>
    <w:rsid w:val="00682F47"/>
    <w:rsid w:val="00683CD3"/>
    <w:rsid w:val="0068528D"/>
    <w:rsid w:val="00685DAB"/>
    <w:rsid w:val="006860DC"/>
    <w:rsid w:val="00691702"/>
    <w:rsid w:val="006922FB"/>
    <w:rsid w:val="00692750"/>
    <w:rsid w:val="00697BCF"/>
    <w:rsid w:val="006A1CEC"/>
    <w:rsid w:val="006A24A0"/>
    <w:rsid w:val="006A3214"/>
    <w:rsid w:val="006A53ED"/>
    <w:rsid w:val="006A78A4"/>
    <w:rsid w:val="006B1B32"/>
    <w:rsid w:val="006B22F0"/>
    <w:rsid w:val="006B2F98"/>
    <w:rsid w:val="006B6139"/>
    <w:rsid w:val="006B7CA9"/>
    <w:rsid w:val="006C18E8"/>
    <w:rsid w:val="006C61D0"/>
    <w:rsid w:val="006C6EE4"/>
    <w:rsid w:val="006D7C5F"/>
    <w:rsid w:val="006D7D64"/>
    <w:rsid w:val="006E2175"/>
    <w:rsid w:val="006E2585"/>
    <w:rsid w:val="006E590A"/>
    <w:rsid w:val="006E6E0F"/>
    <w:rsid w:val="006F1A5D"/>
    <w:rsid w:val="006F29F4"/>
    <w:rsid w:val="006F45FD"/>
    <w:rsid w:val="006F6D35"/>
    <w:rsid w:val="0070707C"/>
    <w:rsid w:val="00707339"/>
    <w:rsid w:val="0071367F"/>
    <w:rsid w:val="007140BB"/>
    <w:rsid w:val="00714B6E"/>
    <w:rsid w:val="007208F5"/>
    <w:rsid w:val="00722433"/>
    <w:rsid w:val="0072476C"/>
    <w:rsid w:val="00724F24"/>
    <w:rsid w:val="00725167"/>
    <w:rsid w:val="00727B9B"/>
    <w:rsid w:val="00730805"/>
    <w:rsid w:val="0073482E"/>
    <w:rsid w:val="0073545E"/>
    <w:rsid w:val="00736626"/>
    <w:rsid w:val="007379FD"/>
    <w:rsid w:val="0074028E"/>
    <w:rsid w:val="0074111F"/>
    <w:rsid w:val="00741642"/>
    <w:rsid w:val="00742EF9"/>
    <w:rsid w:val="007439B5"/>
    <w:rsid w:val="00745428"/>
    <w:rsid w:val="00746F25"/>
    <w:rsid w:val="0075255A"/>
    <w:rsid w:val="007540F2"/>
    <w:rsid w:val="00760A35"/>
    <w:rsid w:val="00762E2D"/>
    <w:rsid w:val="007636F1"/>
    <w:rsid w:val="007754C9"/>
    <w:rsid w:val="007806F9"/>
    <w:rsid w:val="00781321"/>
    <w:rsid w:val="00782293"/>
    <w:rsid w:val="00783941"/>
    <w:rsid w:val="007840C5"/>
    <w:rsid w:val="007870B4"/>
    <w:rsid w:val="00790C0A"/>
    <w:rsid w:val="00790C27"/>
    <w:rsid w:val="00794792"/>
    <w:rsid w:val="007966AB"/>
    <w:rsid w:val="00796D76"/>
    <w:rsid w:val="00797B9E"/>
    <w:rsid w:val="007A0E29"/>
    <w:rsid w:val="007A44CB"/>
    <w:rsid w:val="007A61C3"/>
    <w:rsid w:val="007A725E"/>
    <w:rsid w:val="007B2375"/>
    <w:rsid w:val="007B246B"/>
    <w:rsid w:val="007B66FF"/>
    <w:rsid w:val="007C0513"/>
    <w:rsid w:val="007C1C16"/>
    <w:rsid w:val="007C4EB2"/>
    <w:rsid w:val="007C7AF1"/>
    <w:rsid w:val="007D374C"/>
    <w:rsid w:val="007D5BC3"/>
    <w:rsid w:val="007D5E91"/>
    <w:rsid w:val="007D7150"/>
    <w:rsid w:val="007D79A5"/>
    <w:rsid w:val="007E063C"/>
    <w:rsid w:val="007E2E20"/>
    <w:rsid w:val="007E58D9"/>
    <w:rsid w:val="007E5A1F"/>
    <w:rsid w:val="007E6A8C"/>
    <w:rsid w:val="007E6BF0"/>
    <w:rsid w:val="007F06E0"/>
    <w:rsid w:val="007F16A9"/>
    <w:rsid w:val="007F19CE"/>
    <w:rsid w:val="007F28A2"/>
    <w:rsid w:val="007F550A"/>
    <w:rsid w:val="007F6536"/>
    <w:rsid w:val="007F7806"/>
    <w:rsid w:val="008004F1"/>
    <w:rsid w:val="00800AD5"/>
    <w:rsid w:val="0080187D"/>
    <w:rsid w:val="00803234"/>
    <w:rsid w:val="00804550"/>
    <w:rsid w:val="008066DA"/>
    <w:rsid w:val="0080672D"/>
    <w:rsid w:val="00807ED6"/>
    <w:rsid w:val="00812E62"/>
    <w:rsid w:val="0081330D"/>
    <w:rsid w:val="008148D5"/>
    <w:rsid w:val="00814FF8"/>
    <w:rsid w:val="0081619A"/>
    <w:rsid w:val="00816D6C"/>
    <w:rsid w:val="00820FC0"/>
    <w:rsid w:val="00823761"/>
    <w:rsid w:val="00826B44"/>
    <w:rsid w:val="00831C9F"/>
    <w:rsid w:val="00835343"/>
    <w:rsid w:val="00837BC7"/>
    <w:rsid w:val="008403B9"/>
    <w:rsid w:val="00841CA3"/>
    <w:rsid w:val="008428E7"/>
    <w:rsid w:val="00845BD0"/>
    <w:rsid w:val="00852D91"/>
    <w:rsid w:val="00853629"/>
    <w:rsid w:val="008545C8"/>
    <w:rsid w:val="00856901"/>
    <w:rsid w:val="00857A6C"/>
    <w:rsid w:val="00863F9B"/>
    <w:rsid w:val="0086438A"/>
    <w:rsid w:val="00864B4F"/>
    <w:rsid w:val="008650AC"/>
    <w:rsid w:val="008676C1"/>
    <w:rsid w:val="00872666"/>
    <w:rsid w:val="008727CC"/>
    <w:rsid w:val="00873670"/>
    <w:rsid w:val="0087600F"/>
    <w:rsid w:val="00882497"/>
    <w:rsid w:val="008832F4"/>
    <w:rsid w:val="00891AD4"/>
    <w:rsid w:val="00894860"/>
    <w:rsid w:val="008A3B9A"/>
    <w:rsid w:val="008A6B8A"/>
    <w:rsid w:val="008B3819"/>
    <w:rsid w:val="008B47E0"/>
    <w:rsid w:val="008B4D53"/>
    <w:rsid w:val="008B53B5"/>
    <w:rsid w:val="008B61FE"/>
    <w:rsid w:val="008C0C37"/>
    <w:rsid w:val="008C2BB9"/>
    <w:rsid w:val="008C7913"/>
    <w:rsid w:val="008D0309"/>
    <w:rsid w:val="008D1D4C"/>
    <w:rsid w:val="008D2455"/>
    <w:rsid w:val="008D3A44"/>
    <w:rsid w:val="008D4FB8"/>
    <w:rsid w:val="008E111D"/>
    <w:rsid w:val="008E20F2"/>
    <w:rsid w:val="008E3EE9"/>
    <w:rsid w:val="008E6F0A"/>
    <w:rsid w:val="008F1F54"/>
    <w:rsid w:val="008F404E"/>
    <w:rsid w:val="008F6AAA"/>
    <w:rsid w:val="008F6CE6"/>
    <w:rsid w:val="008F7DB1"/>
    <w:rsid w:val="0090072B"/>
    <w:rsid w:val="00902861"/>
    <w:rsid w:val="00903ED1"/>
    <w:rsid w:val="009040E0"/>
    <w:rsid w:val="00905BCB"/>
    <w:rsid w:val="00907C1F"/>
    <w:rsid w:val="00907F6D"/>
    <w:rsid w:val="00910508"/>
    <w:rsid w:val="00912165"/>
    <w:rsid w:val="00914081"/>
    <w:rsid w:val="00914CF8"/>
    <w:rsid w:val="00915A23"/>
    <w:rsid w:val="00915B75"/>
    <w:rsid w:val="00920A61"/>
    <w:rsid w:val="00921222"/>
    <w:rsid w:val="00922218"/>
    <w:rsid w:val="0092577F"/>
    <w:rsid w:val="00927E42"/>
    <w:rsid w:val="00927EE1"/>
    <w:rsid w:val="00927FEB"/>
    <w:rsid w:val="009303AF"/>
    <w:rsid w:val="00931C77"/>
    <w:rsid w:val="00934D6C"/>
    <w:rsid w:val="00937013"/>
    <w:rsid w:val="00937B67"/>
    <w:rsid w:val="00940325"/>
    <w:rsid w:val="00945101"/>
    <w:rsid w:val="00950DCF"/>
    <w:rsid w:val="00954C59"/>
    <w:rsid w:val="00954FF4"/>
    <w:rsid w:val="00961087"/>
    <w:rsid w:val="009620D8"/>
    <w:rsid w:val="009658E7"/>
    <w:rsid w:val="00966BB2"/>
    <w:rsid w:val="009673AD"/>
    <w:rsid w:val="00972C75"/>
    <w:rsid w:val="0097610F"/>
    <w:rsid w:val="00977446"/>
    <w:rsid w:val="009779F6"/>
    <w:rsid w:val="00977BA4"/>
    <w:rsid w:val="00977BD4"/>
    <w:rsid w:val="009835B4"/>
    <w:rsid w:val="0098409B"/>
    <w:rsid w:val="00986993"/>
    <w:rsid w:val="00986E27"/>
    <w:rsid w:val="00987375"/>
    <w:rsid w:val="00990527"/>
    <w:rsid w:val="00991D4E"/>
    <w:rsid w:val="00992227"/>
    <w:rsid w:val="00992654"/>
    <w:rsid w:val="00992E1A"/>
    <w:rsid w:val="00993BDB"/>
    <w:rsid w:val="00993C3E"/>
    <w:rsid w:val="009941D0"/>
    <w:rsid w:val="00994891"/>
    <w:rsid w:val="00995A25"/>
    <w:rsid w:val="00995B8A"/>
    <w:rsid w:val="009965A0"/>
    <w:rsid w:val="00997741"/>
    <w:rsid w:val="00997D2F"/>
    <w:rsid w:val="009A055A"/>
    <w:rsid w:val="009A1315"/>
    <w:rsid w:val="009A44A9"/>
    <w:rsid w:val="009A5D2C"/>
    <w:rsid w:val="009A5E34"/>
    <w:rsid w:val="009A6F44"/>
    <w:rsid w:val="009C197A"/>
    <w:rsid w:val="009C33F4"/>
    <w:rsid w:val="009C4106"/>
    <w:rsid w:val="009D66DA"/>
    <w:rsid w:val="009D7217"/>
    <w:rsid w:val="009E5E4F"/>
    <w:rsid w:val="009E7DB0"/>
    <w:rsid w:val="009F0CB1"/>
    <w:rsid w:val="009F5B65"/>
    <w:rsid w:val="009F76FC"/>
    <w:rsid w:val="00A0023B"/>
    <w:rsid w:val="00A00CE5"/>
    <w:rsid w:val="00A020C9"/>
    <w:rsid w:val="00A050EC"/>
    <w:rsid w:val="00A05CF4"/>
    <w:rsid w:val="00A10C52"/>
    <w:rsid w:val="00A17618"/>
    <w:rsid w:val="00A1783F"/>
    <w:rsid w:val="00A17A7B"/>
    <w:rsid w:val="00A17F86"/>
    <w:rsid w:val="00A20663"/>
    <w:rsid w:val="00A2108C"/>
    <w:rsid w:val="00A22134"/>
    <w:rsid w:val="00A250C6"/>
    <w:rsid w:val="00A2521F"/>
    <w:rsid w:val="00A30058"/>
    <w:rsid w:val="00A31563"/>
    <w:rsid w:val="00A344B3"/>
    <w:rsid w:val="00A36422"/>
    <w:rsid w:val="00A37E90"/>
    <w:rsid w:val="00A433DA"/>
    <w:rsid w:val="00A444FF"/>
    <w:rsid w:val="00A44D89"/>
    <w:rsid w:val="00A4706D"/>
    <w:rsid w:val="00A475AB"/>
    <w:rsid w:val="00A4760E"/>
    <w:rsid w:val="00A50235"/>
    <w:rsid w:val="00A510DB"/>
    <w:rsid w:val="00A5132E"/>
    <w:rsid w:val="00A51D77"/>
    <w:rsid w:val="00A534A3"/>
    <w:rsid w:val="00A541DA"/>
    <w:rsid w:val="00A55477"/>
    <w:rsid w:val="00A567D3"/>
    <w:rsid w:val="00A57179"/>
    <w:rsid w:val="00A57562"/>
    <w:rsid w:val="00A577FD"/>
    <w:rsid w:val="00A578D7"/>
    <w:rsid w:val="00A57B9E"/>
    <w:rsid w:val="00A63568"/>
    <w:rsid w:val="00A650B2"/>
    <w:rsid w:val="00A662D8"/>
    <w:rsid w:val="00A663B6"/>
    <w:rsid w:val="00A6645E"/>
    <w:rsid w:val="00A66B5B"/>
    <w:rsid w:val="00A66DF1"/>
    <w:rsid w:val="00A67626"/>
    <w:rsid w:val="00A705AC"/>
    <w:rsid w:val="00A75359"/>
    <w:rsid w:val="00A75645"/>
    <w:rsid w:val="00A835E5"/>
    <w:rsid w:val="00A856BB"/>
    <w:rsid w:val="00A925AA"/>
    <w:rsid w:val="00A92D21"/>
    <w:rsid w:val="00A942F6"/>
    <w:rsid w:val="00A955F7"/>
    <w:rsid w:val="00A96CD3"/>
    <w:rsid w:val="00AA0CB8"/>
    <w:rsid w:val="00AA6EEB"/>
    <w:rsid w:val="00AB063D"/>
    <w:rsid w:val="00AB397B"/>
    <w:rsid w:val="00AB3FBB"/>
    <w:rsid w:val="00AB526F"/>
    <w:rsid w:val="00AB5A34"/>
    <w:rsid w:val="00AC00CD"/>
    <w:rsid w:val="00AC3303"/>
    <w:rsid w:val="00AC3B03"/>
    <w:rsid w:val="00AC450B"/>
    <w:rsid w:val="00AD1DFB"/>
    <w:rsid w:val="00AD283B"/>
    <w:rsid w:val="00AD2A72"/>
    <w:rsid w:val="00AD3F29"/>
    <w:rsid w:val="00AD49F8"/>
    <w:rsid w:val="00AD51EA"/>
    <w:rsid w:val="00AE7DCF"/>
    <w:rsid w:val="00AF3468"/>
    <w:rsid w:val="00B01559"/>
    <w:rsid w:val="00B03360"/>
    <w:rsid w:val="00B0407E"/>
    <w:rsid w:val="00B0501E"/>
    <w:rsid w:val="00B06E8D"/>
    <w:rsid w:val="00B06F12"/>
    <w:rsid w:val="00B0723C"/>
    <w:rsid w:val="00B10176"/>
    <w:rsid w:val="00B11B36"/>
    <w:rsid w:val="00B1437B"/>
    <w:rsid w:val="00B15AD2"/>
    <w:rsid w:val="00B21B48"/>
    <w:rsid w:val="00B21C78"/>
    <w:rsid w:val="00B22B08"/>
    <w:rsid w:val="00B22FD0"/>
    <w:rsid w:val="00B24456"/>
    <w:rsid w:val="00B258D8"/>
    <w:rsid w:val="00B27B30"/>
    <w:rsid w:val="00B321D9"/>
    <w:rsid w:val="00B323E8"/>
    <w:rsid w:val="00B32A8C"/>
    <w:rsid w:val="00B33B44"/>
    <w:rsid w:val="00B342F0"/>
    <w:rsid w:val="00B42572"/>
    <w:rsid w:val="00B446D3"/>
    <w:rsid w:val="00B46537"/>
    <w:rsid w:val="00B47033"/>
    <w:rsid w:val="00B47575"/>
    <w:rsid w:val="00B51B95"/>
    <w:rsid w:val="00B53D5F"/>
    <w:rsid w:val="00B57611"/>
    <w:rsid w:val="00B63561"/>
    <w:rsid w:val="00B66F29"/>
    <w:rsid w:val="00B73BDB"/>
    <w:rsid w:val="00B740D7"/>
    <w:rsid w:val="00B7427F"/>
    <w:rsid w:val="00B753DA"/>
    <w:rsid w:val="00B80599"/>
    <w:rsid w:val="00B810D8"/>
    <w:rsid w:val="00B81208"/>
    <w:rsid w:val="00B861BA"/>
    <w:rsid w:val="00B913B3"/>
    <w:rsid w:val="00B91404"/>
    <w:rsid w:val="00B93E65"/>
    <w:rsid w:val="00B949FF"/>
    <w:rsid w:val="00BA1E55"/>
    <w:rsid w:val="00BA348E"/>
    <w:rsid w:val="00BA4F76"/>
    <w:rsid w:val="00BA53C5"/>
    <w:rsid w:val="00BA54A6"/>
    <w:rsid w:val="00BA7C79"/>
    <w:rsid w:val="00BB0792"/>
    <w:rsid w:val="00BB1409"/>
    <w:rsid w:val="00BB1686"/>
    <w:rsid w:val="00BB28B1"/>
    <w:rsid w:val="00BB3CA6"/>
    <w:rsid w:val="00BB3DFB"/>
    <w:rsid w:val="00BB7802"/>
    <w:rsid w:val="00BC01DC"/>
    <w:rsid w:val="00BC1E1B"/>
    <w:rsid w:val="00BC27DD"/>
    <w:rsid w:val="00BC399B"/>
    <w:rsid w:val="00BC60C8"/>
    <w:rsid w:val="00BC7A3D"/>
    <w:rsid w:val="00BD200A"/>
    <w:rsid w:val="00BD205E"/>
    <w:rsid w:val="00BD455B"/>
    <w:rsid w:val="00BD7209"/>
    <w:rsid w:val="00BD7945"/>
    <w:rsid w:val="00BD7C2C"/>
    <w:rsid w:val="00BE0CCA"/>
    <w:rsid w:val="00BE104A"/>
    <w:rsid w:val="00BE2A32"/>
    <w:rsid w:val="00BF0CA4"/>
    <w:rsid w:val="00BF294F"/>
    <w:rsid w:val="00BF538F"/>
    <w:rsid w:val="00BF60E0"/>
    <w:rsid w:val="00BF7EE3"/>
    <w:rsid w:val="00C01DD3"/>
    <w:rsid w:val="00C03131"/>
    <w:rsid w:val="00C041AB"/>
    <w:rsid w:val="00C04814"/>
    <w:rsid w:val="00C14B94"/>
    <w:rsid w:val="00C15076"/>
    <w:rsid w:val="00C164DE"/>
    <w:rsid w:val="00C207DB"/>
    <w:rsid w:val="00C2233F"/>
    <w:rsid w:val="00C23D9F"/>
    <w:rsid w:val="00C33F92"/>
    <w:rsid w:val="00C36CCD"/>
    <w:rsid w:val="00C479DE"/>
    <w:rsid w:val="00C50A6C"/>
    <w:rsid w:val="00C54683"/>
    <w:rsid w:val="00C56AC0"/>
    <w:rsid w:val="00C62692"/>
    <w:rsid w:val="00C628A6"/>
    <w:rsid w:val="00C6452E"/>
    <w:rsid w:val="00C65103"/>
    <w:rsid w:val="00C6608A"/>
    <w:rsid w:val="00C670DB"/>
    <w:rsid w:val="00C80597"/>
    <w:rsid w:val="00C826B3"/>
    <w:rsid w:val="00C83BA7"/>
    <w:rsid w:val="00C8448E"/>
    <w:rsid w:val="00C845A2"/>
    <w:rsid w:val="00C85E2A"/>
    <w:rsid w:val="00C91E99"/>
    <w:rsid w:val="00C92189"/>
    <w:rsid w:val="00C928EE"/>
    <w:rsid w:val="00C95A16"/>
    <w:rsid w:val="00C97E77"/>
    <w:rsid w:val="00CA3717"/>
    <w:rsid w:val="00CA3A77"/>
    <w:rsid w:val="00CA42D5"/>
    <w:rsid w:val="00CA6C37"/>
    <w:rsid w:val="00CA7803"/>
    <w:rsid w:val="00CB1376"/>
    <w:rsid w:val="00CB1543"/>
    <w:rsid w:val="00CB1799"/>
    <w:rsid w:val="00CB2DC3"/>
    <w:rsid w:val="00CB2E13"/>
    <w:rsid w:val="00CB3349"/>
    <w:rsid w:val="00CB3C68"/>
    <w:rsid w:val="00CB4E19"/>
    <w:rsid w:val="00CB5794"/>
    <w:rsid w:val="00CB75A8"/>
    <w:rsid w:val="00CD2CB7"/>
    <w:rsid w:val="00CD2D52"/>
    <w:rsid w:val="00CD3D7A"/>
    <w:rsid w:val="00CD4E59"/>
    <w:rsid w:val="00CD54DE"/>
    <w:rsid w:val="00CD6F40"/>
    <w:rsid w:val="00CE060D"/>
    <w:rsid w:val="00CE0A92"/>
    <w:rsid w:val="00CE174A"/>
    <w:rsid w:val="00CE3FF5"/>
    <w:rsid w:val="00CE7250"/>
    <w:rsid w:val="00CE75D1"/>
    <w:rsid w:val="00CF18D1"/>
    <w:rsid w:val="00CF2617"/>
    <w:rsid w:val="00CF3245"/>
    <w:rsid w:val="00CF3ADA"/>
    <w:rsid w:val="00CF44B8"/>
    <w:rsid w:val="00CF4AC2"/>
    <w:rsid w:val="00CF5E23"/>
    <w:rsid w:val="00CF6BBF"/>
    <w:rsid w:val="00D0039B"/>
    <w:rsid w:val="00D00590"/>
    <w:rsid w:val="00D00750"/>
    <w:rsid w:val="00D02D85"/>
    <w:rsid w:val="00D055E5"/>
    <w:rsid w:val="00D07E8D"/>
    <w:rsid w:val="00D10642"/>
    <w:rsid w:val="00D121C2"/>
    <w:rsid w:val="00D14A94"/>
    <w:rsid w:val="00D17069"/>
    <w:rsid w:val="00D17EC0"/>
    <w:rsid w:val="00D238AA"/>
    <w:rsid w:val="00D238E3"/>
    <w:rsid w:val="00D23BF4"/>
    <w:rsid w:val="00D24387"/>
    <w:rsid w:val="00D24DC4"/>
    <w:rsid w:val="00D26D31"/>
    <w:rsid w:val="00D34E17"/>
    <w:rsid w:val="00D36BAC"/>
    <w:rsid w:val="00D37A48"/>
    <w:rsid w:val="00D425C5"/>
    <w:rsid w:val="00D47BE5"/>
    <w:rsid w:val="00D55E73"/>
    <w:rsid w:val="00D55F8C"/>
    <w:rsid w:val="00D6099C"/>
    <w:rsid w:val="00D64131"/>
    <w:rsid w:val="00D6530E"/>
    <w:rsid w:val="00D65A6D"/>
    <w:rsid w:val="00D65C17"/>
    <w:rsid w:val="00D66809"/>
    <w:rsid w:val="00D66DDD"/>
    <w:rsid w:val="00D719D8"/>
    <w:rsid w:val="00D74692"/>
    <w:rsid w:val="00D759AD"/>
    <w:rsid w:val="00D75B24"/>
    <w:rsid w:val="00D763D8"/>
    <w:rsid w:val="00D77184"/>
    <w:rsid w:val="00D77267"/>
    <w:rsid w:val="00D80206"/>
    <w:rsid w:val="00D812E1"/>
    <w:rsid w:val="00D815C0"/>
    <w:rsid w:val="00D81BBA"/>
    <w:rsid w:val="00D82856"/>
    <w:rsid w:val="00D85CEF"/>
    <w:rsid w:val="00D86155"/>
    <w:rsid w:val="00D87345"/>
    <w:rsid w:val="00D87FA2"/>
    <w:rsid w:val="00D92DC8"/>
    <w:rsid w:val="00D92E33"/>
    <w:rsid w:val="00D92FEB"/>
    <w:rsid w:val="00D93015"/>
    <w:rsid w:val="00DA0DC7"/>
    <w:rsid w:val="00DA1D51"/>
    <w:rsid w:val="00DB2724"/>
    <w:rsid w:val="00DB28F3"/>
    <w:rsid w:val="00DB30C5"/>
    <w:rsid w:val="00DB533A"/>
    <w:rsid w:val="00DB6F98"/>
    <w:rsid w:val="00DB7DC8"/>
    <w:rsid w:val="00DC1BD6"/>
    <w:rsid w:val="00DC2CE1"/>
    <w:rsid w:val="00DC34C5"/>
    <w:rsid w:val="00DC3ABD"/>
    <w:rsid w:val="00DC4318"/>
    <w:rsid w:val="00DC4B9D"/>
    <w:rsid w:val="00DC5FA2"/>
    <w:rsid w:val="00DD075D"/>
    <w:rsid w:val="00DD1A31"/>
    <w:rsid w:val="00DD326A"/>
    <w:rsid w:val="00DD5962"/>
    <w:rsid w:val="00DD6B2B"/>
    <w:rsid w:val="00DD77CD"/>
    <w:rsid w:val="00DD7F2E"/>
    <w:rsid w:val="00DE25C2"/>
    <w:rsid w:val="00DE35DE"/>
    <w:rsid w:val="00DF3E77"/>
    <w:rsid w:val="00DF42CE"/>
    <w:rsid w:val="00DF5353"/>
    <w:rsid w:val="00DF5C88"/>
    <w:rsid w:val="00DF60AB"/>
    <w:rsid w:val="00DF699F"/>
    <w:rsid w:val="00E01312"/>
    <w:rsid w:val="00E02070"/>
    <w:rsid w:val="00E02E5D"/>
    <w:rsid w:val="00E04EBB"/>
    <w:rsid w:val="00E0541F"/>
    <w:rsid w:val="00E0558B"/>
    <w:rsid w:val="00E057FF"/>
    <w:rsid w:val="00E05A1D"/>
    <w:rsid w:val="00E109F5"/>
    <w:rsid w:val="00E12EA0"/>
    <w:rsid w:val="00E15DA4"/>
    <w:rsid w:val="00E17585"/>
    <w:rsid w:val="00E209D8"/>
    <w:rsid w:val="00E219FC"/>
    <w:rsid w:val="00E21FB6"/>
    <w:rsid w:val="00E276E5"/>
    <w:rsid w:val="00E35BE5"/>
    <w:rsid w:val="00E368C0"/>
    <w:rsid w:val="00E375F0"/>
    <w:rsid w:val="00E4030A"/>
    <w:rsid w:val="00E47934"/>
    <w:rsid w:val="00E5044D"/>
    <w:rsid w:val="00E50A3C"/>
    <w:rsid w:val="00E50F53"/>
    <w:rsid w:val="00E5341D"/>
    <w:rsid w:val="00E5556D"/>
    <w:rsid w:val="00E6152E"/>
    <w:rsid w:val="00E6426D"/>
    <w:rsid w:val="00E642AD"/>
    <w:rsid w:val="00E646ED"/>
    <w:rsid w:val="00E64AE9"/>
    <w:rsid w:val="00E65E29"/>
    <w:rsid w:val="00E65E40"/>
    <w:rsid w:val="00E65EB6"/>
    <w:rsid w:val="00E7049A"/>
    <w:rsid w:val="00E717A2"/>
    <w:rsid w:val="00E71BD0"/>
    <w:rsid w:val="00E724C0"/>
    <w:rsid w:val="00E72A6C"/>
    <w:rsid w:val="00E7400A"/>
    <w:rsid w:val="00E747BC"/>
    <w:rsid w:val="00E7579A"/>
    <w:rsid w:val="00E76D6D"/>
    <w:rsid w:val="00E77BAE"/>
    <w:rsid w:val="00E8108E"/>
    <w:rsid w:val="00E82578"/>
    <w:rsid w:val="00E82E61"/>
    <w:rsid w:val="00E84165"/>
    <w:rsid w:val="00E842DB"/>
    <w:rsid w:val="00E848E0"/>
    <w:rsid w:val="00E8563E"/>
    <w:rsid w:val="00E85904"/>
    <w:rsid w:val="00E87EBF"/>
    <w:rsid w:val="00E907B2"/>
    <w:rsid w:val="00E909BE"/>
    <w:rsid w:val="00E922D4"/>
    <w:rsid w:val="00E959BB"/>
    <w:rsid w:val="00E964EE"/>
    <w:rsid w:val="00E97941"/>
    <w:rsid w:val="00E979F2"/>
    <w:rsid w:val="00EA1475"/>
    <w:rsid w:val="00EA5DA1"/>
    <w:rsid w:val="00EB207E"/>
    <w:rsid w:val="00EB3CDA"/>
    <w:rsid w:val="00EB484C"/>
    <w:rsid w:val="00EB507B"/>
    <w:rsid w:val="00EB6C15"/>
    <w:rsid w:val="00EB73AD"/>
    <w:rsid w:val="00EC1F99"/>
    <w:rsid w:val="00EC5162"/>
    <w:rsid w:val="00EC5585"/>
    <w:rsid w:val="00EC6C77"/>
    <w:rsid w:val="00ED047B"/>
    <w:rsid w:val="00ED25E2"/>
    <w:rsid w:val="00ED26ED"/>
    <w:rsid w:val="00ED2CD8"/>
    <w:rsid w:val="00ED3995"/>
    <w:rsid w:val="00ED3B2D"/>
    <w:rsid w:val="00ED5CCA"/>
    <w:rsid w:val="00ED64FB"/>
    <w:rsid w:val="00ED6702"/>
    <w:rsid w:val="00ED6D44"/>
    <w:rsid w:val="00EE0893"/>
    <w:rsid w:val="00EE0ED9"/>
    <w:rsid w:val="00EE3BC5"/>
    <w:rsid w:val="00EE61B4"/>
    <w:rsid w:val="00EF3E4A"/>
    <w:rsid w:val="00EF5DFF"/>
    <w:rsid w:val="00EF62DB"/>
    <w:rsid w:val="00EF6F5D"/>
    <w:rsid w:val="00EF7D35"/>
    <w:rsid w:val="00F03B7D"/>
    <w:rsid w:val="00F06639"/>
    <w:rsid w:val="00F06B74"/>
    <w:rsid w:val="00F10715"/>
    <w:rsid w:val="00F10DCD"/>
    <w:rsid w:val="00F1107F"/>
    <w:rsid w:val="00F11790"/>
    <w:rsid w:val="00F12D7E"/>
    <w:rsid w:val="00F13AE2"/>
    <w:rsid w:val="00F1438E"/>
    <w:rsid w:val="00F179AF"/>
    <w:rsid w:val="00F211FA"/>
    <w:rsid w:val="00F21F1A"/>
    <w:rsid w:val="00F22718"/>
    <w:rsid w:val="00F22F5C"/>
    <w:rsid w:val="00F2508E"/>
    <w:rsid w:val="00F25C4A"/>
    <w:rsid w:val="00F30BE6"/>
    <w:rsid w:val="00F30E0A"/>
    <w:rsid w:val="00F325E4"/>
    <w:rsid w:val="00F32A9B"/>
    <w:rsid w:val="00F34155"/>
    <w:rsid w:val="00F347F1"/>
    <w:rsid w:val="00F35C38"/>
    <w:rsid w:val="00F41E26"/>
    <w:rsid w:val="00F44778"/>
    <w:rsid w:val="00F4487A"/>
    <w:rsid w:val="00F44A5F"/>
    <w:rsid w:val="00F465DC"/>
    <w:rsid w:val="00F469E8"/>
    <w:rsid w:val="00F50F64"/>
    <w:rsid w:val="00F514D3"/>
    <w:rsid w:val="00F54097"/>
    <w:rsid w:val="00F54CC6"/>
    <w:rsid w:val="00F565CE"/>
    <w:rsid w:val="00F60A8C"/>
    <w:rsid w:val="00F63FBF"/>
    <w:rsid w:val="00F64231"/>
    <w:rsid w:val="00F64778"/>
    <w:rsid w:val="00F67202"/>
    <w:rsid w:val="00F7192B"/>
    <w:rsid w:val="00F71DAC"/>
    <w:rsid w:val="00F74DB8"/>
    <w:rsid w:val="00F76E5B"/>
    <w:rsid w:val="00F81EB7"/>
    <w:rsid w:val="00F825C5"/>
    <w:rsid w:val="00F82FF3"/>
    <w:rsid w:val="00F83FBA"/>
    <w:rsid w:val="00F86E25"/>
    <w:rsid w:val="00F90B7C"/>
    <w:rsid w:val="00F9394A"/>
    <w:rsid w:val="00F96D7C"/>
    <w:rsid w:val="00F97F23"/>
    <w:rsid w:val="00FA363E"/>
    <w:rsid w:val="00FA3B13"/>
    <w:rsid w:val="00FA713C"/>
    <w:rsid w:val="00FB2248"/>
    <w:rsid w:val="00FC0726"/>
    <w:rsid w:val="00FC1EC2"/>
    <w:rsid w:val="00FC280D"/>
    <w:rsid w:val="00FD3AB8"/>
    <w:rsid w:val="00FD6C85"/>
    <w:rsid w:val="00FE0AEB"/>
    <w:rsid w:val="00FE3B10"/>
    <w:rsid w:val="00FE4D29"/>
    <w:rsid w:val="00FF31DA"/>
    <w:rsid w:val="00FF7E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0DA96E"/>
  <w15:docId w15:val="{2E74A4F1-F27D-49CA-9634-707637EEA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3C079A"/>
  </w:style>
  <w:style w:type="paragraph" w:styleId="u1">
    <w:name w:val="heading 1"/>
    <w:aliases w:val="H1"/>
    <w:basedOn w:val="Binhthng"/>
    <w:next w:val="Binhthng"/>
    <w:link w:val="u1Char"/>
    <w:uiPriority w:val="1"/>
    <w:qFormat/>
    <w:rsid w:val="003C079A"/>
    <w:pPr>
      <w:keepNext/>
      <w:keepLines/>
      <w:numPr>
        <w:numId w:val="5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u2">
    <w:name w:val="heading 2"/>
    <w:aliases w:val="l2,H2,HD2"/>
    <w:basedOn w:val="Binhthng"/>
    <w:next w:val="Binhthng"/>
    <w:link w:val="u2Char"/>
    <w:uiPriority w:val="9"/>
    <w:unhideWhenUsed/>
    <w:qFormat/>
    <w:rsid w:val="003C079A"/>
    <w:pPr>
      <w:keepNext/>
      <w:keepLines/>
      <w:numPr>
        <w:ilvl w:val="1"/>
        <w:numId w:val="5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u3">
    <w:name w:val="heading 3"/>
    <w:basedOn w:val="Binhthng"/>
    <w:next w:val="Binhthng"/>
    <w:link w:val="u3Char"/>
    <w:uiPriority w:val="1"/>
    <w:unhideWhenUsed/>
    <w:qFormat/>
    <w:rsid w:val="003C079A"/>
    <w:pPr>
      <w:keepNext/>
      <w:keepLines/>
      <w:numPr>
        <w:ilvl w:val="2"/>
        <w:numId w:val="52"/>
      </w:numPr>
      <w:spacing w:before="200" w:after="0"/>
      <w:outlineLvl w:val="2"/>
    </w:pPr>
    <w:rPr>
      <w:rFonts w:asciiTheme="majorHAnsi" w:eastAsiaTheme="majorEastAsia" w:hAnsiTheme="majorHAnsi" w:cstheme="majorBidi"/>
      <w:b/>
      <w:bCs/>
      <w:color w:val="000000" w:themeColor="text1"/>
    </w:rPr>
  </w:style>
  <w:style w:type="paragraph" w:styleId="u4">
    <w:name w:val="heading 4"/>
    <w:basedOn w:val="Binhthng"/>
    <w:next w:val="Binhthng"/>
    <w:link w:val="u4Char"/>
    <w:uiPriority w:val="9"/>
    <w:unhideWhenUsed/>
    <w:qFormat/>
    <w:rsid w:val="003C079A"/>
    <w:pPr>
      <w:keepNext/>
      <w:keepLines/>
      <w:numPr>
        <w:ilvl w:val="3"/>
        <w:numId w:val="52"/>
      </w:numPr>
      <w:spacing w:before="200" w:after="0"/>
      <w:outlineLvl w:val="3"/>
    </w:pPr>
    <w:rPr>
      <w:rFonts w:asciiTheme="majorHAnsi" w:eastAsiaTheme="majorEastAsia" w:hAnsiTheme="majorHAnsi" w:cstheme="majorBidi"/>
      <w:b/>
      <w:bCs/>
      <w:i/>
      <w:iCs/>
      <w:color w:val="000000" w:themeColor="text1"/>
    </w:rPr>
  </w:style>
  <w:style w:type="paragraph" w:styleId="u5">
    <w:name w:val="heading 5"/>
    <w:basedOn w:val="Binhthng"/>
    <w:next w:val="Binhthng"/>
    <w:link w:val="u5Char"/>
    <w:uiPriority w:val="9"/>
    <w:unhideWhenUsed/>
    <w:qFormat/>
    <w:rsid w:val="003C079A"/>
    <w:pPr>
      <w:keepNext/>
      <w:keepLines/>
      <w:numPr>
        <w:ilvl w:val="4"/>
        <w:numId w:val="52"/>
      </w:numPr>
      <w:spacing w:before="200" w:after="0"/>
      <w:outlineLvl w:val="4"/>
    </w:pPr>
    <w:rPr>
      <w:rFonts w:asciiTheme="majorHAnsi" w:eastAsiaTheme="majorEastAsia" w:hAnsiTheme="majorHAnsi" w:cstheme="majorBidi"/>
      <w:color w:val="252525" w:themeColor="text2" w:themeShade="BF"/>
    </w:rPr>
  </w:style>
  <w:style w:type="paragraph" w:styleId="u6">
    <w:name w:val="heading 6"/>
    <w:basedOn w:val="Binhthng"/>
    <w:next w:val="Binhthng"/>
    <w:link w:val="u6Char"/>
    <w:uiPriority w:val="9"/>
    <w:unhideWhenUsed/>
    <w:qFormat/>
    <w:rsid w:val="003C079A"/>
    <w:pPr>
      <w:keepNext/>
      <w:keepLines/>
      <w:numPr>
        <w:ilvl w:val="5"/>
        <w:numId w:val="52"/>
      </w:numPr>
      <w:spacing w:before="200" w:after="0"/>
      <w:outlineLvl w:val="5"/>
    </w:pPr>
    <w:rPr>
      <w:rFonts w:asciiTheme="majorHAnsi" w:eastAsiaTheme="majorEastAsia" w:hAnsiTheme="majorHAnsi" w:cstheme="majorBidi"/>
      <w:i/>
      <w:iCs/>
      <w:color w:val="252525" w:themeColor="text2" w:themeShade="BF"/>
    </w:rPr>
  </w:style>
  <w:style w:type="paragraph" w:styleId="u7">
    <w:name w:val="heading 7"/>
    <w:basedOn w:val="Binhthng"/>
    <w:next w:val="Binhthng"/>
    <w:link w:val="u7Char"/>
    <w:unhideWhenUsed/>
    <w:qFormat/>
    <w:rsid w:val="003C079A"/>
    <w:pPr>
      <w:keepNext/>
      <w:keepLines/>
      <w:numPr>
        <w:ilvl w:val="6"/>
        <w:numId w:val="52"/>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nhideWhenUsed/>
    <w:qFormat/>
    <w:rsid w:val="003C079A"/>
    <w:pPr>
      <w:keepNext/>
      <w:keepLines/>
      <w:numPr>
        <w:ilvl w:val="7"/>
        <w:numId w:val="52"/>
      </w:numPr>
      <w:spacing w:before="200" w:after="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nhideWhenUsed/>
    <w:qFormat/>
    <w:rsid w:val="003C079A"/>
    <w:pPr>
      <w:keepNext/>
      <w:keepLines/>
      <w:numPr>
        <w:ilvl w:val="8"/>
        <w:numId w:val="5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H1 Char"/>
    <w:basedOn w:val="Phngmcinhcuaoanvn"/>
    <w:link w:val="u1"/>
    <w:uiPriority w:val="1"/>
    <w:rsid w:val="003C079A"/>
    <w:rPr>
      <w:rFonts w:asciiTheme="majorHAnsi" w:eastAsiaTheme="majorEastAsia" w:hAnsiTheme="majorHAnsi" w:cstheme="majorBidi"/>
      <w:b/>
      <w:bCs/>
      <w:smallCaps/>
      <w:color w:val="000000" w:themeColor="text1"/>
      <w:sz w:val="36"/>
      <w:szCs w:val="36"/>
    </w:rPr>
  </w:style>
  <w:style w:type="character" w:customStyle="1" w:styleId="u2Char">
    <w:name w:val="Đầu đề 2 Char"/>
    <w:aliases w:val="l2 Char,H2 Char,HD2 Char"/>
    <w:basedOn w:val="Phngmcinhcuaoanvn"/>
    <w:link w:val="u2"/>
    <w:uiPriority w:val="9"/>
    <w:rsid w:val="003C079A"/>
    <w:rPr>
      <w:rFonts w:asciiTheme="majorHAnsi" w:eastAsiaTheme="majorEastAsia" w:hAnsiTheme="majorHAnsi" w:cstheme="majorBidi"/>
      <w:b/>
      <w:bCs/>
      <w:smallCaps/>
      <w:color w:val="000000" w:themeColor="text1"/>
      <w:sz w:val="28"/>
      <w:szCs w:val="28"/>
    </w:rPr>
  </w:style>
  <w:style w:type="character" w:customStyle="1" w:styleId="u3Char">
    <w:name w:val="Đầu đề 3 Char"/>
    <w:basedOn w:val="Phngmcinhcuaoanvn"/>
    <w:link w:val="u3"/>
    <w:uiPriority w:val="1"/>
    <w:rsid w:val="003C079A"/>
    <w:rPr>
      <w:rFonts w:asciiTheme="majorHAnsi" w:eastAsiaTheme="majorEastAsia" w:hAnsiTheme="majorHAnsi" w:cstheme="majorBidi"/>
      <w:b/>
      <w:bCs/>
      <w:color w:val="000000" w:themeColor="text1"/>
    </w:rPr>
  </w:style>
  <w:style w:type="character" w:customStyle="1" w:styleId="u4Char">
    <w:name w:val="Đầu đề 4 Char"/>
    <w:basedOn w:val="Phngmcinhcuaoanvn"/>
    <w:link w:val="u4"/>
    <w:uiPriority w:val="9"/>
    <w:rsid w:val="003C079A"/>
    <w:rPr>
      <w:rFonts w:asciiTheme="majorHAnsi" w:eastAsiaTheme="majorEastAsia" w:hAnsiTheme="majorHAnsi" w:cstheme="majorBidi"/>
      <w:b/>
      <w:bCs/>
      <w:i/>
      <w:iCs/>
      <w:color w:val="000000" w:themeColor="text1"/>
    </w:rPr>
  </w:style>
  <w:style w:type="character" w:customStyle="1" w:styleId="u5Char">
    <w:name w:val="Đầu đề 5 Char"/>
    <w:basedOn w:val="Phngmcinhcuaoanvn"/>
    <w:link w:val="u5"/>
    <w:uiPriority w:val="9"/>
    <w:rsid w:val="003C079A"/>
    <w:rPr>
      <w:rFonts w:asciiTheme="majorHAnsi" w:eastAsiaTheme="majorEastAsia" w:hAnsiTheme="majorHAnsi" w:cstheme="majorBidi"/>
      <w:color w:val="252525" w:themeColor="text2" w:themeShade="BF"/>
    </w:rPr>
  </w:style>
  <w:style w:type="character" w:customStyle="1" w:styleId="u6Char">
    <w:name w:val="Đầu đề 6 Char"/>
    <w:basedOn w:val="Phngmcinhcuaoanvn"/>
    <w:link w:val="u6"/>
    <w:uiPriority w:val="9"/>
    <w:rsid w:val="003C079A"/>
    <w:rPr>
      <w:rFonts w:asciiTheme="majorHAnsi" w:eastAsiaTheme="majorEastAsia" w:hAnsiTheme="majorHAnsi" w:cstheme="majorBidi"/>
      <w:i/>
      <w:iCs/>
      <w:color w:val="252525" w:themeColor="text2" w:themeShade="BF"/>
    </w:rPr>
  </w:style>
  <w:style w:type="character" w:customStyle="1" w:styleId="u7Char">
    <w:name w:val="Đầu đề 7 Char"/>
    <w:basedOn w:val="Phngmcinhcuaoanvn"/>
    <w:link w:val="u7"/>
    <w:rsid w:val="003C079A"/>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rsid w:val="003C079A"/>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rsid w:val="003C079A"/>
    <w:rPr>
      <w:rFonts w:asciiTheme="majorHAnsi" w:eastAsiaTheme="majorEastAsia" w:hAnsiTheme="majorHAnsi" w:cstheme="majorBidi"/>
      <w:i/>
      <w:iCs/>
      <w:color w:val="404040" w:themeColor="text1" w:themeTint="BF"/>
      <w:sz w:val="20"/>
      <w:szCs w:val="20"/>
    </w:rPr>
  </w:style>
  <w:style w:type="paragraph" w:styleId="Tiu">
    <w:name w:val="Title"/>
    <w:basedOn w:val="Binhthng"/>
    <w:next w:val="Binhthng"/>
    <w:link w:val="Tiu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uChar">
    <w:name w:val="Tiêu đề Char"/>
    <w:basedOn w:val="Phngmcinhcuaoanvn"/>
    <w:link w:val="Tiu"/>
    <w:uiPriority w:val="10"/>
    <w:rsid w:val="003C079A"/>
    <w:rPr>
      <w:rFonts w:asciiTheme="majorHAnsi" w:eastAsiaTheme="majorEastAsia" w:hAnsiTheme="majorHAnsi" w:cstheme="majorBidi"/>
      <w:color w:val="000000" w:themeColor="text1"/>
      <w:sz w:val="56"/>
      <w:szCs w:val="56"/>
    </w:rPr>
  </w:style>
  <w:style w:type="paragraph" w:styleId="Tiuphu">
    <w:name w:val="Subtitle"/>
    <w:basedOn w:val="Binhthng"/>
    <w:next w:val="Binhthng"/>
    <w:link w:val="TiuphuChar"/>
    <w:uiPriority w:val="11"/>
    <w:qFormat/>
    <w:rsid w:val="003C079A"/>
    <w:pPr>
      <w:numPr>
        <w:ilvl w:val="1"/>
      </w:numPr>
    </w:pPr>
    <w:rPr>
      <w:color w:val="5A5A5A" w:themeColor="text1" w:themeTint="A5"/>
      <w:spacing w:val="10"/>
    </w:rPr>
  </w:style>
  <w:style w:type="character" w:customStyle="1" w:styleId="TiuphuChar">
    <w:name w:val="Tiêu đề phụ Char"/>
    <w:basedOn w:val="Phngmcinhcuaoanvn"/>
    <w:link w:val="Tiuphu"/>
    <w:uiPriority w:val="11"/>
    <w:rsid w:val="003C079A"/>
    <w:rPr>
      <w:color w:val="5A5A5A" w:themeColor="text1" w:themeTint="A5"/>
      <w:spacing w:val="10"/>
    </w:rPr>
  </w:style>
  <w:style w:type="character" w:styleId="NhnmanhTinht">
    <w:name w:val="Subtle Emphasis"/>
    <w:basedOn w:val="Phngmcinhcuaoanvn"/>
    <w:uiPriority w:val="19"/>
    <w:qFormat/>
    <w:rsid w:val="003C079A"/>
    <w:rPr>
      <w:i/>
      <w:iCs/>
      <w:color w:val="404040" w:themeColor="text1" w:themeTint="BF"/>
    </w:rPr>
  </w:style>
  <w:style w:type="character" w:styleId="Nhnmanh">
    <w:name w:val="Emphasis"/>
    <w:basedOn w:val="Phngmcinhcuaoanvn"/>
    <w:uiPriority w:val="20"/>
    <w:qFormat/>
    <w:rsid w:val="003C079A"/>
    <w:rPr>
      <w:i/>
      <w:iCs/>
      <w:color w:val="auto"/>
    </w:rPr>
  </w:style>
  <w:style w:type="character" w:styleId="NhnmnhThm">
    <w:name w:val="Intense Emphasis"/>
    <w:basedOn w:val="Phngmcinhcuaoanvn"/>
    <w:uiPriority w:val="21"/>
    <w:qFormat/>
    <w:rsid w:val="003C079A"/>
    <w:rPr>
      <w:b/>
      <w:bCs/>
      <w:i/>
      <w:iCs/>
      <w:caps/>
    </w:rPr>
  </w:style>
  <w:style w:type="character" w:styleId="Manh">
    <w:name w:val="Strong"/>
    <w:basedOn w:val="Phngmcinhcuaoanvn"/>
    <w:uiPriority w:val="22"/>
    <w:qFormat/>
    <w:rsid w:val="003C079A"/>
    <w:rPr>
      <w:b/>
      <w:bCs/>
      <w:color w:val="000000" w:themeColor="text1"/>
    </w:rPr>
  </w:style>
  <w:style w:type="paragraph" w:styleId="Litrichdn">
    <w:name w:val="Quote"/>
    <w:basedOn w:val="Binhthng"/>
    <w:next w:val="Binhthng"/>
    <w:link w:val="LitrichdnChar"/>
    <w:uiPriority w:val="29"/>
    <w:qFormat/>
    <w:rsid w:val="003C079A"/>
    <w:pPr>
      <w:spacing w:before="160"/>
      <w:ind w:left="720" w:right="720"/>
    </w:pPr>
    <w:rPr>
      <w:i/>
      <w:iCs/>
      <w:color w:val="000000" w:themeColor="text1"/>
    </w:rPr>
  </w:style>
  <w:style w:type="character" w:customStyle="1" w:styleId="LitrichdnChar">
    <w:name w:val="Lời trích dẫn Char"/>
    <w:basedOn w:val="Phngmcinhcuaoanvn"/>
    <w:link w:val="Litrichdn"/>
    <w:uiPriority w:val="29"/>
    <w:rsid w:val="003C079A"/>
    <w:rPr>
      <w:i/>
      <w:iCs/>
      <w:color w:val="000000" w:themeColor="text1"/>
    </w:rPr>
  </w:style>
  <w:style w:type="paragraph" w:styleId="Nhaykepm">
    <w:name w:val="Intense Quote"/>
    <w:basedOn w:val="Binhthng"/>
    <w:next w:val="Binhthng"/>
    <w:link w:val="Nhaykepm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NhaykepmChar">
    <w:name w:val="Nháy kép Đậm Char"/>
    <w:basedOn w:val="Phngmcinhcuaoanvn"/>
    <w:link w:val="Nhaykepm"/>
    <w:uiPriority w:val="30"/>
    <w:rsid w:val="003C079A"/>
    <w:rPr>
      <w:color w:val="000000" w:themeColor="text1"/>
      <w:shd w:val="clear" w:color="auto" w:fill="F2F2F2" w:themeFill="background1" w:themeFillShade="F2"/>
    </w:rPr>
  </w:style>
  <w:style w:type="character" w:styleId="ThamchiuTinht">
    <w:name w:val="Subtle Reference"/>
    <w:basedOn w:val="Phngmcinhcuaoanvn"/>
    <w:uiPriority w:val="31"/>
    <w:qFormat/>
    <w:rsid w:val="003C079A"/>
    <w:rPr>
      <w:smallCaps/>
      <w:color w:val="404040" w:themeColor="text1" w:themeTint="BF"/>
      <w:u w:val="single" w:color="7F7F7F" w:themeColor="text1" w:themeTint="80"/>
    </w:rPr>
  </w:style>
  <w:style w:type="character" w:styleId="ThamchiuNhnmnh">
    <w:name w:val="Intense Reference"/>
    <w:basedOn w:val="Phngmcinhcuaoanvn"/>
    <w:uiPriority w:val="32"/>
    <w:qFormat/>
    <w:rsid w:val="003C079A"/>
    <w:rPr>
      <w:b/>
      <w:bCs/>
      <w:smallCaps/>
      <w:u w:val="single"/>
    </w:rPr>
  </w:style>
  <w:style w:type="character" w:styleId="TiuSach">
    <w:name w:val="Book Title"/>
    <w:basedOn w:val="Phngmcinhcuaoanvn"/>
    <w:uiPriority w:val="33"/>
    <w:qFormat/>
    <w:rsid w:val="003C079A"/>
    <w:rPr>
      <w:b w:val="0"/>
      <w:bCs w:val="0"/>
      <w:smallCaps/>
      <w:spacing w:val="5"/>
    </w:rPr>
  </w:style>
  <w:style w:type="paragraph" w:styleId="Chuthich">
    <w:name w:val="caption"/>
    <w:basedOn w:val="Binhthng"/>
    <w:next w:val="Binhthng"/>
    <w:link w:val="ChuthichChar"/>
    <w:uiPriority w:val="35"/>
    <w:unhideWhenUsed/>
    <w:qFormat/>
    <w:rsid w:val="003C079A"/>
    <w:pPr>
      <w:spacing w:after="200" w:line="240" w:lineRule="auto"/>
    </w:pPr>
    <w:rPr>
      <w:i/>
      <w:iCs/>
      <w:color w:val="323232" w:themeColor="text2"/>
      <w:sz w:val="18"/>
      <w:szCs w:val="18"/>
    </w:rPr>
  </w:style>
  <w:style w:type="character" w:customStyle="1" w:styleId="ChuthichChar">
    <w:name w:val="Chú thích Char"/>
    <w:basedOn w:val="Phngmcinhcuaoanvn"/>
    <w:link w:val="Chuthich"/>
    <w:uiPriority w:val="35"/>
    <w:rsid w:val="00C479DE"/>
    <w:rPr>
      <w:i/>
      <w:iCs/>
      <w:color w:val="323232" w:themeColor="text2"/>
      <w:sz w:val="18"/>
      <w:szCs w:val="18"/>
    </w:rPr>
  </w:style>
  <w:style w:type="paragraph" w:styleId="uMucluc">
    <w:name w:val="TOC Heading"/>
    <w:basedOn w:val="u1"/>
    <w:next w:val="Binhthng"/>
    <w:uiPriority w:val="39"/>
    <w:unhideWhenUsed/>
    <w:qFormat/>
    <w:rsid w:val="003C079A"/>
    <w:pPr>
      <w:outlineLvl w:val="9"/>
    </w:pPr>
  </w:style>
  <w:style w:type="paragraph" w:styleId="KhngDncch">
    <w:name w:val="No Spacing"/>
    <w:link w:val="KhngDncchChar"/>
    <w:uiPriority w:val="1"/>
    <w:qFormat/>
    <w:rsid w:val="003C079A"/>
    <w:pPr>
      <w:spacing w:after="0" w:line="240" w:lineRule="auto"/>
    </w:pPr>
  </w:style>
  <w:style w:type="character" w:customStyle="1" w:styleId="KhngDncchChar">
    <w:name w:val="Không Dãn cách Char"/>
    <w:link w:val="KhngDncch"/>
    <w:uiPriority w:val="1"/>
    <w:locked/>
    <w:rsid w:val="00352AF3"/>
  </w:style>
  <w:style w:type="paragraph" w:styleId="oancuaDanhsach">
    <w:name w:val="List Paragraph"/>
    <w:aliases w:val="lever 0"/>
    <w:basedOn w:val="Binhthng"/>
    <w:link w:val="oancuaDanhsachChar"/>
    <w:uiPriority w:val="1"/>
    <w:qFormat/>
    <w:rsid w:val="00C14B94"/>
    <w:pPr>
      <w:ind w:left="720"/>
      <w:contextualSpacing/>
    </w:pPr>
  </w:style>
  <w:style w:type="character" w:customStyle="1" w:styleId="oancuaDanhsachChar">
    <w:name w:val="Đoạn của Danh sách Char"/>
    <w:aliases w:val="lever 0 Char"/>
    <w:link w:val="oancuaDanhsach"/>
    <w:uiPriority w:val="34"/>
    <w:rsid w:val="00F12D7E"/>
  </w:style>
  <w:style w:type="paragraph" w:customStyle="1" w:styleId="H3">
    <w:name w:val="H3"/>
    <w:basedOn w:val="u3"/>
    <w:link w:val="H3Char"/>
    <w:rsid w:val="0071367F"/>
  </w:style>
  <w:style w:type="character" w:customStyle="1" w:styleId="H3Char">
    <w:name w:val="H3 Char"/>
    <w:basedOn w:val="Phngmcinhcuaoanvn"/>
    <w:link w:val="H3"/>
    <w:rsid w:val="0071367F"/>
    <w:rPr>
      <w:rFonts w:asciiTheme="majorHAnsi" w:eastAsiaTheme="majorEastAsia" w:hAnsiTheme="majorHAnsi" w:cstheme="majorBidi"/>
      <w:b/>
      <w:bCs/>
      <w:color w:val="000000" w:themeColor="text1"/>
    </w:rPr>
  </w:style>
  <w:style w:type="paragraph" w:customStyle="1" w:styleId="H4">
    <w:name w:val="H4"/>
    <w:basedOn w:val="u4"/>
    <w:next w:val="u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BangThngthng"/>
    <w:uiPriority w:val="49"/>
    <w:rsid w:val="0071367F"/>
    <w:pPr>
      <w:spacing w:after="0" w:line="240" w:lineRule="auto"/>
    </w:pPr>
    <w:rPr>
      <w:sz w:val="20"/>
      <w:szCs w:val="20"/>
    </w:r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BangThngthng"/>
    <w:uiPriority w:val="49"/>
    <w:rsid w:val="004863F6"/>
    <w:pPr>
      <w:spacing w:before="120" w:after="6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LiBang">
    <w:name w:val="Table Grid"/>
    <w:basedOn w:val="BangThngthng"/>
    <w:uiPriority w:val="39"/>
    <w:rsid w:val="00713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BangThngthng"/>
    <w:uiPriority w:val="44"/>
    <w:rsid w:val="007136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iuktni">
    <w:name w:val="Hyperlink"/>
    <w:basedOn w:val="Phngmcinhcuaoanvn"/>
    <w:uiPriority w:val="99"/>
    <w:unhideWhenUsed/>
    <w:rsid w:val="0071367F"/>
    <w:rPr>
      <w:color w:val="6B9F25" w:themeColor="hyperlink"/>
      <w:u w:val="single"/>
    </w:rPr>
  </w:style>
  <w:style w:type="paragraph" w:styleId="Bongchuthich">
    <w:name w:val="Balloon Text"/>
    <w:basedOn w:val="Binhthng"/>
    <w:link w:val="BongchuthichChar"/>
    <w:uiPriority w:val="99"/>
    <w:unhideWhenUsed/>
    <w:rsid w:val="00E4030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rsid w:val="00E4030A"/>
    <w:rPr>
      <w:rFonts w:ascii="Tahoma" w:hAnsi="Tahoma" w:cs="Tahoma"/>
      <w:sz w:val="16"/>
      <w:szCs w:val="16"/>
    </w:rPr>
  </w:style>
  <w:style w:type="paragraph" w:styleId="Mucluc1">
    <w:name w:val="toc 1"/>
    <w:basedOn w:val="Binhthng"/>
    <w:next w:val="Binhthng"/>
    <w:autoRedefine/>
    <w:uiPriority w:val="39"/>
    <w:unhideWhenUsed/>
    <w:rsid w:val="002645E2"/>
    <w:pPr>
      <w:spacing w:after="100"/>
    </w:pPr>
  </w:style>
  <w:style w:type="paragraph" w:styleId="Mucluc2">
    <w:name w:val="toc 2"/>
    <w:basedOn w:val="Binhthng"/>
    <w:next w:val="Binhthng"/>
    <w:autoRedefine/>
    <w:uiPriority w:val="39"/>
    <w:unhideWhenUsed/>
    <w:rsid w:val="002645E2"/>
    <w:pPr>
      <w:spacing w:after="100"/>
      <w:ind w:left="220"/>
    </w:pPr>
  </w:style>
  <w:style w:type="paragraph" w:styleId="Mucluc3">
    <w:name w:val="toc 3"/>
    <w:basedOn w:val="Binhthng"/>
    <w:next w:val="Binhthng"/>
    <w:autoRedefine/>
    <w:uiPriority w:val="39"/>
    <w:unhideWhenUsed/>
    <w:rsid w:val="002645E2"/>
    <w:pPr>
      <w:spacing w:after="100"/>
      <w:ind w:left="440"/>
    </w:pPr>
  </w:style>
  <w:style w:type="paragraph" w:styleId="utrang">
    <w:name w:val="header"/>
    <w:aliases w:val="Chapter Name"/>
    <w:basedOn w:val="Binhthng"/>
    <w:link w:val="utrangChar"/>
    <w:unhideWhenUsed/>
    <w:rsid w:val="002645E2"/>
    <w:pPr>
      <w:tabs>
        <w:tab w:val="center" w:pos="4680"/>
        <w:tab w:val="right" w:pos="9360"/>
      </w:tabs>
      <w:spacing w:after="0" w:line="240" w:lineRule="auto"/>
    </w:pPr>
  </w:style>
  <w:style w:type="character" w:customStyle="1" w:styleId="utrangChar">
    <w:name w:val="Đầu trang Char"/>
    <w:aliases w:val="Chapter Name Char"/>
    <w:basedOn w:val="Phngmcinhcuaoanvn"/>
    <w:link w:val="utrang"/>
    <w:uiPriority w:val="99"/>
    <w:qFormat/>
    <w:rsid w:val="002645E2"/>
  </w:style>
  <w:style w:type="paragraph" w:styleId="Chntrang">
    <w:name w:val="footer"/>
    <w:basedOn w:val="Binhthng"/>
    <w:link w:val="ChntrangChar"/>
    <w:unhideWhenUsed/>
    <w:rsid w:val="002645E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645E2"/>
  </w:style>
  <w:style w:type="paragraph" w:customStyle="1" w:styleId="bang">
    <w:name w:val="bang"/>
    <w:basedOn w:val="Binhthng"/>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u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Binhthng"/>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Binhthng"/>
    <w:next w:val="ThnVnban"/>
    <w:autoRedefine/>
    <w:rsid w:val="00F13AE2"/>
    <w:pPr>
      <w:widowControl w:val="0"/>
      <w:spacing w:before="120" w:after="60" w:line="240" w:lineRule="auto"/>
    </w:pPr>
    <w:rPr>
      <w:rFonts w:ascii="Tahoma" w:eastAsia="Times New Roman" w:hAnsi="Tahoma" w:cs="Tahoma"/>
      <w:sz w:val="20"/>
      <w:szCs w:val="20"/>
      <w:lang w:eastAsia="en-US"/>
    </w:rPr>
  </w:style>
  <w:style w:type="paragraph" w:styleId="ThnVnban">
    <w:name w:val="Body Text"/>
    <w:basedOn w:val="Binhthng"/>
    <w:link w:val="ThnVnbanChar"/>
    <w:uiPriority w:val="1"/>
    <w:unhideWhenUsed/>
    <w:qFormat/>
    <w:rsid w:val="00F13AE2"/>
    <w:pPr>
      <w:spacing w:after="120"/>
    </w:pPr>
  </w:style>
  <w:style w:type="character" w:customStyle="1" w:styleId="ThnVnbanChar">
    <w:name w:val="Thân Văn bản Char"/>
    <w:basedOn w:val="Phngmcinhcuaoanvn"/>
    <w:link w:val="ThnVnban"/>
    <w:uiPriority w:val="1"/>
    <w:rsid w:val="00F13AE2"/>
  </w:style>
  <w:style w:type="table" w:customStyle="1" w:styleId="GridTable4-Accent51">
    <w:name w:val="Grid Table 4 - Accent 51"/>
    <w:basedOn w:val="BangThngthng"/>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ThutlBinhthng"/>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ThutlBinhthng">
    <w:name w:val="Normal Indent"/>
    <w:basedOn w:val="Binhthng"/>
    <w:unhideWhenUsed/>
    <w:rsid w:val="00A44D89"/>
    <w:pPr>
      <w:ind w:left="720"/>
    </w:pPr>
  </w:style>
  <w:style w:type="paragraph" w:customStyle="1" w:styleId="Bang0">
    <w:name w:val="Bang"/>
    <w:basedOn w:val="Binhthng"/>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Duudong">
    <w:name w:val="List Bullet"/>
    <w:basedOn w:val="Binhthng"/>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
    <w:name w:val="bodytext"/>
    <w:basedOn w:val="Binhthng"/>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Binhthng"/>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ThngthngWeb">
    <w:name w:val="Normal (Web)"/>
    <w:basedOn w:val="Binhthng"/>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Binhthng"/>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Phngmcinhcuaoanvn"/>
    <w:rsid w:val="00532463"/>
  </w:style>
  <w:style w:type="paragraph" w:customStyle="1" w:styleId="Example">
    <w:name w:val="Example"/>
    <w:basedOn w:val="ThutlBinhthng"/>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u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Binhthng"/>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Binhthng"/>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utrang"/>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Mucluc4">
    <w:name w:val="toc 4"/>
    <w:basedOn w:val="Binhthng"/>
    <w:next w:val="Binhthng"/>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Mucluc5">
    <w:name w:val="toc 5"/>
    <w:basedOn w:val="Binhthng"/>
    <w:next w:val="Binhthng"/>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Mucluc6">
    <w:name w:val="toc 6"/>
    <w:basedOn w:val="Binhthng"/>
    <w:next w:val="Binhthng"/>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Mucluc7">
    <w:name w:val="toc 7"/>
    <w:basedOn w:val="Binhthng"/>
    <w:next w:val="Binhthng"/>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Mucluc8">
    <w:name w:val="toc 8"/>
    <w:basedOn w:val="Binhthng"/>
    <w:next w:val="Binhthng"/>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Mucluc9">
    <w:name w:val="toc 9"/>
    <w:basedOn w:val="Binhthng"/>
    <w:next w:val="Binhthng"/>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Binhthng"/>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Strang">
    <w:name w:val="page number"/>
    <w:basedOn w:val="Phngmcinhcuaoanvn"/>
    <w:rsid w:val="004863F6"/>
  </w:style>
  <w:style w:type="paragraph" w:customStyle="1" w:styleId="Heading3">
    <w:name w:val="Heading3"/>
    <w:basedOn w:val="ThutlBinhthng"/>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ThnvnbanThutl3">
    <w:name w:val="Body Text Indent 3"/>
    <w:basedOn w:val="Binhthng"/>
    <w:link w:val="ThnvnbanThutl3Char"/>
    <w:rsid w:val="004863F6"/>
    <w:pPr>
      <w:spacing w:before="120" w:after="60" w:line="240" w:lineRule="auto"/>
      <w:ind w:left="540"/>
    </w:pPr>
    <w:rPr>
      <w:rFonts w:ascii="Tahoma" w:eastAsia="MS Mincho" w:hAnsi="Tahoma" w:cs="Arial"/>
      <w:sz w:val="20"/>
      <w:szCs w:val="20"/>
      <w:lang w:val="en-AU" w:eastAsia="en-US"/>
    </w:rPr>
  </w:style>
  <w:style w:type="character" w:customStyle="1" w:styleId="ThnvnbanThutl3Char">
    <w:name w:val="Thân văn bản Thụt lề 3 Char"/>
    <w:basedOn w:val="Phngmcinhcuaoanvn"/>
    <w:link w:val="ThnvnbanThutl3"/>
    <w:rsid w:val="004863F6"/>
    <w:rPr>
      <w:rFonts w:ascii="Tahoma" w:eastAsia="MS Mincho" w:hAnsi="Tahoma" w:cs="Arial"/>
      <w:sz w:val="20"/>
      <w:szCs w:val="20"/>
      <w:lang w:val="en-AU" w:eastAsia="en-US"/>
    </w:rPr>
  </w:style>
  <w:style w:type="paragraph" w:customStyle="1" w:styleId="Heading1H1">
    <w:name w:val="Heading 1.H1"/>
    <w:basedOn w:val="Binhthng"/>
    <w:next w:val="Binhthng"/>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Binhthng"/>
    <w:next w:val="Binhthng"/>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Binhthng"/>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Binhthng"/>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Binhthng"/>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Binhthng"/>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Binhthng"/>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Binhthng"/>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Binhthng"/>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Binhthng"/>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Binhthng"/>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Binhthng"/>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Binhthng"/>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Binhthng"/>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Binhthng"/>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Binhthng"/>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Binhthng"/>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Binhthng"/>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Binhthng"/>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Binhthng"/>
    <w:rsid w:val="004863F6"/>
    <w:pPr>
      <w:spacing w:after="60" w:line="240" w:lineRule="auto"/>
    </w:pPr>
    <w:rPr>
      <w:rFonts w:ascii="Times New Roman" w:eastAsia="MS Mincho" w:hAnsi="Times New Roman" w:cs="Times New Roman"/>
      <w:b/>
      <w:bCs/>
      <w:caps/>
      <w:sz w:val="20"/>
      <w:szCs w:val="20"/>
      <w:lang w:val="en-AU" w:eastAsia="en-US"/>
    </w:rPr>
  </w:style>
  <w:style w:type="paragraph" w:styleId="VnbanCcchu">
    <w:name w:val="footnote text"/>
    <w:basedOn w:val="Binhthng"/>
    <w:link w:val="VnbanCcchu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VnbanCcchuChar">
    <w:name w:val="Văn bản Cước chú Char"/>
    <w:basedOn w:val="Phngmcinhcuaoanvn"/>
    <w:link w:val="VnbanCcchu"/>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VnbanChuthich">
    <w:name w:val="annotation text"/>
    <w:basedOn w:val="Binhthng"/>
    <w:link w:val="VnbanChuthich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VnbanChuthichChar">
    <w:name w:val="Văn bản Chú thích Char"/>
    <w:basedOn w:val="Phngmcinhcuaoanvn"/>
    <w:link w:val="VnbanChuthich"/>
    <w:semiHidden/>
    <w:rsid w:val="004863F6"/>
    <w:rPr>
      <w:rFonts w:ascii="Times New Roman" w:eastAsia="MS Mincho" w:hAnsi="Times New Roman" w:cs="Times New Roman"/>
      <w:sz w:val="20"/>
      <w:szCs w:val="20"/>
      <w:lang w:val="en-GB" w:eastAsia="en-US"/>
    </w:rPr>
  </w:style>
  <w:style w:type="paragraph" w:styleId="ThutlThnVnban">
    <w:name w:val="Body Text Indent"/>
    <w:basedOn w:val="Binhthng"/>
    <w:link w:val="ThutlThnVnbanChar"/>
    <w:rsid w:val="004863F6"/>
    <w:pPr>
      <w:spacing w:after="60" w:line="240" w:lineRule="auto"/>
    </w:pPr>
    <w:rPr>
      <w:rFonts w:ascii="Times New Roman" w:eastAsia="MS Mincho" w:hAnsi="Times New Roman" w:cs="Times New Roman"/>
      <w:sz w:val="24"/>
      <w:szCs w:val="24"/>
      <w:lang w:val="en-AU" w:eastAsia="en-US"/>
    </w:rPr>
  </w:style>
  <w:style w:type="character" w:customStyle="1" w:styleId="ThutlThnVnbanChar">
    <w:name w:val="Thụt lề Thân Văn bản Char"/>
    <w:basedOn w:val="Phngmcinhcuaoanvn"/>
    <w:link w:val="ThutlThnVnban"/>
    <w:rsid w:val="004863F6"/>
    <w:rPr>
      <w:rFonts w:ascii="Times New Roman" w:eastAsia="MS Mincho" w:hAnsi="Times New Roman" w:cs="Times New Roman"/>
      <w:sz w:val="24"/>
      <w:szCs w:val="24"/>
      <w:lang w:val="en-AU" w:eastAsia="en-US"/>
    </w:rPr>
  </w:style>
  <w:style w:type="paragraph" w:customStyle="1" w:styleId="Starbullet">
    <w:name w:val="Starbullet"/>
    <w:basedOn w:val="Binhthng"/>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Binhthng"/>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Binhthng"/>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ThamchiuCcchu">
    <w:name w:val="footnote reference"/>
    <w:basedOn w:val="Phngmcinhcuaoanvn"/>
    <w:semiHidden/>
    <w:rsid w:val="004863F6"/>
    <w:rPr>
      <w:vertAlign w:val="superscript"/>
    </w:rPr>
  </w:style>
  <w:style w:type="paragraph" w:customStyle="1" w:styleId="Bullet">
    <w:name w:val="Bullet"/>
    <w:basedOn w:val="Binhthng"/>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Thnvnban3">
    <w:name w:val="Body Text 3"/>
    <w:basedOn w:val="Binhthng"/>
    <w:link w:val="Thnvnban3Char"/>
    <w:rsid w:val="004863F6"/>
    <w:pPr>
      <w:spacing w:after="60" w:line="240" w:lineRule="auto"/>
    </w:pPr>
    <w:rPr>
      <w:rFonts w:ascii="Tahoma" w:eastAsia="MS Mincho" w:hAnsi="Tahoma" w:cs="Arial"/>
      <w:b/>
      <w:bCs/>
      <w:i/>
      <w:iCs/>
      <w:sz w:val="44"/>
      <w:szCs w:val="44"/>
      <w:lang w:val="en-AU" w:eastAsia="en-US"/>
    </w:rPr>
  </w:style>
  <w:style w:type="character" w:customStyle="1" w:styleId="Thnvnban3Char">
    <w:name w:val="Thân văn bản 3 Char"/>
    <w:basedOn w:val="Phngmcinhcuaoanvn"/>
    <w:link w:val="Thnvnban3"/>
    <w:rsid w:val="004863F6"/>
    <w:rPr>
      <w:rFonts w:ascii="Tahoma" w:eastAsia="MS Mincho" w:hAnsi="Tahoma" w:cs="Arial"/>
      <w:b/>
      <w:bCs/>
      <w:i/>
      <w:iCs/>
      <w:sz w:val="44"/>
      <w:szCs w:val="44"/>
      <w:lang w:val="en-AU" w:eastAsia="en-US"/>
    </w:rPr>
  </w:style>
  <w:style w:type="paragraph" w:styleId="Banghinhminhhoa">
    <w:name w:val="table of figures"/>
    <w:basedOn w:val="Binhthng"/>
    <w:next w:val="Binhthng"/>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Binhthng"/>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Binhthng"/>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Binhthng"/>
    <w:rsid w:val="004863F6"/>
    <w:pPr>
      <w:spacing w:after="60" w:line="240" w:lineRule="auto"/>
    </w:pPr>
    <w:rPr>
      <w:rFonts w:ascii="Courier New" w:eastAsia="MS Mincho" w:hAnsi="Courier New" w:cs="Courier New"/>
      <w:sz w:val="20"/>
      <w:szCs w:val="20"/>
      <w:lang w:eastAsia="en-US"/>
    </w:rPr>
  </w:style>
  <w:style w:type="paragraph" w:styleId="Bantailiu">
    <w:name w:val="Document Map"/>
    <w:basedOn w:val="Binhthng"/>
    <w:link w:val="Bantailiu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BantailiuChar">
    <w:name w:val="Bản đồ tài liệu Char"/>
    <w:basedOn w:val="Phngmcinhcuaoanvn"/>
    <w:link w:val="Bantailiu"/>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Binhthng"/>
    <w:rsid w:val="004863F6"/>
    <w:pPr>
      <w:spacing w:after="60" w:line="240" w:lineRule="auto"/>
    </w:pPr>
    <w:rPr>
      <w:rFonts w:ascii="Courier New" w:eastAsia="MS Mincho" w:hAnsi="Courier New" w:cs="Courier New"/>
      <w:noProof/>
      <w:sz w:val="16"/>
      <w:szCs w:val="16"/>
      <w:lang w:val="en-AU" w:eastAsia="en-US"/>
    </w:rPr>
  </w:style>
  <w:style w:type="paragraph" w:styleId="ThnvnbanThutl2">
    <w:name w:val="Body Text Indent 2"/>
    <w:basedOn w:val="Binhthng"/>
    <w:link w:val="ThnvnbanThutl2Char"/>
    <w:rsid w:val="004863F6"/>
    <w:pPr>
      <w:spacing w:after="60" w:line="240" w:lineRule="auto"/>
      <w:ind w:left="187"/>
    </w:pPr>
    <w:rPr>
      <w:rFonts w:ascii=".VnTime" w:eastAsia="MS Mincho" w:hAnsi=".VnTime" w:cs="Times New Roman"/>
      <w:sz w:val="20"/>
      <w:szCs w:val="20"/>
      <w:lang w:eastAsia="en-US"/>
    </w:rPr>
  </w:style>
  <w:style w:type="character" w:customStyle="1" w:styleId="ThnvnbanThutl2Char">
    <w:name w:val="Thân văn bản Thụt lề 2 Char"/>
    <w:basedOn w:val="Phngmcinhcuaoanvn"/>
    <w:link w:val="ThnvnbanThutl2"/>
    <w:rsid w:val="004863F6"/>
    <w:rPr>
      <w:rFonts w:ascii=".VnTime" w:eastAsia="MS Mincho" w:hAnsi=".VnTime" w:cs="Times New Roman"/>
      <w:sz w:val="20"/>
      <w:szCs w:val="20"/>
      <w:lang w:eastAsia="en-US"/>
    </w:rPr>
  </w:style>
  <w:style w:type="paragraph" w:customStyle="1" w:styleId="NormalCaption">
    <w:name w:val="NormalCaption"/>
    <w:basedOn w:val="Binhthng"/>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
    <w:name w:val="NormalIndent"/>
    <w:basedOn w:val="Binhthng"/>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
    <w:rsid w:val="004863F6"/>
    <w:pPr>
      <w:tabs>
        <w:tab w:val="left" w:pos="360"/>
        <w:tab w:val="left" w:pos="450"/>
      </w:tabs>
      <w:spacing w:before="60"/>
      <w:ind w:hanging="360"/>
    </w:pPr>
  </w:style>
  <w:style w:type="paragraph" w:customStyle="1" w:styleId="NH-1">
    <w:name w:val="NH-1"/>
    <w:basedOn w:val="Binhthng"/>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Binhthng"/>
    <w:next w:val="ThutlBinhthng"/>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Binhthng"/>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ThutlBinhthng"/>
    <w:next w:val="Binhthng"/>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Binhthng"/>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Binhthng"/>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Khivnban">
    <w:name w:val="Block Text"/>
    <w:basedOn w:val="Binhthng"/>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ThamchiuChuthich">
    <w:name w:val="annotation reference"/>
    <w:basedOn w:val="Phngmcinhcuaoanvn"/>
    <w:semiHidden/>
    <w:rsid w:val="004863F6"/>
    <w:rPr>
      <w:sz w:val="16"/>
      <w:szCs w:val="16"/>
    </w:rPr>
  </w:style>
  <w:style w:type="paragraph" w:customStyle="1" w:styleId="Content">
    <w:name w:val="Content"/>
    <w:basedOn w:val="Binhthng"/>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ThutlBinhthng"/>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Chimuc1">
    <w:name w:val="index 1"/>
    <w:basedOn w:val="Binhthng"/>
    <w:next w:val="Binhthng"/>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Binhthng"/>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Binhthng"/>
    <w:rsid w:val="004863F6"/>
    <w:pPr>
      <w:spacing w:before="120" w:after="60" w:line="240" w:lineRule="auto"/>
      <w:ind w:left="720"/>
    </w:pPr>
    <w:rPr>
      <w:rFonts w:ascii="Times New Roman" w:eastAsia="MS Mincho" w:hAnsi="Times New Roman" w:cs="Times New Roman"/>
      <w:bCs/>
      <w:i/>
      <w:snapToGrid w:val="0"/>
      <w:color w:val="808080"/>
    </w:rPr>
  </w:style>
  <w:style w:type="paragraph" w:styleId="Danhsachlintuc3">
    <w:name w:val="List Continue 3"/>
    <w:basedOn w:val="Binhthng"/>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Duytlai">
    <w:name w:val="Revision"/>
    <w:hidden/>
    <w:uiPriority w:val="99"/>
    <w:semiHidden/>
    <w:rsid w:val="00B740D7"/>
    <w:pPr>
      <w:spacing w:after="0" w:line="240" w:lineRule="auto"/>
    </w:pPr>
  </w:style>
  <w:style w:type="paragraph" w:styleId="Thnvnban2">
    <w:name w:val="Body Text 2"/>
    <w:basedOn w:val="Binhthng"/>
    <w:link w:val="Thnvnban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Thnvnban2Char">
    <w:name w:val="Thân văn bản 2 Char"/>
    <w:basedOn w:val="Phngmcinhcuaoanvn"/>
    <w:link w:val="Thnvnban2"/>
    <w:rsid w:val="00DF5C88"/>
    <w:rPr>
      <w:rFonts w:ascii="Tahoma" w:eastAsia="MS Mincho" w:hAnsi="Tahoma" w:cs="Arial"/>
      <w:noProof/>
      <w:snapToGrid w:val="0"/>
      <w:sz w:val="20"/>
      <w:szCs w:val="20"/>
      <w:lang w:eastAsia="en-US"/>
    </w:rPr>
  </w:style>
  <w:style w:type="paragraph" w:styleId="ThnvnbanThutlDongu">
    <w:name w:val="Body Text First Indent"/>
    <w:basedOn w:val="ThnVnban"/>
    <w:link w:val="ThnvnbanThutlDongu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ThnvnbanThutlDonguChar">
    <w:name w:val="Thân văn bản Thụt lề Dòng đầu Char"/>
    <w:basedOn w:val="ThnVnbanChar"/>
    <w:link w:val="ThnvnbanThutlDongu"/>
    <w:rsid w:val="00DF5C88"/>
    <w:rPr>
      <w:rFonts w:ascii="Tahoma" w:eastAsia="MS Mincho" w:hAnsi="Tahoma" w:cs="Arial"/>
      <w:noProof/>
      <w:snapToGrid w:val="0"/>
      <w:sz w:val="20"/>
      <w:szCs w:val="20"/>
      <w:lang w:eastAsia="en-US"/>
    </w:rPr>
  </w:style>
  <w:style w:type="paragraph" w:styleId="ThnvnbanThutlDongu2">
    <w:name w:val="Body Text First Indent 2"/>
    <w:basedOn w:val="ThutlThnVnban"/>
    <w:link w:val="ThnvnbanThutlDongu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ThnvnbanThutlDongu2Char">
    <w:name w:val="Thân văn bản Thụt lề Dòng đầu 2 Char"/>
    <w:basedOn w:val="ThutlThnVnbanChar"/>
    <w:link w:val="ThnvnbanThutlDongu2"/>
    <w:rsid w:val="00DF5C88"/>
    <w:rPr>
      <w:rFonts w:ascii="Tahoma" w:eastAsia="MS Mincho" w:hAnsi="Tahoma" w:cs="Arial"/>
      <w:noProof/>
      <w:snapToGrid w:val="0"/>
      <w:sz w:val="20"/>
      <w:szCs w:val="20"/>
      <w:lang w:val="en-AU" w:eastAsia="en-US"/>
    </w:rPr>
  </w:style>
  <w:style w:type="paragraph" w:styleId="ong">
    <w:name w:val="Closing"/>
    <w:basedOn w:val="Binhthng"/>
    <w:link w:val="o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ongChar">
    <w:name w:val="Đóng Char"/>
    <w:basedOn w:val="Phngmcinhcuaoanvn"/>
    <w:link w:val="ong"/>
    <w:rsid w:val="00DF5C88"/>
    <w:rPr>
      <w:rFonts w:ascii="Tahoma" w:eastAsia="MS Mincho" w:hAnsi="Tahoma" w:cs="Arial"/>
      <w:noProof/>
      <w:snapToGrid w:val="0"/>
      <w:sz w:val="20"/>
      <w:szCs w:val="20"/>
      <w:lang w:eastAsia="en-US"/>
    </w:rPr>
  </w:style>
  <w:style w:type="paragraph" w:customStyle="1" w:styleId="content0">
    <w:name w:val="content"/>
    <w:basedOn w:val="Binhthng"/>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Phngmcinhcuaoanvn"/>
    <w:link w:val="content0"/>
    <w:rsid w:val="00D17EC0"/>
    <w:rPr>
      <w:rFonts w:ascii="Verdana" w:eastAsia="MS Mincho" w:hAnsi="Verdana" w:cs="Arial"/>
      <w:bCs/>
      <w:noProof/>
      <w:snapToGrid w:val="0"/>
      <w:sz w:val="19"/>
      <w:szCs w:val="19"/>
      <w:lang w:eastAsia="en-US"/>
    </w:rPr>
  </w:style>
  <w:style w:type="paragraph" w:styleId="Ngaythang">
    <w:name w:val="Date"/>
    <w:basedOn w:val="Binhthng"/>
    <w:next w:val="Binhthng"/>
    <w:link w:val="Ngaythang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NgaythangChar">
    <w:name w:val="Ngày tháng Char"/>
    <w:basedOn w:val="Phngmcinhcuaoanvn"/>
    <w:link w:val="Ngaythang"/>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ChkyEmail">
    <w:name w:val="E-mail Signature"/>
    <w:basedOn w:val="Binhthng"/>
    <w:link w:val="ChkyEmail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ChkyEmailChar">
    <w:name w:val="Chữ ký Email Char"/>
    <w:basedOn w:val="Phngmcinhcuaoanvn"/>
    <w:link w:val="ChkyEmail"/>
    <w:rsid w:val="00DF5C88"/>
    <w:rPr>
      <w:rFonts w:ascii="Tahoma" w:eastAsia="MS Mincho" w:hAnsi="Tahoma" w:cs="Arial"/>
      <w:noProof/>
      <w:snapToGrid w:val="0"/>
      <w:sz w:val="20"/>
      <w:szCs w:val="20"/>
      <w:lang w:eastAsia="en-US"/>
    </w:rPr>
  </w:style>
  <w:style w:type="character" w:customStyle="1" w:styleId="VnbanChuthichcuiChar">
    <w:name w:val="Văn bản Chú thích cuối Char"/>
    <w:basedOn w:val="Phngmcinhcuaoanvn"/>
    <w:link w:val="VnbanChuthichcui"/>
    <w:semiHidden/>
    <w:rsid w:val="00DF5C88"/>
    <w:rPr>
      <w:rFonts w:ascii="Tahoma" w:eastAsia="MS Mincho" w:hAnsi="Tahoma" w:cs="Arial"/>
      <w:noProof/>
      <w:snapToGrid w:val="0"/>
      <w:sz w:val="20"/>
      <w:szCs w:val="20"/>
      <w:lang w:eastAsia="en-US"/>
    </w:rPr>
  </w:style>
  <w:style w:type="paragraph" w:styleId="VnbanChuthichcui">
    <w:name w:val="endnote text"/>
    <w:basedOn w:val="Binhthng"/>
    <w:link w:val="VnbanChuthichcui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iachitrnPhongbi">
    <w:name w:val="envelope address"/>
    <w:basedOn w:val="Binhthng"/>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PhongbiGitra">
    <w:name w:val="envelope return"/>
    <w:basedOn w:val="Binhthng"/>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huthich"/>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
    <w:name w:val="Heading3 Char"/>
    <w:rsid w:val="00DF5C88"/>
    <w:rPr>
      <w:rFonts w:ascii=".VnArial" w:eastAsia="MS Mincho" w:hAnsi=".VnArial" w:cs="Arial"/>
      <w:noProof/>
      <w:snapToGrid w:val="0"/>
      <w:szCs w:val="22"/>
      <w:lang w:val="en-US" w:eastAsia="en-US" w:bidi="ar-SA"/>
    </w:rPr>
  </w:style>
  <w:style w:type="paragraph" w:customStyle="1" w:styleId="heading4">
    <w:name w:val="heading4"/>
    <w:basedOn w:val="Binhthng"/>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iachiHTML">
    <w:name w:val="HTML Address"/>
    <w:basedOn w:val="Binhthng"/>
    <w:link w:val="iachiHTML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iachiHTMLChar">
    <w:name w:val="Địa chỉ HTML Char"/>
    <w:basedOn w:val="Phngmcinhcuaoanvn"/>
    <w:link w:val="iachiHTML"/>
    <w:rsid w:val="00DF5C88"/>
    <w:rPr>
      <w:rFonts w:ascii="Tahoma" w:eastAsia="MS Mincho" w:hAnsi="Tahoma" w:cs="Arial"/>
      <w:i/>
      <w:iCs/>
      <w:noProof/>
      <w:snapToGrid w:val="0"/>
      <w:sz w:val="20"/>
      <w:szCs w:val="20"/>
      <w:lang w:eastAsia="en-US"/>
    </w:rPr>
  </w:style>
  <w:style w:type="character" w:styleId="MaHTML">
    <w:name w:val="HTML Code"/>
    <w:rsid w:val="00DF5C88"/>
    <w:rPr>
      <w:rFonts w:ascii="Arial Unicode MS" w:eastAsia="Arial Unicode MS" w:hAnsi="Arial Unicode MS" w:cs="Arial Unicode MS"/>
      <w:sz w:val="20"/>
      <w:szCs w:val="20"/>
    </w:rPr>
  </w:style>
  <w:style w:type="paragraph" w:styleId="HTMLinhdangtrc">
    <w:name w:val="HTML Preformatted"/>
    <w:basedOn w:val="Binhthng"/>
    <w:link w:val="HTMLinhdangtrc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inhdangtrcChar">
    <w:name w:val="HTML Định dạng trước Char"/>
    <w:basedOn w:val="Phngmcinhcuaoanvn"/>
    <w:link w:val="HTMLinhdangtrc"/>
    <w:rsid w:val="00DF5C88"/>
    <w:rPr>
      <w:rFonts w:ascii="Courier New" w:eastAsia="MS Mincho" w:hAnsi="Courier New" w:cs="Courier New"/>
      <w:noProof/>
      <w:snapToGrid w:val="0"/>
      <w:sz w:val="20"/>
      <w:szCs w:val="20"/>
      <w:lang w:eastAsia="en-US"/>
    </w:rPr>
  </w:style>
  <w:style w:type="paragraph" w:styleId="Danhsach">
    <w:name w:val="List"/>
    <w:basedOn w:val="Binhthng"/>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Danhsach2">
    <w:name w:val="List 2"/>
    <w:basedOn w:val="Binhthng"/>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Danhsach3">
    <w:name w:val="List 3"/>
    <w:basedOn w:val="Binhthng"/>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Danhsach4">
    <w:name w:val="List 4"/>
    <w:basedOn w:val="Binhthng"/>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Danhsach5">
    <w:name w:val="List 5"/>
    <w:basedOn w:val="Binhthng"/>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Binhthng"/>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Duudong2">
    <w:name w:val="List Bullet 2"/>
    <w:basedOn w:val="Binhthng"/>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Duudong3">
    <w:name w:val="List Bullet 3"/>
    <w:basedOn w:val="Binhthng"/>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Duudong4">
    <w:name w:val="List Bullet 4"/>
    <w:basedOn w:val="Binhthng"/>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Duudong5">
    <w:name w:val="List Bullet 5"/>
    <w:basedOn w:val="Binhthng"/>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Binhthng"/>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Danhsachlintuc">
    <w:name w:val="List Continue"/>
    <w:basedOn w:val="Binhthng"/>
    <w:rsid w:val="00DF5C88"/>
    <w:pPr>
      <w:spacing w:before="120" w:after="120" w:line="360" w:lineRule="auto"/>
      <w:ind w:left="360"/>
    </w:pPr>
    <w:rPr>
      <w:rFonts w:ascii="Tahoma" w:eastAsia="MS Mincho" w:hAnsi="Tahoma" w:cs="Arial"/>
      <w:noProof/>
      <w:snapToGrid w:val="0"/>
      <w:sz w:val="20"/>
      <w:szCs w:val="20"/>
      <w:lang w:eastAsia="en-US"/>
    </w:rPr>
  </w:style>
  <w:style w:type="paragraph" w:styleId="Danhsachlintuc2">
    <w:name w:val="List Continue 2"/>
    <w:basedOn w:val="Binhthng"/>
    <w:rsid w:val="00DF5C88"/>
    <w:pPr>
      <w:spacing w:before="120" w:after="120" w:line="360" w:lineRule="auto"/>
      <w:ind w:left="720"/>
    </w:pPr>
    <w:rPr>
      <w:rFonts w:ascii="Tahoma" w:eastAsia="MS Mincho" w:hAnsi="Tahoma" w:cs="Arial"/>
      <w:noProof/>
      <w:snapToGrid w:val="0"/>
      <w:sz w:val="20"/>
      <w:szCs w:val="20"/>
      <w:lang w:eastAsia="en-US"/>
    </w:rPr>
  </w:style>
  <w:style w:type="paragraph" w:styleId="Danhsachlintuc4">
    <w:name w:val="List Continue 4"/>
    <w:basedOn w:val="Binhthng"/>
    <w:rsid w:val="00DF5C88"/>
    <w:pPr>
      <w:spacing w:before="120" w:after="120" w:line="360" w:lineRule="auto"/>
      <w:ind w:left="1440"/>
    </w:pPr>
    <w:rPr>
      <w:rFonts w:ascii="Tahoma" w:eastAsia="MS Mincho" w:hAnsi="Tahoma" w:cs="Arial"/>
      <w:noProof/>
      <w:snapToGrid w:val="0"/>
      <w:sz w:val="20"/>
      <w:szCs w:val="20"/>
      <w:lang w:eastAsia="en-US"/>
    </w:rPr>
  </w:style>
  <w:style w:type="paragraph" w:styleId="Danhsachlintuc5">
    <w:name w:val="List Continue 5"/>
    <w:basedOn w:val="Binhthng"/>
    <w:rsid w:val="00DF5C88"/>
    <w:pPr>
      <w:spacing w:before="120" w:after="120" w:line="360" w:lineRule="auto"/>
      <w:ind w:left="1800"/>
    </w:pPr>
    <w:rPr>
      <w:rFonts w:ascii="Tahoma" w:eastAsia="MS Mincho" w:hAnsi="Tahoma" w:cs="Arial"/>
      <w:noProof/>
      <w:snapToGrid w:val="0"/>
      <w:sz w:val="20"/>
      <w:szCs w:val="20"/>
      <w:lang w:eastAsia="en-US"/>
    </w:rPr>
  </w:style>
  <w:style w:type="paragraph" w:styleId="Sudong">
    <w:name w:val="List Number"/>
    <w:basedOn w:val="Binhthng"/>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Sudong2">
    <w:name w:val="List Number 2"/>
    <w:basedOn w:val="Binhthng"/>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Sudong3">
    <w:name w:val="List Number 3"/>
    <w:basedOn w:val="Binhthng"/>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Sudong4">
    <w:name w:val="List Number 4"/>
    <w:basedOn w:val="Binhthng"/>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Sudong5">
    <w:name w:val="List Number 5"/>
    <w:basedOn w:val="Binhthng"/>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ThutlBinhthng"/>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VnbanMacroChar">
    <w:name w:val="Văn bản Macro Char"/>
    <w:basedOn w:val="Phngmcinhcuaoanvn"/>
    <w:link w:val="VnbanMacro"/>
    <w:semiHidden/>
    <w:rsid w:val="00DF5C88"/>
    <w:rPr>
      <w:rFonts w:ascii="Courier New" w:eastAsia="MS Mincho" w:hAnsi="Courier New" w:cs="Courier New"/>
      <w:bCs/>
      <w:snapToGrid w:val="0"/>
      <w:sz w:val="20"/>
      <w:szCs w:val="20"/>
      <w:lang w:eastAsia="en-US"/>
    </w:rPr>
  </w:style>
  <w:style w:type="paragraph" w:styleId="VnbanMacro">
    <w:name w:val="macro"/>
    <w:link w:val="VnbanMacro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Phnuth">
    <w:name w:val="Message Header"/>
    <w:basedOn w:val="Binhthng"/>
    <w:link w:val="Phnuth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PhnuthChar">
    <w:name w:val="Phần đầu thư Char"/>
    <w:basedOn w:val="Phngmcinhcuaoanvn"/>
    <w:link w:val="Phnuth"/>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
    <w:rsid w:val="00DF5C88"/>
    <w:pPr>
      <w:spacing w:before="60" w:after="0" w:line="360" w:lineRule="auto"/>
      <w:ind w:left="1094"/>
    </w:pPr>
    <w:rPr>
      <w:bCs/>
      <w:snapToGrid w:val="0"/>
    </w:rPr>
  </w:style>
  <w:style w:type="paragraph" w:customStyle="1" w:styleId="NormalFirstIndex">
    <w:name w:val="Normal First Index"/>
    <w:basedOn w:val="Binhthng"/>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ThutlBinhthng"/>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Binhthng"/>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Binhthng"/>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Binhthng"/>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Binhthng"/>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Binhthng"/>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uGhichu">
    <w:name w:val="Note Heading"/>
    <w:basedOn w:val="Binhthng"/>
    <w:next w:val="Binhthng"/>
    <w:link w:val="uGhichu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uGhichuChar">
    <w:name w:val="Đầu đề Ghi chú Char"/>
    <w:basedOn w:val="Phngmcinhcuaoanvn"/>
    <w:link w:val="uGhichu"/>
    <w:rsid w:val="00DF5C88"/>
    <w:rPr>
      <w:rFonts w:ascii="Tahoma" w:eastAsia="MS Mincho" w:hAnsi="Tahoma" w:cs="Arial"/>
      <w:bCs/>
      <w:snapToGrid w:val="0"/>
      <w:sz w:val="20"/>
      <w:szCs w:val="20"/>
      <w:lang w:eastAsia="en-US"/>
    </w:rPr>
  </w:style>
  <w:style w:type="paragraph" w:customStyle="1" w:styleId="ObjectMember">
    <w:name w:val="Object Member"/>
    <w:basedOn w:val="Binhthng"/>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Binhthng"/>
    <w:rsid w:val="00DF5C88"/>
    <w:pPr>
      <w:spacing w:before="120" w:after="0" w:line="360" w:lineRule="auto"/>
      <w:ind w:left="720"/>
    </w:pPr>
    <w:rPr>
      <w:rFonts w:ascii="Tahoma" w:eastAsia="MS Mincho" w:hAnsi="Tahoma" w:cs="Arial"/>
      <w:bCs/>
      <w:snapToGrid w:val="0"/>
      <w:sz w:val="20"/>
      <w:szCs w:val="20"/>
      <w:lang w:eastAsia="en-US"/>
    </w:rPr>
  </w:style>
  <w:style w:type="paragraph" w:styleId="VnbanThun">
    <w:name w:val="Plain Text"/>
    <w:basedOn w:val="Binhthng"/>
    <w:link w:val="VnbanThun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VnbanThunChar">
    <w:name w:val="Văn bản Thuần Char"/>
    <w:basedOn w:val="Phngmcinhcuaoanvn"/>
    <w:link w:val="VnbanThun"/>
    <w:rsid w:val="00DF5C88"/>
    <w:rPr>
      <w:rFonts w:ascii="Courier New" w:eastAsia="MS Mincho" w:hAnsi="Courier New" w:cs="Courier New"/>
      <w:bCs/>
      <w:snapToGrid w:val="0"/>
      <w:sz w:val="20"/>
      <w:szCs w:val="20"/>
      <w:lang w:eastAsia="en-US"/>
    </w:rPr>
  </w:style>
  <w:style w:type="paragraph" w:styleId="Lichao">
    <w:name w:val="Salutation"/>
    <w:basedOn w:val="Binhthng"/>
    <w:next w:val="Binhthng"/>
    <w:link w:val="Lichao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LichaoChar">
    <w:name w:val="Lời chào Char"/>
    <w:basedOn w:val="Phngmcinhcuaoanvn"/>
    <w:link w:val="Lichao"/>
    <w:rsid w:val="00DF5C88"/>
    <w:rPr>
      <w:rFonts w:ascii="Tahoma" w:eastAsia="MS Mincho" w:hAnsi="Tahoma" w:cs="Arial"/>
      <w:bCs/>
      <w:snapToGrid w:val="0"/>
      <w:sz w:val="20"/>
      <w:szCs w:val="20"/>
      <w:lang w:eastAsia="en-US"/>
    </w:rPr>
  </w:style>
  <w:style w:type="paragraph" w:customStyle="1" w:styleId="Secondindex">
    <w:name w:val="Second index"/>
    <w:basedOn w:val="Binhthng"/>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Chky">
    <w:name w:val="Signature"/>
    <w:basedOn w:val="Binhthng"/>
    <w:link w:val="Chky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ChkyChar">
    <w:name w:val="Chữ ký Char"/>
    <w:basedOn w:val="Phngmcinhcuaoanvn"/>
    <w:link w:val="Chky"/>
    <w:rsid w:val="00DF5C88"/>
    <w:rPr>
      <w:rFonts w:ascii="Tahoma" w:eastAsia="MS Mincho" w:hAnsi="Tahoma" w:cs="Arial"/>
      <w:bCs/>
      <w:snapToGrid w:val="0"/>
      <w:sz w:val="20"/>
      <w:szCs w:val="20"/>
      <w:lang w:eastAsia="en-US"/>
    </w:rPr>
  </w:style>
  <w:style w:type="paragraph" w:customStyle="1" w:styleId="StyleListSubContent">
    <w:name w:val="Style List Sub Content"/>
    <w:basedOn w:val="Binhthng"/>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ThutlBinhthng"/>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Binhthng"/>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BangThngthng"/>
    <w:uiPriority w:val="50"/>
    <w:rsid w:val="00F06B7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BangThngthng"/>
    <w:uiPriority w:val="49"/>
    <w:rsid w:val="00F06B74"/>
    <w:pPr>
      <w:spacing w:after="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BangThngthng"/>
    <w:uiPriority w:val="49"/>
    <w:rsid w:val="00C479D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BangThngthng"/>
    <w:uiPriority w:val="50"/>
    <w:rsid w:val="00C479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BangThngthng"/>
    <w:uiPriority w:val="49"/>
    <w:rsid w:val="00D17EC0"/>
    <w:rPr>
      <w:rFonts w:ascii="Calibri" w:eastAsia="MS Mincho" w:hAnsi="Calibri" w:cs="Times New Roman"/>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Binhthng"/>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Binhthng"/>
    <w:rsid w:val="00B51B95"/>
    <w:pPr>
      <w:spacing w:before="100" w:after="100"/>
      <w:ind w:left="360" w:right="360"/>
    </w:pPr>
    <w:rPr>
      <w:rFonts w:ascii="Times New Roman" w:hAnsi="Times New Roman"/>
      <w:sz w:val="24"/>
    </w:rPr>
  </w:style>
  <w:style w:type="paragraph" w:customStyle="1" w:styleId="Normal1">
    <w:name w:val="Normal1"/>
    <w:basedOn w:val="Binhthng"/>
    <w:rsid w:val="00B51B95"/>
    <w:pPr>
      <w:spacing w:after="120"/>
      <w:jc w:val="center"/>
    </w:pPr>
    <w:rPr>
      <w:rFonts w:ascii=".VnTimeH" w:hAnsi=".VnTimeH"/>
      <w:sz w:val="24"/>
    </w:rPr>
  </w:style>
  <w:style w:type="paragraph" w:customStyle="1" w:styleId="exampleheading">
    <w:name w:val="exampleheading"/>
    <w:basedOn w:val="Binhthng"/>
    <w:rsid w:val="00B51B95"/>
    <w:pPr>
      <w:spacing w:before="100" w:beforeAutospacing="1" w:after="100" w:afterAutospacing="1"/>
      <w:ind w:left="300"/>
    </w:pPr>
    <w:rPr>
      <w:rFonts w:cs="Arial"/>
      <w:b/>
      <w:bCs/>
    </w:rPr>
  </w:style>
  <w:style w:type="paragraph" w:customStyle="1" w:styleId="example0">
    <w:name w:val="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Binhthng"/>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Binhthng"/>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Binhthng"/>
    <w:rsid w:val="00B51B95"/>
    <w:pPr>
      <w:spacing w:before="100" w:beforeAutospacing="1" w:after="100" w:afterAutospacing="1"/>
    </w:pPr>
    <w:rPr>
      <w:rFonts w:ascii="Times New Roman" w:hAnsi="Times New Roman"/>
      <w:sz w:val="24"/>
      <w:szCs w:val="24"/>
    </w:rPr>
  </w:style>
  <w:style w:type="paragraph" w:customStyle="1" w:styleId="paramname">
    <w:name w:val="paramname"/>
    <w:basedOn w:val="Binhthng"/>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Binhthng"/>
    <w:rsid w:val="00B51B95"/>
    <w:pPr>
      <w:spacing w:before="100" w:beforeAutospacing="1" w:after="100" w:afterAutospacing="1"/>
    </w:pPr>
    <w:rPr>
      <w:rFonts w:ascii="Times New Roman" w:hAnsi="Times New Roman"/>
      <w:sz w:val="24"/>
      <w:szCs w:val="24"/>
    </w:rPr>
  </w:style>
  <w:style w:type="paragraph" w:customStyle="1" w:styleId="ibm">
    <w:name w:val="ibm"/>
    <w:basedOn w:val="Binhthng"/>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Binhthng"/>
    <w:rsid w:val="00B51B95"/>
    <w:pPr>
      <w:spacing w:before="100" w:beforeAutospacing="1" w:after="100" w:afterAutospacing="1"/>
      <w:ind w:left="300"/>
    </w:pPr>
    <w:rPr>
      <w:rFonts w:cs="Arial"/>
      <w:b/>
      <w:bCs/>
    </w:rPr>
  </w:style>
  <w:style w:type="paragraph" w:customStyle="1" w:styleId="ibmexample">
    <w:name w:val="ibm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Binhthng"/>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Binhthng"/>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Binhthng"/>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Binhthng"/>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Binhthng"/>
    <w:rsid w:val="00B51B95"/>
    <w:pPr>
      <w:spacing w:before="100" w:beforeAutospacing="1" w:after="100" w:afterAutospacing="1"/>
    </w:pPr>
    <w:rPr>
      <w:rFonts w:ascii="Times New Roman" w:hAnsi="Times New Roman"/>
      <w:sz w:val="24"/>
      <w:szCs w:val="24"/>
    </w:rPr>
  </w:style>
  <w:style w:type="paragraph" w:customStyle="1" w:styleId="reactive">
    <w:name w:val="reactive"/>
    <w:basedOn w:val="Binhthng"/>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Binhthng"/>
    <w:rsid w:val="00B51B95"/>
    <w:pPr>
      <w:spacing w:before="100" w:beforeAutospacing="1" w:after="100" w:afterAutospacing="1"/>
      <w:ind w:left="300"/>
    </w:pPr>
    <w:rPr>
      <w:rFonts w:cs="Arial"/>
      <w:b/>
      <w:bCs/>
    </w:rPr>
  </w:style>
  <w:style w:type="paragraph" w:customStyle="1" w:styleId="reactiveexample">
    <w:name w:val="reactive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Binhthng"/>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Binhthng"/>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Binhthng"/>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Binhthng"/>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Binhthng"/>
    <w:rsid w:val="00B51B95"/>
    <w:pPr>
      <w:spacing w:before="100" w:beforeAutospacing="1" w:after="100" w:afterAutospacing="1"/>
    </w:pPr>
    <w:rPr>
      <w:rFonts w:ascii="Times New Roman" w:hAnsi="Times New Roman"/>
      <w:sz w:val="24"/>
      <w:szCs w:val="24"/>
    </w:rPr>
  </w:style>
  <w:style w:type="paragraph" w:customStyle="1" w:styleId="msft">
    <w:name w:val="msft"/>
    <w:basedOn w:val="Binhthng"/>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Binhthng"/>
    <w:rsid w:val="00B51B95"/>
    <w:pPr>
      <w:spacing w:before="100" w:beforeAutospacing="1" w:after="100" w:afterAutospacing="1"/>
      <w:ind w:left="300"/>
    </w:pPr>
    <w:rPr>
      <w:rFonts w:cs="Arial"/>
      <w:b/>
      <w:bCs/>
    </w:rPr>
  </w:style>
  <w:style w:type="paragraph" w:customStyle="1" w:styleId="msftexample">
    <w:name w:val="msft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Binhthng"/>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Binhthng"/>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Binhthng"/>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Binhthng"/>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Binhthng"/>
    <w:rsid w:val="00B51B95"/>
    <w:pPr>
      <w:spacing w:before="100" w:beforeAutospacing="1" w:after="100" w:afterAutospacing="1"/>
    </w:pPr>
    <w:rPr>
      <w:rFonts w:ascii="Times New Roman" w:hAnsi="Times New Roman"/>
      <w:sz w:val="24"/>
      <w:szCs w:val="24"/>
    </w:rPr>
  </w:style>
  <w:style w:type="paragraph" w:customStyle="1" w:styleId="dbms">
    <w:name w:val="dbms"/>
    <w:basedOn w:val="Binhthng"/>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Binhthng"/>
    <w:rsid w:val="00B51B95"/>
    <w:pPr>
      <w:spacing w:before="100" w:beforeAutospacing="1" w:after="100" w:afterAutospacing="1"/>
      <w:ind w:left="300"/>
    </w:pPr>
    <w:rPr>
      <w:rFonts w:cs="Arial"/>
      <w:b/>
      <w:bCs/>
    </w:rPr>
  </w:style>
  <w:style w:type="paragraph" w:customStyle="1" w:styleId="dbmsexample">
    <w:name w:val="dbms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Binhthng"/>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Binhthng"/>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Binhthng"/>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Binhthng"/>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Binhthng"/>
    <w:rsid w:val="00B51B95"/>
    <w:pPr>
      <w:spacing w:before="100" w:beforeAutospacing="1" w:after="100" w:afterAutospacing="1"/>
    </w:pPr>
    <w:rPr>
      <w:rFonts w:ascii="Times New Roman" w:hAnsi="Times New Roman"/>
      <w:sz w:val="24"/>
      <w:szCs w:val="24"/>
    </w:rPr>
  </w:style>
  <w:style w:type="paragraph" w:customStyle="1" w:styleId="large">
    <w:name w:val="large"/>
    <w:basedOn w:val="Binhthng"/>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Binhthng"/>
    <w:rsid w:val="00B51B95"/>
    <w:pPr>
      <w:spacing w:before="100" w:beforeAutospacing="1" w:after="100" w:afterAutospacing="1"/>
      <w:ind w:left="300"/>
    </w:pPr>
    <w:rPr>
      <w:rFonts w:cs="Arial"/>
      <w:b/>
      <w:bCs/>
    </w:rPr>
  </w:style>
  <w:style w:type="paragraph" w:customStyle="1" w:styleId="largeexample">
    <w:name w:val="largeexample"/>
    <w:basedOn w:val="Binhthng"/>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Binhthng"/>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Binhthng"/>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Binhthng"/>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Binhthng"/>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Binhthng"/>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Binhthng"/>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Binhthng"/>
    <w:rsid w:val="00B51B95"/>
    <w:pPr>
      <w:spacing w:before="100" w:beforeAutospacing="1" w:after="100" w:afterAutospacing="1"/>
    </w:pPr>
    <w:rPr>
      <w:rFonts w:ascii="Times New Roman" w:hAnsi="Times New Roman"/>
      <w:sz w:val="24"/>
      <w:szCs w:val="24"/>
    </w:rPr>
  </w:style>
  <w:style w:type="paragraph" w:customStyle="1" w:styleId="NOMAL">
    <w:name w:val="NOMAL"/>
    <w:basedOn w:val="ThnVnban"/>
    <w:rsid w:val="00B51B95"/>
    <w:pPr>
      <w:spacing w:after="160"/>
      <w:ind w:firstLine="432"/>
    </w:pPr>
    <w:rPr>
      <w:rFonts w:cs="Times New Roman"/>
      <w:snapToGrid w:val="0"/>
      <w:kern w:val="28"/>
      <w:szCs w:val="24"/>
      <w:lang w:val="en-GB"/>
    </w:rPr>
  </w:style>
  <w:style w:type="paragraph" w:customStyle="1" w:styleId="BodyText2">
    <w:name w:val="Body Text2"/>
    <w:basedOn w:val="ThnVnban"/>
    <w:rsid w:val="00B51B95"/>
    <w:pPr>
      <w:tabs>
        <w:tab w:val="num" w:pos="1260"/>
      </w:tabs>
      <w:spacing w:after="160"/>
      <w:ind w:left="1260"/>
    </w:pPr>
    <w:rPr>
      <w:rFonts w:ascii="Symbol" w:hAnsi="Symbol"/>
    </w:rPr>
  </w:style>
  <w:style w:type="paragraph" w:customStyle="1" w:styleId="NormalINDEX0">
    <w:name w:val="Normal INDEX"/>
    <w:basedOn w:val="Binhthng"/>
    <w:rsid w:val="00B51B95"/>
    <w:rPr>
      <w:rFonts w:cs="Times New Roman"/>
      <w:snapToGrid w:val="0"/>
      <w:szCs w:val="24"/>
      <w:lang w:val="en-GB"/>
    </w:rPr>
  </w:style>
  <w:style w:type="paragraph" w:customStyle="1" w:styleId="Level3Textbullet">
    <w:name w:val="Level 3 Text bullet"/>
    <w:basedOn w:val="Binhthng"/>
    <w:autoRedefine/>
    <w:rsid w:val="00B51B95"/>
    <w:pPr>
      <w:numPr>
        <w:numId w:val="57"/>
      </w:numPr>
      <w:spacing w:before="100" w:beforeAutospacing="1"/>
      <w:jc w:val="both"/>
    </w:pPr>
    <w:rPr>
      <w:snapToGrid w:val="0"/>
      <w:szCs w:val="24"/>
      <w:lang w:val="en-GB"/>
    </w:rPr>
  </w:style>
  <w:style w:type="character" w:customStyle="1" w:styleId="atitle21">
    <w:name w:val="atitle21"/>
    <w:basedOn w:val="Phngmcinhcuaoanvn"/>
    <w:rsid w:val="00B51B95"/>
    <w:rPr>
      <w:rFonts w:ascii="Arial" w:hAnsi="Arial" w:cs="Arial" w:hint="default"/>
      <w:b/>
      <w:bCs/>
      <w:sz w:val="35"/>
      <w:szCs w:val="35"/>
    </w:rPr>
  </w:style>
  <w:style w:type="paragraph" w:customStyle="1" w:styleId="StyleHeading3Left0Firstline0">
    <w:name w:val="Style Heading 3 + Left:  0&quot; First line:  0&quot;"/>
    <w:basedOn w:val="u3"/>
    <w:next w:val="Muclu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u3"/>
    <w:rsid w:val="00B51B95"/>
    <w:pPr>
      <w:numPr>
        <w:ilvl w:val="0"/>
        <w:numId w:val="0"/>
      </w:numPr>
    </w:pPr>
    <w:rPr>
      <w:rFonts w:cs="Times New Roman"/>
      <w:bCs w:val="0"/>
    </w:rPr>
  </w:style>
  <w:style w:type="paragraph" w:customStyle="1" w:styleId="Style1">
    <w:name w:val="Style1"/>
    <w:basedOn w:val="u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Khngco"/>
    <w:rsid w:val="00B51B95"/>
    <w:pPr>
      <w:numPr>
        <w:numId w:val="59"/>
      </w:numPr>
    </w:pPr>
  </w:style>
  <w:style w:type="paragraph" w:customStyle="1" w:styleId="TableCell">
    <w:name w:val="Table Cell"/>
    <w:basedOn w:val="Binhthng"/>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Binhthng"/>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BangThngthng"/>
    <w:uiPriority w:val="47"/>
    <w:rsid w:val="00B21B48"/>
    <w:pPr>
      <w:spacing w:after="0" w:line="240" w:lineRule="auto"/>
    </w:pPr>
    <w:tblPr>
      <w:tblStyleRowBandSize w:val="1"/>
      <w:tblStyleColBandSize w:val="1"/>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Phngmcinhcuaoanvn"/>
    <w:uiPriority w:val="99"/>
    <w:semiHidden/>
    <w:unhideWhenUsed/>
    <w:rsid w:val="00305899"/>
    <w:rPr>
      <w:color w:val="808080"/>
      <w:shd w:val="clear" w:color="auto" w:fill="E6E6E6"/>
    </w:rPr>
  </w:style>
  <w:style w:type="paragraph" w:customStyle="1" w:styleId="lvl4">
    <w:name w:val="lvl4"/>
    <w:basedOn w:val="u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Phngmcinhcuaoanvn"/>
    <w:link w:val="lvl4"/>
    <w:rsid w:val="005C48E6"/>
    <w:rPr>
      <w:rFonts w:ascii="Times New Roman" w:hAnsi="Times New Roman"/>
      <w:b/>
      <w:bCs/>
      <w:i/>
      <w:iCs/>
      <w:sz w:val="24"/>
      <w:szCs w:val="24"/>
      <w:lang w:eastAsia="en-US"/>
    </w:rPr>
  </w:style>
  <w:style w:type="paragraph" w:customStyle="1" w:styleId="ContentTable">
    <w:name w:val="Content Table"/>
    <w:basedOn w:val="Binhthng"/>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Phngmcinhcuaoanvn"/>
    <w:link w:val="ContentTable"/>
    <w:rsid w:val="005C48E6"/>
    <w:rPr>
      <w:rFonts w:ascii="Times New Roman" w:eastAsia="MS Mincho" w:hAnsi="Times New Roman" w:cs="Times New Roman"/>
      <w:sz w:val="24"/>
    </w:rPr>
  </w:style>
  <w:style w:type="paragraph" w:customStyle="1" w:styleId="p1">
    <w:name w:val="p1"/>
    <w:basedOn w:val="Binhthng"/>
    <w:rsid w:val="004168A8"/>
    <w:pPr>
      <w:spacing w:after="0" w:line="240" w:lineRule="auto"/>
      <w:ind w:left="345"/>
    </w:pPr>
    <w:rPr>
      <w:rFonts w:ascii=".PingFang SC" w:eastAsia=".PingFang SC" w:hAnsi=".PingFang SC" w:cs="Times New Roman"/>
      <w:color w:val="454545"/>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jpg"/><Relationship Id="rId24" Type="http://schemas.openxmlformats.org/officeDocument/2006/relationships/hyperlink" Target="http://www.mks.com/challenges/product-lines"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mailto:abc@abc.abc)"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hatis.techtarget.com/definition/fo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1C4B948C-917C-435C-9671-894F00A31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208</TotalTime>
  <Pages>166</Pages>
  <Words>18084</Words>
  <Characters>103081</Characters>
  <Application>Microsoft Office Word</Application>
  <DocSecurity>0</DocSecurity>
  <Lines>859</Lines>
  <Paragraphs>241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ThuyTuong</dc:creator>
  <cp:keywords/>
  <dc:description/>
  <cp:lastModifiedBy>Bach Nguyen</cp:lastModifiedBy>
  <cp:revision>66</cp:revision>
  <cp:lastPrinted>2016-12-13T15:30:00Z</cp:lastPrinted>
  <dcterms:created xsi:type="dcterms:W3CDTF">2018-04-20T02:30:00Z</dcterms:created>
  <dcterms:modified xsi:type="dcterms:W3CDTF">2018-04-25T04:15:00Z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